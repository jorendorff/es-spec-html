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83E" w:rsidRDefault="00D651B5" w:rsidP="0026283E">
      <w:pPr>
        <w:spacing w:after="6000"/>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2580005</wp:posOffset>
                </wp:positionH>
                <wp:positionV relativeFrom="paragraph">
                  <wp:posOffset>1290955</wp:posOffset>
                </wp:positionV>
                <wp:extent cx="3657600" cy="48006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D2B" w:rsidRDefault="003C0D2B" w:rsidP="00C73632">
                            <w:pPr>
                              <w:pStyle w:val="StandardTitle"/>
                            </w:pPr>
                            <w:r>
                              <w:t>ECMAScript Internationalization API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203.15pt;margin-top:101.65pt;width:4in;height:3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" filled="f" stroked="f">
                <v:fill opacity="32896f"/>
                <v:textbox>
                  <w:txbxContent>
                    <w:p w:rsidR="003C0D2B" w:rsidRDefault="003C0D2B" w:rsidP="00C73632">
                      <w:pPr>
                        <w:pStyle w:val="StandardTitle"/>
                      </w:pPr>
                      <w:r>
                        <w:t>ECMAScript Internationalization API Specification</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4064635</wp:posOffset>
                </wp:positionH>
                <wp:positionV relativeFrom="paragraph">
                  <wp:posOffset>27305</wp:posOffset>
                </wp:positionV>
                <wp:extent cx="2857500" cy="9144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D2B" w:rsidRDefault="003C0D2B" w:rsidP="00D82B97">
                            <w:pPr>
                              <w:pStyle w:val="StandardNumber"/>
                              <w:rPr>
                                <w:sz w:val="34"/>
                              </w:rPr>
                            </w:pPr>
                          </w:p>
                          <w:p w:rsidR="003C0D2B" w:rsidRDefault="003C0D2B" w:rsidP="00D82B97">
                            <w:pPr>
                              <w:pStyle w:val="StandardNumber"/>
                            </w:pPr>
                            <w:r>
                              <w:t>ECMA-402</w:t>
                            </w:r>
                          </w:p>
                          <w:p w:rsidR="003C0D2B" w:rsidRDefault="003C0D2B" w:rsidP="00D82B97">
                            <w:pPr>
                              <w:pStyle w:val="DateTitle"/>
                              <w:rPr>
                                <w:b/>
                                <w:sz w:val="40"/>
                              </w:rPr>
                            </w:pPr>
                            <w:r>
                              <w:t>1</w:t>
                            </w:r>
                            <w:r w:rsidRPr="00797C8E">
                              <w:rPr>
                                <w:vertAlign w:val="superscript"/>
                              </w:rPr>
                              <w:t>st</w:t>
                            </w:r>
                            <w:r>
                              <w:t xml:space="preserve"> Edition / December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320.05pt;margin-top:2.15pt;width:22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" filled="f" stroked="f">
                <v:textbox>
                  <w:txbxContent>
                    <w:p w:rsidR="003C0D2B" w:rsidRDefault="003C0D2B" w:rsidP="00D82B97">
                      <w:pPr>
                        <w:pStyle w:val="StandardNumber"/>
                        <w:rPr>
                          <w:sz w:val="34"/>
                        </w:rPr>
                      </w:pPr>
                    </w:p>
                    <w:p w:rsidR="003C0D2B" w:rsidRDefault="003C0D2B" w:rsidP="00D82B97">
                      <w:pPr>
                        <w:pStyle w:val="StandardNumber"/>
                      </w:pPr>
                      <w:r>
                        <w:t>ECMA-402</w:t>
                      </w:r>
                    </w:p>
                    <w:p w:rsidR="003C0D2B" w:rsidRDefault="003C0D2B" w:rsidP="00D82B97">
                      <w:pPr>
                        <w:pStyle w:val="DateTitle"/>
                        <w:rPr>
                          <w:b/>
                          <w:sz w:val="40"/>
                        </w:rPr>
                      </w:pPr>
                      <w:r>
                        <w:t>1</w:t>
                      </w:r>
                      <w:r w:rsidRPr="00797C8E">
                        <w:rPr>
                          <w:vertAlign w:val="superscript"/>
                        </w:rPr>
                        <w:t>st</w:t>
                      </w:r>
                      <w:r>
                        <w:t xml:space="preserve"> Edition / December 2012</w:t>
                      </w:r>
                    </w:p>
                  </w:txbxContent>
                </v:textbox>
              </v:shape>
            </w:pict>
          </mc:Fallback>
        </mc:AlternateContent>
      </w:r>
      <w:r>
        <w:rPr>
          <w:noProof/>
          <w:lang w:val="en-US" w:eastAsia="en-US"/>
        </w:rPr>
        <w:drawing>
          <wp:anchor distT="0" distB="0" distL="114300" distR="114300" simplePos="0" relativeHeight="251655680" behindDoc="1" locked="0" layoutInCell="1" allowOverlap="1">
            <wp:simplePos x="0" y="0"/>
            <wp:positionH relativeFrom="page">
              <wp:posOffset>0</wp:posOffset>
            </wp:positionH>
            <wp:positionV relativeFrom="page">
              <wp:posOffset>0</wp:posOffset>
            </wp:positionV>
            <wp:extent cx="7556500" cy="10693400"/>
            <wp:effectExtent l="0" t="0" r="12700" b="0"/>
            <wp:wrapNone/>
            <wp:docPr id="7" name="Picture 7" descr="Couv 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ouv ST"/>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83E" w:rsidRPr="00BB369E" w:rsidRDefault="0026283E" w:rsidP="0026283E">
      <w:pPr>
        <w:spacing w:after="0"/>
        <w:rPr>
          <w:lang w:val="en-US"/>
        </w:rPr>
      </w:pPr>
      <w:r w:rsidRPr="00BB369E">
        <w:rPr>
          <w:lang w:val="en-US"/>
        </w:rPr>
        <w:br w:type="page"/>
      </w:r>
    </w:p>
    <w:p w:rsidR="0026283E" w:rsidRPr="00BB369E" w:rsidRDefault="0026283E" w:rsidP="0026283E">
      <w:pPr>
        <w:spacing w:after="0"/>
        <w:rPr>
          <w:lang w:val="en-US"/>
        </w:rPr>
        <w:sectPr w:rsidR="0026283E" w:rsidRPr="00BB369E" w:rsidSect="00C84707">
          <w:headerReference w:type="default" r:id="rId9"/>
          <w:footerReference w:type="even" r:id="rId10"/>
          <w:footerReference w:type="default" r:id="rId11"/>
          <w:footerReference w:type="first" r:id="rId12"/>
          <w:pgSz w:w="11907" w:h="16840" w:code="9"/>
          <w:pgMar w:top="4395" w:right="737" w:bottom="567" w:left="851" w:header="709" w:footer="284" w:gutter="567"/>
          <w:pgNumType w:fmt="lowerRoman" w:start="1"/>
          <w:cols w:num="2" w:space="454" w:equalWidth="0">
            <w:col w:w="2914" w:space="454"/>
            <w:col w:w="6384"/>
          </w:cols>
          <w:titlePg/>
          <w:docGrid w:linePitch="272"/>
        </w:sectPr>
      </w:pPr>
    </w:p>
    <w:p w:rsidR="003E745B" w:rsidRPr="00BB7F36" w:rsidRDefault="003E745B">
      <w:pPr>
        <w:pStyle w:val="zzContents"/>
        <w:tabs>
          <w:tab w:val="right" w:pos="9752"/>
        </w:tabs>
        <w:rPr>
          <w:lang w:val="fr-CH"/>
        </w:rPr>
      </w:pPr>
      <w:r w:rsidRPr="00BB7F36">
        <w:rPr>
          <w:lang w:val="fr-CH"/>
        </w:rPr>
        <w:lastRenderedPageBreak/>
        <w:t>Contents</w:t>
      </w:r>
      <w:r w:rsidRPr="00BB7F36">
        <w:rPr>
          <w:lang w:val="fr-CH"/>
        </w:rPr>
        <w:tab/>
      </w:r>
      <w:r w:rsidRPr="00BB7F36">
        <w:rPr>
          <w:b w:val="0"/>
          <w:sz w:val="20"/>
          <w:lang w:val="fr-CH"/>
        </w:rPr>
        <w:t>Page</w:t>
      </w:r>
    </w:p>
    <w:p w:rsidR="00E8191D" w:rsidRDefault="007F2AEE">
      <w:pPr>
        <w:pStyle w:val="TOC1"/>
        <w:rPr>
          <w:rFonts w:ascii="Calibri" w:eastAsia="Times New Roman" w:hAnsi="Calibri"/>
          <w:b w:val="0"/>
          <w:noProof/>
          <w:sz w:val="22"/>
          <w:szCs w:val="22"/>
          <w:lang w:val="fr-CH" w:eastAsia="fr-CH"/>
        </w:rPr>
      </w:pPr>
      <w:r>
        <w:fldChar w:fldCharType="begin"/>
      </w:r>
      <w:r w:rsidRPr="00BB7F36">
        <w:rPr>
          <w:lang w:val="fr-CH"/>
        </w:rPr>
        <w:instrText xml:space="preserve"> TOC \o "1-3" </w:instrText>
      </w:r>
      <w:r>
        <w:fldChar w:fldCharType="separate"/>
      </w:r>
      <w:r w:rsidR="00E8191D" w:rsidRPr="00E8191D">
        <w:rPr>
          <w:noProof/>
          <w:lang w:val="fr-CH"/>
        </w:rPr>
        <w:t>1</w:t>
      </w:r>
      <w:r w:rsidR="00E8191D">
        <w:rPr>
          <w:rFonts w:ascii="Calibri" w:eastAsia="Times New Roman" w:hAnsi="Calibri"/>
          <w:b w:val="0"/>
          <w:noProof/>
          <w:sz w:val="22"/>
          <w:szCs w:val="22"/>
          <w:lang w:val="fr-CH" w:eastAsia="fr-CH"/>
        </w:rPr>
        <w:tab/>
      </w:r>
      <w:r w:rsidR="00E8191D" w:rsidRPr="00E8191D">
        <w:rPr>
          <w:noProof/>
          <w:lang w:val="fr-CH"/>
        </w:rPr>
        <w:t>Scope</w:t>
      </w:r>
      <w:r w:rsidR="00E8191D" w:rsidRPr="00E8191D">
        <w:rPr>
          <w:noProof/>
          <w:lang w:val="fr-CH"/>
        </w:rPr>
        <w:tab/>
      </w:r>
      <w:r w:rsidR="00E8191D">
        <w:rPr>
          <w:noProof/>
        </w:rPr>
        <w:fldChar w:fldCharType="begin"/>
      </w:r>
      <w:r w:rsidR="00E8191D" w:rsidRPr="00E8191D">
        <w:rPr>
          <w:noProof/>
          <w:lang w:val="fr-CH"/>
        </w:rPr>
        <w:instrText xml:space="preserve"> PAGEREF _Toc337799225 \h </w:instrText>
      </w:r>
      <w:r w:rsidR="00E8191D">
        <w:rPr>
          <w:noProof/>
        </w:rPr>
      </w:r>
      <w:r w:rsidR="00E8191D">
        <w:rPr>
          <w:noProof/>
        </w:rPr>
        <w:fldChar w:fldCharType="separate"/>
      </w:r>
      <w:r w:rsidR="00E8191D" w:rsidRPr="00E8191D">
        <w:rPr>
          <w:noProof/>
          <w:lang w:val="fr-CH"/>
        </w:rPr>
        <w:t>1</w:t>
      </w:r>
      <w:r w:rsidR="00E8191D">
        <w:rPr>
          <w:noProof/>
        </w:rPr>
        <w:fldChar w:fldCharType="end"/>
      </w:r>
    </w:p>
    <w:p w:rsidR="00E8191D" w:rsidRDefault="00E8191D">
      <w:pPr>
        <w:pStyle w:val="TOC1"/>
        <w:rPr>
          <w:rFonts w:ascii="Calibri" w:eastAsia="Times New Roman" w:hAnsi="Calibri"/>
          <w:b w:val="0"/>
          <w:noProof/>
          <w:sz w:val="22"/>
          <w:szCs w:val="22"/>
          <w:lang w:val="fr-CH" w:eastAsia="fr-CH"/>
        </w:rPr>
      </w:pPr>
      <w:r w:rsidRPr="00E8191D">
        <w:rPr>
          <w:noProof/>
          <w:lang w:val="fr-CH"/>
        </w:rPr>
        <w:t>2</w:t>
      </w:r>
      <w:r>
        <w:rPr>
          <w:rFonts w:ascii="Calibri" w:eastAsia="Times New Roman" w:hAnsi="Calibri"/>
          <w:b w:val="0"/>
          <w:noProof/>
          <w:sz w:val="22"/>
          <w:szCs w:val="22"/>
          <w:lang w:val="fr-CH" w:eastAsia="fr-CH"/>
        </w:rPr>
        <w:tab/>
      </w:r>
      <w:r w:rsidRPr="00E8191D">
        <w:rPr>
          <w:noProof/>
          <w:lang w:val="fr-CH"/>
        </w:rPr>
        <w:t>Conformance</w:t>
      </w:r>
      <w:r w:rsidRPr="00E8191D">
        <w:rPr>
          <w:noProof/>
          <w:lang w:val="fr-CH"/>
        </w:rPr>
        <w:tab/>
      </w:r>
      <w:r>
        <w:rPr>
          <w:noProof/>
        </w:rPr>
        <w:fldChar w:fldCharType="begin"/>
      </w:r>
      <w:r w:rsidRPr="00E8191D">
        <w:rPr>
          <w:noProof/>
          <w:lang w:val="fr-CH"/>
        </w:rPr>
        <w:instrText xml:space="preserve"> PAGEREF _Toc337799226 \h </w:instrText>
      </w:r>
      <w:r>
        <w:rPr>
          <w:noProof/>
        </w:rPr>
      </w:r>
      <w:r>
        <w:rPr>
          <w:noProof/>
        </w:rPr>
        <w:fldChar w:fldCharType="separate"/>
      </w:r>
      <w:r w:rsidRPr="00E8191D">
        <w:rPr>
          <w:noProof/>
          <w:lang w:val="fr-CH"/>
        </w:rPr>
        <w:t>1</w:t>
      </w:r>
      <w:r>
        <w:rPr>
          <w:noProof/>
        </w:rPr>
        <w:fldChar w:fldCharType="end"/>
      </w:r>
    </w:p>
    <w:p w:rsidR="00E8191D" w:rsidRDefault="00E8191D">
      <w:pPr>
        <w:pStyle w:val="TOC1"/>
        <w:rPr>
          <w:rFonts w:ascii="Calibri" w:eastAsia="Times New Roman" w:hAnsi="Calibri"/>
          <w:b w:val="0"/>
          <w:noProof/>
          <w:sz w:val="22"/>
          <w:szCs w:val="22"/>
          <w:lang w:val="fr-CH" w:eastAsia="fr-CH"/>
        </w:rPr>
      </w:pPr>
      <w:r w:rsidRPr="00E8191D">
        <w:rPr>
          <w:noProof/>
          <w:lang w:val="fr-CH"/>
        </w:rPr>
        <w:t>3</w:t>
      </w:r>
      <w:r>
        <w:rPr>
          <w:rFonts w:ascii="Calibri" w:eastAsia="Times New Roman" w:hAnsi="Calibri"/>
          <w:b w:val="0"/>
          <w:noProof/>
          <w:sz w:val="22"/>
          <w:szCs w:val="22"/>
          <w:lang w:val="fr-CH" w:eastAsia="fr-CH"/>
        </w:rPr>
        <w:tab/>
      </w:r>
      <w:r w:rsidRPr="00E8191D">
        <w:rPr>
          <w:noProof/>
          <w:lang w:val="fr-CH"/>
        </w:rPr>
        <w:t>Normative References</w:t>
      </w:r>
      <w:r w:rsidRPr="00E8191D">
        <w:rPr>
          <w:noProof/>
          <w:lang w:val="fr-CH"/>
        </w:rPr>
        <w:tab/>
      </w:r>
      <w:r>
        <w:rPr>
          <w:noProof/>
        </w:rPr>
        <w:fldChar w:fldCharType="begin"/>
      </w:r>
      <w:r w:rsidRPr="00E8191D">
        <w:rPr>
          <w:noProof/>
          <w:lang w:val="fr-CH"/>
        </w:rPr>
        <w:instrText xml:space="preserve"> PAGEREF _Toc337799227 \h </w:instrText>
      </w:r>
      <w:r>
        <w:rPr>
          <w:noProof/>
        </w:rPr>
      </w:r>
      <w:r>
        <w:rPr>
          <w:noProof/>
        </w:rPr>
        <w:fldChar w:fldCharType="separate"/>
      </w:r>
      <w:r w:rsidRPr="00E8191D">
        <w:rPr>
          <w:noProof/>
          <w:lang w:val="fr-CH"/>
        </w:rPr>
        <w:t>1</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4</w:t>
      </w:r>
      <w:r w:rsidRPr="00E8191D">
        <w:rPr>
          <w:rFonts w:ascii="Calibri" w:eastAsia="Times New Roman" w:hAnsi="Calibri"/>
          <w:b w:val="0"/>
          <w:noProof/>
          <w:sz w:val="22"/>
          <w:szCs w:val="22"/>
          <w:lang w:val="en-US" w:eastAsia="fr-CH"/>
        </w:rPr>
        <w:tab/>
      </w:r>
      <w:r>
        <w:rPr>
          <w:noProof/>
        </w:rPr>
        <w:t>Overview</w:t>
      </w:r>
      <w:r>
        <w:rPr>
          <w:noProof/>
        </w:rPr>
        <w:tab/>
      </w:r>
      <w:r>
        <w:rPr>
          <w:noProof/>
        </w:rPr>
        <w:fldChar w:fldCharType="begin"/>
      </w:r>
      <w:r>
        <w:rPr>
          <w:noProof/>
        </w:rPr>
        <w:instrText xml:space="preserve"> PAGEREF _Toc337799228 \h </w:instrText>
      </w:r>
      <w:r>
        <w:rPr>
          <w:noProof/>
        </w:rPr>
      </w:r>
      <w:r>
        <w:rPr>
          <w:noProof/>
        </w:rPr>
        <w:fldChar w:fldCharType="separate"/>
      </w:r>
      <w:r>
        <w:rPr>
          <w:noProof/>
        </w:rPr>
        <w:t>2</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4.1</w:t>
      </w:r>
      <w:r w:rsidRPr="00E8191D">
        <w:rPr>
          <w:rFonts w:ascii="Calibri" w:eastAsia="Times New Roman" w:hAnsi="Calibri"/>
          <w:b w:val="0"/>
          <w:noProof/>
          <w:sz w:val="22"/>
          <w:szCs w:val="22"/>
          <w:lang w:val="en-US" w:eastAsia="fr-CH"/>
        </w:rPr>
        <w:tab/>
      </w:r>
      <w:r>
        <w:rPr>
          <w:noProof/>
        </w:rPr>
        <w:t>Internationalization, Localization, and Globalization</w:t>
      </w:r>
      <w:r>
        <w:rPr>
          <w:noProof/>
        </w:rPr>
        <w:tab/>
      </w:r>
      <w:r>
        <w:rPr>
          <w:noProof/>
        </w:rPr>
        <w:fldChar w:fldCharType="begin"/>
      </w:r>
      <w:r>
        <w:rPr>
          <w:noProof/>
        </w:rPr>
        <w:instrText xml:space="preserve"> PAGEREF _Toc337799229 \h </w:instrText>
      </w:r>
      <w:r>
        <w:rPr>
          <w:noProof/>
        </w:rPr>
      </w:r>
      <w:r>
        <w:rPr>
          <w:noProof/>
        </w:rPr>
        <w:fldChar w:fldCharType="separate"/>
      </w:r>
      <w:r>
        <w:rPr>
          <w:noProof/>
        </w:rPr>
        <w:t>2</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4.2</w:t>
      </w:r>
      <w:r w:rsidRPr="00E8191D">
        <w:rPr>
          <w:rFonts w:ascii="Calibri" w:eastAsia="Times New Roman" w:hAnsi="Calibri"/>
          <w:b w:val="0"/>
          <w:noProof/>
          <w:sz w:val="22"/>
          <w:szCs w:val="22"/>
          <w:lang w:val="en-US" w:eastAsia="fr-CH"/>
        </w:rPr>
        <w:tab/>
      </w:r>
      <w:r>
        <w:rPr>
          <w:noProof/>
        </w:rPr>
        <w:t>API Overview</w:t>
      </w:r>
      <w:r>
        <w:rPr>
          <w:noProof/>
        </w:rPr>
        <w:tab/>
      </w:r>
      <w:r>
        <w:rPr>
          <w:noProof/>
        </w:rPr>
        <w:fldChar w:fldCharType="begin"/>
      </w:r>
      <w:r>
        <w:rPr>
          <w:noProof/>
        </w:rPr>
        <w:instrText xml:space="preserve"> PAGEREF _Toc337799230 \h </w:instrText>
      </w:r>
      <w:r>
        <w:rPr>
          <w:noProof/>
        </w:rPr>
      </w:r>
      <w:r>
        <w:rPr>
          <w:noProof/>
        </w:rPr>
        <w:fldChar w:fldCharType="separate"/>
      </w:r>
      <w:r>
        <w:rPr>
          <w:noProof/>
        </w:rPr>
        <w:t>3</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4.3</w:t>
      </w:r>
      <w:r w:rsidRPr="00E8191D">
        <w:rPr>
          <w:rFonts w:ascii="Calibri" w:eastAsia="Times New Roman" w:hAnsi="Calibri"/>
          <w:b w:val="0"/>
          <w:noProof/>
          <w:sz w:val="22"/>
          <w:szCs w:val="22"/>
          <w:lang w:val="en-US" w:eastAsia="fr-CH"/>
        </w:rPr>
        <w:tab/>
      </w:r>
      <w:r>
        <w:rPr>
          <w:noProof/>
        </w:rPr>
        <w:t>Implementation Dependencies</w:t>
      </w:r>
      <w:r>
        <w:rPr>
          <w:noProof/>
        </w:rPr>
        <w:tab/>
      </w:r>
      <w:r>
        <w:rPr>
          <w:noProof/>
        </w:rPr>
        <w:fldChar w:fldCharType="begin"/>
      </w:r>
      <w:r>
        <w:rPr>
          <w:noProof/>
        </w:rPr>
        <w:instrText xml:space="preserve"> PAGEREF _Toc337799231 \h </w:instrText>
      </w:r>
      <w:r>
        <w:rPr>
          <w:noProof/>
        </w:rPr>
      </w:r>
      <w:r>
        <w:rPr>
          <w:noProof/>
        </w:rPr>
        <w:fldChar w:fldCharType="separate"/>
      </w:r>
      <w:r>
        <w:rPr>
          <w:noProof/>
        </w:rPr>
        <w:t>3</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5</w:t>
      </w:r>
      <w:r w:rsidRPr="00E8191D">
        <w:rPr>
          <w:rFonts w:ascii="Calibri" w:eastAsia="Times New Roman" w:hAnsi="Calibri"/>
          <w:b w:val="0"/>
          <w:noProof/>
          <w:sz w:val="22"/>
          <w:szCs w:val="22"/>
          <w:lang w:val="en-US" w:eastAsia="fr-CH"/>
        </w:rPr>
        <w:tab/>
      </w:r>
      <w:r>
        <w:rPr>
          <w:noProof/>
        </w:rPr>
        <w:t>Notational Conventions</w:t>
      </w:r>
      <w:r>
        <w:rPr>
          <w:noProof/>
        </w:rPr>
        <w:tab/>
      </w:r>
      <w:r>
        <w:rPr>
          <w:noProof/>
        </w:rPr>
        <w:fldChar w:fldCharType="begin"/>
      </w:r>
      <w:r>
        <w:rPr>
          <w:noProof/>
        </w:rPr>
        <w:instrText xml:space="preserve"> PAGEREF _Toc337799232 \h </w:instrText>
      </w:r>
      <w:r>
        <w:rPr>
          <w:noProof/>
        </w:rPr>
      </w:r>
      <w:r>
        <w:rPr>
          <w:noProof/>
        </w:rPr>
        <w:fldChar w:fldCharType="separate"/>
      </w:r>
      <w:r>
        <w:rPr>
          <w:noProof/>
        </w:rPr>
        <w:t>4</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6</w:t>
      </w:r>
      <w:r w:rsidRPr="00E8191D">
        <w:rPr>
          <w:rFonts w:ascii="Calibri" w:eastAsia="Times New Roman" w:hAnsi="Calibri"/>
          <w:b w:val="0"/>
          <w:noProof/>
          <w:sz w:val="22"/>
          <w:szCs w:val="22"/>
          <w:lang w:val="en-US" w:eastAsia="fr-CH"/>
        </w:rPr>
        <w:tab/>
      </w:r>
      <w:r>
        <w:rPr>
          <w:noProof/>
        </w:rPr>
        <w:t>Identification of Locales, Time Zones, and Currencies</w:t>
      </w:r>
      <w:r>
        <w:rPr>
          <w:noProof/>
        </w:rPr>
        <w:tab/>
      </w:r>
      <w:r>
        <w:rPr>
          <w:noProof/>
        </w:rPr>
        <w:fldChar w:fldCharType="begin"/>
      </w:r>
      <w:r>
        <w:rPr>
          <w:noProof/>
        </w:rPr>
        <w:instrText xml:space="preserve"> PAGEREF _Toc337799233 \h </w:instrText>
      </w:r>
      <w:r>
        <w:rPr>
          <w:noProof/>
        </w:rPr>
      </w:r>
      <w:r>
        <w:rPr>
          <w:noProof/>
        </w:rPr>
        <w:fldChar w:fldCharType="separate"/>
      </w:r>
      <w:r>
        <w:rPr>
          <w:noProof/>
        </w:rPr>
        <w:t>4</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6.1</w:t>
      </w:r>
      <w:r w:rsidRPr="00E8191D">
        <w:rPr>
          <w:rFonts w:ascii="Calibri" w:eastAsia="Times New Roman" w:hAnsi="Calibri"/>
          <w:b w:val="0"/>
          <w:noProof/>
          <w:sz w:val="22"/>
          <w:szCs w:val="22"/>
          <w:lang w:val="en-US" w:eastAsia="fr-CH"/>
        </w:rPr>
        <w:tab/>
      </w:r>
      <w:r>
        <w:rPr>
          <w:noProof/>
        </w:rPr>
        <w:t>Case Sensitivity and Case Mapping</w:t>
      </w:r>
      <w:r>
        <w:rPr>
          <w:noProof/>
        </w:rPr>
        <w:tab/>
      </w:r>
      <w:r>
        <w:rPr>
          <w:noProof/>
        </w:rPr>
        <w:fldChar w:fldCharType="begin"/>
      </w:r>
      <w:r>
        <w:rPr>
          <w:noProof/>
        </w:rPr>
        <w:instrText xml:space="preserve"> PAGEREF _Toc337799234 \h </w:instrText>
      </w:r>
      <w:r>
        <w:rPr>
          <w:noProof/>
        </w:rPr>
      </w:r>
      <w:r>
        <w:rPr>
          <w:noProof/>
        </w:rPr>
        <w:fldChar w:fldCharType="separate"/>
      </w:r>
      <w:r>
        <w:rPr>
          <w:noProof/>
        </w:rPr>
        <w:t>4</w:t>
      </w:r>
      <w:r>
        <w:rPr>
          <w:noProof/>
        </w:rPr>
        <w:fldChar w:fldCharType="end"/>
      </w:r>
    </w:p>
    <w:p w:rsidR="00E8191D" w:rsidRDefault="00E8191D">
      <w:pPr>
        <w:pStyle w:val="TOC2"/>
        <w:rPr>
          <w:rFonts w:ascii="Calibri" w:eastAsia="Times New Roman" w:hAnsi="Calibri"/>
          <w:b w:val="0"/>
          <w:noProof/>
          <w:sz w:val="22"/>
          <w:szCs w:val="22"/>
          <w:lang w:val="fr-CH" w:eastAsia="fr-CH"/>
        </w:rPr>
      </w:pPr>
      <w:r w:rsidRPr="00E8191D">
        <w:rPr>
          <w:noProof/>
          <w:lang w:val="fr-CH"/>
        </w:rPr>
        <w:t>6.2</w:t>
      </w:r>
      <w:r>
        <w:rPr>
          <w:rFonts w:ascii="Calibri" w:eastAsia="Times New Roman" w:hAnsi="Calibri"/>
          <w:b w:val="0"/>
          <w:noProof/>
          <w:sz w:val="22"/>
          <w:szCs w:val="22"/>
          <w:lang w:val="fr-CH" w:eastAsia="fr-CH"/>
        </w:rPr>
        <w:tab/>
      </w:r>
      <w:r w:rsidRPr="00E8191D">
        <w:rPr>
          <w:noProof/>
          <w:lang w:val="fr-CH"/>
        </w:rPr>
        <w:t>Language Tags</w:t>
      </w:r>
      <w:r w:rsidRPr="00E8191D">
        <w:rPr>
          <w:noProof/>
          <w:lang w:val="fr-CH"/>
        </w:rPr>
        <w:tab/>
      </w:r>
      <w:r>
        <w:rPr>
          <w:noProof/>
        </w:rPr>
        <w:fldChar w:fldCharType="begin"/>
      </w:r>
      <w:r w:rsidRPr="00E8191D">
        <w:rPr>
          <w:noProof/>
          <w:lang w:val="fr-CH"/>
        </w:rPr>
        <w:instrText xml:space="preserve"> PAGEREF _Toc337799235 \h </w:instrText>
      </w:r>
      <w:r>
        <w:rPr>
          <w:noProof/>
        </w:rPr>
      </w:r>
      <w:r>
        <w:rPr>
          <w:noProof/>
        </w:rPr>
        <w:fldChar w:fldCharType="separate"/>
      </w:r>
      <w:r w:rsidRPr="00E8191D">
        <w:rPr>
          <w:noProof/>
          <w:lang w:val="fr-CH"/>
        </w:rPr>
        <w:t>4</w:t>
      </w:r>
      <w:r>
        <w:rPr>
          <w:noProof/>
        </w:rPr>
        <w:fldChar w:fldCharType="end"/>
      </w:r>
    </w:p>
    <w:p w:rsidR="00E8191D" w:rsidRDefault="00E8191D">
      <w:pPr>
        <w:pStyle w:val="TOC3"/>
        <w:rPr>
          <w:rFonts w:ascii="Calibri" w:eastAsia="Times New Roman" w:hAnsi="Calibri"/>
          <w:b w:val="0"/>
          <w:noProof/>
          <w:sz w:val="22"/>
          <w:szCs w:val="22"/>
          <w:lang w:val="fr-CH" w:eastAsia="fr-CH"/>
        </w:rPr>
      </w:pPr>
      <w:r w:rsidRPr="00E8191D">
        <w:rPr>
          <w:noProof/>
          <w:lang w:val="fr-CH"/>
        </w:rPr>
        <w:t>6.2.1</w:t>
      </w:r>
      <w:r>
        <w:rPr>
          <w:rFonts w:ascii="Calibri" w:eastAsia="Times New Roman" w:hAnsi="Calibri"/>
          <w:b w:val="0"/>
          <w:noProof/>
          <w:sz w:val="22"/>
          <w:szCs w:val="22"/>
          <w:lang w:val="fr-CH" w:eastAsia="fr-CH"/>
        </w:rPr>
        <w:tab/>
      </w:r>
      <w:r w:rsidRPr="00E8191D">
        <w:rPr>
          <w:noProof/>
          <w:lang w:val="fr-CH"/>
        </w:rPr>
        <w:t>Unicode Locale Extension Sequences</w:t>
      </w:r>
      <w:r w:rsidRPr="00E8191D">
        <w:rPr>
          <w:noProof/>
          <w:lang w:val="fr-CH"/>
        </w:rPr>
        <w:tab/>
      </w:r>
      <w:r>
        <w:rPr>
          <w:noProof/>
        </w:rPr>
        <w:fldChar w:fldCharType="begin"/>
      </w:r>
      <w:r w:rsidRPr="00E8191D">
        <w:rPr>
          <w:noProof/>
          <w:lang w:val="fr-CH"/>
        </w:rPr>
        <w:instrText xml:space="preserve"> PAGEREF _Toc337799236 \h </w:instrText>
      </w:r>
      <w:r>
        <w:rPr>
          <w:noProof/>
        </w:rPr>
      </w:r>
      <w:r>
        <w:rPr>
          <w:noProof/>
        </w:rPr>
        <w:fldChar w:fldCharType="separate"/>
      </w:r>
      <w:r w:rsidRPr="00E8191D">
        <w:rPr>
          <w:noProof/>
          <w:lang w:val="fr-CH"/>
        </w:rPr>
        <w:t>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6.2.2</w:t>
      </w:r>
      <w:r w:rsidRPr="00E8191D">
        <w:rPr>
          <w:rFonts w:ascii="Calibri" w:eastAsia="Times New Roman" w:hAnsi="Calibri"/>
          <w:b w:val="0"/>
          <w:noProof/>
          <w:sz w:val="22"/>
          <w:szCs w:val="22"/>
          <w:lang w:val="en-US" w:eastAsia="fr-CH"/>
        </w:rPr>
        <w:tab/>
      </w:r>
      <w:r>
        <w:rPr>
          <w:noProof/>
        </w:rPr>
        <w:t>IsStructurallyValidLanguageTag (locale)</w:t>
      </w:r>
      <w:r>
        <w:rPr>
          <w:noProof/>
        </w:rPr>
        <w:tab/>
      </w:r>
      <w:r>
        <w:rPr>
          <w:noProof/>
        </w:rPr>
        <w:fldChar w:fldCharType="begin"/>
      </w:r>
      <w:r>
        <w:rPr>
          <w:noProof/>
        </w:rPr>
        <w:instrText xml:space="preserve"> PAGEREF _Toc337799237 \h </w:instrText>
      </w:r>
      <w:r>
        <w:rPr>
          <w:noProof/>
        </w:rPr>
      </w:r>
      <w:r>
        <w:rPr>
          <w:noProof/>
        </w:rPr>
        <w:fldChar w:fldCharType="separate"/>
      </w:r>
      <w:r>
        <w:rPr>
          <w:noProof/>
        </w:rPr>
        <w:t>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6.2.3</w:t>
      </w:r>
      <w:r w:rsidRPr="00E8191D">
        <w:rPr>
          <w:rFonts w:ascii="Calibri" w:eastAsia="Times New Roman" w:hAnsi="Calibri"/>
          <w:b w:val="0"/>
          <w:noProof/>
          <w:sz w:val="22"/>
          <w:szCs w:val="22"/>
          <w:lang w:val="en-US" w:eastAsia="fr-CH"/>
        </w:rPr>
        <w:tab/>
      </w:r>
      <w:r>
        <w:rPr>
          <w:noProof/>
        </w:rPr>
        <w:t>CanonicalizeLanguageTag (locale)</w:t>
      </w:r>
      <w:r>
        <w:rPr>
          <w:noProof/>
        </w:rPr>
        <w:tab/>
      </w:r>
      <w:r>
        <w:rPr>
          <w:noProof/>
        </w:rPr>
        <w:fldChar w:fldCharType="begin"/>
      </w:r>
      <w:r>
        <w:rPr>
          <w:noProof/>
        </w:rPr>
        <w:instrText xml:space="preserve"> PAGEREF _Toc337799238 \h </w:instrText>
      </w:r>
      <w:r>
        <w:rPr>
          <w:noProof/>
        </w:rPr>
      </w:r>
      <w:r>
        <w:rPr>
          <w:noProof/>
        </w:rPr>
        <w:fldChar w:fldCharType="separate"/>
      </w:r>
      <w:r>
        <w:rPr>
          <w:noProof/>
        </w:rPr>
        <w:t>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6.2.4</w:t>
      </w:r>
      <w:r w:rsidRPr="00E8191D">
        <w:rPr>
          <w:rFonts w:ascii="Calibri" w:eastAsia="Times New Roman" w:hAnsi="Calibri"/>
          <w:b w:val="0"/>
          <w:noProof/>
          <w:sz w:val="22"/>
          <w:szCs w:val="22"/>
          <w:lang w:val="en-US" w:eastAsia="fr-CH"/>
        </w:rPr>
        <w:tab/>
      </w:r>
      <w:r>
        <w:rPr>
          <w:noProof/>
        </w:rPr>
        <w:t>DefaultLocale ()</w:t>
      </w:r>
      <w:r>
        <w:rPr>
          <w:noProof/>
        </w:rPr>
        <w:tab/>
      </w:r>
      <w:r>
        <w:rPr>
          <w:noProof/>
        </w:rPr>
        <w:fldChar w:fldCharType="begin"/>
      </w:r>
      <w:r>
        <w:rPr>
          <w:noProof/>
        </w:rPr>
        <w:instrText xml:space="preserve"> PAGEREF _Toc337799239 \h </w:instrText>
      </w:r>
      <w:r>
        <w:rPr>
          <w:noProof/>
        </w:rPr>
      </w:r>
      <w:r>
        <w:rPr>
          <w:noProof/>
        </w:rPr>
        <w:fldChar w:fldCharType="separate"/>
      </w:r>
      <w:r>
        <w:rPr>
          <w:noProof/>
        </w:rPr>
        <w:t>5</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6.3</w:t>
      </w:r>
      <w:r w:rsidRPr="00E8191D">
        <w:rPr>
          <w:rFonts w:ascii="Calibri" w:eastAsia="Times New Roman" w:hAnsi="Calibri"/>
          <w:b w:val="0"/>
          <w:noProof/>
          <w:sz w:val="22"/>
          <w:szCs w:val="22"/>
          <w:lang w:val="en-US" w:eastAsia="fr-CH"/>
        </w:rPr>
        <w:tab/>
      </w:r>
      <w:r>
        <w:rPr>
          <w:noProof/>
        </w:rPr>
        <w:t>Currency Codes</w:t>
      </w:r>
      <w:r>
        <w:rPr>
          <w:noProof/>
        </w:rPr>
        <w:tab/>
      </w:r>
      <w:r>
        <w:rPr>
          <w:noProof/>
        </w:rPr>
        <w:fldChar w:fldCharType="begin"/>
      </w:r>
      <w:r>
        <w:rPr>
          <w:noProof/>
        </w:rPr>
        <w:instrText xml:space="preserve"> PAGEREF _Toc337799240 \h </w:instrText>
      </w:r>
      <w:r>
        <w:rPr>
          <w:noProof/>
        </w:rPr>
      </w:r>
      <w:r>
        <w:rPr>
          <w:noProof/>
        </w:rPr>
        <w:fldChar w:fldCharType="separate"/>
      </w:r>
      <w:r>
        <w:rPr>
          <w:noProof/>
        </w:rPr>
        <w:t>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6.3.1</w:t>
      </w:r>
      <w:r w:rsidRPr="00E8191D">
        <w:rPr>
          <w:rFonts w:ascii="Calibri" w:eastAsia="Times New Roman" w:hAnsi="Calibri"/>
          <w:b w:val="0"/>
          <w:noProof/>
          <w:sz w:val="22"/>
          <w:szCs w:val="22"/>
          <w:lang w:val="en-US" w:eastAsia="fr-CH"/>
        </w:rPr>
        <w:tab/>
      </w:r>
      <w:r>
        <w:rPr>
          <w:noProof/>
        </w:rPr>
        <w:t>IsWellFormedCurrencyCode (currency)</w:t>
      </w:r>
      <w:r>
        <w:rPr>
          <w:noProof/>
        </w:rPr>
        <w:tab/>
      </w:r>
      <w:r>
        <w:rPr>
          <w:noProof/>
        </w:rPr>
        <w:fldChar w:fldCharType="begin"/>
      </w:r>
      <w:r>
        <w:rPr>
          <w:noProof/>
        </w:rPr>
        <w:instrText xml:space="preserve"> PAGEREF _Toc337799241 \h </w:instrText>
      </w:r>
      <w:r>
        <w:rPr>
          <w:noProof/>
        </w:rPr>
      </w:r>
      <w:r>
        <w:rPr>
          <w:noProof/>
        </w:rPr>
        <w:fldChar w:fldCharType="separate"/>
      </w:r>
      <w:r>
        <w:rPr>
          <w:noProof/>
        </w:rPr>
        <w:t>5</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6.4</w:t>
      </w:r>
      <w:r w:rsidRPr="00E8191D">
        <w:rPr>
          <w:rFonts w:ascii="Calibri" w:eastAsia="Times New Roman" w:hAnsi="Calibri"/>
          <w:b w:val="0"/>
          <w:noProof/>
          <w:sz w:val="22"/>
          <w:szCs w:val="22"/>
          <w:lang w:val="en-US" w:eastAsia="fr-CH"/>
        </w:rPr>
        <w:tab/>
      </w:r>
      <w:r>
        <w:rPr>
          <w:noProof/>
        </w:rPr>
        <w:t>Time Zone Names</w:t>
      </w:r>
      <w:r>
        <w:rPr>
          <w:noProof/>
        </w:rPr>
        <w:tab/>
      </w:r>
      <w:r>
        <w:rPr>
          <w:noProof/>
        </w:rPr>
        <w:fldChar w:fldCharType="begin"/>
      </w:r>
      <w:r>
        <w:rPr>
          <w:noProof/>
        </w:rPr>
        <w:instrText xml:space="preserve"> PAGEREF _Toc337799242 \h </w:instrText>
      </w:r>
      <w:r>
        <w:rPr>
          <w:noProof/>
        </w:rPr>
      </w:r>
      <w:r>
        <w:rPr>
          <w:noProof/>
        </w:rPr>
        <w:fldChar w:fldCharType="separate"/>
      </w:r>
      <w:r>
        <w:rPr>
          <w:noProof/>
        </w:rPr>
        <w:t>6</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7</w:t>
      </w:r>
      <w:r w:rsidRPr="00E8191D">
        <w:rPr>
          <w:rFonts w:ascii="Calibri" w:eastAsia="Times New Roman" w:hAnsi="Calibri"/>
          <w:b w:val="0"/>
          <w:noProof/>
          <w:sz w:val="22"/>
          <w:szCs w:val="22"/>
          <w:lang w:val="en-US" w:eastAsia="fr-CH"/>
        </w:rPr>
        <w:tab/>
      </w:r>
      <w:r>
        <w:rPr>
          <w:noProof/>
        </w:rPr>
        <w:t>Requirements for Standard Built-in ECMAScript Objects</w:t>
      </w:r>
      <w:r>
        <w:rPr>
          <w:noProof/>
        </w:rPr>
        <w:tab/>
      </w:r>
      <w:r>
        <w:rPr>
          <w:noProof/>
        </w:rPr>
        <w:fldChar w:fldCharType="begin"/>
      </w:r>
      <w:r>
        <w:rPr>
          <w:noProof/>
        </w:rPr>
        <w:instrText xml:space="preserve"> PAGEREF _Toc337799243 \h </w:instrText>
      </w:r>
      <w:r>
        <w:rPr>
          <w:noProof/>
        </w:rPr>
      </w:r>
      <w:r>
        <w:rPr>
          <w:noProof/>
        </w:rPr>
        <w:fldChar w:fldCharType="separate"/>
      </w:r>
      <w:r>
        <w:rPr>
          <w:noProof/>
        </w:rPr>
        <w:t>6</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8</w:t>
      </w:r>
      <w:r w:rsidRPr="00E8191D">
        <w:rPr>
          <w:rFonts w:ascii="Calibri" w:eastAsia="Times New Roman" w:hAnsi="Calibri"/>
          <w:b w:val="0"/>
          <w:noProof/>
          <w:sz w:val="22"/>
          <w:szCs w:val="22"/>
          <w:lang w:val="en-US" w:eastAsia="fr-CH"/>
        </w:rPr>
        <w:tab/>
      </w:r>
      <w:r>
        <w:rPr>
          <w:noProof/>
        </w:rPr>
        <w:t>The Intl Object</w:t>
      </w:r>
      <w:r>
        <w:rPr>
          <w:noProof/>
        </w:rPr>
        <w:tab/>
      </w:r>
      <w:r>
        <w:rPr>
          <w:noProof/>
        </w:rPr>
        <w:fldChar w:fldCharType="begin"/>
      </w:r>
      <w:r>
        <w:rPr>
          <w:noProof/>
        </w:rPr>
        <w:instrText xml:space="preserve"> PAGEREF _Toc337799244 \h </w:instrText>
      </w:r>
      <w:r>
        <w:rPr>
          <w:noProof/>
        </w:rPr>
      </w:r>
      <w:r>
        <w:rPr>
          <w:noProof/>
        </w:rPr>
        <w:fldChar w:fldCharType="separate"/>
      </w:r>
      <w:r>
        <w:rPr>
          <w:noProof/>
        </w:rPr>
        <w:t>6</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8.1</w:t>
      </w:r>
      <w:r w:rsidRPr="00E8191D">
        <w:rPr>
          <w:rFonts w:ascii="Calibri" w:eastAsia="Times New Roman" w:hAnsi="Calibri"/>
          <w:b w:val="0"/>
          <w:noProof/>
          <w:sz w:val="22"/>
          <w:szCs w:val="22"/>
          <w:lang w:val="en-US" w:eastAsia="fr-CH"/>
        </w:rPr>
        <w:tab/>
      </w:r>
      <w:r>
        <w:rPr>
          <w:noProof/>
        </w:rPr>
        <w:t>Properties of the Intl Object</w:t>
      </w:r>
      <w:r>
        <w:rPr>
          <w:noProof/>
        </w:rPr>
        <w:tab/>
      </w:r>
      <w:r>
        <w:rPr>
          <w:noProof/>
        </w:rPr>
        <w:fldChar w:fldCharType="begin"/>
      </w:r>
      <w:r>
        <w:rPr>
          <w:noProof/>
        </w:rPr>
        <w:instrText xml:space="preserve"> PAGEREF _Toc337799245 \h </w:instrText>
      </w:r>
      <w:r>
        <w:rPr>
          <w:noProof/>
        </w:rPr>
      </w:r>
      <w:r>
        <w:rPr>
          <w:noProof/>
        </w:rPr>
        <w:fldChar w:fldCharType="separate"/>
      </w:r>
      <w:r>
        <w:rPr>
          <w:noProof/>
        </w:rPr>
        <w:t>6</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9</w:t>
      </w:r>
      <w:r w:rsidRPr="00E8191D">
        <w:rPr>
          <w:rFonts w:ascii="Calibri" w:eastAsia="Times New Roman" w:hAnsi="Calibri"/>
          <w:b w:val="0"/>
          <w:noProof/>
          <w:sz w:val="22"/>
          <w:szCs w:val="22"/>
          <w:lang w:val="en-US" w:eastAsia="fr-CH"/>
        </w:rPr>
        <w:tab/>
      </w:r>
      <w:r>
        <w:rPr>
          <w:noProof/>
        </w:rPr>
        <w:t>Locale and Parameter Negotiation</w:t>
      </w:r>
      <w:r>
        <w:rPr>
          <w:noProof/>
        </w:rPr>
        <w:tab/>
      </w:r>
      <w:r>
        <w:rPr>
          <w:noProof/>
        </w:rPr>
        <w:fldChar w:fldCharType="begin"/>
      </w:r>
      <w:r>
        <w:rPr>
          <w:noProof/>
        </w:rPr>
        <w:instrText xml:space="preserve"> PAGEREF _Toc337799246 \h </w:instrText>
      </w:r>
      <w:r>
        <w:rPr>
          <w:noProof/>
        </w:rPr>
      </w:r>
      <w:r>
        <w:rPr>
          <w:noProof/>
        </w:rPr>
        <w:fldChar w:fldCharType="separate"/>
      </w:r>
      <w:r>
        <w:rPr>
          <w:noProof/>
        </w:rPr>
        <w:t>6</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9.1</w:t>
      </w:r>
      <w:r w:rsidRPr="00E8191D">
        <w:rPr>
          <w:rFonts w:ascii="Calibri" w:eastAsia="Times New Roman" w:hAnsi="Calibri"/>
          <w:b w:val="0"/>
          <w:noProof/>
          <w:sz w:val="22"/>
          <w:szCs w:val="22"/>
          <w:lang w:val="en-US" w:eastAsia="fr-CH"/>
        </w:rPr>
        <w:tab/>
      </w:r>
      <w:r>
        <w:rPr>
          <w:noProof/>
        </w:rPr>
        <w:t>Internal Properties of Service Constructors</w:t>
      </w:r>
      <w:r>
        <w:rPr>
          <w:noProof/>
        </w:rPr>
        <w:tab/>
      </w:r>
      <w:r>
        <w:rPr>
          <w:noProof/>
        </w:rPr>
        <w:fldChar w:fldCharType="begin"/>
      </w:r>
      <w:r>
        <w:rPr>
          <w:noProof/>
        </w:rPr>
        <w:instrText xml:space="preserve"> PAGEREF _Toc337799247 \h </w:instrText>
      </w:r>
      <w:r>
        <w:rPr>
          <w:noProof/>
        </w:rPr>
      </w:r>
      <w:r>
        <w:rPr>
          <w:noProof/>
        </w:rPr>
        <w:fldChar w:fldCharType="separate"/>
      </w:r>
      <w:r>
        <w:rPr>
          <w:noProof/>
        </w:rPr>
        <w:t>6</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9.2</w:t>
      </w:r>
      <w:r w:rsidRPr="00E8191D">
        <w:rPr>
          <w:rFonts w:ascii="Calibri" w:eastAsia="Times New Roman" w:hAnsi="Calibri"/>
          <w:b w:val="0"/>
          <w:noProof/>
          <w:sz w:val="22"/>
          <w:szCs w:val="22"/>
          <w:lang w:val="en-US" w:eastAsia="fr-CH"/>
        </w:rPr>
        <w:tab/>
      </w:r>
      <w:r>
        <w:rPr>
          <w:noProof/>
        </w:rPr>
        <w:t>Abstract Operations</w:t>
      </w:r>
      <w:r>
        <w:rPr>
          <w:noProof/>
        </w:rPr>
        <w:tab/>
      </w:r>
      <w:r>
        <w:rPr>
          <w:noProof/>
        </w:rPr>
        <w:fldChar w:fldCharType="begin"/>
      </w:r>
      <w:r>
        <w:rPr>
          <w:noProof/>
        </w:rPr>
        <w:instrText xml:space="preserve"> PAGEREF _Toc337799248 \h </w:instrText>
      </w:r>
      <w:r>
        <w:rPr>
          <w:noProof/>
        </w:rPr>
      </w:r>
      <w:r>
        <w:rPr>
          <w:noProof/>
        </w:rPr>
        <w:fldChar w:fldCharType="separate"/>
      </w:r>
      <w:r>
        <w:rPr>
          <w:noProof/>
        </w:rPr>
        <w:t>7</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9.2.1</w:t>
      </w:r>
      <w:r w:rsidRPr="00E8191D">
        <w:rPr>
          <w:rFonts w:ascii="Calibri" w:eastAsia="Times New Roman" w:hAnsi="Calibri"/>
          <w:b w:val="0"/>
          <w:noProof/>
          <w:sz w:val="22"/>
          <w:szCs w:val="22"/>
          <w:lang w:val="en-US" w:eastAsia="fr-CH"/>
        </w:rPr>
        <w:tab/>
      </w:r>
      <w:r>
        <w:rPr>
          <w:noProof/>
        </w:rPr>
        <w:t>CanonicalizeLocaleList (locales)</w:t>
      </w:r>
      <w:r>
        <w:rPr>
          <w:noProof/>
        </w:rPr>
        <w:tab/>
      </w:r>
      <w:r>
        <w:rPr>
          <w:noProof/>
        </w:rPr>
        <w:fldChar w:fldCharType="begin"/>
      </w:r>
      <w:r>
        <w:rPr>
          <w:noProof/>
        </w:rPr>
        <w:instrText xml:space="preserve"> PAGEREF _Toc337799249 \h </w:instrText>
      </w:r>
      <w:r>
        <w:rPr>
          <w:noProof/>
        </w:rPr>
      </w:r>
      <w:r>
        <w:rPr>
          <w:noProof/>
        </w:rPr>
        <w:fldChar w:fldCharType="separate"/>
      </w:r>
      <w:r>
        <w:rPr>
          <w:noProof/>
        </w:rPr>
        <w:t>7</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9.2.2</w:t>
      </w:r>
      <w:r w:rsidRPr="00E8191D">
        <w:rPr>
          <w:rFonts w:ascii="Calibri" w:eastAsia="Times New Roman" w:hAnsi="Calibri"/>
          <w:b w:val="0"/>
          <w:noProof/>
          <w:sz w:val="22"/>
          <w:szCs w:val="22"/>
          <w:lang w:val="en-US" w:eastAsia="fr-CH"/>
        </w:rPr>
        <w:tab/>
      </w:r>
      <w:r>
        <w:rPr>
          <w:noProof/>
        </w:rPr>
        <w:t>BestAvailableLocale (availableLocales, locale)</w:t>
      </w:r>
      <w:r>
        <w:rPr>
          <w:noProof/>
        </w:rPr>
        <w:tab/>
      </w:r>
      <w:r>
        <w:rPr>
          <w:noProof/>
        </w:rPr>
        <w:fldChar w:fldCharType="begin"/>
      </w:r>
      <w:r>
        <w:rPr>
          <w:noProof/>
        </w:rPr>
        <w:instrText xml:space="preserve"> PAGEREF _Toc337799250 \h </w:instrText>
      </w:r>
      <w:r>
        <w:rPr>
          <w:noProof/>
        </w:rPr>
      </w:r>
      <w:r>
        <w:rPr>
          <w:noProof/>
        </w:rPr>
        <w:fldChar w:fldCharType="separate"/>
      </w:r>
      <w:r>
        <w:rPr>
          <w:noProof/>
        </w:rPr>
        <w:t>8</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9.2.3</w:t>
      </w:r>
      <w:r w:rsidRPr="00E8191D">
        <w:rPr>
          <w:rFonts w:ascii="Calibri" w:eastAsia="Times New Roman" w:hAnsi="Calibri"/>
          <w:b w:val="0"/>
          <w:noProof/>
          <w:sz w:val="22"/>
          <w:szCs w:val="22"/>
          <w:lang w:val="en-US" w:eastAsia="fr-CH"/>
        </w:rPr>
        <w:tab/>
      </w:r>
      <w:r>
        <w:rPr>
          <w:noProof/>
        </w:rPr>
        <w:t>LookupMatcher (availableLocales, requestedLocales)</w:t>
      </w:r>
      <w:r>
        <w:rPr>
          <w:noProof/>
        </w:rPr>
        <w:tab/>
      </w:r>
      <w:r>
        <w:rPr>
          <w:noProof/>
        </w:rPr>
        <w:fldChar w:fldCharType="begin"/>
      </w:r>
      <w:r>
        <w:rPr>
          <w:noProof/>
        </w:rPr>
        <w:instrText xml:space="preserve"> PAGEREF _Toc337799251 \h </w:instrText>
      </w:r>
      <w:r>
        <w:rPr>
          <w:noProof/>
        </w:rPr>
      </w:r>
      <w:r>
        <w:rPr>
          <w:noProof/>
        </w:rPr>
        <w:fldChar w:fldCharType="separate"/>
      </w:r>
      <w:r>
        <w:rPr>
          <w:noProof/>
        </w:rPr>
        <w:t>8</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9.2.4</w:t>
      </w:r>
      <w:r w:rsidRPr="00E8191D">
        <w:rPr>
          <w:rFonts w:ascii="Calibri" w:eastAsia="Times New Roman" w:hAnsi="Calibri"/>
          <w:b w:val="0"/>
          <w:noProof/>
          <w:sz w:val="22"/>
          <w:szCs w:val="22"/>
          <w:lang w:val="en-US" w:eastAsia="fr-CH"/>
        </w:rPr>
        <w:tab/>
      </w:r>
      <w:r>
        <w:rPr>
          <w:noProof/>
        </w:rPr>
        <w:t>BestFitMatcher (availableLocales, requestedLocales)</w:t>
      </w:r>
      <w:r>
        <w:rPr>
          <w:noProof/>
        </w:rPr>
        <w:tab/>
      </w:r>
      <w:r>
        <w:rPr>
          <w:noProof/>
        </w:rPr>
        <w:fldChar w:fldCharType="begin"/>
      </w:r>
      <w:r>
        <w:rPr>
          <w:noProof/>
        </w:rPr>
        <w:instrText xml:space="preserve"> PAGEREF _Toc337799252 \h </w:instrText>
      </w:r>
      <w:r>
        <w:rPr>
          <w:noProof/>
        </w:rPr>
      </w:r>
      <w:r>
        <w:rPr>
          <w:noProof/>
        </w:rPr>
        <w:fldChar w:fldCharType="separate"/>
      </w:r>
      <w:r>
        <w:rPr>
          <w:noProof/>
        </w:rPr>
        <w:t>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9.2.5</w:t>
      </w:r>
      <w:r w:rsidRPr="00E8191D">
        <w:rPr>
          <w:rFonts w:ascii="Calibri" w:eastAsia="Times New Roman" w:hAnsi="Calibri"/>
          <w:b w:val="0"/>
          <w:noProof/>
          <w:sz w:val="22"/>
          <w:szCs w:val="22"/>
          <w:lang w:val="en-US" w:eastAsia="fr-CH"/>
        </w:rPr>
        <w:tab/>
      </w:r>
      <w:r>
        <w:rPr>
          <w:noProof/>
        </w:rPr>
        <w:t>ResolveLocale (availableLocales, requestedLocales, options, relevantExtensionKeys, localeData)</w:t>
      </w:r>
      <w:r>
        <w:rPr>
          <w:noProof/>
        </w:rPr>
        <w:tab/>
      </w:r>
      <w:r>
        <w:rPr>
          <w:noProof/>
        </w:rPr>
        <w:fldChar w:fldCharType="begin"/>
      </w:r>
      <w:r>
        <w:rPr>
          <w:noProof/>
        </w:rPr>
        <w:instrText xml:space="preserve"> PAGEREF _Toc337799253 \h </w:instrText>
      </w:r>
      <w:r>
        <w:rPr>
          <w:noProof/>
        </w:rPr>
      </w:r>
      <w:r>
        <w:rPr>
          <w:noProof/>
        </w:rPr>
        <w:fldChar w:fldCharType="separate"/>
      </w:r>
      <w:r>
        <w:rPr>
          <w:noProof/>
        </w:rPr>
        <w:t>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9.2.6</w:t>
      </w:r>
      <w:r w:rsidRPr="00E8191D">
        <w:rPr>
          <w:rFonts w:ascii="Calibri" w:eastAsia="Times New Roman" w:hAnsi="Calibri"/>
          <w:b w:val="0"/>
          <w:noProof/>
          <w:sz w:val="22"/>
          <w:szCs w:val="22"/>
          <w:lang w:val="en-US" w:eastAsia="fr-CH"/>
        </w:rPr>
        <w:tab/>
      </w:r>
      <w:r>
        <w:rPr>
          <w:noProof/>
        </w:rPr>
        <w:t>LookupSupportedLocales (availableLocales, requestedLocales)</w:t>
      </w:r>
      <w:r>
        <w:rPr>
          <w:noProof/>
        </w:rPr>
        <w:tab/>
      </w:r>
      <w:r>
        <w:rPr>
          <w:noProof/>
        </w:rPr>
        <w:fldChar w:fldCharType="begin"/>
      </w:r>
      <w:r>
        <w:rPr>
          <w:noProof/>
        </w:rPr>
        <w:instrText xml:space="preserve"> PAGEREF _Toc337799254 \h </w:instrText>
      </w:r>
      <w:r>
        <w:rPr>
          <w:noProof/>
        </w:rPr>
      </w:r>
      <w:r>
        <w:rPr>
          <w:noProof/>
        </w:rPr>
        <w:fldChar w:fldCharType="separate"/>
      </w:r>
      <w:r>
        <w:rPr>
          <w:noProof/>
        </w:rPr>
        <w:t>10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9.2.7</w:t>
      </w:r>
      <w:r w:rsidRPr="00E8191D">
        <w:rPr>
          <w:rFonts w:ascii="Calibri" w:eastAsia="Times New Roman" w:hAnsi="Calibri"/>
          <w:b w:val="0"/>
          <w:noProof/>
          <w:sz w:val="22"/>
          <w:szCs w:val="22"/>
          <w:lang w:val="en-US" w:eastAsia="fr-CH"/>
        </w:rPr>
        <w:tab/>
      </w:r>
      <w:r>
        <w:rPr>
          <w:noProof/>
        </w:rPr>
        <w:t>BestFitSupportedLocales (availableLocales, requestedLocales)</w:t>
      </w:r>
      <w:r>
        <w:rPr>
          <w:noProof/>
        </w:rPr>
        <w:tab/>
      </w:r>
      <w:r>
        <w:rPr>
          <w:noProof/>
        </w:rPr>
        <w:fldChar w:fldCharType="begin"/>
      </w:r>
      <w:r>
        <w:rPr>
          <w:noProof/>
        </w:rPr>
        <w:instrText xml:space="preserve"> PAGEREF _Toc337799255 \h </w:instrText>
      </w:r>
      <w:r>
        <w:rPr>
          <w:noProof/>
        </w:rPr>
      </w:r>
      <w:r>
        <w:rPr>
          <w:noProof/>
        </w:rPr>
        <w:fldChar w:fldCharType="separate"/>
      </w:r>
      <w:r>
        <w:rPr>
          <w:noProof/>
        </w:rPr>
        <w:t>11</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9.2.8</w:t>
      </w:r>
      <w:r w:rsidRPr="00E8191D">
        <w:rPr>
          <w:rFonts w:ascii="Calibri" w:eastAsia="Times New Roman" w:hAnsi="Calibri"/>
          <w:b w:val="0"/>
          <w:noProof/>
          <w:sz w:val="22"/>
          <w:szCs w:val="22"/>
          <w:lang w:val="en-US" w:eastAsia="fr-CH"/>
        </w:rPr>
        <w:tab/>
      </w:r>
      <w:r>
        <w:rPr>
          <w:noProof/>
        </w:rPr>
        <w:t>SupportedLocales (availableLocales, requestedLocales, options)</w:t>
      </w:r>
      <w:r>
        <w:rPr>
          <w:noProof/>
        </w:rPr>
        <w:tab/>
      </w:r>
      <w:r>
        <w:rPr>
          <w:noProof/>
        </w:rPr>
        <w:fldChar w:fldCharType="begin"/>
      </w:r>
      <w:r>
        <w:rPr>
          <w:noProof/>
        </w:rPr>
        <w:instrText xml:space="preserve"> PAGEREF _Toc337799256 \h </w:instrText>
      </w:r>
      <w:r>
        <w:rPr>
          <w:noProof/>
        </w:rPr>
      </w:r>
      <w:r>
        <w:rPr>
          <w:noProof/>
        </w:rPr>
        <w:fldChar w:fldCharType="separate"/>
      </w:r>
      <w:r>
        <w:rPr>
          <w:noProof/>
        </w:rPr>
        <w:t>11</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9.2.9</w:t>
      </w:r>
      <w:r w:rsidRPr="00E8191D">
        <w:rPr>
          <w:rFonts w:ascii="Calibri" w:eastAsia="Times New Roman" w:hAnsi="Calibri"/>
          <w:b w:val="0"/>
          <w:noProof/>
          <w:sz w:val="22"/>
          <w:szCs w:val="22"/>
          <w:lang w:val="en-US" w:eastAsia="fr-CH"/>
        </w:rPr>
        <w:tab/>
      </w:r>
      <w:r>
        <w:rPr>
          <w:noProof/>
        </w:rPr>
        <w:t>GetOption (options, property, type, values, fallback)</w:t>
      </w:r>
      <w:r>
        <w:rPr>
          <w:noProof/>
        </w:rPr>
        <w:tab/>
      </w:r>
      <w:r>
        <w:rPr>
          <w:noProof/>
        </w:rPr>
        <w:fldChar w:fldCharType="begin"/>
      </w:r>
      <w:r>
        <w:rPr>
          <w:noProof/>
        </w:rPr>
        <w:instrText xml:space="preserve"> PAGEREF _Toc337799257 \h </w:instrText>
      </w:r>
      <w:r>
        <w:rPr>
          <w:noProof/>
        </w:rPr>
      </w:r>
      <w:r>
        <w:rPr>
          <w:noProof/>
        </w:rPr>
        <w:fldChar w:fldCharType="separate"/>
      </w:r>
      <w:r>
        <w:rPr>
          <w:noProof/>
        </w:rPr>
        <w:t>11</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9.2.10</w:t>
      </w:r>
      <w:r w:rsidRPr="00E8191D">
        <w:rPr>
          <w:rFonts w:ascii="Calibri" w:eastAsia="Times New Roman" w:hAnsi="Calibri"/>
          <w:b w:val="0"/>
          <w:noProof/>
          <w:sz w:val="22"/>
          <w:szCs w:val="22"/>
          <w:lang w:val="en-US" w:eastAsia="fr-CH"/>
        </w:rPr>
        <w:tab/>
      </w:r>
      <w:r>
        <w:rPr>
          <w:noProof/>
        </w:rPr>
        <w:t>GetNumberOption (options, property, minimum, maximum, fallback)</w:t>
      </w:r>
      <w:r>
        <w:rPr>
          <w:noProof/>
        </w:rPr>
        <w:tab/>
      </w:r>
      <w:r>
        <w:rPr>
          <w:noProof/>
        </w:rPr>
        <w:fldChar w:fldCharType="begin"/>
      </w:r>
      <w:r>
        <w:rPr>
          <w:noProof/>
        </w:rPr>
        <w:instrText xml:space="preserve"> PAGEREF _Toc337799258 \h </w:instrText>
      </w:r>
      <w:r>
        <w:rPr>
          <w:noProof/>
        </w:rPr>
      </w:r>
      <w:r>
        <w:rPr>
          <w:noProof/>
        </w:rPr>
        <w:fldChar w:fldCharType="separate"/>
      </w:r>
      <w:r>
        <w:rPr>
          <w:noProof/>
        </w:rPr>
        <w:t>12</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10</w:t>
      </w:r>
      <w:r w:rsidRPr="00E8191D">
        <w:rPr>
          <w:rFonts w:ascii="Calibri" w:eastAsia="Times New Roman" w:hAnsi="Calibri"/>
          <w:b w:val="0"/>
          <w:noProof/>
          <w:sz w:val="22"/>
          <w:szCs w:val="22"/>
          <w:lang w:val="en-US" w:eastAsia="fr-CH"/>
        </w:rPr>
        <w:tab/>
      </w:r>
      <w:r>
        <w:rPr>
          <w:noProof/>
        </w:rPr>
        <w:t>Collator Objects</w:t>
      </w:r>
      <w:r>
        <w:rPr>
          <w:noProof/>
        </w:rPr>
        <w:tab/>
      </w:r>
      <w:r>
        <w:rPr>
          <w:noProof/>
        </w:rPr>
        <w:fldChar w:fldCharType="begin"/>
      </w:r>
      <w:r>
        <w:rPr>
          <w:noProof/>
        </w:rPr>
        <w:instrText xml:space="preserve"> PAGEREF _Toc337799259 \h </w:instrText>
      </w:r>
      <w:r>
        <w:rPr>
          <w:noProof/>
        </w:rPr>
      </w:r>
      <w:r>
        <w:rPr>
          <w:noProof/>
        </w:rPr>
        <w:fldChar w:fldCharType="separate"/>
      </w:r>
      <w:r>
        <w:rPr>
          <w:noProof/>
        </w:rPr>
        <w:t>12</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10.1</w:t>
      </w:r>
      <w:r w:rsidRPr="00E8191D">
        <w:rPr>
          <w:rFonts w:ascii="Calibri" w:eastAsia="Times New Roman" w:hAnsi="Calibri"/>
          <w:b w:val="0"/>
          <w:noProof/>
          <w:sz w:val="22"/>
          <w:szCs w:val="22"/>
          <w:lang w:val="en-US" w:eastAsia="fr-CH"/>
        </w:rPr>
        <w:tab/>
      </w:r>
      <w:r>
        <w:rPr>
          <w:noProof/>
        </w:rPr>
        <w:t>The Intl.Collator Constructor</w:t>
      </w:r>
      <w:r>
        <w:rPr>
          <w:noProof/>
        </w:rPr>
        <w:tab/>
      </w:r>
      <w:r>
        <w:rPr>
          <w:noProof/>
        </w:rPr>
        <w:fldChar w:fldCharType="begin"/>
      </w:r>
      <w:r>
        <w:rPr>
          <w:noProof/>
        </w:rPr>
        <w:instrText xml:space="preserve"> PAGEREF _Toc337799260 \h </w:instrText>
      </w:r>
      <w:r>
        <w:rPr>
          <w:noProof/>
        </w:rPr>
      </w:r>
      <w:r>
        <w:rPr>
          <w:noProof/>
        </w:rPr>
        <w:fldChar w:fldCharType="separate"/>
      </w:r>
      <w:r>
        <w:rPr>
          <w:noProof/>
        </w:rPr>
        <w:t>12</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10.1.1</w:t>
      </w:r>
      <w:r w:rsidRPr="00E8191D">
        <w:rPr>
          <w:rFonts w:ascii="Calibri" w:eastAsia="Times New Roman" w:hAnsi="Calibri"/>
          <w:b w:val="0"/>
          <w:noProof/>
          <w:sz w:val="22"/>
          <w:szCs w:val="22"/>
          <w:lang w:val="en-US" w:eastAsia="fr-CH"/>
        </w:rPr>
        <w:tab/>
      </w:r>
      <w:r>
        <w:rPr>
          <w:noProof/>
        </w:rPr>
        <w:t>Initializing an Object as a Collator</w:t>
      </w:r>
      <w:r>
        <w:rPr>
          <w:noProof/>
        </w:rPr>
        <w:tab/>
      </w:r>
      <w:r>
        <w:rPr>
          <w:noProof/>
        </w:rPr>
        <w:fldChar w:fldCharType="begin"/>
      </w:r>
      <w:r>
        <w:rPr>
          <w:noProof/>
        </w:rPr>
        <w:instrText xml:space="preserve"> PAGEREF _Toc337799261 \h </w:instrText>
      </w:r>
      <w:r>
        <w:rPr>
          <w:noProof/>
        </w:rPr>
      </w:r>
      <w:r>
        <w:rPr>
          <w:noProof/>
        </w:rPr>
        <w:fldChar w:fldCharType="separate"/>
      </w:r>
      <w:r>
        <w:rPr>
          <w:noProof/>
        </w:rPr>
        <w:t>12</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10.1.2</w:t>
      </w:r>
      <w:r w:rsidRPr="00E8191D">
        <w:rPr>
          <w:rFonts w:ascii="Calibri" w:eastAsia="Times New Roman" w:hAnsi="Calibri"/>
          <w:b w:val="0"/>
          <w:noProof/>
          <w:sz w:val="22"/>
          <w:szCs w:val="22"/>
          <w:lang w:val="en-US" w:eastAsia="fr-CH"/>
        </w:rPr>
        <w:tab/>
      </w:r>
      <w:r>
        <w:rPr>
          <w:noProof/>
        </w:rPr>
        <w:t>The Intl.Collator Constructor Called as a Function</w:t>
      </w:r>
      <w:r>
        <w:rPr>
          <w:noProof/>
        </w:rPr>
        <w:tab/>
      </w:r>
      <w:r>
        <w:rPr>
          <w:noProof/>
        </w:rPr>
        <w:fldChar w:fldCharType="begin"/>
      </w:r>
      <w:r>
        <w:rPr>
          <w:noProof/>
        </w:rPr>
        <w:instrText xml:space="preserve"> PAGEREF _Toc337799262 \h </w:instrText>
      </w:r>
      <w:r>
        <w:rPr>
          <w:noProof/>
        </w:rPr>
      </w:r>
      <w:r>
        <w:rPr>
          <w:noProof/>
        </w:rPr>
        <w:fldChar w:fldCharType="separate"/>
      </w:r>
      <w:r>
        <w:rPr>
          <w:noProof/>
        </w:rPr>
        <w:t>13</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10.1.3</w:t>
      </w:r>
      <w:r w:rsidRPr="00E8191D">
        <w:rPr>
          <w:rFonts w:ascii="Calibri" w:eastAsia="Times New Roman" w:hAnsi="Calibri"/>
          <w:b w:val="0"/>
          <w:noProof/>
          <w:sz w:val="22"/>
          <w:szCs w:val="22"/>
          <w:lang w:val="en-US" w:eastAsia="fr-CH"/>
        </w:rPr>
        <w:tab/>
      </w:r>
      <w:r>
        <w:rPr>
          <w:noProof/>
        </w:rPr>
        <w:t xml:space="preserve">The Intl.Collator Constructor Used in a </w:t>
      </w:r>
      <w:r w:rsidRPr="003C5ADC">
        <w:rPr>
          <w:b w:val="0"/>
          <w:noProof/>
        </w:rPr>
        <w:t>new</w:t>
      </w:r>
      <w:r>
        <w:rPr>
          <w:noProof/>
        </w:rPr>
        <w:t xml:space="preserve"> Expression</w:t>
      </w:r>
      <w:r>
        <w:rPr>
          <w:noProof/>
        </w:rPr>
        <w:tab/>
      </w:r>
      <w:r>
        <w:rPr>
          <w:noProof/>
        </w:rPr>
        <w:fldChar w:fldCharType="begin"/>
      </w:r>
      <w:r>
        <w:rPr>
          <w:noProof/>
        </w:rPr>
        <w:instrText xml:space="preserve"> PAGEREF _Toc337799263 \h </w:instrText>
      </w:r>
      <w:r>
        <w:rPr>
          <w:noProof/>
        </w:rPr>
      </w:r>
      <w:r>
        <w:rPr>
          <w:noProof/>
        </w:rPr>
        <w:fldChar w:fldCharType="separate"/>
      </w:r>
      <w:r>
        <w:rPr>
          <w:noProof/>
        </w:rPr>
        <w:t>14</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10.2</w:t>
      </w:r>
      <w:r w:rsidRPr="00E8191D">
        <w:rPr>
          <w:rFonts w:ascii="Calibri" w:eastAsia="Times New Roman" w:hAnsi="Calibri"/>
          <w:b w:val="0"/>
          <w:noProof/>
          <w:sz w:val="22"/>
          <w:szCs w:val="22"/>
          <w:lang w:val="en-US" w:eastAsia="fr-CH"/>
        </w:rPr>
        <w:tab/>
      </w:r>
      <w:r>
        <w:rPr>
          <w:noProof/>
        </w:rPr>
        <w:t>Properties of the Intl.Collator Constructor</w:t>
      </w:r>
      <w:r>
        <w:rPr>
          <w:noProof/>
        </w:rPr>
        <w:tab/>
      </w:r>
      <w:r>
        <w:rPr>
          <w:noProof/>
        </w:rPr>
        <w:fldChar w:fldCharType="begin"/>
      </w:r>
      <w:r>
        <w:rPr>
          <w:noProof/>
        </w:rPr>
        <w:instrText xml:space="preserve"> PAGEREF _Toc337799264 \h </w:instrText>
      </w:r>
      <w:r>
        <w:rPr>
          <w:noProof/>
        </w:rPr>
      </w:r>
      <w:r>
        <w:rPr>
          <w:noProof/>
        </w:rPr>
        <w:fldChar w:fldCharType="separate"/>
      </w:r>
      <w:r>
        <w:rPr>
          <w:noProof/>
        </w:rPr>
        <w:t>14</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10.2.1</w:t>
      </w:r>
      <w:r w:rsidRPr="00E8191D">
        <w:rPr>
          <w:rFonts w:ascii="Calibri" w:eastAsia="Times New Roman" w:hAnsi="Calibri"/>
          <w:b w:val="0"/>
          <w:noProof/>
          <w:sz w:val="22"/>
          <w:szCs w:val="22"/>
          <w:lang w:val="en-US" w:eastAsia="fr-CH"/>
        </w:rPr>
        <w:tab/>
      </w:r>
      <w:r>
        <w:rPr>
          <w:noProof/>
        </w:rPr>
        <w:t>Intl.Collator.prototype</w:t>
      </w:r>
      <w:r>
        <w:rPr>
          <w:noProof/>
        </w:rPr>
        <w:tab/>
      </w:r>
      <w:r>
        <w:rPr>
          <w:noProof/>
        </w:rPr>
        <w:fldChar w:fldCharType="begin"/>
      </w:r>
      <w:r>
        <w:rPr>
          <w:noProof/>
        </w:rPr>
        <w:instrText xml:space="preserve"> PAGEREF _Toc337799265 \h </w:instrText>
      </w:r>
      <w:r>
        <w:rPr>
          <w:noProof/>
        </w:rPr>
      </w:r>
      <w:r>
        <w:rPr>
          <w:noProof/>
        </w:rPr>
        <w:fldChar w:fldCharType="separate"/>
      </w:r>
      <w:r>
        <w:rPr>
          <w:noProof/>
        </w:rPr>
        <w:t>14</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10.2.2</w:t>
      </w:r>
      <w:r w:rsidRPr="00E8191D">
        <w:rPr>
          <w:rFonts w:ascii="Calibri" w:eastAsia="Times New Roman" w:hAnsi="Calibri"/>
          <w:b w:val="0"/>
          <w:noProof/>
          <w:sz w:val="22"/>
          <w:szCs w:val="22"/>
          <w:lang w:val="en-US" w:eastAsia="fr-CH"/>
        </w:rPr>
        <w:tab/>
      </w:r>
      <w:r>
        <w:rPr>
          <w:noProof/>
        </w:rPr>
        <w:t>Intl.Collator.supportedLocalesOf (locales [, options])</w:t>
      </w:r>
      <w:r>
        <w:rPr>
          <w:noProof/>
        </w:rPr>
        <w:tab/>
      </w:r>
      <w:r>
        <w:rPr>
          <w:noProof/>
        </w:rPr>
        <w:fldChar w:fldCharType="begin"/>
      </w:r>
      <w:r>
        <w:rPr>
          <w:noProof/>
        </w:rPr>
        <w:instrText xml:space="preserve"> PAGEREF _Toc337799266 \h </w:instrText>
      </w:r>
      <w:r>
        <w:rPr>
          <w:noProof/>
        </w:rPr>
      </w:r>
      <w:r>
        <w:rPr>
          <w:noProof/>
        </w:rPr>
        <w:fldChar w:fldCharType="separate"/>
      </w:r>
      <w:r>
        <w:rPr>
          <w:noProof/>
        </w:rPr>
        <w:t>14</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10.2.3</w:t>
      </w:r>
      <w:r w:rsidRPr="00E8191D">
        <w:rPr>
          <w:rFonts w:ascii="Calibri" w:eastAsia="Times New Roman" w:hAnsi="Calibri"/>
          <w:b w:val="0"/>
          <w:noProof/>
          <w:sz w:val="22"/>
          <w:szCs w:val="22"/>
          <w:lang w:val="en-US" w:eastAsia="fr-CH"/>
        </w:rPr>
        <w:tab/>
      </w:r>
      <w:r>
        <w:rPr>
          <w:noProof/>
        </w:rPr>
        <w:t>Internal Properties</w:t>
      </w:r>
      <w:r>
        <w:rPr>
          <w:noProof/>
        </w:rPr>
        <w:tab/>
      </w:r>
      <w:r>
        <w:rPr>
          <w:noProof/>
        </w:rPr>
        <w:fldChar w:fldCharType="begin"/>
      </w:r>
      <w:r>
        <w:rPr>
          <w:noProof/>
        </w:rPr>
        <w:instrText xml:space="preserve"> PAGEREF _Toc337799267 \h </w:instrText>
      </w:r>
      <w:r>
        <w:rPr>
          <w:noProof/>
        </w:rPr>
      </w:r>
      <w:r>
        <w:rPr>
          <w:noProof/>
        </w:rPr>
        <w:fldChar w:fldCharType="separate"/>
      </w:r>
      <w:r>
        <w:rPr>
          <w:noProof/>
        </w:rPr>
        <w:t>14</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10.3</w:t>
      </w:r>
      <w:r w:rsidRPr="00E8191D">
        <w:rPr>
          <w:rFonts w:ascii="Calibri" w:eastAsia="Times New Roman" w:hAnsi="Calibri"/>
          <w:b w:val="0"/>
          <w:noProof/>
          <w:sz w:val="22"/>
          <w:szCs w:val="22"/>
          <w:lang w:val="en-US" w:eastAsia="fr-CH"/>
        </w:rPr>
        <w:tab/>
      </w:r>
      <w:r>
        <w:rPr>
          <w:noProof/>
        </w:rPr>
        <w:t>Properties of the Intl.Collator Prototype Object</w:t>
      </w:r>
      <w:r>
        <w:rPr>
          <w:noProof/>
        </w:rPr>
        <w:tab/>
      </w:r>
      <w:r>
        <w:rPr>
          <w:noProof/>
        </w:rPr>
        <w:fldChar w:fldCharType="begin"/>
      </w:r>
      <w:r>
        <w:rPr>
          <w:noProof/>
        </w:rPr>
        <w:instrText xml:space="preserve"> PAGEREF _Toc337799268 \h </w:instrText>
      </w:r>
      <w:r>
        <w:rPr>
          <w:noProof/>
        </w:rPr>
      </w:r>
      <w:r>
        <w:rPr>
          <w:noProof/>
        </w:rPr>
        <w:fldChar w:fldCharType="separate"/>
      </w:r>
      <w:r>
        <w:rPr>
          <w:noProof/>
        </w:rPr>
        <w:t>15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10.3.1</w:t>
      </w:r>
      <w:r w:rsidRPr="00E8191D">
        <w:rPr>
          <w:rFonts w:ascii="Calibri" w:eastAsia="Times New Roman" w:hAnsi="Calibri"/>
          <w:b w:val="0"/>
          <w:noProof/>
          <w:sz w:val="22"/>
          <w:szCs w:val="22"/>
          <w:lang w:val="en-US" w:eastAsia="fr-CH"/>
        </w:rPr>
        <w:tab/>
      </w:r>
      <w:r>
        <w:rPr>
          <w:noProof/>
        </w:rPr>
        <w:t>Intl.Collator.prototype.constructor</w:t>
      </w:r>
      <w:r>
        <w:rPr>
          <w:noProof/>
        </w:rPr>
        <w:tab/>
      </w:r>
      <w:r>
        <w:rPr>
          <w:noProof/>
        </w:rPr>
        <w:fldChar w:fldCharType="begin"/>
      </w:r>
      <w:r>
        <w:rPr>
          <w:noProof/>
        </w:rPr>
        <w:instrText xml:space="preserve"> PAGEREF _Toc337799269 \h </w:instrText>
      </w:r>
      <w:r>
        <w:rPr>
          <w:noProof/>
        </w:rPr>
      </w:r>
      <w:r>
        <w:rPr>
          <w:noProof/>
        </w:rPr>
        <w:fldChar w:fldCharType="separate"/>
      </w:r>
      <w:r>
        <w:rPr>
          <w:noProof/>
        </w:rPr>
        <w:t>15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10.3.2</w:t>
      </w:r>
      <w:r w:rsidRPr="00E8191D">
        <w:rPr>
          <w:rFonts w:ascii="Calibri" w:eastAsia="Times New Roman" w:hAnsi="Calibri"/>
          <w:b w:val="0"/>
          <w:noProof/>
          <w:sz w:val="22"/>
          <w:szCs w:val="22"/>
          <w:lang w:val="en-US" w:eastAsia="fr-CH"/>
        </w:rPr>
        <w:tab/>
      </w:r>
      <w:r>
        <w:rPr>
          <w:noProof/>
        </w:rPr>
        <w:t>Intl.Collator.prototype.compare</w:t>
      </w:r>
      <w:r>
        <w:rPr>
          <w:noProof/>
        </w:rPr>
        <w:tab/>
      </w:r>
      <w:r>
        <w:rPr>
          <w:noProof/>
        </w:rPr>
        <w:fldChar w:fldCharType="begin"/>
      </w:r>
      <w:r>
        <w:rPr>
          <w:noProof/>
        </w:rPr>
        <w:instrText xml:space="preserve"> PAGEREF _Toc337799270 \h </w:instrText>
      </w:r>
      <w:r>
        <w:rPr>
          <w:noProof/>
        </w:rPr>
      </w:r>
      <w:r>
        <w:rPr>
          <w:noProof/>
        </w:rPr>
        <w:fldChar w:fldCharType="separate"/>
      </w:r>
      <w:r>
        <w:rPr>
          <w:noProof/>
        </w:rPr>
        <w:t>15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lastRenderedPageBreak/>
        <w:t>10.3.3</w:t>
      </w:r>
      <w:r w:rsidRPr="00E8191D">
        <w:rPr>
          <w:rFonts w:ascii="Calibri" w:eastAsia="Times New Roman" w:hAnsi="Calibri"/>
          <w:b w:val="0"/>
          <w:noProof/>
          <w:sz w:val="22"/>
          <w:szCs w:val="22"/>
          <w:lang w:val="en-US" w:eastAsia="fr-CH"/>
        </w:rPr>
        <w:tab/>
      </w:r>
      <w:r>
        <w:rPr>
          <w:noProof/>
        </w:rPr>
        <w:t>Intl.Collator.prototype.resolvedOptions ()</w:t>
      </w:r>
      <w:r>
        <w:rPr>
          <w:noProof/>
        </w:rPr>
        <w:tab/>
      </w:r>
      <w:r>
        <w:rPr>
          <w:noProof/>
        </w:rPr>
        <w:fldChar w:fldCharType="begin"/>
      </w:r>
      <w:r>
        <w:rPr>
          <w:noProof/>
        </w:rPr>
        <w:instrText xml:space="preserve"> PAGEREF _Toc337799271 \h </w:instrText>
      </w:r>
      <w:r>
        <w:rPr>
          <w:noProof/>
        </w:rPr>
      </w:r>
      <w:r>
        <w:rPr>
          <w:noProof/>
        </w:rPr>
        <w:fldChar w:fldCharType="separate"/>
      </w:r>
      <w:r>
        <w:rPr>
          <w:noProof/>
        </w:rPr>
        <w:t>16</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10.4</w:t>
      </w:r>
      <w:r w:rsidRPr="00E8191D">
        <w:rPr>
          <w:rFonts w:ascii="Calibri" w:eastAsia="Times New Roman" w:hAnsi="Calibri"/>
          <w:b w:val="0"/>
          <w:noProof/>
          <w:sz w:val="22"/>
          <w:szCs w:val="22"/>
          <w:lang w:val="en-US" w:eastAsia="fr-CH"/>
        </w:rPr>
        <w:tab/>
      </w:r>
      <w:r>
        <w:rPr>
          <w:noProof/>
        </w:rPr>
        <w:t>Properties of Intl.Collator Instances</w:t>
      </w:r>
      <w:r>
        <w:rPr>
          <w:noProof/>
        </w:rPr>
        <w:tab/>
      </w:r>
      <w:r>
        <w:rPr>
          <w:noProof/>
        </w:rPr>
        <w:fldChar w:fldCharType="begin"/>
      </w:r>
      <w:r>
        <w:rPr>
          <w:noProof/>
        </w:rPr>
        <w:instrText xml:space="preserve"> PAGEREF _Toc337799272 \h </w:instrText>
      </w:r>
      <w:r>
        <w:rPr>
          <w:noProof/>
        </w:rPr>
      </w:r>
      <w:r>
        <w:rPr>
          <w:noProof/>
        </w:rPr>
        <w:fldChar w:fldCharType="separate"/>
      </w:r>
      <w:r>
        <w:rPr>
          <w:noProof/>
        </w:rPr>
        <w:t>17</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11</w:t>
      </w:r>
      <w:r w:rsidRPr="00E8191D">
        <w:rPr>
          <w:rFonts w:ascii="Calibri" w:eastAsia="Times New Roman" w:hAnsi="Calibri"/>
          <w:b w:val="0"/>
          <w:noProof/>
          <w:sz w:val="22"/>
          <w:szCs w:val="22"/>
          <w:lang w:val="en-US" w:eastAsia="fr-CH"/>
        </w:rPr>
        <w:tab/>
      </w:r>
      <w:r>
        <w:rPr>
          <w:noProof/>
        </w:rPr>
        <w:t>NumberFormat Objects</w:t>
      </w:r>
      <w:r>
        <w:rPr>
          <w:noProof/>
        </w:rPr>
        <w:tab/>
      </w:r>
      <w:r>
        <w:rPr>
          <w:noProof/>
        </w:rPr>
        <w:fldChar w:fldCharType="begin"/>
      </w:r>
      <w:r>
        <w:rPr>
          <w:noProof/>
        </w:rPr>
        <w:instrText xml:space="preserve"> PAGEREF _Toc337799273 \h </w:instrText>
      </w:r>
      <w:r>
        <w:rPr>
          <w:noProof/>
        </w:rPr>
      </w:r>
      <w:r>
        <w:rPr>
          <w:noProof/>
        </w:rPr>
        <w:fldChar w:fldCharType="separate"/>
      </w:r>
      <w:r>
        <w:rPr>
          <w:noProof/>
        </w:rPr>
        <w:t>17</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11.1</w:t>
      </w:r>
      <w:r w:rsidRPr="00E8191D">
        <w:rPr>
          <w:rFonts w:ascii="Calibri" w:eastAsia="Times New Roman" w:hAnsi="Calibri"/>
          <w:b w:val="0"/>
          <w:noProof/>
          <w:sz w:val="22"/>
          <w:szCs w:val="22"/>
          <w:lang w:val="en-US" w:eastAsia="fr-CH"/>
        </w:rPr>
        <w:tab/>
      </w:r>
      <w:r>
        <w:rPr>
          <w:noProof/>
        </w:rPr>
        <w:t>The Intl.NumberFormat Constructor</w:t>
      </w:r>
      <w:r>
        <w:rPr>
          <w:noProof/>
        </w:rPr>
        <w:tab/>
      </w:r>
      <w:r>
        <w:rPr>
          <w:noProof/>
        </w:rPr>
        <w:fldChar w:fldCharType="begin"/>
      </w:r>
      <w:r>
        <w:rPr>
          <w:noProof/>
        </w:rPr>
        <w:instrText xml:space="preserve"> PAGEREF _Toc337799274 \h </w:instrText>
      </w:r>
      <w:r>
        <w:rPr>
          <w:noProof/>
        </w:rPr>
      </w:r>
      <w:r>
        <w:rPr>
          <w:noProof/>
        </w:rPr>
        <w:fldChar w:fldCharType="separate"/>
      </w:r>
      <w:r>
        <w:rPr>
          <w:noProof/>
        </w:rPr>
        <w:t>17</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11.1.1</w:t>
      </w:r>
      <w:r w:rsidRPr="00E8191D">
        <w:rPr>
          <w:rFonts w:ascii="Calibri" w:eastAsia="Times New Roman" w:hAnsi="Calibri"/>
          <w:b w:val="0"/>
          <w:noProof/>
          <w:sz w:val="22"/>
          <w:szCs w:val="22"/>
          <w:lang w:val="en-US" w:eastAsia="fr-CH"/>
        </w:rPr>
        <w:tab/>
      </w:r>
      <w:r>
        <w:rPr>
          <w:noProof/>
        </w:rPr>
        <w:t>Initializing an Object as a NumberFormat</w:t>
      </w:r>
      <w:r>
        <w:rPr>
          <w:noProof/>
        </w:rPr>
        <w:tab/>
      </w:r>
      <w:r>
        <w:rPr>
          <w:noProof/>
        </w:rPr>
        <w:fldChar w:fldCharType="begin"/>
      </w:r>
      <w:r>
        <w:rPr>
          <w:noProof/>
        </w:rPr>
        <w:instrText xml:space="preserve"> PAGEREF _Toc337799275 \h </w:instrText>
      </w:r>
      <w:r>
        <w:rPr>
          <w:noProof/>
        </w:rPr>
      </w:r>
      <w:r>
        <w:rPr>
          <w:noProof/>
        </w:rPr>
        <w:fldChar w:fldCharType="separate"/>
      </w:r>
      <w:r>
        <w:rPr>
          <w:noProof/>
        </w:rPr>
        <w:t>17</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11.1.2</w:t>
      </w:r>
      <w:r w:rsidRPr="00E8191D">
        <w:rPr>
          <w:rFonts w:ascii="Calibri" w:eastAsia="Times New Roman" w:hAnsi="Calibri"/>
          <w:b w:val="0"/>
          <w:noProof/>
          <w:sz w:val="22"/>
          <w:szCs w:val="22"/>
          <w:lang w:val="en-US" w:eastAsia="fr-CH"/>
        </w:rPr>
        <w:tab/>
      </w:r>
      <w:r>
        <w:rPr>
          <w:noProof/>
        </w:rPr>
        <w:t>The Intl.NumberFormat Constructor Called as a Function</w:t>
      </w:r>
      <w:r>
        <w:rPr>
          <w:noProof/>
        </w:rPr>
        <w:tab/>
      </w:r>
      <w:r>
        <w:rPr>
          <w:noProof/>
        </w:rPr>
        <w:fldChar w:fldCharType="begin"/>
      </w:r>
      <w:r>
        <w:rPr>
          <w:noProof/>
        </w:rPr>
        <w:instrText xml:space="preserve"> PAGEREF _Toc337799276 \h </w:instrText>
      </w:r>
      <w:r>
        <w:rPr>
          <w:noProof/>
        </w:rPr>
      </w:r>
      <w:r>
        <w:rPr>
          <w:noProof/>
        </w:rPr>
        <w:fldChar w:fldCharType="separate"/>
      </w:r>
      <w:r>
        <w:rPr>
          <w:noProof/>
        </w:rPr>
        <w:t>19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11.1.3</w:t>
      </w:r>
      <w:r w:rsidRPr="00E8191D">
        <w:rPr>
          <w:rFonts w:ascii="Calibri" w:eastAsia="Times New Roman" w:hAnsi="Calibri"/>
          <w:b w:val="0"/>
          <w:noProof/>
          <w:sz w:val="22"/>
          <w:szCs w:val="22"/>
          <w:lang w:val="en-US" w:eastAsia="fr-CH"/>
        </w:rPr>
        <w:tab/>
      </w:r>
      <w:r>
        <w:rPr>
          <w:noProof/>
        </w:rPr>
        <w:t xml:space="preserve">The Intl.NumberFormat Constructor Used in a </w:t>
      </w:r>
      <w:r w:rsidRPr="003C5ADC">
        <w:rPr>
          <w:b w:val="0"/>
          <w:noProof/>
        </w:rPr>
        <w:t>new</w:t>
      </w:r>
      <w:r>
        <w:rPr>
          <w:noProof/>
        </w:rPr>
        <w:t xml:space="preserve"> Expression</w:t>
      </w:r>
      <w:r>
        <w:rPr>
          <w:noProof/>
        </w:rPr>
        <w:tab/>
      </w:r>
      <w:r>
        <w:rPr>
          <w:noProof/>
        </w:rPr>
        <w:fldChar w:fldCharType="begin"/>
      </w:r>
      <w:r>
        <w:rPr>
          <w:noProof/>
        </w:rPr>
        <w:instrText xml:space="preserve"> PAGEREF _Toc337799277 \h </w:instrText>
      </w:r>
      <w:r>
        <w:rPr>
          <w:noProof/>
        </w:rPr>
      </w:r>
      <w:r>
        <w:rPr>
          <w:noProof/>
        </w:rPr>
        <w:fldChar w:fldCharType="separate"/>
      </w:r>
      <w:r>
        <w:rPr>
          <w:noProof/>
        </w:rPr>
        <w:t>19</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11.2</w:t>
      </w:r>
      <w:r w:rsidRPr="00E8191D">
        <w:rPr>
          <w:rFonts w:ascii="Calibri" w:eastAsia="Times New Roman" w:hAnsi="Calibri"/>
          <w:b w:val="0"/>
          <w:noProof/>
          <w:sz w:val="22"/>
          <w:szCs w:val="22"/>
          <w:lang w:val="en-US" w:eastAsia="fr-CH"/>
        </w:rPr>
        <w:tab/>
      </w:r>
      <w:r>
        <w:rPr>
          <w:noProof/>
        </w:rPr>
        <w:t>Properties of the Intl.NumberFormat Constructor</w:t>
      </w:r>
      <w:r>
        <w:rPr>
          <w:noProof/>
        </w:rPr>
        <w:tab/>
      </w:r>
      <w:r>
        <w:rPr>
          <w:noProof/>
        </w:rPr>
        <w:fldChar w:fldCharType="begin"/>
      </w:r>
      <w:r>
        <w:rPr>
          <w:noProof/>
        </w:rPr>
        <w:instrText xml:space="preserve"> PAGEREF _Toc337799278 \h </w:instrText>
      </w:r>
      <w:r>
        <w:rPr>
          <w:noProof/>
        </w:rPr>
      </w:r>
      <w:r>
        <w:rPr>
          <w:noProof/>
        </w:rPr>
        <w:fldChar w:fldCharType="separate"/>
      </w:r>
      <w:r>
        <w:rPr>
          <w:noProof/>
        </w:rPr>
        <w:t>19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11.2.1</w:t>
      </w:r>
      <w:r w:rsidRPr="00E8191D">
        <w:rPr>
          <w:rFonts w:ascii="Calibri" w:eastAsia="Times New Roman" w:hAnsi="Calibri"/>
          <w:b w:val="0"/>
          <w:noProof/>
          <w:sz w:val="22"/>
          <w:szCs w:val="22"/>
          <w:lang w:val="en-US" w:eastAsia="fr-CH"/>
        </w:rPr>
        <w:tab/>
      </w:r>
      <w:r>
        <w:rPr>
          <w:noProof/>
        </w:rPr>
        <w:t>Intl.NumberFormat.prototype</w:t>
      </w:r>
      <w:r>
        <w:rPr>
          <w:noProof/>
        </w:rPr>
        <w:tab/>
      </w:r>
      <w:r>
        <w:rPr>
          <w:noProof/>
        </w:rPr>
        <w:fldChar w:fldCharType="begin"/>
      </w:r>
      <w:r>
        <w:rPr>
          <w:noProof/>
        </w:rPr>
        <w:instrText xml:space="preserve"> PAGEREF _Toc337799279 \h </w:instrText>
      </w:r>
      <w:r>
        <w:rPr>
          <w:noProof/>
        </w:rPr>
      </w:r>
      <w:r>
        <w:rPr>
          <w:noProof/>
        </w:rPr>
        <w:fldChar w:fldCharType="separate"/>
      </w:r>
      <w:r>
        <w:rPr>
          <w:noProof/>
        </w:rPr>
        <w:t>19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11.2.2</w:t>
      </w:r>
      <w:r w:rsidRPr="00E8191D">
        <w:rPr>
          <w:rFonts w:ascii="Calibri" w:eastAsia="Times New Roman" w:hAnsi="Calibri"/>
          <w:b w:val="0"/>
          <w:noProof/>
          <w:sz w:val="22"/>
          <w:szCs w:val="22"/>
          <w:lang w:val="en-US" w:eastAsia="fr-CH"/>
        </w:rPr>
        <w:tab/>
      </w:r>
      <w:r>
        <w:rPr>
          <w:noProof/>
        </w:rPr>
        <w:t>Intl.NumberFormat.supportedLocalesOf (locales [, options])</w:t>
      </w:r>
      <w:r>
        <w:rPr>
          <w:noProof/>
        </w:rPr>
        <w:tab/>
      </w:r>
      <w:r>
        <w:rPr>
          <w:noProof/>
        </w:rPr>
        <w:fldChar w:fldCharType="begin"/>
      </w:r>
      <w:r>
        <w:rPr>
          <w:noProof/>
        </w:rPr>
        <w:instrText xml:space="preserve"> PAGEREF _Toc337799280 \h </w:instrText>
      </w:r>
      <w:r>
        <w:rPr>
          <w:noProof/>
        </w:rPr>
      </w:r>
      <w:r>
        <w:rPr>
          <w:noProof/>
        </w:rPr>
        <w:fldChar w:fldCharType="separate"/>
      </w:r>
      <w:r>
        <w:rPr>
          <w:noProof/>
        </w:rPr>
        <w:t>20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11.2.3</w:t>
      </w:r>
      <w:r w:rsidRPr="00E8191D">
        <w:rPr>
          <w:rFonts w:ascii="Calibri" w:eastAsia="Times New Roman" w:hAnsi="Calibri"/>
          <w:b w:val="0"/>
          <w:noProof/>
          <w:sz w:val="22"/>
          <w:szCs w:val="22"/>
          <w:lang w:val="en-US" w:eastAsia="fr-CH"/>
        </w:rPr>
        <w:tab/>
      </w:r>
      <w:r>
        <w:rPr>
          <w:noProof/>
        </w:rPr>
        <w:t>Internal Properties</w:t>
      </w:r>
      <w:r>
        <w:rPr>
          <w:noProof/>
        </w:rPr>
        <w:tab/>
      </w:r>
      <w:r>
        <w:rPr>
          <w:noProof/>
        </w:rPr>
        <w:fldChar w:fldCharType="begin"/>
      </w:r>
      <w:r>
        <w:rPr>
          <w:noProof/>
        </w:rPr>
        <w:instrText xml:space="preserve"> PAGEREF _Toc337799281 \h </w:instrText>
      </w:r>
      <w:r>
        <w:rPr>
          <w:noProof/>
        </w:rPr>
      </w:r>
      <w:r>
        <w:rPr>
          <w:noProof/>
        </w:rPr>
        <w:fldChar w:fldCharType="separate"/>
      </w:r>
      <w:r>
        <w:rPr>
          <w:noProof/>
        </w:rPr>
        <w:t>20</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11.3</w:t>
      </w:r>
      <w:r w:rsidRPr="00E8191D">
        <w:rPr>
          <w:rFonts w:ascii="Calibri" w:eastAsia="Times New Roman" w:hAnsi="Calibri"/>
          <w:b w:val="0"/>
          <w:noProof/>
          <w:sz w:val="22"/>
          <w:szCs w:val="22"/>
          <w:lang w:val="en-US" w:eastAsia="fr-CH"/>
        </w:rPr>
        <w:tab/>
      </w:r>
      <w:r>
        <w:rPr>
          <w:noProof/>
        </w:rPr>
        <w:t>Properties of the Intl.NumberFormat Prototype Object</w:t>
      </w:r>
      <w:r>
        <w:rPr>
          <w:noProof/>
        </w:rPr>
        <w:tab/>
      </w:r>
      <w:r>
        <w:rPr>
          <w:noProof/>
        </w:rPr>
        <w:fldChar w:fldCharType="begin"/>
      </w:r>
      <w:r>
        <w:rPr>
          <w:noProof/>
        </w:rPr>
        <w:instrText xml:space="preserve"> PAGEREF _Toc337799282 \h </w:instrText>
      </w:r>
      <w:r>
        <w:rPr>
          <w:noProof/>
        </w:rPr>
      </w:r>
      <w:r>
        <w:rPr>
          <w:noProof/>
        </w:rPr>
        <w:fldChar w:fldCharType="separate"/>
      </w:r>
      <w:r>
        <w:rPr>
          <w:noProof/>
        </w:rPr>
        <w:t>20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11.3.1</w:t>
      </w:r>
      <w:r w:rsidRPr="00E8191D">
        <w:rPr>
          <w:rFonts w:ascii="Calibri" w:eastAsia="Times New Roman" w:hAnsi="Calibri"/>
          <w:b w:val="0"/>
          <w:noProof/>
          <w:sz w:val="22"/>
          <w:szCs w:val="22"/>
          <w:lang w:val="en-US" w:eastAsia="fr-CH"/>
        </w:rPr>
        <w:tab/>
      </w:r>
      <w:r>
        <w:rPr>
          <w:noProof/>
        </w:rPr>
        <w:t>Intl.NumberFormat.prototype.constructor</w:t>
      </w:r>
      <w:r>
        <w:rPr>
          <w:noProof/>
        </w:rPr>
        <w:tab/>
      </w:r>
      <w:r>
        <w:rPr>
          <w:noProof/>
        </w:rPr>
        <w:fldChar w:fldCharType="begin"/>
      </w:r>
      <w:r>
        <w:rPr>
          <w:noProof/>
        </w:rPr>
        <w:instrText xml:space="preserve"> PAGEREF _Toc337799283 \h </w:instrText>
      </w:r>
      <w:r>
        <w:rPr>
          <w:noProof/>
        </w:rPr>
      </w:r>
      <w:r>
        <w:rPr>
          <w:noProof/>
        </w:rPr>
        <w:fldChar w:fldCharType="separate"/>
      </w:r>
      <w:r>
        <w:rPr>
          <w:noProof/>
        </w:rPr>
        <w:t>20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11.3.2</w:t>
      </w:r>
      <w:r w:rsidRPr="00E8191D">
        <w:rPr>
          <w:rFonts w:ascii="Calibri" w:eastAsia="Times New Roman" w:hAnsi="Calibri"/>
          <w:b w:val="0"/>
          <w:noProof/>
          <w:sz w:val="22"/>
          <w:szCs w:val="22"/>
          <w:lang w:val="en-US" w:eastAsia="fr-CH"/>
        </w:rPr>
        <w:tab/>
      </w:r>
      <w:r>
        <w:rPr>
          <w:noProof/>
        </w:rPr>
        <w:t>Intl.NumberFormat.prototype.format</w:t>
      </w:r>
      <w:r>
        <w:rPr>
          <w:noProof/>
        </w:rPr>
        <w:tab/>
      </w:r>
      <w:r>
        <w:rPr>
          <w:noProof/>
        </w:rPr>
        <w:fldChar w:fldCharType="begin"/>
      </w:r>
      <w:r>
        <w:rPr>
          <w:noProof/>
        </w:rPr>
        <w:instrText xml:space="preserve"> PAGEREF _Toc337799284 \h </w:instrText>
      </w:r>
      <w:r>
        <w:rPr>
          <w:noProof/>
        </w:rPr>
      </w:r>
      <w:r>
        <w:rPr>
          <w:noProof/>
        </w:rPr>
        <w:fldChar w:fldCharType="separate"/>
      </w:r>
      <w:r>
        <w:rPr>
          <w:noProof/>
        </w:rPr>
        <w:t>21</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11.3.3</w:t>
      </w:r>
      <w:r w:rsidRPr="00E8191D">
        <w:rPr>
          <w:rFonts w:ascii="Calibri" w:eastAsia="Times New Roman" w:hAnsi="Calibri"/>
          <w:b w:val="0"/>
          <w:noProof/>
          <w:sz w:val="22"/>
          <w:szCs w:val="22"/>
          <w:lang w:val="en-US" w:eastAsia="fr-CH"/>
        </w:rPr>
        <w:tab/>
      </w:r>
      <w:r>
        <w:rPr>
          <w:noProof/>
        </w:rPr>
        <w:t>Intl.NumberFormat.prototype.resolvedOptions ()</w:t>
      </w:r>
      <w:r>
        <w:rPr>
          <w:noProof/>
        </w:rPr>
        <w:tab/>
      </w:r>
      <w:r>
        <w:rPr>
          <w:noProof/>
        </w:rPr>
        <w:fldChar w:fldCharType="begin"/>
      </w:r>
      <w:r>
        <w:rPr>
          <w:noProof/>
        </w:rPr>
        <w:instrText xml:space="preserve"> PAGEREF _Toc337799285 \h </w:instrText>
      </w:r>
      <w:r>
        <w:rPr>
          <w:noProof/>
        </w:rPr>
      </w:r>
      <w:r>
        <w:rPr>
          <w:noProof/>
        </w:rPr>
        <w:fldChar w:fldCharType="separate"/>
      </w:r>
      <w:r>
        <w:rPr>
          <w:noProof/>
        </w:rPr>
        <w:t>24</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11.4</w:t>
      </w:r>
      <w:r w:rsidRPr="00E8191D">
        <w:rPr>
          <w:rFonts w:ascii="Calibri" w:eastAsia="Times New Roman" w:hAnsi="Calibri"/>
          <w:b w:val="0"/>
          <w:noProof/>
          <w:sz w:val="22"/>
          <w:szCs w:val="22"/>
          <w:lang w:val="en-US" w:eastAsia="fr-CH"/>
        </w:rPr>
        <w:tab/>
      </w:r>
      <w:r>
        <w:rPr>
          <w:noProof/>
        </w:rPr>
        <w:t>Properties of Intl.NumberFormat Instances</w:t>
      </w:r>
      <w:r>
        <w:rPr>
          <w:noProof/>
        </w:rPr>
        <w:tab/>
      </w:r>
      <w:r>
        <w:rPr>
          <w:noProof/>
        </w:rPr>
        <w:fldChar w:fldCharType="begin"/>
      </w:r>
      <w:r>
        <w:rPr>
          <w:noProof/>
        </w:rPr>
        <w:instrText xml:space="preserve"> PAGEREF _Toc337799286 \h </w:instrText>
      </w:r>
      <w:r>
        <w:rPr>
          <w:noProof/>
        </w:rPr>
      </w:r>
      <w:r>
        <w:rPr>
          <w:noProof/>
        </w:rPr>
        <w:fldChar w:fldCharType="separate"/>
      </w:r>
      <w:r>
        <w:rPr>
          <w:noProof/>
        </w:rPr>
        <w:t>24</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12</w:t>
      </w:r>
      <w:r w:rsidRPr="00E8191D">
        <w:rPr>
          <w:rFonts w:ascii="Calibri" w:eastAsia="Times New Roman" w:hAnsi="Calibri"/>
          <w:b w:val="0"/>
          <w:noProof/>
          <w:sz w:val="22"/>
          <w:szCs w:val="22"/>
          <w:lang w:val="en-US" w:eastAsia="fr-CH"/>
        </w:rPr>
        <w:tab/>
      </w:r>
      <w:r>
        <w:rPr>
          <w:noProof/>
        </w:rPr>
        <w:t>DateTimeFormat Objects</w:t>
      </w:r>
      <w:r>
        <w:rPr>
          <w:noProof/>
        </w:rPr>
        <w:tab/>
      </w:r>
      <w:r>
        <w:rPr>
          <w:noProof/>
        </w:rPr>
        <w:fldChar w:fldCharType="begin"/>
      </w:r>
      <w:r>
        <w:rPr>
          <w:noProof/>
        </w:rPr>
        <w:instrText xml:space="preserve"> PAGEREF _Toc337799287 \h </w:instrText>
      </w:r>
      <w:r>
        <w:rPr>
          <w:noProof/>
        </w:rPr>
      </w:r>
      <w:r>
        <w:rPr>
          <w:noProof/>
        </w:rPr>
        <w:fldChar w:fldCharType="separate"/>
      </w:r>
      <w:r>
        <w:rPr>
          <w:noProof/>
        </w:rPr>
        <w:t>25</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12.1</w:t>
      </w:r>
      <w:r w:rsidRPr="00E8191D">
        <w:rPr>
          <w:rFonts w:ascii="Calibri" w:eastAsia="Times New Roman" w:hAnsi="Calibri"/>
          <w:b w:val="0"/>
          <w:noProof/>
          <w:sz w:val="22"/>
          <w:szCs w:val="22"/>
          <w:lang w:val="en-US" w:eastAsia="fr-CH"/>
        </w:rPr>
        <w:tab/>
      </w:r>
      <w:r>
        <w:rPr>
          <w:noProof/>
        </w:rPr>
        <w:t>The Intl.DateTimeFormat Constructor</w:t>
      </w:r>
      <w:r>
        <w:rPr>
          <w:noProof/>
        </w:rPr>
        <w:tab/>
      </w:r>
      <w:r>
        <w:rPr>
          <w:noProof/>
        </w:rPr>
        <w:fldChar w:fldCharType="begin"/>
      </w:r>
      <w:r>
        <w:rPr>
          <w:noProof/>
        </w:rPr>
        <w:instrText xml:space="preserve"> PAGEREF _Toc337799288 \h </w:instrText>
      </w:r>
      <w:r>
        <w:rPr>
          <w:noProof/>
        </w:rPr>
      </w:r>
      <w:r>
        <w:rPr>
          <w:noProof/>
        </w:rPr>
        <w:fldChar w:fldCharType="separate"/>
      </w:r>
      <w:r>
        <w:rPr>
          <w:noProof/>
        </w:rPr>
        <w:t>25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12.1.1</w:t>
      </w:r>
      <w:r w:rsidRPr="00E8191D">
        <w:rPr>
          <w:rFonts w:ascii="Calibri" w:eastAsia="Times New Roman" w:hAnsi="Calibri"/>
          <w:b w:val="0"/>
          <w:noProof/>
          <w:sz w:val="22"/>
          <w:szCs w:val="22"/>
          <w:lang w:val="en-US" w:eastAsia="fr-CH"/>
        </w:rPr>
        <w:tab/>
      </w:r>
      <w:r>
        <w:rPr>
          <w:noProof/>
        </w:rPr>
        <w:t>Initializing an Object as a DateTimeFormat</w:t>
      </w:r>
      <w:r>
        <w:rPr>
          <w:noProof/>
        </w:rPr>
        <w:tab/>
      </w:r>
      <w:r>
        <w:rPr>
          <w:noProof/>
        </w:rPr>
        <w:fldChar w:fldCharType="begin"/>
      </w:r>
      <w:r>
        <w:rPr>
          <w:noProof/>
        </w:rPr>
        <w:instrText xml:space="preserve"> PAGEREF _Toc337799289 \h </w:instrText>
      </w:r>
      <w:r>
        <w:rPr>
          <w:noProof/>
        </w:rPr>
      </w:r>
      <w:r>
        <w:rPr>
          <w:noProof/>
        </w:rPr>
        <w:fldChar w:fldCharType="separate"/>
      </w:r>
      <w:r>
        <w:rPr>
          <w:noProof/>
        </w:rPr>
        <w:t>25</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12.1.2</w:t>
      </w:r>
      <w:r w:rsidRPr="00E8191D">
        <w:rPr>
          <w:rFonts w:ascii="Calibri" w:eastAsia="Times New Roman" w:hAnsi="Calibri"/>
          <w:b w:val="0"/>
          <w:noProof/>
          <w:sz w:val="22"/>
          <w:szCs w:val="22"/>
          <w:lang w:val="en-US" w:eastAsia="fr-CH"/>
        </w:rPr>
        <w:tab/>
      </w:r>
      <w:r>
        <w:rPr>
          <w:noProof/>
        </w:rPr>
        <w:t>The Intl.DateTimeFormat Constructor Called as a Function</w:t>
      </w:r>
      <w:r>
        <w:rPr>
          <w:noProof/>
        </w:rPr>
        <w:tab/>
      </w:r>
      <w:r>
        <w:rPr>
          <w:noProof/>
        </w:rPr>
        <w:fldChar w:fldCharType="begin"/>
      </w:r>
      <w:r>
        <w:rPr>
          <w:noProof/>
        </w:rPr>
        <w:instrText xml:space="preserve"> PAGEREF _Toc337799290 \h </w:instrText>
      </w:r>
      <w:r>
        <w:rPr>
          <w:noProof/>
        </w:rPr>
      </w:r>
      <w:r>
        <w:rPr>
          <w:noProof/>
        </w:rPr>
        <w:fldChar w:fldCharType="separate"/>
      </w:r>
      <w:r>
        <w:rPr>
          <w:noProof/>
        </w:rPr>
        <w:t>28</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12.1.3</w:t>
      </w:r>
      <w:r w:rsidRPr="00E8191D">
        <w:rPr>
          <w:rFonts w:ascii="Calibri" w:eastAsia="Times New Roman" w:hAnsi="Calibri"/>
          <w:b w:val="0"/>
          <w:noProof/>
          <w:sz w:val="22"/>
          <w:szCs w:val="22"/>
          <w:lang w:val="en-US" w:eastAsia="fr-CH"/>
        </w:rPr>
        <w:tab/>
      </w:r>
      <w:r>
        <w:rPr>
          <w:noProof/>
        </w:rPr>
        <w:t xml:space="preserve">The Intl.DateTimeFormat Constructor Used in a </w:t>
      </w:r>
      <w:r w:rsidRPr="003C5ADC">
        <w:rPr>
          <w:b w:val="0"/>
          <w:noProof/>
        </w:rPr>
        <w:t>new</w:t>
      </w:r>
      <w:r>
        <w:rPr>
          <w:noProof/>
        </w:rPr>
        <w:t xml:space="preserve"> Expression</w:t>
      </w:r>
      <w:r>
        <w:rPr>
          <w:noProof/>
        </w:rPr>
        <w:tab/>
      </w:r>
      <w:r>
        <w:rPr>
          <w:noProof/>
        </w:rPr>
        <w:fldChar w:fldCharType="begin"/>
      </w:r>
      <w:r>
        <w:rPr>
          <w:noProof/>
        </w:rPr>
        <w:instrText xml:space="preserve"> PAGEREF _Toc337799291 \h </w:instrText>
      </w:r>
      <w:r>
        <w:rPr>
          <w:noProof/>
        </w:rPr>
      </w:r>
      <w:r>
        <w:rPr>
          <w:noProof/>
        </w:rPr>
        <w:fldChar w:fldCharType="separate"/>
      </w:r>
      <w:r>
        <w:rPr>
          <w:noProof/>
        </w:rPr>
        <w:t>28</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12.2</w:t>
      </w:r>
      <w:r w:rsidRPr="00E8191D">
        <w:rPr>
          <w:rFonts w:ascii="Calibri" w:eastAsia="Times New Roman" w:hAnsi="Calibri"/>
          <w:b w:val="0"/>
          <w:noProof/>
          <w:sz w:val="22"/>
          <w:szCs w:val="22"/>
          <w:lang w:val="en-US" w:eastAsia="fr-CH"/>
        </w:rPr>
        <w:tab/>
      </w:r>
      <w:r>
        <w:rPr>
          <w:noProof/>
        </w:rPr>
        <w:t>Properties of the Intl.DateTimeFormat Constructor</w:t>
      </w:r>
      <w:r>
        <w:rPr>
          <w:noProof/>
        </w:rPr>
        <w:tab/>
      </w:r>
      <w:r>
        <w:rPr>
          <w:noProof/>
        </w:rPr>
        <w:fldChar w:fldCharType="begin"/>
      </w:r>
      <w:r>
        <w:rPr>
          <w:noProof/>
        </w:rPr>
        <w:instrText xml:space="preserve"> PAGEREF _Toc337799292 \h </w:instrText>
      </w:r>
      <w:r>
        <w:rPr>
          <w:noProof/>
        </w:rPr>
      </w:r>
      <w:r>
        <w:rPr>
          <w:noProof/>
        </w:rPr>
        <w:fldChar w:fldCharType="separate"/>
      </w:r>
      <w:r>
        <w:rPr>
          <w:noProof/>
        </w:rPr>
        <w:t>28</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12.2.1</w:t>
      </w:r>
      <w:r w:rsidRPr="00E8191D">
        <w:rPr>
          <w:rFonts w:ascii="Calibri" w:eastAsia="Times New Roman" w:hAnsi="Calibri"/>
          <w:b w:val="0"/>
          <w:noProof/>
          <w:sz w:val="22"/>
          <w:szCs w:val="22"/>
          <w:lang w:val="en-US" w:eastAsia="fr-CH"/>
        </w:rPr>
        <w:tab/>
      </w:r>
      <w:r>
        <w:rPr>
          <w:noProof/>
        </w:rPr>
        <w:t>Intl.DateTimeFormat.prototype</w:t>
      </w:r>
      <w:r>
        <w:rPr>
          <w:noProof/>
        </w:rPr>
        <w:tab/>
      </w:r>
      <w:r>
        <w:rPr>
          <w:noProof/>
        </w:rPr>
        <w:fldChar w:fldCharType="begin"/>
      </w:r>
      <w:r>
        <w:rPr>
          <w:noProof/>
        </w:rPr>
        <w:instrText xml:space="preserve"> PAGEREF _Toc337799293 \h </w:instrText>
      </w:r>
      <w:r>
        <w:rPr>
          <w:noProof/>
        </w:rPr>
      </w:r>
      <w:r>
        <w:rPr>
          <w:noProof/>
        </w:rPr>
        <w:fldChar w:fldCharType="separate"/>
      </w:r>
      <w:r>
        <w:rPr>
          <w:noProof/>
        </w:rPr>
        <w:t>28</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12.2.2</w:t>
      </w:r>
      <w:r w:rsidRPr="00E8191D">
        <w:rPr>
          <w:rFonts w:ascii="Calibri" w:eastAsia="Times New Roman" w:hAnsi="Calibri"/>
          <w:b w:val="0"/>
          <w:noProof/>
          <w:sz w:val="22"/>
          <w:szCs w:val="22"/>
          <w:lang w:val="en-US" w:eastAsia="fr-CH"/>
        </w:rPr>
        <w:tab/>
      </w:r>
      <w:r>
        <w:rPr>
          <w:noProof/>
        </w:rPr>
        <w:t>Intl.DateTimeFormat.supportedLocalesOf (locales [, options])</w:t>
      </w:r>
      <w:r>
        <w:rPr>
          <w:noProof/>
        </w:rPr>
        <w:tab/>
      </w:r>
      <w:r>
        <w:rPr>
          <w:noProof/>
        </w:rPr>
        <w:fldChar w:fldCharType="begin"/>
      </w:r>
      <w:r>
        <w:rPr>
          <w:noProof/>
        </w:rPr>
        <w:instrText xml:space="preserve"> PAGEREF _Toc337799294 \h </w:instrText>
      </w:r>
      <w:r>
        <w:rPr>
          <w:noProof/>
        </w:rPr>
      </w:r>
      <w:r>
        <w:rPr>
          <w:noProof/>
        </w:rPr>
        <w:fldChar w:fldCharType="separate"/>
      </w:r>
      <w:r>
        <w:rPr>
          <w:noProof/>
        </w:rPr>
        <w:t>29</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12.2.3</w:t>
      </w:r>
      <w:r w:rsidRPr="00E8191D">
        <w:rPr>
          <w:rFonts w:ascii="Calibri" w:eastAsia="Times New Roman" w:hAnsi="Calibri"/>
          <w:b w:val="0"/>
          <w:noProof/>
          <w:sz w:val="22"/>
          <w:szCs w:val="22"/>
          <w:lang w:val="en-US" w:eastAsia="fr-CH"/>
        </w:rPr>
        <w:tab/>
      </w:r>
      <w:r>
        <w:rPr>
          <w:noProof/>
        </w:rPr>
        <w:t>Internal Properties</w:t>
      </w:r>
      <w:r>
        <w:rPr>
          <w:noProof/>
        </w:rPr>
        <w:tab/>
      </w:r>
      <w:r>
        <w:rPr>
          <w:noProof/>
        </w:rPr>
        <w:fldChar w:fldCharType="begin"/>
      </w:r>
      <w:r>
        <w:rPr>
          <w:noProof/>
        </w:rPr>
        <w:instrText xml:space="preserve"> PAGEREF _Toc337799295 \h </w:instrText>
      </w:r>
      <w:r>
        <w:rPr>
          <w:noProof/>
        </w:rPr>
      </w:r>
      <w:r>
        <w:rPr>
          <w:noProof/>
        </w:rPr>
        <w:fldChar w:fldCharType="separate"/>
      </w:r>
      <w:r>
        <w:rPr>
          <w:noProof/>
        </w:rPr>
        <w:t>29</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12.3</w:t>
      </w:r>
      <w:r w:rsidRPr="00E8191D">
        <w:rPr>
          <w:rFonts w:ascii="Calibri" w:eastAsia="Times New Roman" w:hAnsi="Calibri"/>
          <w:b w:val="0"/>
          <w:noProof/>
          <w:sz w:val="22"/>
          <w:szCs w:val="22"/>
          <w:lang w:val="en-US" w:eastAsia="fr-CH"/>
        </w:rPr>
        <w:tab/>
      </w:r>
      <w:r>
        <w:rPr>
          <w:noProof/>
        </w:rPr>
        <w:t>Properties of the Intl.DateTimeFormat Prototype Object</w:t>
      </w:r>
      <w:r>
        <w:rPr>
          <w:noProof/>
        </w:rPr>
        <w:tab/>
      </w:r>
      <w:r>
        <w:rPr>
          <w:noProof/>
        </w:rPr>
        <w:fldChar w:fldCharType="begin"/>
      </w:r>
      <w:r>
        <w:rPr>
          <w:noProof/>
        </w:rPr>
        <w:instrText xml:space="preserve"> PAGEREF _Toc337799296 \h </w:instrText>
      </w:r>
      <w:r>
        <w:rPr>
          <w:noProof/>
        </w:rPr>
      </w:r>
      <w:r>
        <w:rPr>
          <w:noProof/>
        </w:rPr>
        <w:fldChar w:fldCharType="separate"/>
      </w:r>
      <w:r>
        <w:rPr>
          <w:noProof/>
        </w:rPr>
        <w:t>30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12.3.1</w:t>
      </w:r>
      <w:r w:rsidRPr="00E8191D">
        <w:rPr>
          <w:rFonts w:ascii="Calibri" w:eastAsia="Times New Roman" w:hAnsi="Calibri"/>
          <w:b w:val="0"/>
          <w:noProof/>
          <w:sz w:val="22"/>
          <w:szCs w:val="22"/>
          <w:lang w:val="en-US" w:eastAsia="fr-CH"/>
        </w:rPr>
        <w:tab/>
      </w:r>
      <w:r>
        <w:rPr>
          <w:noProof/>
        </w:rPr>
        <w:t>Intl.DateTimeFormat.prototype.constructor</w:t>
      </w:r>
      <w:r>
        <w:rPr>
          <w:noProof/>
        </w:rPr>
        <w:tab/>
      </w:r>
      <w:r>
        <w:rPr>
          <w:noProof/>
        </w:rPr>
        <w:fldChar w:fldCharType="begin"/>
      </w:r>
      <w:r>
        <w:rPr>
          <w:noProof/>
        </w:rPr>
        <w:instrText xml:space="preserve"> PAGEREF _Toc337799297 \h </w:instrText>
      </w:r>
      <w:r>
        <w:rPr>
          <w:noProof/>
        </w:rPr>
      </w:r>
      <w:r>
        <w:rPr>
          <w:noProof/>
        </w:rPr>
        <w:fldChar w:fldCharType="separate"/>
      </w:r>
      <w:r>
        <w:rPr>
          <w:noProof/>
        </w:rPr>
        <w:t>30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12.3.2</w:t>
      </w:r>
      <w:r w:rsidRPr="00E8191D">
        <w:rPr>
          <w:rFonts w:ascii="Calibri" w:eastAsia="Times New Roman" w:hAnsi="Calibri"/>
          <w:b w:val="0"/>
          <w:noProof/>
          <w:sz w:val="22"/>
          <w:szCs w:val="22"/>
          <w:lang w:val="en-US" w:eastAsia="fr-CH"/>
        </w:rPr>
        <w:tab/>
      </w:r>
      <w:r>
        <w:rPr>
          <w:noProof/>
        </w:rPr>
        <w:t>Intl.DateTimeFormat.prototype.format</w:t>
      </w:r>
      <w:r>
        <w:rPr>
          <w:noProof/>
        </w:rPr>
        <w:tab/>
      </w:r>
      <w:r>
        <w:rPr>
          <w:noProof/>
        </w:rPr>
        <w:fldChar w:fldCharType="begin"/>
      </w:r>
      <w:r>
        <w:rPr>
          <w:noProof/>
        </w:rPr>
        <w:instrText xml:space="preserve"> PAGEREF _Toc337799298 \h </w:instrText>
      </w:r>
      <w:r>
        <w:rPr>
          <w:noProof/>
        </w:rPr>
      </w:r>
      <w:r>
        <w:rPr>
          <w:noProof/>
        </w:rPr>
        <w:fldChar w:fldCharType="separate"/>
      </w:r>
      <w:r>
        <w:rPr>
          <w:noProof/>
        </w:rPr>
        <w:t>30</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12.3.3</w:t>
      </w:r>
      <w:r w:rsidRPr="00E8191D">
        <w:rPr>
          <w:rFonts w:ascii="Calibri" w:eastAsia="Times New Roman" w:hAnsi="Calibri"/>
          <w:b w:val="0"/>
          <w:noProof/>
          <w:sz w:val="22"/>
          <w:szCs w:val="22"/>
          <w:lang w:val="en-US" w:eastAsia="fr-CH"/>
        </w:rPr>
        <w:tab/>
      </w:r>
      <w:r>
        <w:rPr>
          <w:noProof/>
        </w:rPr>
        <w:t>Intl.DateTimeFormat.prototype.resolvedOptions ()</w:t>
      </w:r>
      <w:r>
        <w:rPr>
          <w:noProof/>
        </w:rPr>
        <w:tab/>
      </w:r>
      <w:r>
        <w:rPr>
          <w:noProof/>
        </w:rPr>
        <w:fldChar w:fldCharType="begin"/>
      </w:r>
      <w:r>
        <w:rPr>
          <w:noProof/>
        </w:rPr>
        <w:instrText xml:space="preserve"> PAGEREF _Toc337799299 \h </w:instrText>
      </w:r>
      <w:r>
        <w:rPr>
          <w:noProof/>
        </w:rPr>
      </w:r>
      <w:r>
        <w:rPr>
          <w:noProof/>
        </w:rPr>
        <w:fldChar w:fldCharType="separate"/>
      </w:r>
      <w:r>
        <w:rPr>
          <w:noProof/>
        </w:rPr>
        <w:t>31</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12.4</w:t>
      </w:r>
      <w:r w:rsidRPr="00E8191D">
        <w:rPr>
          <w:rFonts w:ascii="Calibri" w:eastAsia="Times New Roman" w:hAnsi="Calibri"/>
          <w:b w:val="0"/>
          <w:noProof/>
          <w:sz w:val="22"/>
          <w:szCs w:val="22"/>
          <w:lang w:val="en-US" w:eastAsia="fr-CH"/>
        </w:rPr>
        <w:tab/>
      </w:r>
      <w:r>
        <w:rPr>
          <w:noProof/>
        </w:rPr>
        <w:t>Properties of Intl.DateTimeFormat Instances</w:t>
      </w:r>
      <w:r>
        <w:rPr>
          <w:noProof/>
        </w:rPr>
        <w:tab/>
      </w:r>
      <w:r>
        <w:rPr>
          <w:noProof/>
        </w:rPr>
        <w:fldChar w:fldCharType="begin"/>
      </w:r>
      <w:r>
        <w:rPr>
          <w:noProof/>
        </w:rPr>
        <w:instrText xml:space="preserve"> PAGEREF _Toc337799300 \h </w:instrText>
      </w:r>
      <w:r>
        <w:rPr>
          <w:noProof/>
        </w:rPr>
      </w:r>
      <w:r>
        <w:rPr>
          <w:noProof/>
        </w:rPr>
        <w:fldChar w:fldCharType="separate"/>
      </w:r>
      <w:r>
        <w:rPr>
          <w:noProof/>
        </w:rPr>
        <w:t>32</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lang w:eastAsia="en-US"/>
        </w:rPr>
        <w:t>13</w:t>
      </w:r>
      <w:r w:rsidRPr="00E8191D">
        <w:rPr>
          <w:rFonts w:ascii="Calibri" w:eastAsia="Times New Roman" w:hAnsi="Calibri"/>
          <w:b w:val="0"/>
          <w:noProof/>
          <w:sz w:val="22"/>
          <w:szCs w:val="22"/>
          <w:lang w:val="en-US" w:eastAsia="fr-CH"/>
        </w:rPr>
        <w:tab/>
      </w:r>
      <w:r>
        <w:rPr>
          <w:noProof/>
          <w:lang w:eastAsia="en-US"/>
        </w:rPr>
        <w:t>Locale Sensitive Functions of the ECMAScript Language Specification</w:t>
      </w:r>
      <w:r>
        <w:rPr>
          <w:noProof/>
        </w:rPr>
        <w:tab/>
      </w:r>
      <w:r>
        <w:rPr>
          <w:noProof/>
        </w:rPr>
        <w:fldChar w:fldCharType="begin"/>
      </w:r>
      <w:r>
        <w:rPr>
          <w:noProof/>
        </w:rPr>
        <w:instrText xml:space="preserve"> PAGEREF _Toc337799301 \h </w:instrText>
      </w:r>
      <w:r>
        <w:rPr>
          <w:noProof/>
        </w:rPr>
      </w:r>
      <w:r>
        <w:rPr>
          <w:noProof/>
        </w:rPr>
        <w:fldChar w:fldCharType="separate"/>
      </w:r>
      <w:r>
        <w:rPr>
          <w:noProof/>
        </w:rPr>
        <w:t>32</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13.1</w:t>
      </w:r>
      <w:r w:rsidRPr="00E8191D">
        <w:rPr>
          <w:rFonts w:ascii="Calibri" w:eastAsia="Times New Roman" w:hAnsi="Calibri"/>
          <w:b w:val="0"/>
          <w:noProof/>
          <w:sz w:val="22"/>
          <w:szCs w:val="22"/>
          <w:lang w:val="en-US" w:eastAsia="fr-CH"/>
        </w:rPr>
        <w:tab/>
      </w:r>
      <w:r>
        <w:rPr>
          <w:noProof/>
        </w:rPr>
        <w:t>Properties of the String Prototype Object</w:t>
      </w:r>
      <w:r>
        <w:rPr>
          <w:noProof/>
        </w:rPr>
        <w:tab/>
      </w:r>
      <w:r>
        <w:rPr>
          <w:noProof/>
        </w:rPr>
        <w:fldChar w:fldCharType="begin"/>
      </w:r>
      <w:r>
        <w:rPr>
          <w:noProof/>
        </w:rPr>
        <w:instrText xml:space="preserve"> PAGEREF _Toc337799302 \h </w:instrText>
      </w:r>
      <w:r>
        <w:rPr>
          <w:noProof/>
        </w:rPr>
      </w:r>
      <w:r>
        <w:rPr>
          <w:noProof/>
        </w:rPr>
        <w:fldChar w:fldCharType="separate"/>
      </w:r>
      <w:r>
        <w:rPr>
          <w:noProof/>
        </w:rPr>
        <w:t>32</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lang w:eastAsia="en-US"/>
        </w:rPr>
        <w:t>13.1.1</w:t>
      </w:r>
      <w:r w:rsidRPr="00E8191D">
        <w:rPr>
          <w:rFonts w:ascii="Calibri" w:eastAsia="Times New Roman" w:hAnsi="Calibri"/>
          <w:b w:val="0"/>
          <w:noProof/>
          <w:sz w:val="22"/>
          <w:szCs w:val="22"/>
          <w:lang w:val="en-US" w:eastAsia="fr-CH"/>
        </w:rPr>
        <w:tab/>
      </w:r>
      <w:r>
        <w:rPr>
          <w:noProof/>
          <w:lang w:eastAsia="en-US"/>
        </w:rPr>
        <w:t>String.prototype.localeCompare (that [, locales [, options]])</w:t>
      </w:r>
      <w:r>
        <w:rPr>
          <w:noProof/>
        </w:rPr>
        <w:tab/>
      </w:r>
      <w:r>
        <w:rPr>
          <w:noProof/>
        </w:rPr>
        <w:fldChar w:fldCharType="begin"/>
      </w:r>
      <w:r>
        <w:rPr>
          <w:noProof/>
        </w:rPr>
        <w:instrText xml:space="preserve"> PAGEREF _Toc337799303 \h </w:instrText>
      </w:r>
      <w:r>
        <w:rPr>
          <w:noProof/>
        </w:rPr>
      </w:r>
      <w:r>
        <w:rPr>
          <w:noProof/>
        </w:rPr>
        <w:fldChar w:fldCharType="separate"/>
      </w:r>
      <w:r>
        <w:rPr>
          <w:noProof/>
        </w:rPr>
        <w:t>32</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13.2</w:t>
      </w:r>
      <w:r w:rsidRPr="00E8191D">
        <w:rPr>
          <w:rFonts w:ascii="Calibri" w:eastAsia="Times New Roman" w:hAnsi="Calibri"/>
          <w:b w:val="0"/>
          <w:noProof/>
          <w:sz w:val="22"/>
          <w:szCs w:val="22"/>
          <w:lang w:val="en-US" w:eastAsia="fr-CH"/>
        </w:rPr>
        <w:tab/>
      </w:r>
      <w:r>
        <w:rPr>
          <w:noProof/>
        </w:rPr>
        <w:t>Properties of the Number Prototype Object</w:t>
      </w:r>
      <w:r>
        <w:rPr>
          <w:noProof/>
        </w:rPr>
        <w:tab/>
      </w:r>
      <w:r>
        <w:rPr>
          <w:noProof/>
        </w:rPr>
        <w:fldChar w:fldCharType="begin"/>
      </w:r>
      <w:r>
        <w:rPr>
          <w:noProof/>
        </w:rPr>
        <w:instrText xml:space="preserve"> PAGEREF _Toc337799304 \h </w:instrText>
      </w:r>
      <w:r>
        <w:rPr>
          <w:noProof/>
        </w:rPr>
      </w:r>
      <w:r>
        <w:rPr>
          <w:noProof/>
        </w:rPr>
        <w:fldChar w:fldCharType="separate"/>
      </w:r>
      <w:r>
        <w:rPr>
          <w:noProof/>
        </w:rPr>
        <w:t>33</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13.2.1</w:t>
      </w:r>
      <w:r w:rsidRPr="00E8191D">
        <w:rPr>
          <w:rFonts w:ascii="Calibri" w:eastAsia="Times New Roman" w:hAnsi="Calibri"/>
          <w:b w:val="0"/>
          <w:noProof/>
          <w:sz w:val="22"/>
          <w:szCs w:val="22"/>
          <w:lang w:val="en-US" w:eastAsia="fr-CH"/>
        </w:rPr>
        <w:tab/>
      </w:r>
      <w:r>
        <w:rPr>
          <w:noProof/>
        </w:rPr>
        <w:t>Number.prototype.toLocaleString ([locales [, options]])</w:t>
      </w:r>
      <w:r>
        <w:rPr>
          <w:noProof/>
        </w:rPr>
        <w:tab/>
      </w:r>
      <w:r>
        <w:rPr>
          <w:noProof/>
        </w:rPr>
        <w:fldChar w:fldCharType="begin"/>
      </w:r>
      <w:r>
        <w:rPr>
          <w:noProof/>
        </w:rPr>
        <w:instrText xml:space="preserve"> PAGEREF _Toc337799305 \h </w:instrText>
      </w:r>
      <w:r>
        <w:rPr>
          <w:noProof/>
        </w:rPr>
      </w:r>
      <w:r>
        <w:rPr>
          <w:noProof/>
        </w:rPr>
        <w:fldChar w:fldCharType="separate"/>
      </w:r>
      <w:r>
        <w:rPr>
          <w:noProof/>
        </w:rPr>
        <w:t>33</w:t>
      </w:r>
      <w:r>
        <w:rPr>
          <w:noProof/>
        </w:rPr>
        <w:fldChar w:fldCharType="end"/>
      </w:r>
    </w:p>
    <w:p w:rsidR="00E8191D" w:rsidRPr="00E8191D" w:rsidRDefault="00E8191D">
      <w:pPr>
        <w:pStyle w:val="TOC2"/>
        <w:rPr>
          <w:rFonts w:ascii="Calibri" w:eastAsia="Times New Roman" w:hAnsi="Calibri"/>
          <w:b w:val="0"/>
          <w:noProof/>
          <w:sz w:val="22"/>
          <w:szCs w:val="22"/>
          <w:lang w:val="en-US" w:eastAsia="fr-CH"/>
        </w:rPr>
      </w:pPr>
      <w:r>
        <w:rPr>
          <w:noProof/>
        </w:rPr>
        <w:t>13.3</w:t>
      </w:r>
      <w:r w:rsidRPr="00E8191D">
        <w:rPr>
          <w:rFonts w:ascii="Calibri" w:eastAsia="Times New Roman" w:hAnsi="Calibri"/>
          <w:b w:val="0"/>
          <w:noProof/>
          <w:sz w:val="22"/>
          <w:szCs w:val="22"/>
          <w:lang w:val="en-US" w:eastAsia="fr-CH"/>
        </w:rPr>
        <w:tab/>
      </w:r>
      <w:r>
        <w:rPr>
          <w:noProof/>
        </w:rPr>
        <w:t>Properties of the Date Prototype Object</w:t>
      </w:r>
      <w:r>
        <w:rPr>
          <w:noProof/>
        </w:rPr>
        <w:tab/>
      </w:r>
      <w:r>
        <w:rPr>
          <w:noProof/>
        </w:rPr>
        <w:fldChar w:fldCharType="begin"/>
      </w:r>
      <w:r>
        <w:rPr>
          <w:noProof/>
        </w:rPr>
        <w:instrText xml:space="preserve"> PAGEREF _Toc337799306 \h </w:instrText>
      </w:r>
      <w:r>
        <w:rPr>
          <w:noProof/>
        </w:rPr>
      </w:r>
      <w:r>
        <w:rPr>
          <w:noProof/>
        </w:rPr>
        <w:fldChar w:fldCharType="separate"/>
      </w:r>
      <w:r>
        <w:rPr>
          <w:noProof/>
        </w:rPr>
        <w:t>33</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13.3.1</w:t>
      </w:r>
      <w:r w:rsidRPr="00E8191D">
        <w:rPr>
          <w:rFonts w:ascii="Calibri" w:eastAsia="Times New Roman" w:hAnsi="Calibri"/>
          <w:b w:val="0"/>
          <w:noProof/>
          <w:sz w:val="22"/>
          <w:szCs w:val="22"/>
          <w:lang w:val="en-US" w:eastAsia="fr-CH"/>
        </w:rPr>
        <w:tab/>
      </w:r>
      <w:r>
        <w:rPr>
          <w:noProof/>
        </w:rPr>
        <w:t>Date.prototype.toLocaleString ([locales [, options]])</w:t>
      </w:r>
      <w:r>
        <w:rPr>
          <w:noProof/>
        </w:rPr>
        <w:tab/>
      </w:r>
      <w:r>
        <w:rPr>
          <w:noProof/>
        </w:rPr>
        <w:fldChar w:fldCharType="begin"/>
      </w:r>
      <w:r>
        <w:rPr>
          <w:noProof/>
        </w:rPr>
        <w:instrText xml:space="preserve"> PAGEREF _Toc337799307 \h </w:instrText>
      </w:r>
      <w:r>
        <w:rPr>
          <w:noProof/>
        </w:rPr>
      </w:r>
      <w:r>
        <w:rPr>
          <w:noProof/>
        </w:rPr>
        <w:fldChar w:fldCharType="separate"/>
      </w:r>
      <w:r>
        <w:rPr>
          <w:noProof/>
        </w:rPr>
        <w:t>33</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13.3.2</w:t>
      </w:r>
      <w:r w:rsidRPr="00E8191D">
        <w:rPr>
          <w:rFonts w:ascii="Calibri" w:eastAsia="Times New Roman" w:hAnsi="Calibri"/>
          <w:b w:val="0"/>
          <w:noProof/>
          <w:sz w:val="22"/>
          <w:szCs w:val="22"/>
          <w:lang w:val="en-US" w:eastAsia="fr-CH"/>
        </w:rPr>
        <w:tab/>
      </w:r>
      <w:r>
        <w:rPr>
          <w:noProof/>
        </w:rPr>
        <w:t>Date.prototype.toLocaleDateString ([locales [, options]])</w:t>
      </w:r>
      <w:r>
        <w:rPr>
          <w:noProof/>
        </w:rPr>
        <w:tab/>
      </w:r>
      <w:r>
        <w:rPr>
          <w:noProof/>
        </w:rPr>
        <w:fldChar w:fldCharType="begin"/>
      </w:r>
      <w:r>
        <w:rPr>
          <w:noProof/>
        </w:rPr>
        <w:instrText xml:space="preserve"> PAGEREF _Toc337799308 \h </w:instrText>
      </w:r>
      <w:r>
        <w:rPr>
          <w:noProof/>
        </w:rPr>
      </w:r>
      <w:r>
        <w:rPr>
          <w:noProof/>
        </w:rPr>
        <w:fldChar w:fldCharType="separate"/>
      </w:r>
      <w:r>
        <w:rPr>
          <w:noProof/>
        </w:rPr>
        <w:t>34</w:t>
      </w:r>
      <w:r>
        <w:rPr>
          <w:noProof/>
        </w:rPr>
        <w:fldChar w:fldCharType="end"/>
      </w:r>
    </w:p>
    <w:p w:rsidR="00E8191D" w:rsidRPr="00E8191D" w:rsidRDefault="00E8191D">
      <w:pPr>
        <w:pStyle w:val="TOC3"/>
        <w:rPr>
          <w:rFonts w:ascii="Calibri" w:eastAsia="Times New Roman" w:hAnsi="Calibri"/>
          <w:b w:val="0"/>
          <w:noProof/>
          <w:sz w:val="22"/>
          <w:szCs w:val="22"/>
          <w:lang w:val="en-US" w:eastAsia="fr-CH"/>
        </w:rPr>
      </w:pPr>
      <w:r>
        <w:rPr>
          <w:noProof/>
        </w:rPr>
        <w:t>13.3.3</w:t>
      </w:r>
      <w:r w:rsidRPr="00E8191D">
        <w:rPr>
          <w:rFonts w:ascii="Calibri" w:eastAsia="Times New Roman" w:hAnsi="Calibri"/>
          <w:b w:val="0"/>
          <w:noProof/>
          <w:sz w:val="22"/>
          <w:szCs w:val="22"/>
          <w:lang w:val="en-US" w:eastAsia="fr-CH"/>
        </w:rPr>
        <w:tab/>
      </w:r>
      <w:r>
        <w:rPr>
          <w:noProof/>
        </w:rPr>
        <w:t>Date.prototype.toLocaleTimeString ([locales [, options]])</w:t>
      </w:r>
      <w:r>
        <w:rPr>
          <w:noProof/>
        </w:rPr>
        <w:tab/>
      </w:r>
      <w:r>
        <w:rPr>
          <w:noProof/>
        </w:rPr>
        <w:fldChar w:fldCharType="begin"/>
      </w:r>
      <w:r>
        <w:rPr>
          <w:noProof/>
        </w:rPr>
        <w:instrText xml:space="preserve"> PAGEREF _Toc337799309 \h </w:instrText>
      </w:r>
      <w:r>
        <w:rPr>
          <w:noProof/>
        </w:rPr>
      </w:r>
      <w:r>
        <w:rPr>
          <w:noProof/>
        </w:rPr>
        <w:fldChar w:fldCharType="separate"/>
      </w:r>
      <w:r>
        <w:rPr>
          <w:noProof/>
        </w:rPr>
        <w:t>34</w:t>
      </w:r>
      <w:r>
        <w:rPr>
          <w:noProof/>
        </w:rPr>
        <w:fldChar w:fldCharType="end"/>
      </w:r>
    </w:p>
    <w:p w:rsidR="00E8191D" w:rsidRPr="00E8191D" w:rsidRDefault="00E8191D">
      <w:pPr>
        <w:pStyle w:val="TOC1"/>
        <w:rPr>
          <w:rFonts w:ascii="Calibri" w:eastAsia="Times New Roman" w:hAnsi="Calibri"/>
          <w:b w:val="0"/>
          <w:noProof/>
          <w:sz w:val="22"/>
          <w:szCs w:val="22"/>
          <w:lang w:val="en-US" w:eastAsia="fr-CH"/>
        </w:rPr>
      </w:pPr>
      <w:r>
        <w:rPr>
          <w:noProof/>
        </w:rPr>
        <w:t>Annex A</w:t>
      </w:r>
      <w:r w:rsidRPr="003C5ADC">
        <w:rPr>
          <w:b w:val="0"/>
          <w:noProof/>
        </w:rPr>
        <w:t xml:space="preserve"> (informative)</w:t>
      </w:r>
      <w:r>
        <w:rPr>
          <w:noProof/>
        </w:rPr>
        <w:t xml:space="preserve">  Implementation Dependent Behaviour</w:t>
      </w:r>
      <w:r>
        <w:rPr>
          <w:noProof/>
        </w:rPr>
        <w:tab/>
      </w:r>
      <w:r>
        <w:rPr>
          <w:noProof/>
        </w:rPr>
        <w:fldChar w:fldCharType="begin"/>
      </w:r>
      <w:r>
        <w:rPr>
          <w:noProof/>
        </w:rPr>
        <w:instrText xml:space="preserve"> PAGEREF _Toc337799310 \h </w:instrText>
      </w:r>
      <w:r>
        <w:rPr>
          <w:noProof/>
        </w:rPr>
      </w:r>
      <w:r>
        <w:rPr>
          <w:noProof/>
        </w:rPr>
        <w:fldChar w:fldCharType="separate"/>
      </w:r>
      <w:r>
        <w:rPr>
          <w:noProof/>
        </w:rPr>
        <w:t>35</w:t>
      </w:r>
      <w:r>
        <w:rPr>
          <w:noProof/>
        </w:rPr>
        <w:fldChar w:fldCharType="end"/>
      </w:r>
    </w:p>
    <w:p w:rsidR="003E745B" w:rsidRDefault="007F2AEE" w:rsidP="00BD219A">
      <w:pPr>
        <w:pStyle w:val="TOC9"/>
        <w:spacing w:before="80" w:line="230" w:lineRule="exact"/>
        <w:ind w:right="499"/>
      </w:pPr>
      <w:r>
        <w:fldChar w:fldCharType="end"/>
      </w:r>
    </w:p>
    <w:p w:rsidR="003E745B" w:rsidRDefault="00E8191D" w:rsidP="003E745B">
      <w:pPr>
        <w:pStyle w:val="Introduction"/>
      </w:pPr>
      <w:bookmarkStart w:id="0" w:name="_Toc210898633"/>
      <w:r w:rsidRPr="00495448">
        <w:lastRenderedPageBreak/>
        <w:t>Introduction</w:t>
      </w:r>
      <w:bookmarkEnd w:id="0"/>
    </w:p>
    <w:p w:rsidR="00BB7F36" w:rsidRPr="00495448" w:rsidRDefault="00BB7F36" w:rsidP="00BB7F36">
      <w:pPr>
        <w:rPr>
          <w:lang w:eastAsia="en-US"/>
        </w:rPr>
      </w:pPr>
      <w:r w:rsidRPr="00495448">
        <w:rPr>
          <w:lang w:eastAsia="en-US"/>
        </w:rPr>
        <w:t>The ECMAScript Internatio</w:t>
      </w:r>
      <w:r>
        <w:rPr>
          <w:lang w:eastAsia="en-US"/>
        </w:rPr>
        <w:t xml:space="preserve">nalization API provides key </w:t>
      </w:r>
      <w:r w:rsidRPr="00495448">
        <w:rPr>
          <w:lang w:eastAsia="en-US"/>
        </w:rPr>
        <w:t>language-sensitiv</w:t>
      </w:r>
      <w:r>
        <w:rPr>
          <w:lang w:eastAsia="en-US"/>
        </w:rPr>
        <w:t xml:space="preserve">e functionality as a complement to the ECMAScript </w:t>
      </w:r>
      <w:r w:rsidRPr="00495448">
        <w:rPr>
          <w:lang w:eastAsia="en-US"/>
        </w:rPr>
        <w:t xml:space="preserve">Language Specification, 5.1 edition </w:t>
      </w:r>
      <w:r>
        <w:rPr>
          <w:lang w:eastAsia="en-US"/>
        </w:rPr>
        <w:t xml:space="preserve">or successor. Its functionality has been selected </w:t>
      </w:r>
      <w:r w:rsidRPr="00495448">
        <w:rPr>
          <w:lang w:eastAsia="en-US"/>
        </w:rPr>
        <w:t>from that of well-established</w:t>
      </w:r>
      <w:r>
        <w:rPr>
          <w:lang w:eastAsia="en-US"/>
        </w:rPr>
        <w:t xml:space="preserve"> internationalization APIs such </w:t>
      </w:r>
      <w:r w:rsidRPr="00495448">
        <w:rPr>
          <w:lang w:eastAsia="en-US"/>
        </w:rPr>
        <w:t>as those of th</w:t>
      </w:r>
      <w:r>
        <w:rPr>
          <w:lang w:eastAsia="en-US"/>
        </w:rPr>
        <w:t xml:space="preserve">e Internationalization </w:t>
      </w:r>
      <w:r w:rsidRPr="00495448">
        <w:rPr>
          <w:lang w:eastAsia="en-US"/>
        </w:rPr>
        <w:t>Component</w:t>
      </w:r>
      <w:r>
        <w:rPr>
          <w:lang w:eastAsia="en-US"/>
        </w:rPr>
        <w:t xml:space="preserve">s for Unicode (ICU) library, of </w:t>
      </w:r>
      <w:r w:rsidRPr="00495448">
        <w:rPr>
          <w:lang w:eastAsia="en-US"/>
        </w:rPr>
        <w:t>the .NET framework, or of the Java platform.</w:t>
      </w:r>
    </w:p>
    <w:p w:rsidR="00BB7F36" w:rsidRPr="00495448" w:rsidRDefault="00BB7F36" w:rsidP="00BB7F36">
      <w:pPr>
        <w:rPr>
          <w:lang w:eastAsia="en-US"/>
        </w:rPr>
      </w:pPr>
      <w:r w:rsidRPr="00495448">
        <w:rPr>
          <w:lang w:eastAsia="en-US"/>
        </w:rPr>
        <w:t xml:space="preserve">The API was developed by an ad-hoc group established by Ecma TC </w:t>
      </w:r>
      <w:r>
        <w:rPr>
          <w:lang w:eastAsia="en-US"/>
        </w:rPr>
        <w:t xml:space="preserve">39 in September 2010 based on a </w:t>
      </w:r>
      <w:r w:rsidRPr="00495448">
        <w:rPr>
          <w:lang w:eastAsia="en-US"/>
        </w:rPr>
        <w:t>proposal by Nebojša Ćirić and Jungshik Shin.</w:t>
      </w:r>
    </w:p>
    <w:p w:rsidR="00BB7F36" w:rsidRPr="00495448" w:rsidRDefault="00BB7F36" w:rsidP="00BB7F36">
      <w:pPr>
        <w:rPr>
          <w:lang w:eastAsia="en-US"/>
        </w:rPr>
      </w:pPr>
      <w:r w:rsidRPr="00495448">
        <w:rPr>
          <w:lang w:eastAsia="en-US"/>
        </w:rPr>
        <w:t>Internationalization of softwa</w:t>
      </w:r>
      <w:r>
        <w:rPr>
          <w:lang w:eastAsia="en-US"/>
        </w:rPr>
        <w:t xml:space="preserve">re is never complete. We expect </w:t>
      </w:r>
      <w:r w:rsidRPr="00495448">
        <w:rPr>
          <w:lang w:eastAsia="en-US"/>
        </w:rPr>
        <w:t xml:space="preserve">significant </w:t>
      </w:r>
      <w:r>
        <w:rPr>
          <w:lang w:eastAsia="en-US"/>
        </w:rPr>
        <w:t xml:space="preserve">enhancements in future editions </w:t>
      </w:r>
      <w:r w:rsidRPr="00495448">
        <w:rPr>
          <w:lang w:eastAsia="en-US"/>
        </w:rPr>
        <w:t>of this specification.</w:t>
      </w:r>
    </w:p>
    <w:p w:rsidR="00BB7F36" w:rsidRPr="00495448" w:rsidRDefault="00BB7F36" w:rsidP="00BB7F36">
      <w:pPr>
        <w:rPr>
          <w:b/>
        </w:rPr>
      </w:pPr>
      <w:r w:rsidRPr="00495448">
        <w:rPr>
          <w:b/>
        </w:rPr>
        <w:t>Editor</w:t>
      </w:r>
    </w:p>
    <w:p w:rsidR="00BB7F36" w:rsidRPr="00495448" w:rsidRDefault="00BB7F36" w:rsidP="00BB7F36">
      <w:r w:rsidRPr="00495448">
        <w:t>Norbert Lindenberg</w:t>
      </w:r>
    </w:p>
    <w:p w:rsidR="00BB7F36" w:rsidRPr="00495448" w:rsidRDefault="00BB7F36" w:rsidP="00BB7F36">
      <w:pPr>
        <w:rPr>
          <w:b/>
        </w:rPr>
      </w:pPr>
      <w:r w:rsidRPr="00495448">
        <w:rPr>
          <w:b/>
        </w:rPr>
        <w:t>Contributors</w:t>
      </w:r>
    </w:p>
    <w:p w:rsidR="00BB7F36" w:rsidRPr="00495448" w:rsidRDefault="00BB7F36" w:rsidP="00BB7F36">
      <w:pPr>
        <w:contextualSpacing/>
      </w:pPr>
      <w:r w:rsidRPr="00495448">
        <w:t>Eric Albright</w:t>
      </w:r>
    </w:p>
    <w:p w:rsidR="00BB7F36" w:rsidRPr="00495448" w:rsidRDefault="00BB7F36" w:rsidP="00BB7F36">
      <w:pPr>
        <w:contextualSpacing/>
      </w:pPr>
      <w:r w:rsidRPr="00495448">
        <w:t>Nebojša Ćirić</w:t>
      </w:r>
    </w:p>
    <w:p w:rsidR="00BB7F36" w:rsidRPr="00495448" w:rsidRDefault="00BB7F36" w:rsidP="00BB7F36">
      <w:pPr>
        <w:contextualSpacing/>
      </w:pPr>
      <w:r w:rsidRPr="00495448">
        <w:t>Peter Constable</w:t>
      </w:r>
    </w:p>
    <w:p w:rsidR="00BB7F36" w:rsidRPr="00495448" w:rsidRDefault="00BB7F36" w:rsidP="00BB7F36">
      <w:pPr>
        <w:contextualSpacing/>
      </w:pPr>
      <w:r w:rsidRPr="00495448">
        <w:t>Mark Davis</w:t>
      </w:r>
    </w:p>
    <w:p w:rsidR="00BB7F36" w:rsidRPr="00495448" w:rsidRDefault="00BB7F36" w:rsidP="00BB7F36">
      <w:pPr>
        <w:contextualSpacing/>
      </w:pPr>
      <w:r w:rsidRPr="00495448">
        <w:t>Richard Gillam</w:t>
      </w:r>
    </w:p>
    <w:p w:rsidR="00BB7F36" w:rsidRPr="00495448" w:rsidRDefault="00BB7F36" w:rsidP="00BB7F36">
      <w:pPr>
        <w:contextualSpacing/>
      </w:pPr>
      <w:r w:rsidRPr="00495448">
        <w:t>Steven Loomis</w:t>
      </w:r>
    </w:p>
    <w:p w:rsidR="00BB7F36" w:rsidRPr="00495448" w:rsidRDefault="00BB7F36" w:rsidP="00BB7F36">
      <w:pPr>
        <w:contextualSpacing/>
      </w:pPr>
      <w:r w:rsidRPr="00495448">
        <w:t>Mihai Nita</w:t>
      </w:r>
    </w:p>
    <w:p w:rsidR="00BB7F36" w:rsidRPr="00495448" w:rsidRDefault="00BB7F36" w:rsidP="00BB7F36">
      <w:pPr>
        <w:contextualSpacing/>
      </w:pPr>
      <w:r w:rsidRPr="00495448">
        <w:t>Addison Phillips</w:t>
      </w:r>
    </w:p>
    <w:p w:rsidR="00BB7F36" w:rsidRPr="00495448" w:rsidRDefault="00BB7F36" w:rsidP="00BB7F36">
      <w:pPr>
        <w:contextualSpacing/>
      </w:pPr>
      <w:r w:rsidRPr="00495448">
        <w:t>Roozbeh Pournader</w:t>
      </w:r>
    </w:p>
    <w:p w:rsidR="00BB7F36" w:rsidRPr="00495448" w:rsidRDefault="00BB7F36" w:rsidP="00BB7F36">
      <w:pPr>
        <w:contextualSpacing/>
      </w:pPr>
      <w:r w:rsidRPr="00495448">
        <w:t>Jungshik Shin</w:t>
      </w:r>
    </w:p>
    <w:p w:rsidR="00BB7F36" w:rsidRPr="00495448" w:rsidRDefault="00BB7F36" w:rsidP="00BB7F36">
      <w:pPr>
        <w:contextualSpacing/>
      </w:pPr>
      <w:r w:rsidRPr="00495448">
        <w:t>Shawn Steele</w:t>
      </w:r>
    </w:p>
    <w:p w:rsidR="00BB7F36" w:rsidRPr="00495448" w:rsidRDefault="00BB7F36" w:rsidP="00BB7F36">
      <w:r w:rsidRPr="00495448">
        <w:t>Allen Wirfs-Brock</w:t>
      </w:r>
    </w:p>
    <w:p w:rsidR="0012311B" w:rsidRDefault="00BB7F36" w:rsidP="00BB7F36">
      <w:r w:rsidRPr="00495448">
        <w:t xml:space="preserve">Feedback provided by Erik Arvidsson, John J. Barton, Zbigniew Braniecki, </w:t>
      </w:r>
      <w:r>
        <w:t xml:space="preserve">Marcos Cáceres, </w:t>
      </w:r>
      <w:r w:rsidRPr="00495448">
        <w:t xml:space="preserve">Brendan Eich, John Emmons, </w:t>
      </w:r>
      <w:r>
        <w:t>Gordon P. Hemsley</w:t>
      </w:r>
      <w:r w:rsidRPr="00495448">
        <w:t xml:space="preserve">, David Herman, Luke Hoban, Oliver Hunt, Suresh Jayabalan, </w:t>
      </w:r>
      <w:r>
        <w:t xml:space="preserve">Yehuda Katz, </w:t>
      </w:r>
      <w:r w:rsidRPr="00495448">
        <w:t>Mark S. Miller, Andrew Paprocki, Adam Peller, Axel Rauschmayer, Andreas Rossberg, Alex Russell, Markus Scherer, Dmitry Soshnikov, Yusuke Suzuki, John Tamplin, Rick Waldron, Anton Yatsenko, Nicholas Zakas.</w:t>
      </w:r>
    </w:p>
    <w:p w:rsidR="00BB7F36" w:rsidRDefault="00BB7F36" w:rsidP="00BB7F36"/>
    <w:p w:rsidR="00BB7F36" w:rsidRDefault="00BB7F36" w:rsidP="00BB7F36"/>
    <w:p w:rsidR="00BB7F36" w:rsidRDefault="00BB7F36" w:rsidP="00BB7F36"/>
    <w:p w:rsidR="00BB7F36" w:rsidRDefault="00BB7F36" w:rsidP="00BB7F36"/>
    <w:p w:rsidR="00BB7F36" w:rsidRDefault="00BB7F36" w:rsidP="00BB7F36"/>
    <w:p w:rsidR="00BB7F36" w:rsidRDefault="00BB7F36" w:rsidP="00BB7F36"/>
    <w:p w:rsidR="0012311B" w:rsidRDefault="0012311B" w:rsidP="0012311B">
      <w:pPr>
        <w:pStyle w:val="M0"/>
      </w:pPr>
      <w:r>
        <w:t>This Ecma Standard has been adop</w:t>
      </w:r>
      <w:r w:rsidR="003C0D2B">
        <w:t>ted by the General Assembly of December 2012.</w:t>
      </w:r>
    </w:p>
    <w:p w:rsidR="004F385F" w:rsidRDefault="00CB1661" w:rsidP="00A45072">
      <w:r>
        <w:br w:type="page"/>
      </w:r>
    </w:p>
    <w:p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COPYRIGHT NOTICE</w:t>
      </w:r>
    </w:p>
    <w:p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BB7F36">
        <w:rPr>
          <w:i/>
        </w:rPr>
        <w:t>2012</w:t>
      </w:r>
      <w:r w:rsidRPr="002D75A1">
        <w:rPr>
          <w:i/>
        </w:rPr>
        <w:t xml:space="preserve"> Ecma International</w:t>
      </w:r>
    </w:p>
    <w:p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bookmarkStart w:id="1" w:name="_GoBack"/>
      <w:bookmarkEnd w:id="1"/>
    </w:p>
    <w:p w:rsidR="00CB1661" w:rsidRPr="0026283E" w:rsidRDefault="00CB1661" w:rsidP="00A45072"/>
    <w:p w:rsidR="003E745B" w:rsidRPr="003E745B" w:rsidRDefault="003E745B" w:rsidP="003E745B"/>
    <w:p w:rsidR="003E745B" w:rsidRDefault="003E745B">
      <w:pPr>
        <w:sectPr w:rsidR="003E745B" w:rsidSect="00C84707">
          <w:headerReference w:type="even" r:id="rId13"/>
          <w:headerReference w:type="default" r:id="rId14"/>
          <w:footerReference w:type="even" r:id="rId15"/>
          <w:footerReference w:type="default" r:id="rId16"/>
          <w:headerReference w:type="first" r:id="rId17"/>
          <w:footerReference w:type="first" r:id="rId18"/>
          <w:pgSz w:w="11906" w:h="16838"/>
          <w:pgMar w:top="1083" w:right="737" w:bottom="567" w:left="850" w:header="851" w:footer="283" w:gutter="567"/>
          <w:pgNumType w:fmt="lowerRoman" w:start="1"/>
          <w:cols w:space="720"/>
          <w:docGrid w:linePitch="272"/>
        </w:sectPr>
      </w:pPr>
    </w:p>
    <w:p w:rsidR="003E745B" w:rsidRPr="0026283E" w:rsidRDefault="00BB7F36" w:rsidP="003E745B">
      <w:pPr>
        <w:pStyle w:val="zzSTDTitle"/>
        <w:rPr>
          <w:color w:val="auto"/>
        </w:rPr>
      </w:pPr>
      <w:r w:rsidRPr="00495448">
        <w:rPr>
          <w:color w:val="auto"/>
        </w:rPr>
        <w:lastRenderedPageBreak/>
        <w:t>ECMAScript Internationalization API Specification</w:t>
      </w:r>
      <w:r>
        <w:rPr>
          <w:color w:val="auto"/>
        </w:rPr>
        <w:t xml:space="preserve"> </w:t>
      </w:r>
      <w:r w:rsidR="00CF31BB">
        <w:rPr>
          <w:color w:val="auto"/>
        </w:rPr>
        <w:fldChar w:fldCharType="begin"/>
      </w:r>
      <w:r w:rsidR="00CF31BB">
        <w:rPr>
          <w:color w:val="auto"/>
        </w:rPr>
        <w:instrText xml:space="preserve"> SET DDHeadingPage1 "INTERNATIONAL STANDARD" </w:instrText>
      </w:r>
      <w:r w:rsidR="00CF31BB">
        <w:rPr>
          <w:color w:val="auto"/>
        </w:rPr>
        <w:fldChar w:fldCharType="separate"/>
      </w:r>
      <w:bookmarkStart w:id="2" w:name="DDHeadingPage1"/>
      <w:r w:rsidR="00CF31BB">
        <w:rPr>
          <w:noProof/>
          <w:color w:val="auto"/>
        </w:rPr>
        <w:t>INTERNATIONAL STANDARD</w:t>
      </w:r>
      <w:bookmarkEnd w:id="2"/>
      <w:r w:rsidR="00CF31BB">
        <w:rPr>
          <w:color w:val="auto"/>
        </w:rPr>
        <w:fldChar w:fldCharType="end"/>
      </w:r>
      <w:r w:rsidR="00CF31BB">
        <w:rPr>
          <w:color w:val="auto"/>
        </w:rPr>
        <w:fldChar w:fldCharType="begin"/>
      </w:r>
      <w:r w:rsidR="00CF31BB">
        <w:rPr>
          <w:color w:val="auto"/>
        </w:rPr>
        <w:instrText xml:space="preserve"> SET DDOrganization "© ISO/IEC 2008 – All rights reserved" </w:instrText>
      </w:r>
      <w:r w:rsidR="00CF31BB">
        <w:rPr>
          <w:color w:val="auto"/>
        </w:rPr>
        <w:fldChar w:fldCharType="separate"/>
      </w:r>
      <w:bookmarkStart w:id="3" w:name="DDOrganization"/>
      <w:r w:rsidR="00CF31BB">
        <w:rPr>
          <w:noProof/>
          <w:color w:val="auto"/>
        </w:rPr>
        <w:t>© ISO/IEC 2008 – All rights reserved</w:t>
      </w:r>
      <w:bookmarkEnd w:id="3"/>
      <w:r w:rsidR="00CF31BB">
        <w:rPr>
          <w:color w:val="auto"/>
        </w:rPr>
        <w:fldChar w:fldCharType="end"/>
      </w:r>
      <w:r w:rsidR="00CF31BB">
        <w:rPr>
          <w:color w:val="auto"/>
        </w:rPr>
        <w:fldChar w:fldCharType="begin"/>
      </w:r>
      <w:r w:rsidR="00CF31BB">
        <w:rPr>
          <w:color w:val="auto"/>
        </w:rPr>
        <w:instrText xml:space="preserve"> SET LibEnteteISO "ISO/IEC 10995:2008(E)" </w:instrText>
      </w:r>
      <w:r w:rsidR="00CF31BB">
        <w:rPr>
          <w:color w:val="auto"/>
        </w:rPr>
        <w:fldChar w:fldCharType="separate"/>
      </w:r>
      <w:bookmarkStart w:id="4" w:name="LibEnteteISO"/>
      <w:r w:rsidR="00CF31BB">
        <w:rPr>
          <w:noProof/>
          <w:color w:val="auto"/>
        </w:rPr>
        <w:t>ISO/IEC 10995:2008(E)</w:t>
      </w:r>
      <w:bookmarkEnd w:id="4"/>
      <w:r w:rsidR="00CF31BB">
        <w:rPr>
          <w:color w:val="auto"/>
        </w:rPr>
        <w:fldChar w:fldCharType="end"/>
      </w:r>
      <w:r w:rsidR="00CF31BB">
        <w:rPr>
          <w:color w:val="auto"/>
        </w:rPr>
        <w:fldChar w:fldCharType="begin"/>
      </w:r>
      <w:r w:rsidR="00CF31BB">
        <w:rPr>
          <w:color w:val="auto"/>
        </w:rPr>
        <w:instrText xml:space="preserve"> SET LIBTypeTitreISO " 63" </w:instrText>
      </w:r>
      <w:r w:rsidR="00CF31BB">
        <w:rPr>
          <w:color w:val="auto"/>
        </w:rPr>
        <w:fldChar w:fldCharType="separate"/>
      </w:r>
      <w:bookmarkStart w:id="5" w:name="LIBTypeTitreISO"/>
      <w:r w:rsidR="00CF31BB">
        <w:rPr>
          <w:noProof/>
          <w:color w:val="auto"/>
        </w:rPr>
        <w:t xml:space="preserve"> 63</w:t>
      </w:r>
      <w:bookmarkEnd w:id="5"/>
      <w:r w:rsidR="00CF31BB">
        <w:rPr>
          <w:color w:val="auto"/>
        </w:rPr>
        <w:fldChar w:fldCharType="end"/>
      </w:r>
      <w:r w:rsidR="00CF31BB">
        <w:rPr>
          <w:color w:val="auto"/>
        </w:rPr>
        <w:fldChar w:fldCharType="begin"/>
      </w:r>
      <w:r w:rsidR="00CF31BB">
        <w:rPr>
          <w:color w:val="auto"/>
        </w:rPr>
        <w:instrText xml:space="preserve"> SET DDTITLE4 "Test method for the estimation of the archival lifetime of optical media" </w:instrText>
      </w:r>
      <w:r w:rsidR="00CF31BB">
        <w:rPr>
          <w:color w:val="auto"/>
        </w:rPr>
        <w:fldChar w:fldCharType="separate"/>
      </w:r>
      <w:bookmarkStart w:id="6" w:name="DDTITLE4"/>
      <w:r w:rsidR="00CF31BB">
        <w:rPr>
          <w:noProof/>
          <w:color w:val="auto"/>
        </w:rPr>
        <w:t>Test method for the estimation of the archival lifetime of optical media</w:t>
      </w:r>
      <w:bookmarkEnd w:id="6"/>
      <w:r w:rsidR="00CF31BB">
        <w:rPr>
          <w:color w:val="auto"/>
        </w:rPr>
        <w:fldChar w:fldCharType="end"/>
      </w:r>
      <w:r w:rsidR="00CF31BB">
        <w:rPr>
          <w:color w:val="auto"/>
        </w:rPr>
        <w:fldChar w:fldCharType="begin"/>
      </w:r>
      <w:r w:rsidR="00CF31BB">
        <w:rPr>
          <w:color w:val="auto"/>
        </w:rPr>
        <w:instrText xml:space="preserve"> SET DDTITLE3 "Information technology — Digitally recorded media for information interchange and storage" </w:instrText>
      </w:r>
      <w:r w:rsidR="00CF31BB">
        <w:rPr>
          <w:color w:val="auto"/>
        </w:rPr>
        <w:fldChar w:fldCharType="separate"/>
      </w:r>
      <w:bookmarkStart w:id="7" w:name="DDTITLE3"/>
      <w:r w:rsidR="00CF31BB">
        <w:rPr>
          <w:noProof/>
          <w:color w:val="auto"/>
        </w:rPr>
        <w:t>Information technology — Digitally recorded media for information interchange and storage</w:t>
      </w:r>
      <w:bookmarkEnd w:id="7"/>
      <w:r w:rsidR="00CF31BB">
        <w:rPr>
          <w:color w:val="auto"/>
        </w:rPr>
        <w:fldChar w:fldCharType="end"/>
      </w:r>
      <w:r w:rsidR="00CF31BB">
        <w:rPr>
          <w:color w:val="auto"/>
        </w:rPr>
        <w:fldChar w:fldCharType="begin"/>
      </w:r>
      <w:r w:rsidR="00CF31BB">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sidR="00CF31BB">
        <w:rPr>
          <w:color w:val="auto"/>
        </w:rPr>
        <w:fldChar w:fldCharType="separate"/>
      </w:r>
      <w:bookmarkStart w:id="8" w:name="DDTITLE2"/>
      <w:r w:rsidR="00CF31BB">
        <w:rPr>
          <w:noProof/>
          <w:color w:val="auto"/>
        </w:rPr>
        <w:t>Technologies de l'information — Supports enregistrés numériquement pour l'échange et le stockage d'information — Méthode d'essai pour l'estimation de la durée de vie d'archivage des supports optiques</w:t>
      </w:r>
      <w:bookmarkEnd w:id="8"/>
      <w:r w:rsidR="00CF31BB">
        <w:rPr>
          <w:color w:val="auto"/>
        </w:rPr>
        <w:fldChar w:fldCharType="end"/>
      </w:r>
      <w:r w:rsidR="00CF31BB">
        <w:rPr>
          <w:color w:val="auto"/>
        </w:rPr>
        <w:fldChar w:fldCharType="begin"/>
      </w:r>
      <w:r w:rsidR="00CF31BB">
        <w:rPr>
          <w:color w:val="auto"/>
        </w:rPr>
        <w:instrText xml:space="preserve"> SET DDTITLE1 "Information technology — Digitally recorded media for information interchange and storage — Test method for the estimation of the archival lifetime of optical media" </w:instrText>
      </w:r>
      <w:r w:rsidR="00CF31BB">
        <w:rPr>
          <w:color w:val="auto"/>
        </w:rPr>
        <w:fldChar w:fldCharType="separate"/>
      </w:r>
      <w:bookmarkStart w:id="9" w:name="DDTITLE1"/>
      <w:r w:rsidR="00CF31BB">
        <w:rPr>
          <w:noProof/>
          <w:color w:val="auto"/>
        </w:rPr>
        <w:t>Information technology — Digitally recorded media for information interchange and storage — Test method for the estimation of the archival lifetime of optical media</w:t>
      </w:r>
      <w:bookmarkEnd w:id="9"/>
      <w:r w:rsidR="00CF31BB">
        <w:rPr>
          <w:color w:val="auto"/>
        </w:rPr>
        <w:fldChar w:fldCharType="end"/>
      </w:r>
      <w:r w:rsidR="00CF31BB">
        <w:rPr>
          <w:color w:val="auto"/>
        </w:rPr>
        <w:fldChar w:fldCharType="begin"/>
      </w:r>
      <w:r w:rsidR="00CF31BB">
        <w:rPr>
          <w:color w:val="auto"/>
        </w:rPr>
        <w:instrText xml:space="preserve"> SET DDDocLanguage "E" </w:instrText>
      </w:r>
      <w:r w:rsidR="00CF31BB">
        <w:rPr>
          <w:color w:val="auto"/>
        </w:rPr>
        <w:fldChar w:fldCharType="separate"/>
      </w:r>
      <w:bookmarkStart w:id="10" w:name="DDDocLanguage"/>
      <w:r w:rsidR="00CF31BB">
        <w:rPr>
          <w:noProof/>
          <w:color w:val="auto"/>
        </w:rPr>
        <w:t>E</w:t>
      </w:r>
      <w:bookmarkEnd w:id="10"/>
      <w:r w:rsidR="00CF31BB">
        <w:rPr>
          <w:color w:val="auto"/>
        </w:rPr>
        <w:fldChar w:fldCharType="end"/>
      </w:r>
      <w:r w:rsidR="00CF31BB">
        <w:rPr>
          <w:color w:val="auto"/>
        </w:rPr>
        <w:fldChar w:fldCharType="begin"/>
      </w:r>
      <w:r w:rsidR="00CF31BB">
        <w:rPr>
          <w:color w:val="auto"/>
        </w:rPr>
        <w:instrText xml:space="preserve"> SET DDWorkDocDate "2008-02-22" </w:instrText>
      </w:r>
      <w:r w:rsidR="00CF31BB">
        <w:rPr>
          <w:color w:val="auto"/>
        </w:rPr>
        <w:fldChar w:fldCharType="separate"/>
      </w:r>
      <w:bookmarkStart w:id="11" w:name="DDWorkDocDate"/>
      <w:r w:rsidR="00CF31BB">
        <w:rPr>
          <w:noProof/>
          <w:color w:val="auto"/>
        </w:rPr>
        <w:t>2008-02-22</w:t>
      </w:r>
      <w:bookmarkEnd w:id="11"/>
      <w:r w:rsidR="00CF31BB">
        <w:rPr>
          <w:color w:val="auto"/>
        </w:rPr>
        <w:fldChar w:fldCharType="end"/>
      </w:r>
      <w:r w:rsidR="00CF31BB">
        <w:rPr>
          <w:color w:val="auto"/>
        </w:rPr>
        <w:fldChar w:fldCharType="begin"/>
      </w:r>
      <w:r w:rsidR="00CF31BB">
        <w:rPr>
          <w:color w:val="auto"/>
        </w:rPr>
        <w:instrText xml:space="preserve"> SET DDDocStage "(60) Publication" </w:instrText>
      </w:r>
      <w:r w:rsidR="00CF31BB">
        <w:rPr>
          <w:color w:val="auto"/>
        </w:rPr>
        <w:fldChar w:fldCharType="separate"/>
      </w:r>
      <w:bookmarkStart w:id="12" w:name="DDDocStage"/>
      <w:r w:rsidR="00CF31BB">
        <w:rPr>
          <w:noProof/>
          <w:color w:val="auto"/>
        </w:rPr>
        <w:t>(60) Publication</w:t>
      </w:r>
      <w:bookmarkEnd w:id="12"/>
      <w:r w:rsidR="00CF31BB">
        <w:rPr>
          <w:color w:val="auto"/>
        </w:rPr>
        <w:fldChar w:fldCharType="end"/>
      </w:r>
      <w:r w:rsidR="00CF31BB">
        <w:rPr>
          <w:color w:val="auto"/>
        </w:rPr>
        <w:fldChar w:fldCharType="begin"/>
      </w:r>
      <w:r w:rsidR="00CF31BB">
        <w:rPr>
          <w:color w:val="auto"/>
        </w:rPr>
        <w:instrText xml:space="preserve"> SET DDOrganization3 "ISO/IEC" </w:instrText>
      </w:r>
      <w:r w:rsidR="00CF31BB">
        <w:rPr>
          <w:color w:val="auto"/>
        </w:rPr>
        <w:fldChar w:fldCharType="separate"/>
      </w:r>
      <w:bookmarkStart w:id="13" w:name="DDOrganization3"/>
      <w:r w:rsidR="00CF31BB">
        <w:rPr>
          <w:noProof/>
          <w:color w:val="auto"/>
        </w:rPr>
        <w:t>ISO/IEC</w:t>
      </w:r>
      <w:bookmarkEnd w:id="13"/>
      <w:r w:rsidR="00CF31BB">
        <w:rPr>
          <w:color w:val="auto"/>
        </w:rPr>
        <w:fldChar w:fldCharType="end"/>
      </w:r>
      <w:r w:rsidR="00CF31BB">
        <w:rPr>
          <w:color w:val="auto"/>
        </w:rPr>
        <w:fldChar w:fldCharType="begin"/>
      </w:r>
      <w:r w:rsidR="00CF31BB">
        <w:rPr>
          <w:color w:val="auto"/>
        </w:rPr>
        <w:instrText xml:space="preserve"> SET DDOrganization1 "ISO/IEC " </w:instrText>
      </w:r>
      <w:r w:rsidR="00CF31BB">
        <w:rPr>
          <w:color w:val="auto"/>
        </w:rPr>
        <w:fldChar w:fldCharType="separate"/>
      </w:r>
      <w:bookmarkStart w:id="14" w:name="DDOrganization1"/>
      <w:r w:rsidR="00CF31BB">
        <w:rPr>
          <w:noProof/>
          <w:color w:val="auto"/>
        </w:rPr>
        <w:t>ISO/IEC </w:t>
      </w:r>
      <w:bookmarkEnd w:id="14"/>
      <w:r w:rsidR="00CF31BB">
        <w:rPr>
          <w:color w:val="auto"/>
        </w:rPr>
        <w:fldChar w:fldCharType="end"/>
      </w:r>
      <w:r w:rsidR="00CF31BB">
        <w:rPr>
          <w:color w:val="auto"/>
        </w:rPr>
        <w:fldChar w:fldCharType="begin"/>
      </w:r>
      <w:r w:rsidR="00CF31BB">
        <w:rPr>
          <w:color w:val="auto"/>
        </w:rPr>
        <w:instrText xml:space="preserve"> SET DDBASEYEAR "" </w:instrText>
      </w:r>
      <w:r w:rsidR="00CF31BB">
        <w:rPr>
          <w:color w:val="auto"/>
        </w:rPr>
        <w:fldChar w:fldCharType="separate"/>
      </w:r>
      <w:bookmarkStart w:id="15" w:name="DDBASEYEAR"/>
      <w:bookmarkEnd w:id="1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DDAmno "" </w:instrText>
      </w:r>
      <w:r w:rsidR="00CF31BB">
        <w:rPr>
          <w:color w:val="auto"/>
        </w:rPr>
        <w:fldChar w:fldCharType="separate"/>
      </w:r>
      <w:bookmarkStart w:id="16" w:name="DDAmno"/>
      <w:bookmarkEnd w:id="1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DDDocSubType "" </w:instrText>
      </w:r>
      <w:r w:rsidR="00CF31BB">
        <w:rPr>
          <w:color w:val="auto"/>
        </w:rPr>
        <w:fldChar w:fldCharType="separate"/>
      </w:r>
      <w:bookmarkStart w:id="17" w:name="DDDocSubType"/>
      <w:bookmarkEnd w:id="1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DDDocType "International Standard" </w:instrText>
      </w:r>
      <w:r w:rsidR="00CF31BB">
        <w:rPr>
          <w:color w:val="auto"/>
        </w:rPr>
        <w:fldChar w:fldCharType="separate"/>
      </w:r>
      <w:bookmarkStart w:id="18" w:name="DDDocType"/>
      <w:r w:rsidR="00CF31BB">
        <w:rPr>
          <w:noProof/>
          <w:color w:val="auto"/>
        </w:rPr>
        <w:t>International Standard</w:t>
      </w:r>
      <w:bookmarkEnd w:id="18"/>
      <w:r w:rsidR="00CF31BB">
        <w:rPr>
          <w:color w:val="auto"/>
        </w:rPr>
        <w:fldChar w:fldCharType="end"/>
      </w:r>
      <w:r w:rsidR="00CF31BB">
        <w:rPr>
          <w:color w:val="auto"/>
        </w:rPr>
        <w:fldChar w:fldCharType="begin"/>
      </w:r>
      <w:r w:rsidR="00CF31BB">
        <w:rPr>
          <w:color w:val="auto"/>
        </w:rPr>
        <w:instrText xml:space="preserve"> SET DDWorkDocNo """" </w:instrText>
      </w:r>
      <w:r w:rsidR="00CF31BB">
        <w:rPr>
          <w:color w:val="auto"/>
        </w:rPr>
        <w:fldChar w:fldCharType="separate"/>
      </w:r>
      <w:bookmarkStart w:id="19" w:name="DDWorkDocNo"/>
      <w:bookmarkEnd w:id="19"/>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DDpubYear "2008" </w:instrText>
      </w:r>
      <w:r w:rsidR="00CF31BB">
        <w:rPr>
          <w:color w:val="auto"/>
        </w:rPr>
        <w:fldChar w:fldCharType="separate"/>
      </w:r>
      <w:bookmarkStart w:id="20" w:name="DDpubYear"/>
      <w:r w:rsidR="00CF31BB">
        <w:rPr>
          <w:noProof/>
          <w:color w:val="auto"/>
        </w:rPr>
        <w:t>2008</w:t>
      </w:r>
      <w:bookmarkEnd w:id="20"/>
      <w:r w:rsidR="00CF31BB">
        <w:rPr>
          <w:color w:val="auto"/>
        </w:rPr>
        <w:fldChar w:fldCharType="end"/>
      </w:r>
      <w:r w:rsidR="00CF31BB">
        <w:rPr>
          <w:color w:val="auto"/>
        </w:rPr>
        <w:fldChar w:fldCharType="begin"/>
      </w:r>
      <w:r w:rsidR="00CF31BB">
        <w:rPr>
          <w:color w:val="auto"/>
        </w:rPr>
        <w:instrText xml:space="preserve"> SET DDRefNoPart "ISO/IEC 10995" </w:instrText>
      </w:r>
      <w:r w:rsidR="00CF31BB">
        <w:rPr>
          <w:color w:val="auto"/>
        </w:rPr>
        <w:fldChar w:fldCharType="separate"/>
      </w:r>
      <w:bookmarkStart w:id="21" w:name="DDRefNoPart"/>
      <w:r w:rsidR="00CF31BB">
        <w:rPr>
          <w:noProof/>
          <w:color w:val="auto"/>
        </w:rPr>
        <w:t>ISO/IEC 10995</w:t>
      </w:r>
      <w:bookmarkEnd w:id="21"/>
      <w:r w:rsidR="00CF31BB">
        <w:rPr>
          <w:color w:val="auto"/>
        </w:rPr>
        <w:fldChar w:fldCharType="end"/>
      </w:r>
      <w:r w:rsidR="00CF31BB">
        <w:rPr>
          <w:color w:val="auto"/>
        </w:rPr>
        <w:fldChar w:fldCharType="begin"/>
      </w:r>
      <w:r w:rsidR="00CF31BB">
        <w:rPr>
          <w:color w:val="auto"/>
        </w:rPr>
        <w:instrText xml:space="preserve"> SET DDRefGen "ISO/IEC 10995" </w:instrText>
      </w:r>
      <w:r w:rsidR="00CF31BB">
        <w:rPr>
          <w:color w:val="auto"/>
        </w:rPr>
        <w:fldChar w:fldCharType="separate"/>
      </w:r>
      <w:bookmarkStart w:id="22" w:name="DDRefGen"/>
      <w:r w:rsidR="00CF31BB">
        <w:rPr>
          <w:noProof/>
          <w:color w:val="auto"/>
        </w:rPr>
        <w:t>ISO/IEC 10995</w:t>
      </w:r>
      <w:bookmarkEnd w:id="22"/>
      <w:r w:rsidR="00CF31BB">
        <w:rPr>
          <w:color w:val="auto"/>
        </w:rPr>
        <w:fldChar w:fldCharType="end"/>
      </w:r>
      <w:r w:rsidR="00CF31BB">
        <w:rPr>
          <w:color w:val="auto"/>
        </w:rPr>
        <w:fldChar w:fldCharType="begin"/>
      </w:r>
      <w:r w:rsidR="00CF31BB">
        <w:rPr>
          <w:color w:val="auto"/>
        </w:rPr>
        <w:instrText xml:space="preserve"> SET DDRefNum "ISO/IEC 10995" </w:instrText>
      </w:r>
      <w:r w:rsidR="00CF31BB">
        <w:rPr>
          <w:color w:val="auto"/>
        </w:rPr>
        <w:fldChar w:fldCharType="separate"/>
      </w:r>
      <w:bookmarkStart w:id="23" w:name="DDRefNum"/>
      <w:r w:rsidR="00CF31BB">
        <w:rPr>
          <w:noProof/>
          <w:color w:val="auto"/>
        </w:rPr>
        <w:t>ISO/IEC 10995</w:t>
      </w:r>
      <w:bookmarkEnd w:id="23"/>
      <w:r w:rsidR="00CF31BB">
        <w:rPr>
          <w:color w:val="auto"/>
        </w:rPr>
        <w:fldChar w:fldCharType="end"/>
      </w:r>
      <w:r w:rsidR="00CF31BB">
        <w:rPr>
          <w:color w:val="auto"/>
        </w:rPr>
        <w:fldChar w:fldCharType="begin"/>
      </w:r>
      <w:r w:rsidR="00CF31BB">
        <w:rPr>
          <w:color w:val="auto"/>
        </w:rPr>
        <w:instrText xml:space="preserve"> SET DDSCSecr "" </w:instrText>
      </w:r>
      <w:r w:rsidR="00CF31BB">
        <w:rPr>
          <w:color w:val="auto"/>
        </w:rPr>
        <w:fldChar w:fldCharType="separate"/>
      </w:r>
      <w:bookmarkStart w:id="24" w:name="DDSCSecr"/>
      <w:bookmarkEnd w:id="2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DDSecr "" </w:instrText>
      </w:r>
      <w:r w:rsidR="00CF31BB">
        <w:rPr>
          <w:color w:val="auto"/>
        </w:rPr>
        <w:fldChar w:fldCharType="separate"/>
      </w:r>
      <w:bookmarkStart w:id="25" w:name="DDSecr"/>
      <w:bookmarkEnd w:id="2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DDSCTitle "" </w:instrText>
      </w:r>
      <w:r w:rsidR="00CF31BB">
        <w:rPr>
          <w:color w:val="auto"/>
        </w:rPr>
        <w:fldChar w:fldCharType="separate"/>
      </w:r>
      <w:bookmarkStart w:id="26" w:name="DDSCTitle"/>
      <w:bookmarkEnd w:id="2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DDTCTitle "Information technology" </w:instrText>
      </w:r>
      <w:r w:rsidR="00CF31BB">
        <w:rPr>
          <w:color w:val="auto"/>
        </w:rPr>
        <w:fldChar w:fldCharType="separate"/>
      </w:r>
      <w:bookmarkStart w:id="27" w:name="DDTCTitle"/>
      <w:r w:rsidR="00CF31BB">
        <w:rPr>
          <w:noProof/>
          <w:color w:val="auto"/>
        </w:rPr>
        <w:t>Information technology</w:t>
      </w:r>
      <w:bookmarkEnd w:id="27"/>
      <w:r w:rsidR="00CF31BB">
        <w:rPr>
          <w:color w:val="auto"/>
        </w:rPr>
        <w:fldChar w:fldCharType="end"/>
      </w:r>
      <w:r w:rsidR="00CF31BB">
        <w:rPr>
          <w:color w:val="auto"/>
        </w:rPr>
        <w:fldChar w:fldCharType="begin"/>
      </w:r>
      <w:r w:rsidR="00CF31BB">
        <w:rPr>
          <w:color w:val="auto"/>
        </w:rPr>
        <w:instrText xml:space="preserve"> SET DDWGNum "" </w:instrText>
      </w:r>
      <w:r w:rsidR="00CF31BB">
        <w:rPr>
          <w:color w:val="auto"/>
        </w:rPr>
        <w:fldChar w:fldCharType="separate"/>
      </w:r>
      <w:bookmarkStart w:id="28" w:name="DDWGNum"/>
      <w:bookmarkEnd w:id="28"/>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DDSCNum "" </w:instrText>
      </w:r>
      <w:r w:rsidR="00CF31BB">
        <w:rPr>
          <w:color w:val="auto"/>
        </w:rPr>
        <w:fldChar w:fldCharType="separate"/>
      </w:r>
      <w:bookmarkStart w:id="29" w:name="DDSCNum"/>
      <w:bookmarkEnd w:id="29"/>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DDTCNum "JTC1" </w:instrText>
      </w:r>
      <w:r w:rsidR="00CF31BB">
        <w:rPr>
          <w:color w:val="auto"/>
        </w:rPr>
        <w:fldChar w:fldCharType="separate"/>
      </w:r>
      <w:bookmarkStart w:id="30" w:name="DDTCNum"/>
      <w:r w:rsidR="00CF31BB">
        <w:rPr>
          <w:noProof/>
          <w:color w:val="auto"/>
        </w:rPr>
        <w:t>JTC1</w:t>
      </w:r>
      <w:bookmarkEnd w:id="30"/>
      <w:r w:rsidR="00CF31BB">
        <w:rPr>
          <w:color w:val="auto"/>
        </w:rPr>
        <w:fldChar w:fldCharType="end"/>
      </w:r>
      <w:r w:rsidR="00CF31BB">
        <w:rPr>
          <w:color w:val="auto"/>
        </w:rPr>
        <w:fldChar w:fldCharType="begin"/>
      </w:r>
      <w:r w:rsidR="00CF31BB">
        <w:rPr>
          <w:color w:val="auto"/>
        </w:rPr>
        <w:instrText xml:space="preserve"> SET LIBLANG " 2" </w:instrText>
      </w:r>
      <w:r w:rsidR="00CF31BB">
        <w:rPr>
          <w:color w:val="auto"/>
        </w:rPr>
        <w:fldChar w:fldCharType="separate"/>
      </w:r>
      <w:bookmarkStart w:id="31" w:name="LIBLANG"/>
      <w:r w:rsidR="00CF31BB">
        <w:rPr>
          <w:noProof/>
          <w:color w:val="auto"/>
        </w:rPr>
        <w:t xml:space="preserve"> 2</w:t>
      </w:r>
      <w:bookmarkEnd w:id="31"/>
      <w:r w:rsidR="00CF31BB">
        <w:rPr>
          <w:color w:val="auto"/>
        </w:rPr>
        <w:fldChar w:fldCharType="end"/>
      </w:r>
      <w:r w:rsidR="00CF31BB">
        <w:rPr>
          <w:color w:val="auto"/>
        </w:rPr>
        <w:fldChar w:fldCharType="begin"/>
      </w:r>
      <w:r w:rsidR="00CF31BB">
        <w:rPr>
          <w:color w:val="auto"/>
        </w:rPr>
        <w:instrText xml:space="preserve"> SET libH2NAME "Heading 2" </w:instrText>
      </w:r>
      <w:r w:rsidR="00CF31BB">
        <w:rPr>
          <w:color w:val="auto"/>
        </w:rPr>
        <w:fldChar w:fldCharType="separate"/>
      </w:r>
      <w:bookmarkStart w:id="32" w:name="libH2NAME"/>
      <w:r w:rsidR="00CF31BB">
        <w:rPr>
          <w:noProof/>
          <w:color w:val="auto"/>
        </w:rPr>
        <w:t>Heading 2</w:t>
      </w:r>
      <w:bookmarkEnd w:id="32"/>
      <w:r w:rsidR="00CF31BB">
        <w:rPr>
          <w:color w:val="auto"/>
        </w:rPr>
        <w:fldChar w:fldCharType="end"/>
      </w:r>
      <w:r w:rsidR="00CF31BB">
        <w:rPr>
          <w:color w:val="auto"/>
        </w:rPr>
        <w:fldChar w:fldCharType="begin"/>
      </w:r>
      <w:r w:rsidR="00CF31BB">
        <w:rPr>
          <w:color w:val="auto"/>
        </w:rPr>
        <w:instrText xml:space="preserve"> SET libH1NAME "Heading 1" </w:instrText>
      </w:r>
      <w:r w:rsidR="00CF31BB">
        <w:rPr>
          <w:color w:val="auto"/>
        </w:rPr>
        <w:fldChar w:fldCharType="separate"/>
      </w:r>
      <w:bookmarkStart w:id="33" w:name="libH1NAME"/>
      <w:r w:rsidR="00CF31BB">
        <w:rPr>
          <w:noProof/>
          <w:color w:val="auto"/>
        </w:rPr>
        <w:t>Heading 1</w:t>
      </w:r>
      <w:bookmarkEnd w:id="33"/>
      <w:r w:rsidR="00CF31BB">
        <w:rPr>
          <w:color w:val="auto"/>
        </w:rPr>
        <w:fldChar w:fldCharType="end"/>
      </w:r>
      <w:r w:rsidR="00CF31BB">
        <w:rPr>
          <w:color w:val="auto"/>
        </w:rPr>
        <w:fldChar w:fldCharType="begin"/>
      </w:r>
      <w:r w:rsidR="00CF31BB">
        <w:rPr>
          <w:color w:val="auto"/>
        </w:rPr>
        <w:instrText xml:space="preserve"> SET LibDesc "" </w:instrText>
      </w:r>
      <w:r w:rsidR="00CF31BB">
        <w:rPr>
          <w:color w:val="auto"/>
        </w:rPr>
        <w:fldChar w:fldCharType="separate"/>
      </w:r>
      <w:bookmarkStart w:id="34" w:name="LibDesc"/>
      <w:bookmarkEnd w:id="3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LibDescD "" </w:instrText>
      </w:r>
      <w:r w:rsidR="00CF31BB">
        <w:rPr>
          <w:color w:val="auto"/>
        </w:rPr>
        <w:fldChar w:fldCharType="separate"/>
      </w:r>
      <w:bookmarkStart w:id="35" w:name="LibDescD"/>
      <w:bookmarkEnd w:id="3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LibDescE "" </w:instrText>
      </w:r>
      <w:r w:rsidR="00CF31BB">
        <w:rPr>
          <w:color w:val="auto"/>
        </w:rPr>
        <w:fldChar w:fldCharType="separate"/>
      </w:r>
      <w:bookmarkStart w:id="36" w:name="LibDescE"/>
      <w:bookmarkEnd w:id="3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LibDescF "" </w:instrText>
      </w:r>
      <w:r w:rsidR="00CF31BB">
        <w:rPr>
          <w:color w:val="auto"/>
        </w:rPr>
        <w:fldChar w:fldCharType="separate"/>
      </w:r>
      <w:bookmarkStart w:id="37" w:name="LibDescF"/>
      <w:bookmarkEnd w:id="3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NATSubVer "" </w:instrText>
      </w:r>
      <w:r w:rsidR="00CF31BB">
        <w:rPr>
          <w:color w:val="auto"/>
        </w:rPr>
        <w:fldChar w:fldCharType="separate"/>
      </w:r>
      <w:bookmarkStart w:id="38" w:name="NATSubVer"/>
      <w:bookmarkEnd w:id="38"/>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CENSubVer "0" </w:instrText>
      </w:r>
      <w:r w:rsidR="00CF31BB">
        <w:rPr>
          <w:color w:val="auto"/>
        </w:rPr>
        <w:fldChar w:fldCharType="separate"/>
      </w:r>
      <w:bookmarkStart w:id="39" w:name="CENSubVer"/>
      <w:r w:rsidR="00CF31BB">
        <w:rPr>
          <w:noProof/>
          <w:color w:val="auto"/>
        </w:rPr>
        <w:t>0</w:t>
      </w:r>
      <w:bookmarkEnd w:id="39"/>
      <w:r w:rsidR="00CF31BB">
        <w:rPr>
          <w:color w:val="auto"/>
        </w:rPr>
        <w:fldChar w:fldCharType="end"/>
      </w:r>
      <w:r w:rsidR="00CF31BB">
        <w:rPr>
          <w:color w:val="auto"/>
        </w:rPr>
        <w:fldChar w:fldCharType="begin"/>
      </w:r>
      <w:r w:rsidR="00CF31BB">
        <w:rPr>
          <w:color w:val="auto"/>
        </w:rPr>
        <w:instrText xml:space="preserve"> SET ISOSubVer " CR6" </w:instrText>
      </w:r>
      <w:r w:rsidR="00CF31BB">
        <w:rPr>
          <w:color w:val="auto"/>
        </w:rPr>
        <w:fldChar w:fldCharType="separate"/>
      </w:r>
      <w:bookmarkStart w:id="40" w:name="ISOSubVer"/>
      <w:r w:rsidR="00CF31BB">
        <w:rPr>
          <w:noProof/>
          <w:color w:val="auto"/>
        </w:rPr>
        <w:t xml:space="preserve"> CR6</w:t>
      </w:r>
      <w:bookmarkEnd w:id="40"/>
      <w:r w:rsidR="00CF31BB">
        <w:rPr>
          <w:color w:val="auto"/>
        </w:rPr>
        <w:fldChar w:fldCharType="end"/>
      </w:r>
      <w:r w:rsidR="00CF31BB">
        <w:rPr>
          <w:color w:val="auto"/>
        </w:rPr>
        <w:fldChar w:fldCharType="begin"/>
      </w:r>
      <w:r w:rsidR="00CF31BB">
        <w:rPr>
          <w:color w:val="auto"/>
        </w:rPr>
        <w:instrText xml:space="preserve"> SET LIBVerMSDN "STD Version 2.2" </w:instrText>
      </w:r>
      <w:r w:rsidR="00CF31BB">
        <w:rPr>
          <w:color w:val="auto"/>
        </w:rPr>
        <w:fldChar w:fldCharType="separate"/>
      </w:r>
      <w:bookmarkStart w:id="41" w:name="LIBVerMSDN"/>
      <w:r w:rsidR="00CF31BB">
        <w:rPr>
          <w:noProof/>
          <w:color w:val="auto"/>
        </w:rPr>
        <w:t>STD Version 2.2</w:t>
      </w:r>
      <w:bookmarkEnd w:id="41"/>
      <w:r w:rsidR="00CF31BB">
        <w:rPr>
          <w:color w:val="auto"/>
        </w:rPr>
        <w:fldChar w:fldCharType="end"/>
      </w:r>
      <w:r w:rsidR="00CF31BB">
        <w:rPr>
          <w:color w:val="auto"/>
        </w:rPr>
        <w:fldChar w:fldCharType="begin"/>
      </w:r>
      <w:r w:rsidR="00CF31BB">
        <w:rPr>
          <w:color w:val="auto"/>
        </w:rPr>
        <w:instrText xml:space="preserve"> SET LIBStageCode "60" </w:instrText>
      </w:r>
      <w:r w:rsidR="00CF31BB">
        <w:rPr>
          <w:color w:val="auto"/>
        </w:rPr>
        <w:fldChar w:fldCharType="separate"/>
      </w:r>
      <w:bookmarkStart w:id="42" w:name="LIBStageCode"/>
      <w:r w:rsidR="00CF31BB">
        <w:rPr>
          <w:noProof/>
          <w:color w:val="auto"/>
        </w:rPr>
        <w:t>60</w:t>
      </w:r>
      <w:bookmarkEnd w:id="42"/>
      <w:r w:rsidR="00CF31BB">
        <w:rPr>
          <w:color w:val="auto"/>
        </w:rPr>
        <w:fldChar w:fldCharType="end"/>
      </w:r>
      <w:r w:rsidR="00CF31BB">
        <w:rPr>
          <w:color w:val="auto"/>
        </w:rPr>
        <w:fldChar w:fldCharType="begin"/>
      </w:r>
      <w:r w:rsidR="00CF31BB">
        <w:rPr>
          <w:color w:val="auto"/>
        </w:rPr>
        <w:instrText xml:space="preserve"> SET LibRpl "" </w:instrText>
      </w:r>
      <w:r w:rsidR="00CF31BB">
        <w:rPr>
          <w:color w:val="auto"/>
        </w:rPr>
        <w:fldChar w:fldCharType="separate"/>
      </w:r>
      <w:bookmarkStart w:id="43" w:name="LibRpl"/>
      <w:bookmarkEnd w:id="4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LibICS "" </w:instrText>
      </w:r>
      <w:r w:rsidR="00CF31BB">
        <w:rPr>
          <w:color w:val="auto"/>
        </w:rPr>
        <w:fldChar w:fldCharType="separate"/>
      </w:r>
      <w:bookmarkStart w:id="44" w:name="LibICS"/>
      <w:bookmarkEnd w:id="4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LIBFIL " 4" </w:instrText>
      </w:r>
      <w:r w:rsidR="00CF31BB">
        <w:rPr>
          <w:color w:val="auto"/>
        </w:rPr>
        <w:fldChar w:fldCharType="separate"/>
      </w:r>
      <w:bookmarkStart w:id="45" w:name="LIBFIL"/>
      <w:r w:rsidR="00CF31BB">
        <w:rPr>
          <w:noProof/>
          <w:color w:val="auto"/>
        </w:rPr>
        <w:t xml:space="preserve"> 4</w:t>
      </w:r>
      <w:bookmarkEnd w:id="45"/>
      <w:r w:rsidR="00CF31BB">
        <w:rPr>
          <w:color w:val="auto"/>
        </w:rPr>
        <w:fldChar w:fldCharType="end"/>
      </w:r>
      <w:r w:rsidR="00CF31BB">
        <w:rPr>
          <w:color w:val="auto"/>
        </w:rPr>
        <w:fldChar w:fldCharType="begin"/>
      </w:r>
      <w:r w:rsidR="00CF31BB">
        <w:rPr>
          <w:color w:val="auto"/>
        </w:rPr>
        <w:instrText xml:space="preserve"> SET LIBEnFileName "O:\Documents\JTC001\SC023\046554 - ISO_IEC CD 10995 (Ed 1)\60.00\310\046554e\C046554e.doc" </w:instrText>
      </w:r>
      <w:r w:rsidR="00CF31BB">
        <w:rPr>
          <w:color w:val="auto"/>
        </w:rPr>
        <w:fldChar w:fldCharType="separate"/>
      </w:r>
      <w:bookmarkStart w:id="46" w:name="LIBEnFileName"/>
      <w:r w:rsidR="00CF31BB">
        <w:rPr>
          <w:noProof/>
          <w:color w:val="auto"/>
        </w:rPr>
        <w:t>O:\Documents\JTC001\SC023\046554 - ISO_IEC CD 10995 (Ed 1)\60.00\310\046554e\C046554e.doc</w:t>
      </w:r>
      <w:bookmarkEnd w:id="46"/>
      <w:r w:rsidR="00CF31BB">
        <w:rPr>
          <w:color w:val="auto"/>
        </w:rPr>
        <w:fldChar w:fldCharType="end"/>
      </w:r>
      <w:r w:rsidR="0026283E" w:rsidRPr="0026283E">
        <w:rPr>
          <w:color w:val="auto"/>
          <w:lang w:val="fr-FR"/>
        </w:rPr>
        <w:fldChar w:fldCharType="begin"/>
      </w:r>
      <w:r w:rsidR="0026283E" w:rsidRPr="003A2960">
        <w:rPr>
          <w:color w:val="auto"/>
          <w:lang w:val="en-US"/>
        </w:rPr>
        <w:instrText xml:space="preserve"> SET LIBFrFileName ""</w:instrText>
      </w:r>
      <w:r w:rsidR="0026283E" w:rsidRPr="0026283E">
        <w:rPr>
          <w:color w:val="auto"/>
          <w:lang w:val="fr-FR"/>
        </w:rPr>
        <w:fldChar w:fldCharType="separate"/>
      </w:r>
      <w:bookmarkStart w:id="47" w:name="LIBFrFileName"/>
      <w:bookmarkEnd w:id="4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LIBDeFileName ""</w:instrText>
      </w:r>
      <w:r w:rsidR="0026283E" w:rsidRPr="0026283E">
        <w:rPr>
          <w:color w:val="auto"/>
          <w:lang w:val="fr-FR"/>
        </w:rPr>
        <w:fldChar w:fldCharType="separate"/>
      </w:r>
      <w:bookmarkStart w:id="48" w:name="LIBDeFileName"/>
      <w:bookmarkEnd w:id="4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LIBNatFileName ""</w:instrText>
      </w:r>
      <w:r w:rsidR="0026283E" w:rsidRPr="0026283E">
        <w:rPr>
          <w:color w:val="auto"/>
          <w:lang w:val="fr-FR"/>
        </w:rPr>
        <w:fldChar w:fldCharType="separate"/>
      </w:r>
      <w:bookmarkStart w:id="49" w:name="LIBNatFileName"/>
      <w:bookmarkEnd w:id="4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LIBFileOld "" </w:instrText>
      </w:r>
      <w:r w:rsidR="0026283E" w:rsidRPr="0026283E">
        <w:rPr>
          <w:color w:val="auto"/>
          <w:lang w:val="fr-FR"/>
        </w:rPr>
        <w:fldChar w:fldCharType="separate"/>
      </w:r>
      <w:bookmarkStart w:id="50" w:name="LIBFileOld"/>
      <w:bookmarkEnd w:id="5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LIBTypeTitreCEN "" </w:instrText>
      </w:r>
      <w:r w:rsidR="0026283E" w:rsidRPr="0026283E">
        <w:rPr>
          <w:color w:val="auto"/>
          <w:lang w:val="fr-FR"/>
        </w:rPr>
        <w:fldChar w:fldCharType="separate"/>
      </w:r>
      <w:bookmarkStart w:id="51" w:name="LIBTypeTitre"/>
      <w:bookmarkStart w:id="52" w:name="LIBTypeTitreCEN"/>
      <w:bookmarkEnd w:id="51"/>
      <w:bookmarkEnd w:id="52"/>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LIBTypeTitreNAT "" </w:instrText>
      </w:r>
      <w:r w:rsidR="0026283E" w:rsidRPr="0026283E">
        <w:rPr>
          <w:color w:val="auto"/>
          <w:lang w:val="fr-FR"/>
        </w:rPr>
        <w:fldChar w:fldCharType="separate"/>
      </w:r>
      <w:bookmarkStart w:id="53" w:name="LIBTypeTitreNAT"/>
      <w:bookmarkEnd w:id="53"/>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LibEnteteCEN "" </w:instrText>
      </w:r>
      <w:r w:rsidR="0026283E" w:rsidRPr="0026283E">
        <w:rPr>
          <w:color w:val="auto"/>
          <w:lang w:val="fr-FR"/>
        </w:rPr>
        <w:fldChar w:fldCharType="separate"/>
      </w:r>
      <w:bookmarkStart w:id="54" w:name="LibFileEnTete"/>
      <w:bookmarkStart w:id="55" w:name="LibEntete"/>
      <w:bookmarkStart w:id="56" w:name="LibEnteteCEN"/>
      <w:bookmarkEnd w:id="54"/>
      <w:bookmarkEnd w:id="55"/>
      <w:bookmarkEnd w:id="56"/>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LibEnteteNAT "" </w:instrText>
      </w:r>
      <w:r w:rsidR="0026283E" w:rsidRPr="0026283E">
        <w:rPr>
          <w:color w:val="auto"/>
          <w:lang w:val="fr-FR"/>
        </w:rPr>
        <w:fldChar w:fldCharType="separate"/>
      </w:r>
      <w:bookmarkStart w:id="57" w:name="LibEnteteNAT"/>
      <w:bookmarkEnd w:id="5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LIBASynchroVF "" </w:instrText>
      </w:r>
      <w:r w:rsidR="0026283E" w:rsidRPr="0026283E">
        <w:rPr>
          <w:color w:val="auto"/>
          <w:lang w:val="fr-FR"/>
        </w:rPr>
        <w:fldChar w:fldCharType="separate"/>
      </w:r>
      <w:bookmarkStart w:id="58" w:name="LIBASynchro"/>
      <w:bookmarkStart w:id="59" w:name="LIBASynchroVF"/>
      <w:bookmarkEnd w:id="58"/>
      <w:bookmarkEnd w:id="5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LIBASynchroVE "" </w:instrText>
      </w:r>
      <w:r w:rsidR="0026283E" w:rsidRPr="0026283E">
        <w:rPr>
          <w:color w:val="auto"/>
          <w:lang w:val="fr-FR"/>
        </w:rPr>
        <w:fldChar w:fldCharType="separate"/>
      </w:r>
      <w:bookmarkStart w:id="60" w:name="LIBASynchroVE"/>
      <w:bookmarkEnd w:id="6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LIBASynchroVD "" </w:instrText>
      </w:r>
      <w:r w:rsidR="0026283E" w:rsidRPr="0026283E">
        <w:rPr>
          <w:color w:val="auto"/>
          <w:lang w:val="fr-FR"/>
        </w:rPr>
        <w:fldChar w:fldCharType="separate"/>
      </w:r>
      <w:bookmarkStart w:id="61" w:name="LIBASynchroVD"/>
      <w:bookmarkEnd w:id="61"/>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LIBPATENT "" </w:instrText>
      </w:r>
      <w:r w:rsidR="0026283E" w:rsidRPr="0026283E">
        <w:rPr>
          <w:color w:val="auto"/>
          <w:lang w:val="fr-FR"/>
        </w:rPr>
        <w:fldChar w:fldCharType="separate"/>
      </w:r>
      <w:bookmarkStart w:id="62" w:name="LIBPATENT"/>
      <w:bookmarkEnd w:id="62"/>
      <w:r w:rsidR="00CF31BB" w:rsidRPr="003A2960">
        <w:rPr>
          <w:noProof/>
          <w:color w:val="auto"/>
          <w:lang w:val="en-US"/>
        </w:rPr>
        <w:t xml:space="preserve"> </w:t>
      </w:r>
      <w:r w:rsidR="0026283E" w:rsidRPr="0026283E">
        <w:rPr>
          <w:color w:val="auto"/>
          <w:lang w:val="fr-FR"/>
        </w:rPr>
        <w:fldChar w:fldCharType="end"/>
      </w:r>
      <w:r w:rsidR="0026283E" w:rsidRPr="0026283E">
        <w:rPr>
          <w:noProof/>
          <w:color w:val="auto"/>
        </w:rPr>
        <w:fldChar w:fldCharType="begin"/>
      </w:r>
      <w:r w:rsidR="0026283E" w:rsidRPr="0026283E">
        <w:rPr>
          <w:noProof/>
          <w:color w:val="auto"/>
        </w:rPr>
        <w:instrText xml:space="preserve"> SET DDEditionNo "" </w:instrText>
      </w:r>
      <w:r w:rsidR="0026283E" w:rsidRPr="0026283E">
        <w:rPr>
          <w:noProof/>
          <w:color w:val="auto"/>
        </w:rPr>
        <w:fldChar w:fldCharType="separate"/>
      </w:r>
      <w:bookmarkStart w:id="63" w:name="DDEditionNo"/>
      <w:bookmarkEnd w:id="63"/>
      <w:r w:rsidR="00CF31BB">
        <w:rPr>
          <w:noProof/>
          <w:color w:val="auto"/>
        </w:rPr>
        <w:t xml:space="preserve"> </w:t>
      </w:r>
      <w:r w:rsidR="0026283E" w:rsidRPr="0026283E">
        <w:rPr>
          <w:color w:val="auto"/>
        </w:rPr>
        <w:fldChar w:fldCharType="end"/>
      </w:r>
    </w:p>
    <w:p w:rsidR="00BB7F36" w:rsidRPr="00495448" w:rsidRDefault="00BB7F36" w:rsidP="00BB7F36">
      <w:pPr>
        <w:pStyle w:val="Heading1"/>
        <w:spacing w:before="540"/>
      </w:pPr>
      <w:bookmarkStart w:id="64" w:name="_Toc210898634"/>
      <w:bookmarkStart w:id="65" w:name="_Toc337799225"/>
      <w:r w:rsidRPr="00495448">
        <w:t>Scope</w:t>
      </w:r>
      <w:bookmarkEnd w:id="64"/>
      <w:bookmarkEnd w:id="65"/>
    </w:p>
    <w:p w:rsidR="00BB7F36" w:rsidRPr="00495448" w:rsidRDefault="00BB7F36" w:rsidP="00BB7F36">
      <w:r w:rsidRPr="00495448">
        <w:t>This Standard defines the application programming interface for ECMAScript objects that support programs that need to adapt to the linguistic and cultural conventions used by different human languages and countries.</w:t>
      </w:r>
    </w:p>
    <w:p w:rsidR="00BB7F36" w:rsidRPr="00495448" w:rsidRDefault="00BB7F36" w:rsidP="00BB7F36">
      <w:pPr>
        <w:pStyle w:val="Heading1"/>
        <w:spacing w:before="540"/>
      </w:pPr>
      <w:bookmarkStart w:id="66" w:name="_Toc49825970"/>
      <w:bookmarkStart w:id="67" w:name="_Toc160549816"/>
      <w:bookmarkStart w:id="68" w:name="_Toc165436329"/>
      <w:bookmarkStart w:id="69" w:name="_Toc189299738"/>
      <w:bookmarkStart w:id="70" w:name="_Ref209686220"/>
      <w:bookmarkStart w:id="71" w:name="_Ref209686239"/>
      <w:bookmarkStart w:id="72" w:name="_Ref209686240"/>
      <w:bookmarkStart w:id="73" w:name="_Toc210898635"/>
      <w:bookmarkStart w:id="74" w:name="_Toc337799226"/>
      <w:r w:rsidRPr="00495448">
        <w:t>Conformance</w:t>
      </w:r>
      <w:bookmarkEnd w:id="66"/>
      <w:bookmarkEnd w:id="67"/>
      <w:bookmarkEnd w:id="68"/>
      <w:bookmarkEnd w:id="69"/>
      <w:bookmarkEnd w:id="70"/>
      <w:bookmarkEnd w:id="71"/>
      <w:bookmarkEnd w:id="72"/>
      <w:bookmarkEnd w:id="73"/>
      <w:bookmarkEnd w:id="74"/>
    </w:p>
    <w:p w:rsidR="00BB7F36" w:rsidRPr="00495448" w:rsidRDefault="00BB7F36" w:rsidP="00BB7F36">
      <w:pPr>
        <w:rPr>
          <w:rFonts w:eastAsia="Arial Unicode MS"/>
        </w:rPr>
      </w:pPr>
      <w:r w:rsidRPr="00495448">
        <w:rPr>
          <w:rFonts w:eastAsia="Arial Unicode MS"/>
        </w:rPr>
        <w:t xml:space="preserve">A conforming implementation of the ECMAScript </w:t>
      </w:r>
      <w:r w:rsidRPr="00495448">
        <w:t xml:space="preserve">Internationalization </w:t>
      </w:r>
      <w:r w:rsidRPr="00495448">
        <w:rPr>
          <w:rFonts w:eastAsia="Arial Unicode MS"/>
        </w:rPr>
        <w:t>API must conform to the ECMAScript Language Specification, 5.1 edition or successor, and must provide and support all the objects, properties, functions, and program semantics described in this specification.</w:t>
      </w:r>
    </w:p>
    <w:p w:rsidR="00BB7F36" w:rsidRPr="00495448" w:rsidRDefault="00BB7F36" w:rsidP="00BB7F36">
      <w:pPr>
        <w:rPr>
          <w:rFonts w:eastAsia="Arial Unicode MS"/>
        </w:rPr>
      </w:pPr>
      <w:r w:rsidRPr="00495448">
        <w:rPr>
          <w:rFonts w:eastAsia="Arial Unicode MS"/>
        </w:rPr>
        <w:t xml:space="preserve">A conforming implementation of the ECMAScript </w:t>
      </w:r>
      <w:r w:rsidRPr="00495448">
        <w:t>Internationalization</w:t>
      </w:r>
      <w:r w:rsidRPr="00495448">
        <w:rPr>
          <w:rFonts w:eastAsia="Arial Unicode MS"/>
        </w:rPr>
        <w:t xml:space="preserve"> API is permitted to provide additional objects, properties, and functions beyond those described in this specification. In particular, a conforming implementation of the ECMAScript </w:t>
      </w:r>
      <w:r w:rsidRPr="00495448">
        <w:t>Internationalization</w:t>
      </w:r>
      <w:r w:rsidRPr="00495448">
        <w:rPr>
          <w:rFonts w:eastAsia="Arial Unicode MS"/>
        </w:rPr>
        <w:t xml:space="preserve"> API is permitted to provide properties not described in this specification, and values for those properties, for objects that are described in this specification. A conforming implementation is not permitted to add optional arguments to the functions defined in this specification.</w:t>
      </w:r>
    </w:p>
    <w:p w:rsidR="00BB7F36" w:rsidRPr="00495448" w:rsidRDefault="00BB7F36" w:rsidP="00BB7F36">
      <w:pPr>
        <w:rPr>
          <w:rFonts w:eastAsia="Arial Unicode MS"/>
        </w:rPr>
      </w:pPr>
      <w:r w:rsidRPr="00495448">
        <w:rPr>
          <w:rFonts w:eastAsia="Arial Unicode MS"/>
        </w:rPr>
        <w:t>A conforming implementation is permitted to accept additional values, and then have implementation-defined behavio</w:t>
      </w:r>
      <w:r>
        <w:rPr>
          <w:rFonts w:eastAsia="Arial Unicode MS"/>
        </w:rPr>
        <w:t>u</w:t>
      </w:r>
      <w:r w:rsidRPr="00495448">
        <w:rPr>
          <w:rFonts w:eastAsia="Arial Unicode MS"/>
        </w:rPr>
        <w:t xml:space="preserve">r instead of throwing a </w:t>
      </w:r>
      <w:r w:rsidRPr="00495448">
        <w:rPr>
          <w:rStyle w:val="Algorithmkeyword"/>
        </w:rPr>
        <w:t>RangeError</w:t>
      </w:r>
      <w:r w:rsidRPr="00495448">
        <w:rPr>
          <w:rFonts w:eastAsia="Arial Unicode MS"/>
        </w:rPr>
        <w:t xml:space="preserve">, for the following properties of </w:t>
      </w:r>
      <w:r w:rsidRPr="00495448">
        <w:rPr>
          <w:rStyle w:val="Algorithmvariable"/>
        </w:rPr>
        <w:t>options</w:t>
      </w:r>
      <w:r w:rsidRPr="00495448">
        <w:rPr>
          <w:rFonts w:eastAsia="Arial Unicode MS"/>
        </w:rPr>
        <w:t xml:space="preserve"> arguments:</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property localeMatcher in all constructors and supportedLocalesOf methods.</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properties usage and sensitivity in the Collator constructor.</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properties style and currencyDisplay in the NumberFormat constructor.</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properties minimumIntegerDigits, minimumFractionDigits, maximumFractionDigits, minimumSignificantDigits, and maximumSignificantDigits in the NumberFormat constructor, provided that the additional values are interpreted as integer values higher than the specified limits.</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property timeZone in the DateTimeFormat constructor, provided that the additional acceptable input values are case-insensitive matches of Zone or Link identifiers in the IANA time zone database and are canonicalized to Zone identifiers in the casing used in the database for the timeZone property of the object returned by DateTimeFormat.resolvedOptions, except that "Etc/GMT" shall be canonicalized to "UTC".</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properties listed in table 3 in the DateTimeFormat constructor.</w:t>
      </w:r>
    </w:p>
    <w:p w:rsidR="00BB7F36" w:rsidRPr="00495448" w:rsidRDefault="00BB7F36" w:rsidP="00BB7F36">
      <w:pPr>
        <w:pStyle w:val="ListBullet"/>
        <w:contextualSpacing/>
      </w:pPr>
      <w:r w:rsidRPr="00495448">
        <w:t xml:space="preserve">The </w:t>
      </w:r>
      <w:r w:rsidRPr="00495448">
        <w:rPr>
          <w:rStyle w:val="Algorithmvariable"/>
        </w:rPr>
        <w:t>options</w:t>
      </w:r>
      <w:r w:rsidRPr="00495448">
        <w:t xml:space="preserve"> property formatMatcher in the DateTimeFormat constructor.</w:t>
      </w:r>
    </w:p>
    <w:p w:rsidR="00BB7F36" w:rsidRPr="00495448" w:rsidRDefault="00BB7F36" w:rsidP="00BB7F36">
      <w:pPr>
        <w:pStyle w:val="Heading1"/>
        <w:keepLines/>
        <w:tabs>
          <w:tab w:val="clear" w:pos="400"/>
          <w:tab w:val="clear" w:pos="560"/>
          <w:tab w:val="left" w:pos="403"/>
          <w:tab w:val="left" w:pos="562"/>
        </w:tabs>
        <w:spacing w:before="540"/>
      </w:pPr>
      <w:bookmarkStart w:id="75" w:name="_Ref209686258"/>
      <w:bookmarkStart w:id="76" w:name="_Toc210898636"/>
      <w:bookmarkStart w:id="77" w:name="_Toc337799227"/>
      <w:r w:rsidRPr="00495448">
        <w:t>Normative References</w:t>
      </w:r>
      <w:bookmarkEnd w:id="75"/>
      <w:bookmarkEnd w:id="76"/>
      <w:bookmarkEnd w:id="77"/>
    </w:p>
    <w:p w:rsidR="00BB7F36" w:rsidRPr="00495448" w:rsidRDefault="00BB7F36" w:rsidP="00BB7F36">
      <w:r w:rsidRPr="00495448">
        <w:t>The following referenced documents are required for the application of this document. For dated references, only the edition cited applies. For undated references, the latest edition of the referenced document (including any amendments) applies.</w:t>
      </w:r>
    </w:p>
    <w:p w:rsidR="00BB7F36" w:rsidRPr="00495448" w:rsidRDefault="00BB7F36" w:rsidP="00BB7F36">
      <w:pPr>
        <w:jc w:val="left"/>
      </w:pPr>
      <w:r w:rsidRPr="00495448">
        <w:t>ECMA-262, ECMAScript Language Specification, 5.1 edition or successor</w:t>
      </w:r>
      <w:r w:rsidRPr="00495448">
        <w:br/>
      </w:r>
      <w:hyperlink r:id="rId19" w:history="1">
        <w:r w:rsidRPr="00495448">
          <w:rPr>
            <w:rStyle w:val="Hyperlink"/>
            <w:lang w:val="en-GB"/>
          </w:rPr>
          <w:t>http://www.ecma-international.org/publications/standards/Ecma-262.htm</w:t>
        </w:r>
      </w:hyperlink>
    </w:p>
    <w:p w:rsidR="00BB7F36" w:rsidRPr="00495448" w:rsidRDefault="00BB7F36" w:rsidP="00BB7F36">
      <w:pPr>
        <w:pStyle w:val="Note"/>
      </w:pPr>
      <w:r>
        <w:lastRenderedPageBreak/>
        <w:t>NOTE</w:t>
      </w:r>
      <w:r>
        <w:tab/>
      </w:r>
      <w:r w:rsidRPr="00495448">
        <w:t xml:space="preserve">Throughout this document, the phrase “ES5, </w:t>
      </w:r>
      <w:r w:rsidRPr="00BB7F36">
        <w:rPr>
          <w:rStyle w:val="Emphasis"/>
          <w:lang w:val="en-US"/>
        </w:rPr>
        <w:t>x</w:t>
      </w:r>
      <w:r w:rsidRPr="00495448">
        <w:t xml:space="preserve">”, where </w:t>
      </w:r>
      <w:r w:rsidRPr="00BB7F36">
        <w:rPr>
          <w:rStyle w:val="Emphasis"/>
          <w:lang w:val="en-US"/>
        </w:rPr>
        <w:t>x</w:t>
      </w:r>
      <w:r w:rsidRPr="00495448">
        <w:t xml:space="preserve"> is a sequence of numbers separated by periods, may be used as shorthand for “ECMAScript Language Specification, 5.1 edition, subclause </w:t>
      </w:r>
      <w:r w:rsidRPr="00BB7F36">
        <w:rPr>
          <w:rStyle w:val="Emphasis"/>
          <w:lang w:val="en-US"/>
        </w:rPr>
        <w:t>x</w:t>
      </w:r>
      <w:r w:rsidRPr="00495448">
        <w:t>”.</w:t>
      </w:r>
    </w:p>
    <w:p w:rsidR="00BB7F36" w:rsidRPr="00495448" w:rsidRDefault="00BB7F36" w:rsidP="00BB7F36">
      <w:pPr>
        <w:jc w:val="left"/>
      </w:pPr>
      <w:r w:rsidRPr="00495448">
        <w:t>ISO/IEC 10646:2003: Information Technology – Universal Multiple-Octet Coded Character Set (UCS) plus Amendm</w:t>
      </w:r>
      <w:r w:rsidRPr="00495448">
        <w:t>e</w:t>
      </w:r>
      <w:r w:rsidRPr="00495448">
        <w:t>nt 1:2005 and Amendment 2:2006, plus additional amendments and corrigenda, or successor</w:t>
      </w:r>
      <w:r w:rsidRPr="00495448">
        <w:br/>
      </w:r>
      <w:hyperlink r:id="rId20" w:history="1">
        <w:r w:rsidRPr="00495448">
          <w:rPr>
            <w:rStyle w:val="Hyperlink"/>
            <w:lang w:val="en-GB"/>
          </w:rPr>
          <w:t>http://www.iso.org/iso/iso_catalogue/catalogue_tc/catalogue_detail.htm?csnumber=39921</w:t>
        </w:r>
      </w:hyperlink>
      <w:r w:rsidRPr="00495448">
        <w:br/>
      </w:r>
      <w:hyperlink r:id="rId21" w:history="1">
        <w:r w:rsidRPr="00495448">
          <w:rPr>
            <w:rStyle w:val="Hyperlink"/>
            <w:lang w:val="en-GB"/>
          </w:rPr>
          <w:t>http://www.iso.org/iso/iso_catalogue/catalogue_tc/catalogue_detail.htm?csnumber=40755</w:t>
        </w:r>
      </w:hyperlink>
      <w:r w:rsidRPr="00495448">
        <w:br/>
      </w:r>
      <w:hyperlink r:id="rId22" w:history="1">
        <w:r w:rsidRPr="00495448">
          <w:rPr>
            <w:rStyle w:val="Hyperlink"/>
            <w:lang w:val="en-GB"/>
          </w:rPr>
          <w:t>http://www.iso.org/iso/iso_catalogue/catalogue_tc/catalogue_detail.htm?csnumber=41419</w:t>
        </w:r>
      </w:hyperlink>
    </w:p>
    <w:p w:rsidR="00BB7F36" w:rsidRPr="00495448" w:rsidRDefault="00BB7F36" w:rsidP="00BB7F36">
      <w:pPr>
        <w:jc w:val="left"/>
      </w:pPr>
      <w:r w:rsidRPr="00495448">
        <w:t>ISO 4217:2008, Codes for the representation of currencies and funds, or successor</w:t>
      </w:r>
      <w:r w:rsidRPr="00495448">
        <w:br/>
      </w:r>
      <w:hyperlink r:id="rId23" w:history="1">
        <w:r w:rsidRPr="00495448">
          <w:rPr>
            <w:rStyle w:val="Hyperlink"/>
            <w:lang w:val="en-GB"/>
          </w:rPr>
          <w:t>http://www.iso.org/iso/iso_catalogue/catalogue_tc/catalogue_detail.htm?csnumber=46121</w:t>
        </w:r>
      </w:hyperlink>
    </w:p>
    <w:p w:rsidR="00BB7F36" w:rsidRPr="00495448" w:rsidRDefault="00BB7F36" w:rsidP="00BB7F36">
      <w:pPr>
        <w:spacing w:after="0"/>
      </w:pPr>
      <w:r w:rsidRPr="00495448">
        <w:t>IETF BCP 47:</w:t>
      </w:r>
    </w:p>
    <w:p w:rsidR="00BB7F36" w:rsidRPr="00495448" w:rsidRDefault="00BB7F36" w:rsidP="00BB7F36">
      <w:pPr>
        <w:pStyle w:val="ListBullet"/>
        <w:contextualSpacing/>
        <w:jc w:val="left"/>
      </w:pPr>
      <w:r w:rsidRPr="00495448">
        <w:t>RFC 5646, Tags for Identifying Languages, or successor</w:t>
      </w:r>
      <w:r w:rsidRPr="00495448">
        <w:br/>
      </w:r>
      <w:hyperlink r:id="rId24" w:history="1">
        <w:r w:rsidRPr="00495448">
          <w:rPr>
            <w:rStyle w:val="Hyperlink"/>
            <w:lang w:val="en-GB"/>
          </w:rPr>
          <w:t>http://tools.ietf.org/html/rfc5646</w:t>
        </w:r>
      </w:hyperlink>
    </w:p>
    <w:p w:rsidR="00BB7F36" w:rsidRPr="00495448" w:rsidRDefault="00BB7F36" w:rsidP="00BB7F36">
      <w:pPr>
        <w:pStyle w:val="ListBullet"/>
        <w:contextualSpacing/>
        <w:jc w:val="left"/>
      </w:pPr>
      <w:r w:rsidRPr="00495448">
        <w:t>RFC 4647, Matching of Language Tags, or successor</w:t>
      </w:r>
      <w:r w:rsidRPr="00495448">
        <w:br/>
      </w:r>
      <w:hyperlink r:id="rId25" w:history="1">
        <w:r w:rsidRPr="00495448">
          <w:rPr>
            <w:rStyle w:val="Hyperlink"/>
            <w:lang w:val="en-GB"/>
          </w:rPr>
          <w:t>http://tools.ietf.org/html/rfc4647</w:t>
        </w:r>
      </w:hyperlink>
    </w:p>
    <w:p w:rsidR="00BB7F36" w:rsidRPr="00495448" w:rsidRDefault="00BB7F36" w:rsidP="00BB7F36">
      <w:pPr>
        <w:jc w:val="left"/>
      </w:pPr>
      <w:r w:rsidRPr="00495448">
        <w:t>IETF RFC 6067, BCP 47 Extension U, or successor</w:t>
      </w:r>
      <w:r w:rsidRPr="00495448">
        <w:br/>
      </w:r>
      <w:hyperlink r:id="rId26" w:history="1">
        <w:r w:rsidRPr="00495448">
          <w:rPr>
            <w:rStyle w:val="Hyperlink"/>
            <w:lang w:val="en-GB"/>
          </w:rPr>
          <w:t>http://tools.ietf.org/html/</w:t>
        </w:r>
        <w:r w:rsidRPr="00495448">
          <w:rPr>
            <w:rStyle w:val="Hyperlink"/>
            <w:lang w:val="en-GB"/>
          </w:rPr>
          <w:t>r</w:t>
        </w:r>
        <w:r w:rsidRPr="00495448">
          <w:rPr>
            <w:rStyle w:val="Hyperlink"/>
            <w:lang w:val="en-GB"/>
          </w:rPr>
          <w:t>fc6067</w:t>
        </w:r>
      </w:hyperlink>
    </w:p>
    <w:p w:rsidR="00BB7F36" w:rsidRPr="00495448" w:rsidRDefault="00BB7F36" w:rsidP="00BB7F36">
      <w:pPr>
        <w:jc w:val="left"/>
      </w:pPr>
      <w:r w:rsidRPr="00495448">
        <w:t>IANA Time Zone Database</w:t>
      </w:r>
      <w:r w:rsidRPr="00495448">
        <w:br/>
      </w:r>
      <w:hyperlink r:id="rId27" w:history="1">
        <w:r w:rsidRPr="00495448">
          <w:rPr>
            <w:rStyle w:val="Hyperlink"/>
            <w:lang w:val="en-GB"/>
          </w:rPr>
          <w:t>http://www.iana.org/time-zones/</w:t>
        </w:r>
      </w:hyperlink>
    </w:p>
    <w:p w:rsidR="00BB7F36" w:rsidRPr="00495448" w:rsidRDefault="00BB7F36" w:rsidP="00BB7F36">
      <w:pPr>
        <w:jc w:val="left"/>
      </w:pPr>
      <w:r w:rsidRPr="00495448">
        <w:t>The Unicode Standard</w:t>
      </w:r>
      <w:r w:rsidRPr="00BB7F36">
        <w:rPr>
          <w:rStyle w:val="Emphasis"/>
          <w:i w:val="0"/>
          <w:lang w:val="en-US"/>
        </w:rPr>
        <w:t>, Version 5.0</w:t>
      </w:r>
      <w:r w:rsidRPr="00495448">
        <w:t>, or successor</w:t>
      </w:r>
      <w:r w:rsidRPr="00495448">
        <w:br/>
      </w:r>
      <w:hyperlink r:id="rId28" w:history="1">
        <w:r w:rsidRPr="00495448">
          <w:rPr>
            <w:rStyle w:val="Hyperlink"/>
            <w:lang w:val="en-GB"/>
          </w:rPr>
          <w:t>http://www.unicode.org/versions/latest</w:t>
        </w:r>
      </w:hyperlink>
    </w:p>
    <w:p w:rsidR="00BB7F36" w:rsidRPr="00495448" w:rsidRDefault="00BB7F36" w:rsidP="00BB7F36">
      <w:pPr>
        <w:jc w:val="left"/>
      </w:pPr>
      <w:r w:rsidRPr="00495448">
        <w:t>Unicode Technical Standard 35, Unicode Locale Data Markup Language, version 21.0.1 or successor</w:t>
      </w:r>
      <w:r w:rsidRPr="00495448">
        <w:br/>
      </w:r>
      <w:hyperlink r:id="rId29" w:history="1">
        <w:r w:rsidRPr="00495448">
          <w:rPr>
            <w:rStyle w:val="Hyperlink"/>
            <w:lang w:val="en-GB"/>
          </w:rPr>
          <w:t>http://unicode.org/reports/tr35/</w:t>
        </w:r>
      </w:hyperlink>
    </w:p>
    <w:p w:rsidR="00BB7F36" w:rsidRPr="00495448" w:rsidRDefault="00BB7F36" w:rsidP="00BB7F36">
      <w:pPr>
        <w:pStyle w:val="Heading1"/>
        <w:spacing w:before="540"/>
      </w:pPr>
      <w:bookmarkStart w:id="78" w:name="_Toc49825972"/>
      <w:bookmarkStart w:id="79" w:name="_Toc160549818"/>
      <w:bookmarkStart w:id="80" w:name="_Toc165436331"/>
      <w:bookmarkStart w:id="81" w:name="_Toc189299739"/>
      <w:bookmarkStart w:id="82" w:name="_Toc210898637"/>
      <w:bookmarkStart w:id="83" w:name="_Toc337799228"/>
      <w:r w:rsidRPr="00495448">
        <w:t>Overview</w:t>
      </w:r>
      <w:bookmarkEnd w:id="82"/>
      <w:bookmarkEnd w:id="83"/>
    </w:p>
    <w:p w:rsidR="00BB7F36" w:rsidRPr="00495448" w:rsidRDefault="00BB7F36" w:rsidP="00BB7F36">
      <w:r w:rsidRPr="00495448">
        <w:t>This section contains a non-normative overview of the ECMAScript Internationalization API.</w:t>
      </w:r>
    </w:p>
    <w:p w:rsidR="00BB7F36" w:rsidRPr="00495448" w:rsidRDefault="00BB7F36" w:rsidP="00BB7F36">
      <w:pPr>
        <w:pStyle w:val="Heading2"/>
        <w:numPr>
          <w:ilvl w:val="1"/>
          <w:numId w:val="1"/>
        </w:numPr>
        <w:tabs>
          <w:tab w:val="clear" w:pos="360"/>
        </w:tabs>
      </w:pPr>
      <w:bookmarkStart w:id="84" w:name="_Toc210898638"/>
      <w:bookmarkStart w:id="85" w:name="_Toc337799229"/>
      <w:r w:rsidRPr="00495448">
        <w:t>Internationalization, Localization, and Globalization</w:t>
      </w:r>
      <w:bookmarkEnd w:id="84"/>
      <w:bookmarkEnd w:id="85"/>
    </w:p>
    <w:p w:rsidR="00BB7F36" w:rsidRPr="00495448" w:rsidRDefault="00BB7F36" w:rsidP="00BB7F36">
      <w:r w:rsidRPr="00495448">
        <w:t>Internationalization of software means designing it such that it supports or can be easily adapted to support the needs of users speaking different languages and having different cultural expectations, and enables worldwide communication between them. Localization then is the actual adaptation to a specific language and culture. Globalization of software is commonly understood to be the combination of internationalization and localization. Globalization starts at the lowest level by using a text representation that supports all languages in the world, and using standard identifiers to identify languages, countries, time zones, and other relevant parameters. It continues with using a user interface language and data presentation that the user understands, and finally often requires product-specific adaptations to the user’s language, culture, and environment.</w:t>
      </w:r>
    </w:p>
    <w:p w:rsidR="00BB7F36" w:rsidRPr="00495448" w:rsidRDefault="00BB7F36" w:rsidP="00BB7F36">
      <w:r w:rsidRPr="00495448">
        <w:t>The ECMAScript Language Specification lays the foundation by using Unicode for text representation and by providing a few language-sensitive functions, but gives applications little control over the behavio</w:t>
      </w:r>
      <w:r>
        <w:t>u</w:t>
      </w:r>
      <w:r w:rsidRPr="00495448">
        <w:t>r of these functions. The ECMAScript Internationalization API builds on this by providing a set of customizable language-sensitive functionality. The API is useful even for applications that themselves are not internationalized, as even applications targeting only one language and one region need to properly support that one language and region. However, the API also enables applications that support multiple languages and regions, even concurrently, as may be needed in server environments.</w:t>
      </w:r>
    </w:p>
    <w:p w:rsidR="00BB7F36" w:rsidRPr="00495448" w:rsidRDefault="00BB7F36" w:rsidP="00BB7F36">
      <w:pPr>
        <w:pStyle w:val="Heading2"/>
        <w:numPr>
          <w:ilvl w:val="1"/>
          <w:numId w:val="1"/>
        </w:numPr>
        <w:tabs>
          <w:tab w:val="clear" w:pos="360"/>
        </w:tabs>
      </w:pPr>
      <w:bookmarkStart w:id="86" w:name="_Toc210898639"/>
      <w:bookmarkStart w:id="87" w:name="_Toc337799230"/>
      <w:r w:rsidRPr="00495448">
        <w:lastRenderedPageBreak/>
        <w:t>API Overview</w:t>
      </w:r>
      <w:bookmarkEnd w:id="86"/>
      <w:bookmarkEnd w:id="87"/>
    </w:p>
    <w:p w:rsidR="00BB7F36" w:rsidRPr="00495448" w:rsidRDefault="00BB7F36" w:rsidP="00BB7F36">
      <w:r w:rsidRPr="00495448">
        <w:t>The ECMAScript Internationalization API is designed to complement the ECMAScript Language Specification by providing key language-sensitive functionality. The API can be added to an implementation of the ECMAScript Language Specification, 5.1 edition or successor.</w:t>
      </w:r>
    </w:p>
    <w:p w:rsidR="00BB7F36" w:rsidRPr="00495448" w:rsidRDefault="00BB7F36" w:rsidP="00BB7F36">
      <w:r w:rsidRPr="00495448">
        <w:t>The ECMAScript Internationalization API provides three key pieces of language-sensitive functionality that are required in most applications: String comparison (collation), number formatting, and date and time formatting. While the ECMAScript Language Specification provides functions for this basic functionality (String.prototype.localeCompare, Number.prototype.toLocaleString, Date.prototype.toLocaleString, Date.prototype.toLocaleDateString, and Date.prototype.toLocaleTimeString), it leaves the actual behaviour of these functions largely up to implementations to define. The Internationalization API Specification provides additional functionality, control over the language and over details of the behaviour to be used, and a more complete specification of required functionality.</w:t>
      </w:r>
    </w:p>
    <w:p w:rsidR="00BB7F36" w:rsidRPr="00495448" w:rsidRDefault="00BB7F36" w:rsidP="00BB7F36">
      <w:r w:rsidRPr="00495448">
        <w:t>Applications can use the API in two ways:</w:t>
      </w:r>
    </w:p>
    <w:p w:rsidR="00BB7F36" w:rsidRPr="00495448" w:rsidRDefault="00BB7F36" w:rsidP="00F91DF8">
      <w:pPr>
        <w:numPr>
          <w:ilvl w:val="0"/>
          <w:numId w:val="47"/>
        </w:numPr>
      </w:pPr>
      <w:r w:rsidRPr="00495448">
        <w:t>Directly, by using the constructors Intl.Collator, Intl.NumberFormat, or Intl.DateTimeFormat to construct an object, specifying a list of preferred languages and options to configure the behaviour of the resulting object. The object then provides a main function (compare or format), which can be called repeatedly. It also provides a resolvedOptions function, which the application can use to find out the exact configuration of the object.</w:t>
      </w:r>
    </w:p>
    <w:p w:rsidR="00BB7F36" w:rsidRPr="00495448" w:rsidRDefault="00BB7F36" w:rsidP="00F91DF8">
      <w:pPr>
        <w:numPr>
          <w:ilvl w:val="0"/>
          <w:numId w:val="47"/>
        </w:numPr>
      </w:pPr>
      <w:r w:rsidRPr="00495448">
        <w:t>Indirectly, by using the functions of the ECMAScript Language Specification mentioned above, which are respecified in this specification to accept the same arguments as the Collator, NumberFormat, and DateTimeFormat constructors and produce the same results as their compare or format methods.</w:t>
      </w:r>
    </w:p>
    <w:p w:rsidR="00BB7F36" w:rsidRPr="00495448" w:rsidRDefault="00BB7F36" w:rsidP="00BB7F36">
      <w:r w:rsidRPr="00495448">
        <w:t>The Intl object is used to package all functionality defined in the ECMAScript Internationalization API to avoid name collisions.</w:t>
      </w:r>
    </w:p>
    <w:p w:rsidR="00BB7F36" w:rsidRPr="00495448" w:rsidRDefault="00BB7F36" w:rsidP="00BB7F36">
      <w:pPr>
        <w:pStyle w:val="Heading2"/>
        <w:numPr>
          <w:ilvl w:val="1"/>
          <w:numId w:val="1"/>
        </w:numPr>
        <w:tabs>
          <w:tab w:val="clear" w:pos="360"/>
        </w:tabs>
      </w:pPr>
      <w:bookmarkStart w:id="88" w:name="_Toc210898640"/>
      <w:bookmarkStart w:id="89" w:name="_Toc337799231"/>
      <w:r w:rsidRPr="00495448">
        <w:t>Implementation Dependencies</w:t>
      </w:r>
      <w:bookmarkEnd w:id="88"/>
      <w:bookmarkEnd w:id="89"/>
    </w:p>
    <w:p w:rsidR="00BB7F36" w:rsidRPr="00495448" w:rsidRDefault="00BB7F36" w:rsidP="00BB7F36">
      <w:r w:rsidRPr="00495448">
        <w:t>Due to the nature of internationalization, the API specification has to leave several details implementation dependent:</w:t>
      </w:r>
    </w:p>
    <w:p w:rsidR="00BB7F36" w:rsidRPr="00495448" w:rsidRDefault="00BB7F36" w:rsidP="00BB7F36">
      <w:pPr>
        <w:pStyle w:val="ListBullet"/>
        <w:contextualSpacing/>
      </w:pPr>
      <w:r w:rsidRPr="00BB7F36">
        <w:rPr>
          <w:rStyle w:val="Emphasis"/>
          <w:lang w:val="en-US"/>
        </w:rPr>
        <w:t>The set of locales that an implementation supports with adequate localizations:</w:t>
      </w:r>
      <w:r w:rsidRPr="00495448">
        <w:t xml:space="preserve"> Linguists estimate the number of human languages to around 6000, and the more widely spoken ones have variations based on regions or other parameters. Even large locale data collections, such as the Common Locale Data Repository, cover only a subset of this large set. Implementations targeting resource-constrained devices may have to further reduce the subset.</w:t>
      </w:r>
    </w:p>
    <w:p w:rsidR="00BB7F36" w:rsidRPr="00495448" w:rsidRDefault="00BB7F36" w:rsidP="00BB7F36">
      <w:pPr>
        <w:pStyle w:val="ListBullet"/>
        <w:contextualSpacing/>
      </w:pPr>
      <w:r w:rsidRPr="00BB7F36">
        <w:rPr>
          <w:rStyle w:val="Emphasis"/>
          <w:lang w:val="en-US"/>
        </w:rPr>
        <w:t>The exact form of localizations such as format patterns:</w:t>
      </w:r>
      <w:r w:rsidRPr="00495448">
        <w:t xml:space="preserve"> In many cases locale-dependent conventions are not standardized, so different forms may exist side by side, or they vary over time. Different internationalization libraries may have implemented different forms, without any of them being actually wrong. In order to allow this API to be implemented on top of existing libraries, such variations have to be permitted.</w:t>
      </w:r>
    </w:p>
    <w:bookmarkEnd w:id="78"/>
    <w:bookmarkEnd w:id="79"/>
    <w:bookmarkEnd w:id="80"/>
    <w:bookmarkEnd w:id="81"/>
    <w:p w:rsidR="00BB7F36" w:rsidRPr="00495448" w:rsidRDefault="00BB7F36" w:rsidP="00BB7F36">
      <w:pPr>
        <w:pStyle w:val="ListBullet"/>
        <w:contextualSpacing/>
      </w:pPr>
      <w:r w:rsidRPr="00BB7F36">
        <w:rPr>
          <w:rStyle w:val="Emphasis"/>
          <w:lang w:val="en-US"/>
        </w:rPr>
        <w:t>Subsets of Unicode:</w:t>
      </w:r>
      <w:r w:rsidRPr="00495448">
        <w:t xml:space="preserve"> Some operations, such as collation, operate on strings that can include characters from the entire Unicode character set. However, both the Unicode standard and the ECMAScript standard allow implementations to limit their functionality to subsets of the Unicode character set. In addition, locale conventions typically don’t specify the desired behaviour for the entire Unicode character set, but only for those characters that are relevant for the locale. While the Unicode Collation Algorithm combines a default collation order for the entire Unicode character set with the ability to tailor for local conventions, subsets and tailorings still result in differences in behaviour.</w:t>
      </w:r>
    </w:p>
    <w:p w:rsidR="00BB7F36" w:rsidRPr="00495448" w:rsidRDefault="00BB7F36" w:rsidP="00BB7F36">
      <w:pPr>
        <w:pStyle w:val="Heading1"/>
        <w:spacing w:before="540"/>
      </w:pPr>
      <w:bookmarkStart w:id="90" w:name="_Toc210898641"/>
      <w:bookmarkStart w:id="91" w:name="_Toc337799232"/>
      <w:r w:rsidRPr="00495448">
        <w:lastRenderedPageBreak/>
        <w:t>Notational Conventions</w:t>
      </w:r>
      <w:bookmarkEnd w:id="90"/>
      <w:bookmarkEnd w:id="91"/>
    </w:p>
    <w:p w:rsidR="00BB7F36" w:rsidRPr="00495448" w:rsidRDefault="00BB7F36" w:rsidP="00BB7F36">
      <w:r w:rsidRPr="00495448">
        <w:t>This standard uses a subset of the notational conventions of the ECMAScript Language Specification, 5.1 edition:</w:t>
      </w:r>
    </w:p>
    <w:p w:rsidR="00BB7F36" w:rsidRPr="00495448" w:rsidRDefault="00BB7F36" w:rsidP="00BB7F36">
      <w:pPr>
        <w:pStyle w:val="ListBullet"/>
        <w:contextualSpacing/>
      </w:pPr>
      <w:r w:rsidRPr="00495448">
        <w:t>Algorithm conventions, including the use of abstract operations, as described in ES5, 5.2.</w:t>
      </w:r>
    </w:p>
    <w:p w:rsidR="00BB7F36" w:rsidRPr="00495448" w:rsidRDefault="00BB7F36" w:rsidP="00BB7F36">
      <w:pPr>
        <w:pStyle w:val="ListBullet"/>
        <w:contextualSpacing/>
      </w:pPr>
      <w:r w:rsidRPr="00495448">
        <w:t>Internal properties, as described in ES5, 8.6.2.</w:t>
      </w:r>
    </w:p>
    <w:p w:rsidR="00BB7F36" w:rsidRPr="00495448" w:rsidRDefault="00BB7F36" w:rsidP="00BB7F36">
      <w:pPr>
        <w:pStyle w:val="ListBullet"/>
        <w:contextualSpacing/>
      </w:pPr>
      <w:r w:rsidRPr="00495448">
        <w:t>The List specification type, as described in ES5, 8.8.</w:t>
      </w:r>
    </w:p>
    <w:p w:rsidR="00BB7F36" w:rsidRPr="00495448" w:rsidRDefault="00BB7F36" w:rsidP="00BB7F36">
      <w:pPr>
        <w:pStyle w:val="Note"/>
      </w:pPr>
      <w:r w:rsidRPr="00495448">
        <w:t>NOTE</w:t>
      </w:r>
      <w:r>
        <w:tab/>
      </w:r>
      <w:r w:rsidRPr="00495448">
        <w:t xml:space="preserve">As described in the ECMAScript Language Specification, </w:t>
      </w:r>
      <w:r w:rsidRPr="00495448">
        <w:rPr>
          <w:lang w:eastAsia="en-US"/>
        </w:rPr>
        <w:t xml:space="preserve">algorithms are used to precisely specify the required semantics of ECMAScript constructs, but are not intended to imply the use of any specific implementation technique. </w:t>
      </w:r>
      <w:r w:rsidRPr="00495448">
        <w:t>Internal properties are used to define the semantics of object values, but are not part of the API. They are defined purely for expository purposes. An implementation of the API must behave as if it produced and operated upon internal properties in the manner described here.</w:t>
      </w:r>
    </w:p>
    <w:p w:rsidR="00BB7F36" w:rsidRPr="00495448" w:rsidRDefault="00BB7F36" w:rsidP="00BB7F36">
      <w:r w:rsidRPr="00495448">
        <w:t>In addition, the Record specification type is used to describe data aggregations within the algorithms of this specification. A Record type value consists of one or more named fields. The value of each field is an ECMAScript type value. Field names are always enclosed in double brackets, for example [[field1]]. Field names can also be provided by a variable: The notation “[[&lt;</w:t>
      </w:r>
      <w:r w:rsidRPr="00495448">
        <w:rPr>
          <w:rStyle w:val="Algorithmvariable"/>
        </w:rPr>
        <w:t>name</w:t>
      </w:r>
      <w:r w:rsidRPr="00495448">
        <w:t xml:space="preserve">&gt;]]” denotes a field whose name is given by the variable </w:t>
      </w:r>
      <w:r w:rsidRPr="00495448">
        <w:rPr>
          <w:rStyle w:val="Algorithmvariable"/>
        </w:rPr>
        <w:t>name</w:t>
      </w:r>
      <w:r w:rsidRPr="00495448">
        <w:t xml:space="preserve">, which must have a String value. For example, if a variable </w:t>
      </w:r>
      <w:r w:rsidRPr="00495448">
        <w:rPr>
          <w:rStyle w:val="Algorithmvariable"/>
        </w:rPr>
        <w:t>s</w:t>
      </w:r>
      <w:r w:rsidRPr="00495448">
        <w:t xml:space="preserve"> has the value </w:t>
      </w:r>
      <w:r w:rsidRPr="00495448">
        <w:rPr>
          <w:rStyle w:val="Algorithmcode"/>
        </w:rPr>
        <w:t>"a"</w:t>
      </w:r>
      <w:r w:rsidRPr="00495448">
        <w:t>, then [[&lt;</w:t>
      </w:r>
      <w:r w:rsidRPr="00495448">
        <w:rPr>
          <w:rStyle w:val="Algorithmvariable"/>
        </w:rPr>
        <w:t>s</w:t>
      </w:r>
      <w:r w:rsidRPr="00495448">
        <w:t>&gt;]] denotes the field [[a]].</w:t>
      </w:r>
    </w:p>
    <w:p w:rsidR="00BB7F36" w:rsidRPr="00495448" w:rsidRDefault="00BB7F36" w:rsidP="00BB7F36">
      <w:r w:rsidRPr="00495448">
        <w:t xml:space="preserve">In specification text and algorithms, dot notation may be used to refer to a specific field of a Record value. For example, if </w:t>
      </w:r>
      <w:r w:rsidRPr="00495448">
        <w:rPr>
          <w:rStyle w:val="Algorithmvariable"/>
        </w:rPr>
        <w:t>r</w:t>
      </w:r>
      <w:r w:rsidRPr="00495448">
        <w:t xml:space="preserve"> is a record, then </w:t>
      </w:r>
      <w:r w:rsidRPr="00495448">
        <w:rPr>
          <w:rStyle w:val="Algorithmvariable"/>
        </w:rPr>
        <w:t>r</w:t>
      </w:r>
      <w:r w:rsidRPr="00495448">
        <w:t xml:space="preserve">.[[field1]] is shorthand for “the field of </w:t>
      </w:r>
      <w:r w:rsidRPr="00495448">
        <w:rPr>
          <w:rStyle w:val="Algorithmvariable"/>
        </w:rPr>
        <w:t>r</w:t>
      </w:r>
      <w:r w:rsidRPr="00495448">
        <w:t xml:space="preserve"> named [[field1]]”.</w:t>
      </w:r>
    </w:p>
    <w:p w:rsidR="00BB7F36" w:rsidRPr="00495448" w:rsidRDefault="00BB7F36" w:rsidP="00BB7F36">
      <w:r w:rsidRPr="00495448">
        <w:t>For ECMAScript objects, this standard may use variable-named internal properties: The notation “[[&lt;</w:t>
      </w:r>
      <w:r w:rsidRPr="00495448">
        <w:rPr>
          <w:rStyle w:val="Algorithmvariable"/>
        </w:rPr>
        <w:t>name</w:t>
      </w:r>
      <w:r w:rsidRPr="00495448">
        <w:t xml:space="preserve">&gt;]]” denotes an internal property whose name is given by the variable </w:t>
      </w:r>
      <w:r w:rsidRPr="00495448">
        <w:rPr>
          <w:rStyle w:val="Algorithmvariable"/>
        </w:rPr>
        <w:t>name</w:t>
      </w:r>
      <w:r w:rsidRPr="00495448">
        <w:t xml:space="preserve">, which must have a String value. For example, if a variable </w:t>
      </w:r>
      <w:r w:rsidRPr="00495448">
        <w:rPr>
          <w:rStyle w:val="Algorithmvariable"/>
        </w:rPr>
        <w:t>s</w:t>
      </w:r>
      <w:r w:rsidRPr="00495448">
        <w:t xml:space="preserve"> has the value </w:t>
      </w:r>
      <w:r w:rsidRPr="00495448">
        <w:rPr>
          <w:rStyle w:val="Algorithmcode"/>
        </w:rPr>
        <w:t>"a"</w:t>
      </w:r>
      <w:r w:rsidRPr="00495448">
        <w:t>, then [[&lt;</w:t>
      </w:r>
      <w:r w:rsidRPr="00495448">
        <w:rPr>
          <w:rStyle w:val="Algorithmvariable"/>
        </w:rPr>
        <w:t>s</w:t>
      </w:r>
      <w:r w:rsidRPr="00495448">
        <w:t>&gt;]] denotes the [[a]] internal property.</w:t>
      </w:r>
    </w:p>
    <w:p w:rsidR="00BB7F36" w:rsidRPr="00495448" w:rsidRDefault="00BB7F36" w:rsidP="00BB7F36">
      <w:pPr>
        <w:pStyle w:val="Heading1"/>
        <w:spacing w:before="540"/>
      </w:pPr>
      <w:bookmarkStart w:id="92" w:name="_Toc210898642"/>
      <w:bookmarkStart w:id="93" w:name="_Toc337799233"/>
      <w:r w:rsidRPr="00495448">
        <w:t>Identification of Locales, Time Zones, and Currencies</w:t>
      </w:r>
      <w:bookmarkEnd w:id="92"/>
      <w:bookmarkEnd w:id="93"/>
    </w:p>
    <w:p w:rsidR="00BB7F36" w:rsidRPr="00495448" w:rsidRDefault="00BB7F36" w:rsidP="00BB7F36">
      <w:r w:rsidRPr="00495448">
        <w:t>This clause describes the String values used in the ECMAScript Internationalization API to identify locales, currencies, and time zones.</w:t>
      </w:r>
    </w:p>
    <w:p w:rsidR="00BB7F36" w:rsidRPr="00495448" w:rsidRDefault="00BB7F36" w:rsidP="00BB7F36">
      <w:pPr>
        <w:pStyle w:val="Heading2"/>
        <w:numPr>
          <w:ilvl w:val="1"/>
          <w:numId w:val="1"/>
        </w:numPr>
        <w:tabs>
          <w:tab w:val="clear" w:pos="360"/>
        </w:tabs>
      </w:pPr>
      <w:bookmarkStart w:id="94" w:name="_Ref184294626"/>
      <w:bookmarkStart w:id="95" w:name="_Ref184300744"/>
      <w:bookmarkStart w:id="96" w:name="_Toc210898643"/>
      <w:bookmarkStart w:id="97" w:name="_Toc337799234"/>
      <w:r w:rsidRPr="00495448">
        <w:t>Case Sensitivity and Case Mapping</w:t>
      </w:r>
      <w:bookmarkEnd w:id="94"/>
      <w:bookmarkEnd w:id="95"/>
      <w:bookmarkEnd w:id="96"/>
      <w:bookmarkEnd w:id="97"/>
    </w:p>
    <w:p w:rsidR="00BB7F36" w:rsidRPr="00495448" w:rsidRDefault="00BB7F36" w:rsidP="00BB7F36">
      <w:r w:rsidRPr="00495448">
        <w:t>The String values used to identify locales, currencies, and time zones are interpreted in a case-insensitive manner, treating the Unicode Basic Latin characters "A" to "Z" (U+0041 to U+005A) as equivalent to the corresponding Basic Latin characters "a" to "z" (U+0061 to U+007A). No other case folding equivalences are applied. When mapping to upper case, a mapping shall be used that maps characters in the range "a" to "z" (U+0061 to U+007A) to the corresponding characters in the range "A" to "Z" (U+0041 to U+005A) and maps no other characters to the latter range.</w:t>
      </w:r>
    </w:p>
    <w:p w:rsidR="00BB7F36" w:rsidRPr="00495448" w:rsidRDefault="00BB7F36" w:rsidP="00BB7F36">
      <w:pPr>
        <w:pStyle w:val="Example"/>
      </w:pPr>
      <w:r w:rsidRPr="00495448">
        <w:t>EXAMPLES</w:t>
      </w:r>
      <w:r w:rsidRPr="00495448">
        <w:tab/>
        <w:t>"ß" (U+00DF) must not match or be mapped to "SS" (U+0053, U+0053). "ı" (U+0131) must not match or be mapped to "I" (U+0049).</w:t>
      </w:r>
    </w:p>
    <w:p w:rsidR="00BB7F36" w:rsidRPr="00495448" w:rsidRDefault="00BB7F36" w:rsidP="00BB7F36">
      <w:pPr>
        <w:pStyle w:val="Heading2"/>
        <w:numPr>
          <w:ilvl w:val="1"/>
          <w:numId w:val="1"/>
        </w:numPr>
        <w:tabs>
          <w:tab w:val="clear" w:pos="360"/>
        </w:tabs>
      </w:pPr>
      <w:bookmarkStart w:id="98" w:name="_Toc210898644"/>
      <w:bookmarkStart w:id="99" w:name="_Toc337799235"/>
      <w:r w:rsidRPr="00495448">
        <w:t>Language Tags</w:t>
      </w:r>
      <w:bookmarkEnd w:id="98"/>
      <w:bookmarkEnd w:id="99"/>
    </w:p>
    <w:p w:rsidR="00BB7F36" w:rsidRPr="00495448" w:rsidRDefault="00BB7F36" w:rsidP="00BB7F36">
      <w:r w:rsidRPr="00495448">
        <w:t>The ECMAScript Internationalization API identifies locales using language tags as defined by IETF BCP 47 (RFCs 5646 and 4647 or their successors), which may include extensions such as those registered through RFC 6067. Their canonical form is specified in RFC 5646 section 4.5 or its successor.</w:t>
      </w:r>
    </w:p>
    <w:p w:rsidR="00BB7F36" w:rsidRPr="00495448" w:rsidRDefault="00BB7F36" w:rsidP="00BB7F36">
      <w:r w:rsidRPr="00495448">
        <w:t xml:space="preserve">BCP 47 language tags that meet those validity criteria of RFC 5646 section 2.2.9 that can be verified without reference to the IANA Language Subtag Registry are considered structurally valid. All structurally valid language tags are valid for use with the APIs defined by this standard. However, the set of locales and thus language tags that an implementation supports with adequate localizations is implementation dependent. The </w:t>
      </w:r>
      <w:r w:rsidRPr="00495448">
        <w:lastRenderedPageBreak/>
        <w:t>constructors Collator, NumberFormat, and DateTimeFormat map the language tags used in requests to locales supported by their respective implementations.</w:t>
      </w:r>
    </w:p>
    <w:p w:rsidR="00BB7F36" w:rsidRPr="00495448" w:rsidRDefault="00BB7F36" w:rsidP="00BB7F36">
      <w:pPr>
        <w:pStyle w:val="Heading3"/>
        <w:numPr>
          <w:ilvl w:val="2"/>
          <w:numId w:val="1"/>
        </w:numPr>
        <w:tabs>
          <w:tab w:val="clear" w:pos="720"/>
        </w:tabs>
      </w:pPr>
      <w:bookmarkStart w:id="100" w:name="_Toc210898645"/>
      <w:bookmarkStart w:id="101" w:name="_Toc337799236"/>
      <w:r w:rsidRPr="00495448">
        <w:t>Unicode Locale Extension Sequences</w:t>
      </w:r>
      <w:bookmarkEnd w:id="100"/>
      <w:bookmarkEnd w:id="101"/>
    </w:p>
    <w:p w:rsidR="00BB7F36" w:rsidRPr="00495448" w:rsidRDefault="00BB7F36" w:rsidP="00BB7F36">
      <w:r w:rsidRPr="00495448">
        <w:t>This standard uses the term “Unicode locale extension sequence” for any substring of a language tag that starts with a separator "-" and the singleton "u" and includes the maximum sequence of following non-singleton subtags and their preceding "-" separators.</w:t>
      </w:r>
    </w:p>
    <w:p w:rsidR="00BB7F36" w:rsidRPr="00495448" w:rsidRDefault="00BB7F36" w:rsidP="00BB7F36">
      <w:pPr>
        <w:pStyle w:val="Heading3"/>
        <w:numPr>
          <w:ilvl w:val="2"/>
          <w:numId w:val="1"/>
        </w:numPr>
        <w:tabs>
          <w:tab w:val="clear" w:pos="720"/>
        </w:tabs>
      </w:pPr>
      <w:bookmarkStart w:id="102" w:name="_Ref182132673"/>
      <w:bookmarkStart w:id="103" w:name="_Ref182132752"/>
      <w:bookmarkStart w:id="104" w:name="_Toc210898646"/>
      <w:bookmarkStart w:id="105" w:name="_Toc337799237"/>
      <w:r w:rsidRPr="00495448">
        <w:t>IsStructurallyValidLanguageTag</w:t>
      </w:r>
      <w:r>
        <w:t xml:space="preserve"> </w:t>
      </w:r>
      <w:r w:rsidRPr="00495448">
        <w:t>(locale)</w:t>
      </w:r>
      <w:bookmarkEnd w:id="102"/>
      <w:bookmarkEnd w:id="103"/>
      <w:bookmarkEnd w:id="104"/>
      <w:bookmarkEnd w:id="105"/>
    </w:p>
    <w:p w:rsidR="00BB7F36" w:rsidRPr="00495448" w:rsidRDefault="00BB7F36" w:rsidP="00BB7F36">
      <w:r w:rsidRPr="00495448">
        <w:t xml:space="preserve">The IsStructurallyValidLanguageTag abstract operation verifies that the </w:t>
      </w:r>
      <w:r w:rsidRPr="00495448">
        <w:rPr>
          <w:rStyle w:val="Algorithmvariable"/>
        </w:rPr>
        <w:t>locale</w:t>
      </w:r>
      <w:r w:rsidRPr="00495448">
        <w:t xml:space="preserve"> argument (which must be a String value)</w:t>
      </w:r>
    </w:p>
    <w:p w:rsidR="00BB7F36" w:rsidRPr="00495448" w:rsidRDefault="00BB7F36" w:rsidP="00BB7F36">
      <w:pPr>
        <w:pStyle w:val="ListBullet"/>
        <w:contextualSpacing/>
      </w:pPr>
      <w:r w:rsidRPr="00495448">
        <w:t>represents a well-formed BCP 47 language tag as specified in RFC 5646 section 2.1, or successor,</w:t>
      </w:r>
    </w:p>
    <w:p w:rsidR="00BB7F36" w:rsidRPr="00495448" w:rsidRDefault="00BB7F36" w:rsidP="00BB7F36">
      <w:pPr>
        <w:pStyle w:val="ListBullet"/>
        <w:contextualSpacing/>
      </w:pPr>
      <w:r w:rsidRPr="00495448">
        <w:t>does not include duplicate variant subtags, and</w:t>
      </w:r>
    </w:p>
    <w:p w:rsidR="00BB7F36" w:rsidRPr="00495448" w:rsidRDefault="00BB7F36" w:rsidP="00BB7F36">
      <w:pPr>
        <w:pStyle w:val="ListBullet"/>
        <w:contextualSpacing/>
      </w:pPr>
      <w:r w:rsidRPr="00495448">
        <w:t>does not include duplicate singleton subtags.</w:t>
      </w:r>
    </w:p>
    <w:p w:rsidR="00BB7F36" w:rsidRPr="00495448" w:rsidRDefault="00BB7F36" w:rsidP="00BB7F36">
      <w:r w:rsidRPr="00495448">
        <w:t xml:space="preserve">The abstract operation returns true if </w:t>
      </w:r>
      <w:r w:rsidRPr="00495448">
        <w:rPr>
          <w:rStyle w:val="Algorithmvariable"/>
        </w:rPr>
        <w:t>locale</w:t>
      </w:r>
      <w:r w:rsidRPr="00495448">
        <w:t xml:space="preserve"> can be generated from the ABNF grammar in section 2.1 of the RFC, starting with Language-Tag, and does not contain duplicate variant or singleton subtags (other than as a private use subtag). It returns false otherwise. Terminal value characters in the grammar are interpreted as the Unicode equivalents of the ASCII octet values given.</w:t>
      </w:r>
    </w:p>
    <w:p w:rsidR="00BB7F36" w:rsidRPr="00495448" w:rsidRDefault="00BB7F36" w:rsidP="00BB7F36">
      <w:pPr>
        <w:pStyle w:val="Heading3"/>
        <w:numPr>
          <w:ilvl w:val="2"/>
          <w:numId w:val="1"/>
        </w:numPr>
        <w:tabs>
          <w:tab w:val="clear" w:pos="720"/>
        </w:tabs>
      </w:pPr>
      <w:bookmarkStart w:id="106" w:name="_Ref182132701"/>
      <w:bookmarkStart w:id="107" w:name="_Toc210898647"/>
      <w:bookmarkStart w:id="108" w:name="_Toc337799238"/>
      <w:r w:rsidRPr="00495448">
        <w:t>CanonicalizeLanguageTag (locale)</w:t>
      </w:r>
      <w:bookmarkEnd w:id="106"/>
      <w:bookmarkEnd w:id="107"/>
      <w:bookmarkEnd w:id="108"/>
    </w:p>
    <w:p w:rsidR="00BB7F36" w:rsidRPr="00495448" w:rsidRDefault="00BB7F36" w:rsidP="00BB7F36">
      <w:r w:rsidRPr="00495448">
        <w:t>The CanonicalizeLanguageTag abstract operation returns the canonical and case-regularized form of the locale argument (which must be a String value that is a structurally valid BCP 47 language tag as verified by the IsStructurallyValidLanguageTag abstract operation). It takes the steps specified in RFC 5646 section 4.5, or successor, to bring the language tag into canonical form, and to regularize the case of the subtags, but does not take the steps to bring a language tag into “extlang form” and to reorder variant subtags.</w:t>
      </w:r>
    </w:p>
    <w:p w:rsidR="00BB7F36" w:rsidRPr="00495448" w:rsidRDefault="00BB7F36" w:rsidP="00BB7F36">
      <w:r w:rsidRPr="00495448">
        <w:t>The specifications for extensions to BCP 47 language tags, such as RFC 6067, may include canonicalization rules for the extension subtag sequences they define that go beyond the canonicalization rules of RFC 5646 section 4.5. Implementations are allowed, but not required, to apply these additional rules.</w:t>
      </w:r>
    </w:p>
    <w:p w:rsidR="00BB7F36" w:rsidRPr="00495448" w:rsidRDefault="00BB7F36" w:rsidP="00BB7F36">
      <w:pPr>
        <w:pStyle w:val="Heading3"/>
        <w:numPr>
          <w:ilvl w:val="2"/>
          <w:numId w:val="1"/>
        </w:numPr>
        <w:tabs>
          <w:tab w:val="clear" w:pos="720"/>
        </w:tabs>
      </w:pPr>
      <w:bookmarkStart w:id="109" w:name="_Ref190521279"/>
      <w:bookmarkStart w:id="110" w:name="_Toc210898648"/>
      <w:bookmarkStart w:id="111" w:name="_Toc337799239"/>
      <w:r w:rsidRPr="00495448">
        <w:t>DefaultLocale ()</w:t>
      </w:r>
      <w:bookmarkEnd w:id="109"/>
      <w:bookmarkEnd w:id="110"/>
      <w:bookmarkEnd w:id="111"/>
    </w:p>
    <w:p w:rsidR="00BB7F36" w:rsidRPr="00495448" w:rsidRDefault="00BB7F36" w:rsidP="00BB7F36">
      <w:r w:rsidRPr="00495448">
        <w:t>The DefaultLocale abstract operation returns a String value representing the structurally valid (</w:t>
      </w:r>
      <w:r w:rsidRPr="00495448">
        <w:fldChar w:fldCharType="begin"/>
      </w:r>
      <w:r w:rsidRPr="00495448">
        <w:instrText xml:space="preserve"> REF _Ref182132673 \r \h </w:instrText>
      </w:r>
      <w:r w:rsidRPr="00495448">
        <w:fldChar w:fldCharType="separate"/>
      </w:r>
      <w:r>
        <w:t>6.2.2</w:t>
      </w:r>
      <w:r w:rsidRPr="00495448">
        <w:fldChar w:fldCharType="end"/>
      </w:r>
      <w:r w:rsidRPr="00495448">
        <w:t>) and canonicalized (</w:t>
      </w:r>
      <w:r w:rsidRPr="00495448">
        <w:fldChar w:fldCharType="begin"/>
      </w:r>
      <w:r w:rsidRPr="00495448">
        <w:instrText xml:space="preserve"> REF _Ref182132701 \r \h </w:instrText>
      </w:r>
      <w:r w:rsidRPr="00495448">
        <w:fldChar w:fldCharType="separate"/>
      </w:r>
      <w:r>
        <w:t>6.2.3</w:t>
      </w:r>
      <w:r w:rsidRPr="00495448">
        <w:fldChar w:fldCharType="end"/>
      </w:r>
      <w:r w:rsidRPr="00495448">
        <w:t>) BCP 47 language tag for the host environment’s current locale.</w:t>
      </w:r>
    </w:p>
    <w:p w:rsidR="00BB7F36" w:rsidRPr="00495448" w:rsidRDefault="00BB7F36" w:rsidP="00BB7F36">
      <w:pPr>
        <w:pStyle w:val="Heading2"/>
        <w:numPr>
          <w:ilvl w:val="1"/>
          <w:numId w:val="1"/>
        </w:numPr>
        <w:tabs>
          <w:tab w:val="clear" w:pos="360"/>
        </w:tabs>
      </w:pPr>
      <w:bookmarkStart w:id="112" w:name="_Toc210898649"/>
      <w:bookmarkStart w:id="113" w:name="_Toc337799240"/>
      <w:r w:rsidRPr="00495448">
        <w:t>Currency Codes</w:t>
      </w:r>
      <w:bookmarkEnd w:id="112"/>
      <w:bookmarkEnd w:id="113"/>
    </w:p>
    <w:p w:rsidR="00BB7F36" w:rsidRPr="00495448" w:rsidRDefault="00BB7F36" w:rsidP="00BB7F36">
      <w:r w:rsidRPr="00495448">
        <w:t>The ECMAScript Internationalization API identifies currencies using 3-letter currency codes as defined by ISO 4217. Their canonical form is upper case.</w:t>
      </w:r>
    </w:p>
    <w:p w:rsidR="00BB7F36" w:rsidRPr="00495448" w:rsidRDefault="00BB7F36" w:rsidP="00BB7F36">
      <w:r w:rsidRPr="00495448">
        <w:t>All well-formed 3-letter ISO 4217 currency codes are allowed. However, the set of combinations of currency code and language tag for which localized currency symbols are available is implementation dependent. Where a localized currency symbol is not available, the ISO 4217 currency code is used for formatting.</w:t>
      </w:r>
    </w:p>
    <w:p w:rsidR="00BB7F36" w:rsidRPr="00495448" w:rsidRDefault="00BB7F36" w:rsidP="00BB7F36">
      <w:pPr>
        <w:pStyle w:val="Heading3"/>
        <w:numPr>
          <w:ilvl w:val="2"/>
          <w:numId w:val="1"/>
        </w:numPr>
        <w:tabs>
          <w:tab w:val="clear" w:pos="720"/>
        </w:tabs>
      </w:pPr>
      <w:bookmarkStart w:id="114" w:name="_Ref202239307"/>
      <w:bookmarkStart w:id="115" w:name="_Toc210898650"/>
      <w:bookmarkStart w:id="116" w:name="_Toc337799241"/>
      <w:r w:rsidRPr="00495448">
        <w:t>IsWellFormedCurrencyCode (currency)</w:t>
      </w:r>
      <w:bookmarkEnd w:id="114"/>
      <w:bookmarkEnd w:id="115"/>
      <w:bookmarkEnd w:id="116"/>
    </w:p>
    <w:p w:rsidR="00BB7F36" w:rsidRPr="00495448" w:rsidRDefault="00BB7F36" w:rsidP="00BB7F36">
      <w:r w:rsidRPr="00495448">
        <w:t>The IsWellFormedCurrencyCode abstract operation verifies that the currency argument (after conversion to a String value) represents a well-formed 3-letter ISO currency code. The following steps are taken:</w:t>
      </w:r>
    </w:p>
    <w:p w:rsidR="00BB7F36" w:rsidRPr="00495448" w:rsidRDefault="00BB7F36" w:rsidP="00F91DF8">
      <w:pPr>
        <w:pStyle w:val="Algorithm"/>
        <w:numPr>
          <w:ilvl w:val="0"/>
          <w:numId w:val="23"/>
        </w:numPr>
      </w:pPr>
      <w:r w:rsidRPr="00495448">
        <w:t xml:space="preserve">Let </w:t>
      </w:r>
      <w:r w:rsidRPr="00495448">
        <w:rPr>
          <w:rStyle w:val="Algorithmvariable"/>
        </w:rPr>
        <w:t>c</w:t>
      </w:r>
      <w:r w:rsidRPr="00495448">
        <w:t xml:space="preserve"> be ToString(</w:t>
      </w:r>
      <w:r w:rsidRPr="00495448">
        <w:rPr>
          <w:rStyle w:val="Algorithmvariable"/>
        </w:rPr>
        <w:t>currency</w:t>
      </w:r>
      <w:r w:rsidRPr="00495448">
        <w:t>).</w:t>
      </w:r>
    </w:p>
    <w:p w:rsidR="00BB7F36" w:rsidRPr="00495448" w:rsidRDefault="00BB7F36" w:rsidP="00F91DF8">
      <w:pPr>
        <w:pStyle w:val="Algorithm"/>
        <w:numPr>
          <w:ilvl w:val="0"/>
          <w:numId w:val="23"/>
        </w:numPr>
      </w:pPr>
      <w:r w:rsidRPr="00495448">
        <w:t xml:space="preserve">Let </w:t>
      </w:r>
      <w:r w:rsidRPr="00495448">
        <w:rPr>
          <w:rStyle w:val="Algorithmvariable"/>
        </w:rPr>
        <w:t>normalized</w:t>
      </w:r>
      <w:r w:rsidRPr="00495448">
        <w:t xml:space="preserve"> be the result of mapping </w:t>
      </w:r>
      <w:r w:rsidRPr="00495448">
        <w:rPr>
          <w:rStyle w:val="Algorithmvariable"/>
        </w:rPr>
        <w:t>c</w:t>
      </w:r>
      <w:r w:rsidRPr="00495448">
        <w:t xml:space="preserve"> t</w:t>
      </w:r>
      <w:r>
        <w:t xml:space="preserve">o upper case as described in </w:t>
      </w:r>
      <w:r>
        <w:fldChar w:fldCharType="begin"/>
      </w:r>
      <w:r>
        <w:instrText xml:space="preserve"> REF _Ref184294626 \r \h </w:instrText>
      </w:r>
      <w:r>
        <w:fldChar w:fldCharType="separate"/>
      </w:r>
      <w:r>
        <w:t>6.1</w:t>
      </w:r>
      <w:r>
        <w:fldChar w:fldCharType="end"/>
      </w:r>
      <w:r w:rsidRPr="00495448">
        <w:t>.</w:t>
      </w:r>
    </w:p>
    <w:p w:rsidR="00BB7F36" w:rsidRPr="00495448" w:rsidRDefault="00BB7F36" w:rsidP="00F91DF8">
      <w:pPr>
        <w:pStyle w:val="Algorithm"/>
        <w:numPr>
          <w:ilvl w:val="0"/>
          <w:numId w:val="23"/>
        </w:numPr>
      </w:pPr>
      <w:r w:rsidRPr="00495448">
        <w:t xml:space="preserve">If the string length of </w:t>
      </w:r>
      <w:r w:rsidRPr="00495448">
        <w:rPr>
          <w:rStyle w:val="Algorithmvariable"/>
        </w:rPr>
        <w:t>normalized</w:t>
      </w:r>
      <w:r w:rsidRPr="00495448">
        <w:t xml:space="preserve"> is not 3, return </w:t>
      </w:r>
      <w:r w:rsidRPr="00495448">
        <w:rPr>
          <w:rStyle w:val="Algorithmkeyword"/>
        </w:rPr>
        <w:t>false</w:t>
      </w:r>
      <w:r w:rsidRPr="00495448">
        <w:t>.</w:t>
      </w:r>
    </w:p>
    <w:p w:rsidR="00BB7F36" w:rsidRPr="00495448" w:rsidRDefault="00BB7F36" w:rsidP="00F91DF8">
      <w:pPr>
        <w:pStyle w:val="Algorithm"/>
        <w:numPr>
          <w:ilvl w:val="0"/>
          <w:numId w:val="23"/>
        </w:numPr>
      </w:pPr>
      <w:r w:rsidRPr="00495448">
        <w:lastRenderedPageBreak/>
        <w:t xml:space="preserve">If </w:t>
      </w:r>
      <w:r w:rsidRPr="00495448">
        <w:rPr>
          <w:rStyle w:val="Algorithmvariable"/>
        </w:rPr>
        <w:t>normalized</w:t>
      </w:r>
      <w:r w:rsidRPr="00495448">
        <w:t xml:space="preserve"> contains any character that is not in the range "A" to "Z" (U+0041 to U+005A), return </w:t>
      </w:r>
      <w:r w:rsidRPr="00495448">
        <w:rPr>
          <w:rStyle w:val="Algorithmkeyword"/>
        </w:rPr>
        <w:t>false</w:t>
      </w:r>
      <w:r w:rsidRPr="00495448">
        <w:t>.</w:t>
      </w:r>
    </w:p>
    <w:p w:rsidR="00BB7F36" w:rsidRPr="00495448" w:rsidRDefault="00BB7F36" w:rsidP="00F91DF8">
      <w:pPr>
        <w:pStyle w:val="Algorithm"/>
        <w:numPr>
          <w:ilvl w:val="0"/>
          <w:numId w:val="23"/>
        </w:numPr>
      </w:pPr>
      <w:r w:rsidRPr="00495448">
        <w:t xml:space="preserve">Return </w:t>
      </w:r>
      <w:r w:rsidRPr="00495448">
        <w:rPr>
          <w:rStyle w:val="Algorithmkeyword"/>
        </w:rPr>
        <w:t>true</w:t>
      </w:r>
      <w:r w:rsidRPr="00495448">
        <w:t>.</w:t>
      </w:r>
    </w:p>
    <w:p w:rsidR="00BB7F36" w:rsidRPr="00495448" w:rsidRDefault="00BB7F36" w:rsidP="00BB7F36">
      <w:pPr>
        <w:pStyle w:val="Heading2"/>
        <w:numPr>
          <w:ilvl w:val="1"/>
          <w:numId w:val="1"/>
        </w:numPr>
        <w:tabs>
          <w:tab w:val="clear" w:pos="360"/>
        </w:tabs>
      </w:pPr>
      <w:bookmarkStart w:id="117" w:name="_Ref209688826"/>
      <w:bookmarkStart w:id="118" w:name="_Toc210898651"/>
      <w:bookmarkStart w:id="119" w:name="_Toc337799242"/>
      <w:r w:rsidRPr="00495448">
        <w:t>Time Zone Names</w:t>
      </w:r>
      <w:bookmarkEnd w:id="117"/>
      <w:bookmarkEnd w:id="118"/>
      <w:bookmarkEnd w:id="119"/>
    </w:p>
    <w:p w:rsidR="00BB7F36" w:rsidRPr="00495448" w:rsidRDefault="00BB7F36" w:rsidP="00BB7F36">
      <w:r w:rsidRPr="00495448">
        <w:t xml:space="preserve">The ECMAScript Internationalization API defines a single time zone name, </w:t>
      </w:r>
      <w:r w:rsidRPr="00495448">
        <w:rPr>
          <w:rStyle w:val="Algorithmcode"/>
        </w:rPr>
        <w:t>"UTC"</w:t>
      </w:r>
      <w:r w:rsidRPr="00495448">
        <w:t>, which identifies the UTC time zone.</w:t>
      </w:r>
    </w:p>
    <w:p w:rsidR="00BB7F36" w:rsidRPr="00495448" w:rsidRDefault="00BB7F36" w:rsidP="00BB7F36">
      <w:r w:rsidRPr="00495448">
        <w:t>The Intl.DateTimeFormat constructor allows this time zone name; if the time zone is not specified, the host environment’s current time zone is used. Implementations shall support UTC and the host environment’s current time zone (if different from UTC) in formatting.</w:t>
      </w:r>
    </w:p>
    <w:p w:rsidR="00BB7F36" w:rsidRPr="00495448" w:rsidRDefault="00BB7F36" w:rsidP="00BB7F36">
      <w:pPr>
        <w:pStyle w:val="Note"/>
      </w:pPr>
      <w:r>
        <w:t>NOTE</w:t>
      </w:r>
      <w:r>
        <w:tab/>
      </w:r>
      <w:r w:rsidRPr="00495448">
        <w:t>The Conformance clause allows implementations to accept additional time zone names under specified conditions.</w:t>
      </w:r>
    </w:p>
    <w:p w:rsidR="00BB7F36" w:rsidRPr="00495448" w:rsidRDefault="00BB7F36" w:rsidP="00BB7F36">
      <w:pPr>
        <w:pStyle w:val="Heading1"/>
        <w:spacing w:before="540"/>
      </w:pPr>
      <w:bookmarkStart w:id="120" w:name="_Toc210898652"/>
      <w:bookmarkStart w:id="121" w:name="_Toc337799243"/>
      <w:r w:rsidRPr="00495448">
        <w:t>Requirements for Standard Built-in ECMAScript Objects</w:t>
      </w:r>
      <w:bookmarkEnd w:id="120"/>
      <w:bookmarkEnd w:id="121"/>
    </w:p>
    <w:p w:rsidR="00BB7F36" w:rsidRPr="00495448" w:rsidRDefault="00BB7F36" w:rsidP="00BB7F36">
      <w:r w:rsidRPr="00495448">
        <w:t>Unless specified otherwise in this document, the objects, functions, and constructors described in this standard are subject to the generic requirements and restrictions specified for standard built-in ECMAScript objects in the ECMAScript Language Specification 5.1 edition, introduction of clause 15, or successor.</w:t>
      </w:r>
    </w:p>
    <w:p w:rsidR="00BB7F36" w:rsidRPr="00495448" w:rsidRDefault="00BB7F36" w:rsidP="00BB7F36">
      <w:pPr>
        <w:pStyle w:val="Heading1"/>
        <w:spacing w:before="540"/>
      </w:pPr>
      <w:bookmarkStart w:id="122" w:name="_Ref200618164"/>
      <w:bookmarkStart w:id="123" w:name="_Toc210898653"/>
      <w:bookmarkStart w:id="124" w:name="_Toc337799244"/>
      <w:r w:rsidRPr="00495448">
        <w:t>The Intl Object</w:t>
      </w:r>
      <w:bookmarkEnd w:id="122"/>
      <w:bookmarkEnd w:id="123"/>
      <w:bookmarkEnd w:id="124"/>
    </w:p>
    <w:p w:rsidR="00BB7F36" w:rsidRPr="00495448" w:rsidRDefault="00BB7F36" w:rsidP="00BB7F36">
      <w:r w:rsidRPr="00495448">
        <w:t xml:space="preserve">The Intl object is a standard built-in object that is the initial value of the </w:t>
      </w:r>
      <w:r w:rsidRPr="00495448">
        <w:rPr>
          <w:rStyle w:val="Algorithmcode"/>
        </w:rPr>
        <w:t>Intl</w:t>
      </w:r>
      <w:r w:rsidRPr="00495448">
        <w:t xml:space="preserve"> property of the global object.</w:t>
      </w:r>
    </w:p>
    <w:p w:rsidR="00BB7F36" w:rsidRPr="00495448" w:rsidRDefault="00BB7F36" w:rsidP="00BB7F36">
      <w:r w:rsidRPr="00495448">
        <w:t>The value of the [[Prototype]] internal property of the Intl object is the built-in Object prototype object specified by the ECMAScript Language Specification.</w:t>
      </w:r>
    </w:p>
    <w:p w:rsidR="00BB7F36" w:rsidRPr="00495448" w:rsidRDefault="00BB7F36" w:rsidP="00BB7F36">
      <w:r w:rsidRPr="00495448">
        <w:t>The Intl object does not have a [[Construct]] internal property; it is not possible to use the Intl object as a constructor with the new operator.</w:t>
      </w:r>
    </w:p>
    <w:p w:rsidR="00BB7F36" w:rsidRPr="00495448" w:rsidRDefault="00BB7F36" w:rsidP="00BB7F36">
      <w:r w:rsidRPr="00495448">
        <w:t>The Intl object does not have a [[Call]] internal property; it is not possible to invoke the Intl object as a function.</w:t>
      </w:r>
    </w:p>
    <w:p w:rsidR="00BB7F36" w:rsidRPr="00495448" w:rsidRDefault="00BB7F36" w:rsidP="00BB7F36">
      <w:pPr>
        <w:pStyle w:val="Heading2"/>
        <w:numPr>
          <w:ilvl w:val="1"/>
          <w:numId w:val="1"/>
        </w:numPr>
        <w:tabs>
          <w:tab w:val="clear" w:pos="360"/>
        </w:tabs>
      </w:pPr>
      <w:bookmarkStart w:id="125" w:name="_Ref182132726"/>
      <w:bookmarkStart w:id="126" w:name="_Ref182132924"/>
      <w:bookmarkStart w:id="127" w:name="_Ref182135275"/>
      <w:bookmarkStart w:id="128" w:name="_Ref182135423"/>
      <w:bookmarkStart w:id="129" w:name="_Toc210898654"/>
      <w:bookmarkStart w:id="130" w:name="_Toc337799245"/>
      <w:r w:rsidRPr="00495448">
        <w:t>Properties of the Intl Object</w:t>
      </w:r>
      <w:bookmarkEnd w:id="125"/>
      <w:bookmarkEnd w:id="126"/>
      <w:bookmarkEnd w:id="127"/>
      <w:bookmarkEnd w:id="128"/>
      <w:bookmarkEnd w:id="129"/>
      <w:bookmarkEnd w:id="130"/>
    </w:p>
    <w:p w:rsidR="00BB7F36" w:rsidRPr="00495448" w:rsidRDefault="00BB7F36" w:rsidP="00BB7F36">
      <w:r w:rsidRPr="00495448">
        <w:t>The value of each of the standard built-in properties of the Intl object is a constructor. The behaviour of these constructors is specified in the following clauses: Collator (</w:t>
      </w:r>
      <w:r w:rsidRPr="00495448">
        <w:fldChar w:fldCharType="begin"/>
      </w:r>
      <w:r w:rsidRPr="00495448">
        <w:instrText xml:space="preserve"> REF _Ref190521423 \r \h </w:instrText>
      </w:r>
      <w:r w:rsidRPr="00495448">
        <w:fldChar w:fldCharType="separate"/>
      </w:r>
      <w:r>
        <w:t>10</w:t>
      </w:r>
      <w:r w:rsidRPr="00495448">
        <w:fldChar w:fldCharType="end"/>
      </w:r>
      <w:r w:rsidRPr="00495448">
        <w:t>), NumberFormat (</w:t>
      </w:r>
      <w:r w:rsidRPr="00495448">
        <w:fldChar w:fldCharType="begin"/>
      </w:r>
      <w:r w:rsidRPr="00495448">
        <w:instrText xml:space="preserve"> REF _Ref190521437 \r \h </w:instrText>
      </w:r>
      <w:r w:rsidRPr="00495448">
        <w:fldChar w:fldCharType="separate"/>
      </w:r>
      <w:r>
        <w:t>11</w:t>
      </w:r>
      <w:r w:rsidRPr="00495448">
        <w:fldChar w:fldCharType="end"/>
      </w:r>
      <w:r w:rsidRPr="00495448">
        <w:t>), and DateTimeFormat (</w:t>
      </w:r>
      <w:r w:rsidRPr="00495448">
        <w:fldChar w:fldCharType="begin"/>
      </w:r>
      <w:r w:rsidRPr="00495448">
        <w:instrText xml:space="preserve"> REF _Ref190521449 \r \h </w:instrText>
      </w:r>
      <w:r w:rsidRPr="00495448">
        <w:fldChar w:fldCharType="separate"/>
      </w:r>
      <w:r>
        <w:t>12</w:t>
      </w:r>
      <w:r w:rsidRPr="00495448">
        <w:fldChar w:fldCharType="end"/>
      </w:r>
      <w:r w:rsidRPr="00495448">
        <w:t>).</w:t>
      </w:r>
    </w:p>
    <w:p w:rsidR="00BB7F36" w:rsidRPr="00495448" w:rsidRDefault="00BB7F36" w:rsidP="00BB7F36">
      <w:pPr>
        <w:pStyle w:val="Heading1"/>
        <w:spacing w:before="540"/>
      </w:pPr>
      <w:bookmarkStart w:id="131" w:name="_Toc210898655"/>
      <w:bookmarkStart w:id="132" w:name="_Toc337799246"/>
      <w:r w:rsidRPr="00495448">
        <w:t>Locale and Parameter Negotiation</w:t>
      </w:r>
      <w:bookmarkEnd w:id="131"/>
      <w:bookmarkEnd w:id="132"/>
    </w:p>
    <w:p w:rsidR="00BB7F36" w:rsidRPr="00495448" w:rsidRDefault="00BB7F36" w:rsidP="00BB7F36">
      <w:r w:rsidRPr="00495448">
        <w:t>The constructors for the objects providing locale sensitive services, Collator, NumberFormat, and DateTimeFormat, use a common pattern to negotiate the requests represented by the locales and options arguments against the actual capabilities of their implementations. The common behaviour is described here in terms of internal properties describing the capabilities and of abstract operations using these internal properties.</w:t>
      </w:r>
    </w:p>
    <w:p w:rsidR="00BB7F36" w:rsidRPr="00495448" w:rsidRDefault="00BB7F36" w:rsidP="00BB7F36">
      <w:pPr>
        <w:pStyle w:val="Heading2"/>
        <w:numPr>
          <w:ilvl w:val="1"/>
          <w:numId w:val="1"/>
        </w:numPr>
        <w:tabs>
          <w:tab w:val="clear" w:pos="360"/>
        </w:tabs>
      </w:pPr>
      <w:bookmarkStart w:id="133" w:name="_Ref183361296"/>
      <w:bookmarkStart w:id="134" w:name="_Ref183361338"/>
      <w:bookmarkStart w:id="135" w:name="_Toc210898656"/>
      <w:bookmarkStart w:id="136" w:name="_Toc337799247"/>
      <w:r w:rsidRPr="00495448">
        <w:t>Internal Properties of Service Constructors</w:t>
      </w:r>
      <w:bookmarkEnd w:id="133"/>
      <w:bookmarkEnd w:id="134"/>
      <w:bookmarkEnd w:id="135"/>
      <w:bookmarkEnd w:id="136"/>
    </w:p>
    <w:p w:rsidR="00BB7F36" w:rsidRPr="00495448" w:rsidRDefault="00BB7F36" w:rsidP="00BB7F36">
      <w:r w:rsidRPr="00495448">
        <w:t>The constructors Intl.Collator, Intl.NumberFormat, and Intl.DateTimeFormat have the following internal properties:</w:t>
      </w:r>
    </w:p>
    <w:p w:rsidR="00BB7F36" w:rsidRPr="00495448" w:rsidRDefault="00BB7F36" w:rsidP="00BB7F36">
      <w:pPr>
        <w:pStyle w:val="ListBullet"/>
        <w:contextualSpacing/>
      </w:pPr>
      <w:r w:rsidRPr="00495448">
        <w:lastRenderedPageBreak/>
        <w:t>[[availableLocales]] is a List that contains structurally valid (</w:t>
      </w:r>
      <w:r w:rsidRPr="00495448">
        <w:fldChar w:fldCharType="begin"/>
      </w:r>
      <w:r w:rsidRPr="00495448">
        <w:instrText xml:space="preserve"> REF _Ref182132673 \r \h </w:instrText>
      </w:r>
      <w:r w:rsidRPr="00495448">
        <w:fldChar w:fldCharType="separate"/>
      </w:r>
      <w:r>
        <w:t>6.2.2</w:t>
      </w:r>
      <w:r w:rsidRPr="00495448">
        <w:fldChar w:fldCharType="end"/>
      </w:r>
      <w:r w:rsidRPr="00495448">
        <w:t>) and canonicalized (</w:t>
      </w:r>
      <w:r w:rsidRPr="00495448">
        <w:fldChar w:fldCharType="begin"/>
      </w:r>
      <w:r w:rsidRPr="00495448">
        <w:instrText xml:space="preserve"> REF _Ref182132701 \r \h </w:instrText>
      </w:r>
      <w:r w:rsidRPr="00495448">
        <w:fldChar w:fldCharType="separate"/>
      </w:r>
      <w:r>
        <w:t>6.2.3</w:t>
      </w:r>
      <w:r w:rsidRPr="00495448">
        <w:fldChar w:fldCharType="end"/>
      </w:r>
      <w:r w:rsidRPr="00495448">
        <w:t>) BCP 47 language tags identifying the locales for which the implementation provides the functionality of the constructed objects. Language tags on the list must not have a Unicode locale extension sequence. The list must include the value returned by the DefaultLocale abstract operation (</w:t>
      </w:r>
      <w:r w:rsidRPr="00495448">
        <w:fldChar w:fldCharType="begin"/>
      </w:r>
      <w:r w:rsidRPr="00495448">
        <w:instrText xml:space="preserve"> REF _Ref190521279 \r \h </w:instrText>
      </w:r>
      <w:r w:rsidRPr="00495448">
        <w:fldChar w:fldCharType="separate"/>
      </w:r>
      <w:r>
        <w:t>6.2.4</w:t>
      </w:r>
      <w:r w:rsidRPr="00495448">
        <w:fldChar w:fldCharType="end"/>
      </w:r>
      <w:r w:rsidRPr="00495448">
        <w:t xml:space="preserve">), and must not include duplicates. Implementations must include in [[availableLocales]] locales that can serve as fallbacks in the algorithm used to resolve locales (see </w:t>
      </w:r>
      <w:r w:rsidRPr="00495448">
        <w:fldChar w:fldCharType="begin"/>
      </w:r>
      <w:r w:rsidRPr="00495448">
        <w:instrText xml:space="preserve"> REF _Ref182132649 \r \h </w:instrText>
      </w:r>
      <w:r w:rsidRPr="00495448">
        <w:fldChar w:fldCharType="separate"/>
      </w:r>
      <w:r>
        <w:t>9.2.5</w:t>
      </w:r>
      <w:r w:rsidRPr="00495448">
        <w:fldChar w:fldCharType="end"/>
      </w:r>
      <w:r w:rsidRPr="00495448">
        <w:t>). For example, implementations that provide a "de-DE" locale must include a "de" locale that can serve as a fallback for requests such as "de-AT" and "de-CH". For locales that in current usage would include a script subtag (such as Chinese locales), old-style language tags without script subtags must be included such that, for example, requests for "zh-TW" and "zh-HK" lead to output in traditional Chinese rather than the default simplified Chinese. The ordering of the locales within [[availableLocales]] is irrelevant.</w:t>
      </w:r>
    </w:p>
    <w:p w:rsidR="00BB7F36" w:rsidRPr="00495448" w:rsidRDefault="00BB7F36" w:rsidP="00BB7F36">
      <w:pPr>
        <w:pStyle w:val="ListBullet"/>
        <w:contextualSpacing/>
      </w:pPr>
      <w:r w:rsidRPr="00495448">
        <w:t>[[relevantExtensionKeys]] is an array of keys of the language tag extensions defined in Unicode Technical Standard 35 that are relevant for the functionality of the constructed objects.</w:t>
      </w:r>
    </w:p>
    <w:p w:rsidR="00BB7F36" w:rsidRPr="00495448" w:rsidRDefault="00BB7F36" w:rsidP="00BB7F36">
      <w:pPr>
        <w:pStyle w:val="ListBullet"/>
        <w:contextualSpacing/>
      </w:pPr>
      <w:r w:rsidRPr="00495448">
        <w:t>[[sortLocaleData]] and [[searchLocaleData]] (for Intl.Collator) and [[localeData]] (for Intl.NumberFormat and Intl.DateTimeFormat) are objects that have properties for each locale contained in [[availableLocales]]. The value of each of these properties must be an object that has properties for each key contained in [[relevantExtensionKeys]]. The value of each of these properties must be a non-empty array of those values defined in Unicode Technical Standard 35 for the given key that are supported by the implementation for the given locale, with the first element providing the default value.</w:t>
      </w:r>
    </w:p>
    <w:p w:rsidR="00BB7F36" w:rsidRPr="00495448" w:rsidRDefault="00BB7F36" w:rsidP="00BB7F36">
      <w:pPr>
        <w:pStyle w:val="Example"/>
      </w:pPr>
      <w:r w:rsidRPr="00495448">
        <w:t>EXAMPLE</w:t>
      </w:r>
      <w:r w:rsidRPr="00495448">
        <w:tab/>
        <w:t xml:space="preserve">An implementation of DateTimeFormat might include the language tag "th" in its [[availableLocales]] internal property, and must (according to </w:t>
      </w:r>
      <w:r w:rsidRPr="00495448">
        <w:fldChar w:fldCharType="begin"/>
      </w:r>
      <w:r w:rsidRPr="00495448">
        <w:instrText xml:space="preserve"> REF _Ref191550394 \r \h </w:instrText>
      </w:r>
      <w:r w:rsidRPr="00495448">
        <w:fldChar w:fldCharType="separate"/>
      </w:r>
      <w:r>
        <w:t>12.2.3</w:t>
      </w:r>
      <w:r w:rsidRPr="00495448">
        <w:fldChar w:fldCharType="end"/>
      </w:r>
      <w:r w:rsidRPr="00495448">
        <w:t>) include the key "ca" in its [[relevantExtensionKeys]] internal property. For Thai, the "buddhist" calendar is usually the default, but an implementation might also support the calendars "gregory", "chinese", and "islamicc" for the locale "th". The [[localeData]] internal property would therefore at least include {"th": {ca: ["buddhist", "gregory", "chinese", "islamicc"]}}.</w:t>
      </w:r>
    </w:p>
    <w:p w:rsidR="00BB7F36" w:rsidRPr="00495448" w:rsidRDefault="00BB7F36" w:rsidP="00BB7F36">
      <w:pPr>
        <w:pStyle w:val="Heading2"/>
        <w:numPr>
          <w:ilvl w:val="1"/>
          <w:numId w:val="1"/>
        </w:numPr>
        <w:tabs>
          <w:tab w:val="clear" w:pos="360"/>
        </w:tabs>
      </w:pPr>
      <w:bookmarkStart w:id="137" w:name="_Toc210898657"/>
      <w:bookmarkStart w:id="138" w:name="_Toc337799248"/>
      <w:r w:rsidRPr="00495448">
        <w:t>Abstract Operations</w:t>
      </w:r>
      <w:bookmarkEnd w:id="137"/>
      <w:bookmarkEnd w:id="138"/>
    </w:p>
    <w:p w:rsidR="00BB7F36" w:rsidRPr="00495448" w:rsidRDefault="00BB7F36" w:rsidP="00BB7F36">
      <w:r w:rsidRPr="00495448">
        <w:t xml:space="preserve">Where the following abstract operations take an </w:t>
      </w:r>
      <w:r w:rsidRPr="00495448">
        <w:rPr>
          <w:rStyle w:val="Algorithmvariable"/>
        </w:rPr>
        <w:t>availableLocales</w:t>
      </w:r>
      <w:r w:rsidRPr="00495448">
        <w:t xml:space="preserve"> argument, it must be an [[availableLocales]] List as specified in </w:t>
      </w:r>
      <w:r w:rsidRPr="00495448">
        <w:fldChar w:fldCharType="begin"/>
      </w:r>
      <w:r w:rsidRPr="00495448">
        <w:instrText xml:space="preserve"> REF _Ref183361296 \r \h </w:instrText>
      </w:r>
      <w:r w:rsidRPr="00495448">
        <w:fldChar w:fldCharType="separate"/>
      </w:r>
      <w:r>
        <w:t>9.1</w:t>
      </w:r>
      <w:r w:rsidRPr="00495448">
        <w:fldChar w:fldCharType="end"/>
      </w:r>
      <w:r w:rsidRPr="00495448">
        <w:t>.</w:t>
      </w:r>
    </w:p>
    <w:p w:rsidR="00BB7F36" w:rsidRPr="00495448" w:rsidRDefault="00BB7F36" w:rsidP="00BB7F36">
      <w:pPr>
        <w:pStyle w:val="Heading3"/>
        <w:numPr>
          <w:ilvl w:val="2"/>
          <w:numId w:val="1"/>
        </w:numPr>
        <w:tabs>
          <w:tab w:val="clear" w:pos="720"/>
        </w:tabs>
      </w:pPr>
      <w:bookmarkStart w:id="139" w:name="_Ref200282912"/>
      <w:bookmarkStart w:id="140" w:name="_Toc210898658"/>
      <w:bookmarkStart w:id="141" w:name="_Toc337799249"/>
      <w:r w:rsidRPr="00495448">
        <w:t>CanonicalizeLocaleList (locales)</w:t>
      </w:r>
      <w:bookmarkEnd w:id="139"/>
      <w:bookmarkEnd w:id="140"/>
      <w:bookmarkEnd w:id="141"/>
    </w:p>
    <w:p w:rsidR="00BB7F36" w:rsidRPr="00495448" w:rsidRDefault="00BB7F36" w:rsidP="00BB7F36">
      <w:r w:rsidRPr="00495448">
        <w:t>The abstract operation CanonicalizeLocaleList takes the following steps:</w:t>
      </w:r>
    </w:p>
    <w:p w:rsidR="00BB7F36" w:rsidRPr="00495448" w:rsidRDefault="00BB7F36" w:rsidP="00F91DF8">
      <w:pPr>
        <w:pStyle w:val="Algorithm"/>
        <w:numPr>
          <w:ilvl w:val="0"/>
          <w:numId w:val="55"/>
        </w:numPr>
      </w:pPr>
      <w:r w:rsidRPr="00495448">
        <w:t xml:space="preserve">If </w:t>
      </w:r>
      <w:r w:rsidRPr="00495448">
        <w:rPr>
          <w:rStyle w:val="Algorithmvariable"/>
        </w:rPr>
        <w:t>locales</w:t>
      </w:r>
      <w:r w:rsidRPr="00495448">
        <w:t xml:space="preserve"> is </w:t>
      </w:r>
      <w:r w:rsidRPr="00495448">
        <w:rPr>
          <w:rStyle w:val="Algorithmkeyword"/>
        </w:rPr>
        <w:t>undefined</w:t>
      </w:r>
      <w:r w:rsidRPr="00495448">
        <w:t>, then</w:t>
      </w:r>
    </w:p>
    <w:p w:rsidR="00BB7F36" w:rsidRPr="00495448" w:rsidRDefault="00BB7F36" w:rsidP="00F91DF8">
      <w:pPr>
        <w:pStyle w:val="Algorithm"/>
        <w:numPr>
          <w:ilvl w:val="1"/>
          <w:numId w:val="55"/>
        </w:numPr>
      </w:pPr>
      <w:r w:rsidRPr="00495448">
        <w:t>Return a new empty List.</w:t>
      </w:r>
    </w:p>
    <w:p w:rsidR="00BB7F36" w:rsidRPr="00495448" w:rsidRDefault="00BB7F36" w:rsidP="00F91DF8">
      <w:pPr>
        <w:pStyle w:val="Algorithm"/>
        <w:numPr>
          <w:ilvl w:val="0"/>
          <w:numId w:val="55"/>
        </w:numPr>
      </w:pPr>
      <w:r w:rsidRPr="00495448">
        <w:t xml:space="preserve">Let </w:t>
      </w:r>
      <w:r w:rsidRPr="00495448">
        <w:rPr>
          <w:rStyle w:val="Algorithmvariable"/>
        </w:rPr>
        <w:t>seen</w:t>
      </w:r>
      <w:r w:rsidRPr="00495448">
        <w:t xml:space="preserve"> be a new empty List.</w:t>
      </w:r>
    </w:p>
    <w:p w:rsidR="00BB7F36" w:rsidRPr="00495448" w:rsidRDefault="00BB7F36" w:rsidP="00F91DF8">
      <w:pPr>
        <w:pStyle w:val="Algorithm"/>
        <w:numPr>
          <w:ilvl w:val="0"/>
          <w:numId w:val="55"/>
        </w:numPr>
      </w:pPr>
      <w:r w:rsidRPr="00495448">
        <w:t xml:space="preserve">If </w:t>
      </w:r>
      <w:r w:rsidRPr="00495448">
        <w:rPr>
          <w:rStyle w:val="Algorithmvariable"/>
        </w:rPr>
        <w:t>locales</w:t>
      </w:r>
      <w:r w:rsidRPr="00495448">
        <w:t xml:space="preserve"> is a String value, then</w:t>
      </w:r>
    </w:p>
    <w:p w:rsidR="00BB7F36" w:rsidRPr="00495448" w:rsidRDefault="00BB7F36" w:rsidP="00F91DF8">
      <w:pPr>
        <w:pStyle w:val="Algorithm"/>
        <w:numPr>
          <w:ilvl w:val="1"/>
          <w:numId w:val="55"/>
        </w:numPr>
      </w:pPr>
      <w:r w:rsidRPr="00495448">
        <w:t xml:space="preserve">Let </w:t>
      </w:r>
      <w:r w:rsidRPr="00495448">
        <w:rPr>
          <w:rStyle w:val="Algorithmvariable"/>
        </w:rPr>
        <w:t>locales</w:t>
      </w:r>
      <w:r w:rsidRPr="00495448">
        <w:t xml:space="preserve"> be a new array created as if by the expression </w:t>
      </w:r>
      <w:r w:rsidRPr="00495448">
        <w:rPr>
          <w:rStyle w:val="Algorithmcode"/>
        </w:rPr>
        <w:t>new Array(locales)</w:t>
      </w:r>
      <w:r w:rsidRPr="00495448">
        <w:t xml:space="preserve"> where </w:t>
      </w:r>
      <w:r w:rsidRPr="00495448">
        <w:rPr>
          <w:rStyle w:val="Algorithmcode"/>
        </w:rPr>
        <w:t>Array</w:t>
      </w:r>
      <w:r w:rsidRPr="00495448">
        <w:t xml:space="preserve"> is the standard built-in constructor with that name and </w:t>
      </w:r>
      <w:r w:rsidRPr="00495448">
        <w:rPr>
          <w:rStyle w:val="Algorithmvariable"/>
        </w:rPr>
        <w:t>locales</w:t>
      </w:r>
      <w:r w:rsidRPr="00495448">
        <w:t xml:space="preserve"> is the value of </w:t>
      </w:r>
      <w:r w:rsidRPr="00495448">
        <w:rPr>
          <w:rStyle w:val="Algorithmvariable"/>
        </w:rPr>
        <w:t>locales</w:t>
      </w:r>
      <w:r w:rsidRPr="00495448">
        <w:t>.</w:t>
      </w:r>
    </w:p>
    <w:p w:rsidR="00BB7F36" w:rsidRPr="00495448" w:rsidRDefault="00BB7F36" w:rsidP="00F91DF8">
      <w:pPr>
        <w:pStyle w:val="Algorithm"/>
        <w:numPr>
          <w:ilvl w:val="0"/>
          <w:numId w:val="55"/>
        </w:numPr>
      </w:pPr>
      <w:r w:rsidRPr="00495448">
        <w:t xml:space="preserve">Let </w:t>
      </w:r>
      <w:r w:rsidRPr="00495448">
        <w:rPr>
          <w:rStyle w:val="Algorithmvariable"/>
        </w:rPr>
        <w:t>O</w:t>
      </w:r>
      <w:r w:rsidRPr="00495448">
        <w:t xml:space="preserve"> be ToObject(</w:t>
      </w:r>
      <w:r w:rsidRPr="00495448">
        <w:rPr>
          <w:rStyle w:val="Algorithmvariable"/>
        </w:rPr>
        <w:t>locales</w:t>
      </w:r>
      <w:r w:rsidRPr="00495448">
        <w:t>).</w:t>
      </w:r>
    </w:p>
    <w:p w:rsidR="00BB7F36" w:rsidRPr="00495448" w:rsidRDefault="00BB7F36" w:rsidP="00F91DF8">
      <w:pPr>
        <w:pStyle w:val="Algorithm"/>
        <w:numPr>
          <w:ilvl w:val="0"/>
          <w:numId w:val="55"/>
        </w:numPr>
      </w:pPr>
      <w:r w:rsidRPr="00495448">
        <w:t xml:space="preserve">Let </w:t>
      </w:r>
      <w:r w:rsidRPr="00495448">
        <w:rPr>
          <w:rStyle w:val="Algorithmvariable"/>
        </w:rPr>
        <w:t>lenValue</w:t>
      </w:r>
      <w:r w:rsidRPr="00495448">
        <w:t xml:space="preserve"> be the result of calling the [[Get]] internal method of </w:t>
      </w:r>
      <w:r w:rsidRPr="00495448">
        <w:rPr>
          <w:rStyle w:val="Algorithmvariable"/>
        </w:rPr>
        <w:t>O</w:t>
      </w:r>
      <w:r w:rsidRPr="00495448">
        <w:t xml:space="preserve"> with the argument </w:t>
      </w:r>
      <w:r w:rsidRPr="00495448">
        <w:rPr>
          <w:rStyle w:val="Algorithmcode"/>
        </w:rPr>
        <w:t>"length"</w:t>
      </w:r>
      <w:r w:rsidRPr="00495448">
        <w:t>.</w:t>
      </w:r>
    </w:p>
    <w:p w:rsidR="00BB7F36" w:rsidRPr="00495448" w:rsidRDefault="00BB7F36" w:rsidP="00F91DF8">
      <w:pPr>
        <w:pStyle w:val="Algorithm"/>
        <w:numPr>
          <w:ilvl w:val="0"/>
          <w:numId w:val="55"/>
        </w:numPr>
      </w:pPr>
      <w:r w:rsidRPr="00495448">
        <w:t xml:space="preserve">Let </w:t>
      </w:r>
      <w:r w:rsidRPr="00495448">
        <w:rPr>
          <w:rStyle w:val="Algorithmvariable"/>
        </w:rPr>
        <w:t>len</w:t>
      </w:r>
      <w:r w:rsidRPr="00495448">
        <w:t xml:space="preserve"> be ToUint32(</w:t>
      </w:r>
      <w:r w:rsidRPr="00495448">
        <w:rPr>
          <w:rStyle w:val="Algorithmvariable"/>
        </w:rPr>
        <w:t>lenValue</w:t>
      </w:r>
      <w:r w:rsidRPr="00495448">
        <w:t>).</w:t>
      </w:r>
    </w:p>
    <w:p w:rsidR="00BB7F36" w:rsidRPr="00495448" w:rsidRDefault="00BB7F36" w:rsidP="00F91DF8">
      <w:pPr>
        <w:pStyle w:val="Algorithm"/>
        <w:numPr>
          <w:ilvl w:val="0"/>
          <w:numId w:val="55"/>
        </w:numPr>
      </w:pPr>
      <w:r w:rsidRPr="00495448">
        <w:t xml:space="preserve">Let </w:t>
      </w:r>
      <w:r w:rsidRPr="00495448">
        <w:rPr>
          <w:rStyle w:val="Algorithmvariable"/>
        </w:rPr>
        <w:t>k</w:t>
      </w:r>
      <w:r w:rsidRPr="00495448">
        <w:t xml:space="preserve"> be 0.</w:t>
      </w:r>
    </w:p>
    <w:p w:rsidR="00BB7F36" w:rsidRPr="00495448" w:rsidRDefault="00BB7F36" w:rsidP="00F91DF8">
      <w:pPr>
        <w:pStyle w:val="Algorithm"/>
        <w:numPr>
          <w:ilvl w:val="0"/>
          <w:numId w:val="55"/>
        </w:numPr>
        <w:rPr>
          <w:rStyle w:val="Algorithmvariable"/>
          <w:i w:val="0"/>
        </w:rPr>
      </w:pPr>
      <w:r w:rsidRPr="00495448">
        <w:rPr>
          <w:color w:val="000000"/>
          <w:sz w:val="19"/>
          <w:szCs w:val="19"/>
        </w:rPr>
        <w:t xml:space="preserve">Repeat, while </w:t>
      </w:r>
      <w:r w:rsidRPr="00495448">
        <w:rPr>
          <w:rStyle w:val="Algorithmvariable"/>
        </w:rPr>
        <w:t>k</w:t>
      </w:r>
      <w:r w:rsidRPr="00495448">
        <w:rPr>
          <w:rFonts w:ascii="Times" w:hAnsi="Times" w:cs="Times"/>
          <w:color w:val="000000"/>
          <w:sz w:val="19"/>
          <w:szCs w:val="19"/>
        </w:rPr>
        <w:t xml:space="preserve"> </w:t>
      </w:r>
      <w:r w:rsidRPr="00495448">
        <w:rPr>
          <w:color w:val="000000"/>
          <w:sz w:val="19"/>
          <w:szCs w:val="19"/>
        </w:rPr>
        <w:t xml:space="preserve">&lt; </w:t>
      </w:r>
      <w:r w:rsidRPr="00495448">
        <w:rPr>
          <w:rStyle w:val="Algorithmvariable"/>
        </w:rPr>
        <w:t>len</w:t>
      </w:r>
    </w:p>
    <w:p w:rsidR="00BB7F36" w:rsidRPr="00495448" w:rsidRDefault="00BB7F36" w:rsidP="00F91DF8">
      <w:pPr>
        <w:pStyle w:val="Algorithm"/>
        <w:numPr>
          <w:ilvl w:val="1"/>
          <w:numId w:val="55"/>
        </w:numPr>
      </w:pPr>
      <w:r w:rsidRPr="00495448">
        <w:t xml:space="preserve">Let </w:t>
      </w:r>
      <w:r w:rsidRPr="00495448">
        <w:rPr>
          <w:rStyle w:val="Algorithmvariable"/>
        </w:rPr>
        <w:t>Pk</w:t>
      </w:r>
      <w:r w:rsidRPr="00495448">
        <w:t xml:space="preserve"> be ToString(</w:t>
      </w:r>
      <w:r w:rsidRPr="00495448">
        <w:rPr>
          <w:rStyle w:val="Algorithmvariable"/>
        </w:rPr>
        <w:t>k</w:t>
      </w:r>
      <w:r w:rsidRPr="00495448">
        <w:t>).</w:t>
      </w:r>
    </w:p>
    <w:p w:rsidR="00BB7F36" w:rsidRPr="00495448" w:rsidRDefault="00BB7F36" w:rsidP="00F91DF8">
      <w:pPr>
        <w:pStyle w:val="Algorithm"/>
        <w:numPr>
          <w:ilvl w:val="1"/>
          <w:numId w:val="55"/>
        </w:numPr>
      </w:pPr>
      <w:r w:rsidRPr="00495448">
        <w:t xml:space="preserve">Let </w:t>
      </w:r>
      <w:r w:rsidRPr="00495448">
        <w:rPr>
          <w:rStyle w:val="Algorithmvariable"/>
        </w:rPr>
        <w:t>kPresent</w:t>
      </w:r>
      <w:r w:rsidRPr="00495448">
        <w:t xml:space="preserve"> be the result of calling the [[HasProperty]] internal method of </w:t>
      </w:r>
      <w:r w:rsidRPr="00495448">
        <w:rPr>
          <w:rStyle w:val="Algorithmvariable"/>
        </w:rPr>
        <w:t>O</w:t>
      </w:r>
      <w:r w:rsidRPr="00495448">
        <w:t xml:space="preserve"> with argument </w:t>
      </w:r>
      <w:r w:rsidRPr="00495448">
        <w:rPr>
          <w:rStyle w:val="Algorithmvariable"/>
        </w:rPr>
        <w:t>Pk</w:t>
      </w:r>
      <w:r w:rsidRPr="00495448">
        <w:t>.</w:t>
      </w:r>
    </w:p>
    <w:p w:rsidR="00BB7F36" w:rsidRPr="00495448" w:rsidRDefault="00BB7F36" w:rsidP="00F91DF8">
      <w:pPr>
        <w:pStyle w:val="Algorithm"/>
        <w:numPr>
          <w:ilvl w:val="1"/>
          <w:numId w:val="55"/>
        </w:numPr>
      </w:pPr>
      <w:r w:rsidRPr="00495448">
        <w:t xml:space="preserve">If </w:t>
      </w:r>
      <w:r w:rsidRPr="00495448">
        <w:rPr>
          <w:rStyle w:val="Algorithmvariable"/>
        </w:rPr>
        <w:t>kPresent</w:t>
      </w:r>
      <w:r w:rsidRPr="00495448">
        <w:t xml:space="preserve"> is </w:t>
      </w:r>
      <w:r w:rsidRPr="00495448">
        <w:rPr>
          <w:rStyle w:val="Algorithmkeyword"/>
        </w:rPr>
        <w:t>true</w:t>
      </w:r>
      <w:r w:rsidRPr="00495448">
        <w:t>, then</w:t>
      </w:r>
    </w:p>
    <w:p w:rsidR="00BB7F36" w:rsidRPr="00495448" w:rsidRDefault="00BB7F36" w:rsidP="00F91DF8">
      <w:pPr>
        <w:pStyle w:val="Algorithm"/>
        <w:numPr>
          <w:ilvl w:val="2"/>
          <w:numId w:val="55"/>
        </w:numPr>
      </w:pPr>
      <w:r w:rsidRPr="00495448">
        <w:rPr>
          <w:color w:val="000000"/>
          <w:sz w:val="19"/>
          <w:szCs w:val="19"/>
        </w:rPr>
        <w:t xml:space="preserve">Let </w:t>
      </w:r>
      <w:r w:rsidRPr="00495448">
        <w:rPr>
          <w:rStyle w:val="Algorithmvariable"/>
        </w:rPr>
        <w:t>kValue</w:t>
      </w:r>
      <w:r w:rsidRPr="00495448">
        <w:rPr>
          <w:rFonts w:ascii="Times" w:hAnsi="Times" w:cs="Times"/>
          <w:color w:val="000000"/>
          <w:sz w:val="19"/>
          <w:szCs w:val="19"/>
        </w:rPr>
        <w:t xml:space="preserve"> </w:t>
      </w:r>
      <w:r w:rsidRPr="00495448">
        <w:rPr>
          <w:color w:val="000000"/>
          <w:sz w:val="19"/>
          <w:szCs w:val="19"/>
        </w:rPr>
        <w:t xml:space="preserve">be the result of calling the [[Get]] internal method of </w:t>
      </w:r>
      <w:r w:rsidRPr="00495448">
        <w:rPr>
          <w:rStyle w:val="Algorithmvariable"/>
        </w:rPr>
        <w:t>O</w:t>
      </w:r>
      <w:r w:rsidRPr="00495448">
        <w:rPr>
          <w:rFonts w:ascii="Times" w:hAnsi="Times" w:cs="Times"/>
          <w:color w:val="000000"/>
          <w:sz w:val="19"/>
          <w:szCs w:val="19"/>
        </w:rPr>
        <w:t xml:space="preserve"> </w:t>
      </w:r>
      <w:r w:rsidRPr="00495448">
        <w:rPr>
          <w:color w:val="000000"/>
          <w:sz w:val="19"/>
          <w:szCs w:val="19"/>
        </w:rPr>
        <w:t xml:space="preserve">with argument </w:t>
      </w:r>
      <w:r w:rsidRPr="00495448">
        <w:rPr>
          <w:rStyle w:val="Algorithmvariable"/>
        </w:rPr>
        <w:t>Pk</w:t>
      </w:r>
      <w:r w:rsidRPr="00495448">
        <w:rPr>
          <w:color w:val="000000"/>
          <w:sz w:val="19"/>
          <w:szCs w:val="19"/>
        </w:rPr>
        <w:t>.</w:t>
      </w:r>
    </w:p>
    <w:p w:rsidR="00BB7F36" w:rsidRPr="00495448" w:rsidRDefault="00BB7F36" w:rsidP="00F91DF8">
      <w:pPr>
        <w:pStyle w:val="Algorithm"/>
        <w:numPr>
          <w:ilvl w:val="2"/>
          <w:numId w:val="55"/>
        </w:numPr>
      </w:pPr>
      <w:r w:rsidRPr="00495448">
        <w:rPr>
          <w:color w:val="000000"/>
          <w:sz w:val="19"/>
          <w:szCs w:val="19"/>
        </w:rPr>
        <w:t xml:space="preserve">If the type of </w:t>
      </w:r>
      <w:r w:rsidRPr="00495448">
        <w:rPr>
          <w:rStyle w:val="Algorithmvariable"/>
        </w:rPr>
        <w:t>kValue</w:t>
      </w:r>
      <w:r w:rsidRPr="00495448">
        <w:rPr>
          <w:color w:val="000000"/>
          <w:sz w:val="19"/>
          <w:szCs w:val="19"/>
        </w:rPr>
        <w:t xml:space="preserve"> is not String or Object, then throw a </w:t>
      </w:r>
      <w:r w:rsidRPr="00495448">
        <w:rPr>
          <w:rStyle w:val="Algorithmkeyword"/>
        </w:rPr>
        <w:t>TypeError</w:t>
      </w:r>
      <w:r w:rsidRPr="00495448">
        <w:rPr>
          <w:color w:val="000000"/>
          <w:sz w:val="19"/>
          <w:szCs w:val="19"/>
        </w:rPr>
        <w:t xml:space="preserve"> exception.</w:t>
      </w:r>
    </w:p>
    <w:p w:rsidR="00BB7F36" w:rsidRPr="00495448" w:rsidRDefault="00BB7F36" w:rsidP="00F91DF8">
      <w:pPr>
        <w:pStyle w:val="Algorithm"/>
        <w:numPr>
          <w:ilvl w:val="2"/>
          <w:numId w:val="55"/>
        </w:numPr>
      </w:pPr>
      <w:r w:rsidRPr="00495448">
        <w:t xml:space="preserve">Let </w:t>
      </w:r>
      <w:r w:rsidRPr="00495448">
        <w:rPr>
          <w:rStyle w:val="Algorithmvariable"/>
        </w:rPr>
        <w:t>tag</w:t>
      </w:r>
      <w:r w:rsidRPr="00495448">
        <w:t xml:space="preserve"> be ToString(</w:t>
      </w:r>
      <w:r w:rsidRPr="00495448">
        <w:rPr>
          <w:rStyle w:val="Algorithmvariable"/>
        </w:rPr>
        <w:t>kValue</w:t>
      </w:r>
      <w:r w:rsidRPr="00495448">
        <w:t>).</w:t>
      </w:r>
    </w:p>
    <w:p w:rsidR="00BB7F36" w:rsidRPr="00495448" w:rsidRDefault="00BB7F36" w:rsidP="00F91DF8">
      <w:pPr>
        <w:pStyle w:val="Algorithm"/>
        <w:numPr>
          <w:ilvl w:val="2"/>
          <w:numId w:val="55"/>
        </w:numPr>
      </w:pPr>
      <w:r w:rsidRPr="00495448">
        <w:t xml:space="preserve">If the result of calling the abstract operation IsStructurallyValidLanguageTag (defined in </w:t>
      </w:r>
      <w:r w:rsidRPr="00495448">
        <w:fldChar w:fldCharType="begin"/>
      </w:r>
      <w:r w:rsidRPr="00495448">
        <w:instrText xml:space="preserve"> REF _Ref182132673 \r \h </w:instrText>
      </w:r>
      <w:r w:rsidRPr="00495448">
        <w:fldChar w:fldCharType="separate"/>
      </w:r>
      <w:r>
        <w:t>6.2.2</w:t>
      </w:r>
      <w:r w:rsidRPr="00495448">
        <w:fldChar w:fldCharType="end"/>
      </w:r>
      <w:r w:rsidRPr="00495448">
        <w:t xml:space="preserve">), passing </w:t>
      </w:r>
      <w:r w:rsidRPr="00495448">
        <w:rPr>
          <w:rStyle w:val="Algorithmvariable"/>
        </w:rPr>
        <w:t>tag</w:t>
      </w:r>
      <w:r w:rsidRPr="00495448">
        <w:t xml:space="preserve"> as the argument, is </w:t>
      </w:r>
      <w:r w:rsidRPr="00495448">
        <w:rPr>
          <w:rStyle w:val="Algorithmkeyword"/>
        </w:rPr>
        <w:t>false</w:t>
      </w:r>
      <w:r w:rsidRPr="00495448">
        <w:t xml:space="preserve">, then throw a </w:t>
      </w:r>
      <w:r w:rsidRPr="00495448">
        <w:rPr>
          <w:rStyle w:val="Algorithmkeyword"/>
        </w:rPr>
        <w:t>RangeError</w:t>
      </w:r>
      <w:r w:rsidRPr="00495448">
        <w:t xml:space="preserve"> exception.</w:t>
      </w:r>
    </w:p>
    <w:p w:rsidR="00BB7F36" w:rsidRPr="00495448" w:rsidRDefault="00BB7F36" w:rsidP="00F91DF8">
      <w:pPr>
        <w:pStyle w:val="Algorithm"/>
        <w:numPr>
          <w:ilvl w:val="2"/>
          <w:numId w:val="55"/>
        </w:numPr>
      </w:pPr>
      <w:r w:rsidRPr="00495448">
        <w:t xml:space="preserve">Let </w:t>
      </w:r>
      <w:r w:rsidRPr="00495448">
        <w:rPr>
          <w:rStyle w:val="Algorithmvariable"/>
        </w:rPr>
        <w:t>tag</w:t>
      </w:r>
      <w:r w:rsidRPr="00495448">
        <w:t xml:space="preserve"> be the result of calling the abstract operation CanonicalizeLanguageTag (defined in </w:t>
      </w:r>
      <w:r w:rsidRPr="00495448">
        <w:fldChar w:fldCharType="begin"/>
      </w:r>
      <w:r w:rsidRPr="00495448">
        <w:instrText xml:space="preserve"> REF _Ref182132701 \r \h </w:instrText>
      </w:r>
      <w:r w:rsidRPr="00495448">
        <w:fldChar w:fldCharType="separate"/>
      </w:r>
      <w:r>
        <w:t>6.2.3</w:t>
      </w:r>
      <w:r w:rsidRPr="00495448">
        <w:fldChar w:fldCharType="end"/>
      </w:r>
      <w:r w:rsidRPr="00495448">
        <w:t xml:space="preserve">), passing </w:t>
      </w:r>
      <w:r w:rsidRPr="00495448">
        <w:rPr>
          <w:rStyle w:val="Algorithmvariable"/>
        </w:rPr>
        <w:t>tag</w:t>
      </w:r>
      <w:r w:rsidRPr="00495448">
        <w:t xml:space="preserve"> as the argument.</w:t>
      </w:r>
    </w:p>
    <w:p w:rsidR="00BB7F36" w:rsidRPr="00495448" w:rsidRDefault="00BB7F36" w:rsidP="00F91DF8">
      <w:pPr>
        <w:pStyle w:val="Algorithm"/>
        <w:numPr>
          <w:ilvl w:val="2"/>
          <w:numId w:val="55"/>
        </w:numPr>
      </w:pPr>
      <w:r w:rsidRPr="00495448">
        <w:t xml:space="preserve">If </w:t>
      </w:r>
      <w:r w:rsidRPr="00495448">
        <w:rPr>
          <w:rStyle w:val="Algorithmvariable"/>
        </w:rPr>
        <w:t>tag</w:t>
      </w:r>
      <w:r w:rsidRPr="00495448">
        <w:t xml:space="preserve"> is not an element of </w:t>
      </w:r>
      <w:r w:rsidRPr="00495448">
        <w:rPr>
          <w:rStyle w:val="Algorithmvariable"/>
        </w:rPr>
        <w:t>seen</w:t>
      </w:r>
      <w:r w:rsidRPr="00495448">
        <w:t xml:space="preserve">, then append </w:t>
      </w:r>
      <w:r w:rsidRPr="00495448">
        <w:rPr>
          <w:rStyle w:val="Algorithmvariable"/>
        </w:rPr>
        <w:t>tag</w:t>
      </w:r>
      <w:r w:rsidRPr="00495448">
        <w:t xml:space="preserve"> as the last element of </w:t>
      </w:r>
      <w:r w:rsidRPr="00495448">
        <w:rPr>
          <w:rStyle w:val="Algorithmvariable"/>
        </w:rPr>
        <w:t>seen</w:t>
      </w:r>
      <w:r w:rsidRPr="00495448">
        <w:t>.</w:t>
      </w:r>
    </w:p>
    <w:p w:rsidR="00BB7F36" w:rsidRPr="00495448" w:rsidRDefault="00BB7F36" w:rsidP="00F91DF8">
      <w:pPr>
        <w:pStyle w:val="Algorithm"/>
        <w:numPr>
          <w:ilvl w:val="1"/>
          <w:numId w:val="55"/>
        </w:numPr>
      </w:pPr>
      <w:r w:rsidRPr="00495448">
        <w:t xml:space="preserve">Increase </w:t>
      </w:r>
      <w:r w:rsidRPr="00495448">
        <w:rPr>
          <w:rStyle w:val="Algorithmvariable"/>
        </w:rPr>
        <w:t>k</w:t>
      </w:r>
      <w:r w:rsidRPr="00495448">
        <w:t xml:space="preserve"> by 1.</w:t>
      </w:r>
    </w:p>
    <w:p w:rsidR="00BB7F36" w:rsidRPr="00495448" w:rsidRDefault="00BB7F36" w:rsidP="00F91DF8">
      <w:pPr>
        <w:pStyle w:val="Algorithm"/>
        <w:numPr>
          <w:ilvl w:val="0"/>
          <w:numId w:val="55"/>
        </w:numPr>
      </w:pPr>
      <w:r w:rsidRPr="00495448">
        <w:t xml:space="preserve">Return </w:t>
      </w:r>
      <w:r w:rsidRPr="00495448">
        <w:rPr>
          <w:rStyle w:val="Algorithmvariable"/>
        </w:rPr>
        <w:t>seen</w:t>
      </w:r>
      <w:r w:rsidRPr="00495448">
        <w:t>.</w:t>
      </w:r>
    </w:p>
    <w:p w:rsidR="00BB7F36" w:rsidRPr="00495448" w:rsidRDefault="00BB7F36" w:rsidP="00BB7F36">
      <w:pPr>
        <w:pStyle w:val="Note"/>
      </w:pPr>
      <w:r>
        <w:lastRenderedPageBreak/>
        <w:t>NOTE</w:t>
      </w:r>
      <w:r>
        <w:tab/>
      </w:r>
      <w:r w:rsidRPr="00495448">
        <w:t xml:space="preserve">Non-normative summary: The abstract operation interprets the </w:t>
      </w:r>
      <w:r w:rsidRPr="00495448">
        <w:rPr>
          <w:rStyle w:val="Algorithmvariable"/>
        </w:rPr>
        <w:t>locales</w:t>
      </w:r>
      <w:r w:rsidRPr="00495448">
        <w:t xml:space="preserve"> argument as an array and copies its elements into a List, validating the elements as structurally valid language tags and canonicalizing them, and omitting duplicates.</w:t>
      </w:r>
    </w:p>
    <w:p w:rsidR="00BB7F36" w:rsidRPr="00495448" w:rsidRDefault="00BB7F36" w:rsidP="00BB7F36">
      <w:pPr>
        <w:pStyle w:val="Note"/>
      </w:pPr>
      <w:r>
        <w:t>NOTE</w:t>
      </w:r>
      <w:r>
        <w:tab/>
      </w:r>
      <w:r w:rsidRPr="00495448">
        <w:t xml:space="preserve">Requiring </w:t>
      </w:r>
      <w:r w:rsidRPr="00495448">
        <w:rPr>
          <w:rStyle w:val="Algorithmvariable"/>
        </w:rPr>
        <w:t>kValue</w:t>
      </w:r>
      <w:r w:rsidRPr="00495448">
        <w:t xml:space="preserve"> to be a String or Object means that the Number value </w:t>
      </w:r>
      <w:r w:rsidRPr="00495448">
        <w:rPr>
          <w:rStyle w:val="Algorithmkeyword"/>
        </w:rPr>
        <w:t>NaN</w:t>
      </w:r>
      <w:r w:rsidRPr="00495448">
        <w:t xml:space="preserve"> will not be interpreted as the language tag </w:t>
      </w:r>
      <w:r w:rsidRPr="00495448">
        <w:rPr>
          <w:rStyle w:val="Algorithmcode"/>
        </w:rPr>
        <w:t>"nan"</w:t>
      </w:r>
      <w:r w:rsidRPr="00495448">
        <w:t>, which stands for Min Nan Chinese.</w:t>
      </w:r>
    </w:p>
    <w:p w:rsidR="00BB7F36" w:rsidRPr="00495448" w:rsidRDefault="00BB7F36" w:rsidP="00BB7F36">
      <w:pPr>
        <w:pStyle w:val="Heading3"/>
        <w:numPr>
          <w:ilvl w:val="2"/>
          <w:numId w:val="1"/>
        </w:numPr>
        <w:tabs>
          <w:tab w:val="clear" w:pos="720"/>
        </w:tabs>
      </w:pPr>
      <w:bookmarkStart w:id="142" w:name="_Ref202238639"/>
      <w:bookmarkStart w:id="143" w:name="_Ref202238784"/>
      <w:bookmarkStart w:id="144" w:name="_Toc210898659"/>
      <w:bookmarkStart w:id="145" w:name="_Toc337799250"/>
      <w:r w:rsidRPr="00495448">
        <w:t>BestAvailableLocale (availableLocales, locale)</w:t>
      </w:r>
      <w:bookmarkEnd w:id="142"/>
      <w:bookmarkEnd w:id="143"/>
      <w:bookmarkEnd w:id="144"/>
      <w:bookmarkEnd w:id="145"/>
    </w:p>
    <w:p w:rsidR="00BB7F36" w:rsidRPr="00495448" w:rsidRDefault="00BB7F36" w:rsidP="00BB7F36">
      <w:r w:rsidRPr="00495448">
        <w:t xml:space="preserve">The BestAvailableLocale abstract operation compares the provided argument </w:t>
      </w:r>
      <w:r w:rsidRPr="00495448">
        <w:rPr>
          <w:rStyle w:val="Algorithmvariable"/>
        </w:rPr>
        <w:t>locale</w:t>
      </w:r>
      <w:r w:rsidRPr="00495448">
        <w:t xml:space="preserve">, which must be a String value with a structurally valid and canonicalized BCP 47 language tag, against the locales in </w:t>
      </w:r>
      <w:r w:rsidRPr="00495448">
        <w:rPr>
          <w:rStyle w:val="Algorithmvariable"/>
        </w:rPr>
        <w:t>availableLocales</w:t>
      </w:r>
      <w:r w:rsidRPr="00495448">
        <w:t xml:space="preserve"> and returns either the longest non-empty prefix of </w:t>
      </w:r>
      <w:r w:rsidRPr="00495448">
        <w:rPr>
          <w:rStyle w:val="Algorithmvariable"/>
        </w:rPr>
        <w:t>locale</w:t>
      </w:r>
      <w:r w:rsidRPr="00495448">
        <w:t xml:space="preserve"> that is an element of </w:t>
      </w:r>
      <w:r w:rsidRPr="00495448">
        <w:rPr>
          <w:rStyle w:val="Algorithmvariable"/>
        </w:rPr>
        <w:t>availableLocales</w:t>
      </w:r>
      <w:r w:rsidRPr="00495448">
        <w:t xml:space="preserve">, or </w:t>
      </w:r>
      <w:r w:rsidRPr="00495448">
        <w:rPr>
          <w:rStyle w:val="Algorithmkeyword"/>
        </w:rPr>
        <w:t>undefined</w:t>
      </w:r>
      <w:r w:rsidRPr="00495448">
        <w:t xml:space="preserve"> if there is no such element. It uses the fallback mechanism of RFC 4647, section 3.4. The following steps are taken:</w:t>
      </w:r>
    </w:p>
    <w:p w:rsidR="00BB7F36" w:rsidRPr="00495448" w:rsidRDefault="00BB7F36" w:rsidP="00F91DF8">
      <w:pPr>
        <w:pStyle w:val="Algorithm"/>
        <w:numPr>
          <w:ilvl w:val="0"/>
          <w:numId w:val="40"/>
        </w:numPr>
      </w:pPr>
      <w:r w:rsidRPr="00495448">
        <w:t xml:space="preserve">Let </w:t>
      </w:r>
      <w:r w:rsidRPr="00495448">
        <w:rPr>
          <w:rStyle w:val="Algorithmvariable"/>
        </w:rPr>
        <w:t>candidate</w:t>
      </w:r>
      <w:r w:rsidRPr="00495448">
        <w:t xml:space="preserve"> be </w:t>
      </w:r>
      <w:r w:rsidRPr="00495448">
        <w:rPr>
          <w:rStyle w:val="Algorithmvariable"/>
        </w:rPr>
        <w:t>locale</w:t>
      </w:r>
      <w:r w:rsidRPr="00495448">
        <w:t>.</w:t>
      </w:r>
    </w:p>
    <w:p w:rsidR="00BB7F36" w:rsidRPr="00495448" w:rsidRDefault="00BB7F36" w:rsidP="00F91DF8">
      <w:pPr>
        <w:pStyle w:val="Algorithm"/>
        <w:numPr>
          <w:ilvl w:val="0"/>
          <w:numId w:val="40"/>
        </w:numPr>
      </w:pPr>
      <w:r w:rsidRPr="00495448">
        <w:t>Repeat</w:t>
      </w:r>
    </w:p>
    <w:p w:rsidR="00BB7F36" w:rsidRPr="00495448" w:rsidRDefault="00BB7F36" w:rsidP="00F91DF8">
      <w:pPr>
        <w:pStyle w:val="Algorithm"/>
        <w:numPr>
          <w:ilvl w:val="1"/>
          <w:numId w:val="40"/>
        </w:numPr>
      </w:pPr>
      <w:r w:rsidRPr="00495448">
        <w:t xml:space="preserve">If </w:t>
      </w:r>
      <w:r w:rsidRPr="00495448">
        <w:rPr>
          <w:rStyle w:val="Algorithmvariable"/>
        </w:rPr>
        <w:t>availableLocales</w:t>
      </w:r>
      <w:r w:rsidRPr="00495448">
        <w:t xml:space="preserve"> contains an element equal to </w:t>
      </w:r>
      <w:r w:rsidRPr="00495448">
        <w:rPr>
          <w:rStyle w:val="Algorithmvariable"/>
        </w:rPr>
        <w:t>candidate</w:t>
      </w:r>
      <w:r w:rsidRPr="00495448">
        <w:t xml:space="preserve">, then return </w:t>
      </w:r>
      <w:r w:rsidRPr="00495448">
        <w:rPr>
          <w:rStyle w:val="Algorithmvariable"/>
        </w:rPr>
        <w:t>candidate</w:t>
      </w:r>
      <w:r w:rsidRPr="00495448">
        <w:t>.</w:t>
      </w:r>
    </w:p>
    <w:p w:rsidR="00BB7F36" w:rsidRPr="00495448" w:rsidRDefault="00BB7F36" w:rsidP="00F91DF8">
      <w:pPr>
        <w:pStyle w:val="Algorithm"/>
        <w:numPr>
          <w:ilvl w:val="1"/>
          <w:numId w:val="40"/>
        </w:numPr>
      </w:pPr>
      <w:r w:rsidRPr="00495448">
        <w:t xml:space="preserve">Let </w:t>
      </w:r>
      <w:r w:rsidRPr="00495448">
        <w:rPr>
          <w:rStyle w:val="Algorithmvariable"/>
        </w:rPr>
        <w:t>pos</w:t>
      </w:r>
      <w:r w:rsidRPr="00495448">
        <w:t xml:space="preserve"> be the character index of the last occurrence of </w:t>
      </w:r>
      <w:r w:rsidRPr="00495448">
        <w:rPr>
          <w:rStyle w:val="Algorithmcode"/>
        </w:rPr>
        <w:t>"-"</w:t>
      </w:r>
      <w:r w:rsidRPr="00495448">
        <w:t xml:space="preserve"> (U+002D) within </w:t>
      </w:r>
      <w:r w:rsidRPr="00495448">
        <w:rPr>
          <w:rStyle w:val="Algorithmvariable"/>
        </w:rPr>
        <w:t>candidate</w:t>
      </w:r>
      <w:r w:rsidRPr="00495448">
        <w:t xml:space="preserve">. If that character does not occur, return </w:t>
      </w:r>
      <w:r w:rsidRPr="00495448">
        <w:rPr>
          <w:rStyle w:val="Algorithmkeyword"/>
        </w:rPr>
        <w:t>undefined</w:t>
      </w:r>
      <w:r w:rsidRPr="00495448">
        <w:t>.</w:t>
      </w:r>
    </w:p>
    <w:p w:rsidR="00BB7F36" w:rsidRPr="00495448" w:rsidRDefault="00BB7F36" w:rsidP="00F91DF8">
      <w:pPr>
        <w:pStyle w:val="Algorithm"/>
        <w:numPr>
          <w:ilvl w:val="1"/>
          <w:numId w:val="40"/>
        </w:numPr>
      </w:pPr>
      <w:r w:rsidRPr="00495448">
        <w:t xml:space="preserve">If </w:t>
      </w:r>
      <w:r w:rsidRPr="00495448">
        <w:rPr>
          <w:rStyle w:val="Algorithmvariable"/>
        </w:rPr>
        <w:t>pos</w:t>
      </w:r>
      <w:r w:rsidRPr="00495448">
        <w:t xml:space="preserve"> ≥ 2 and the character </w:t>
      </w:r>
      <w:r w:rsidRPr="00495448">
        <w:rPr>
          <w:rStyle w:val="Algorithmcode"/>
        </w:rPr>
        <w:t>"-"</w:t>
      </w:r>
      <w:r w:rsidRPr="00495448">
        <w:t xml:space="preserve"> occurs at index </w:t>
      </w:r>
      <w:r w:rsidRPr="00495448">
        <w:rPr>
          <w:rStyle w:val="Algorithmvariable"/>
        </w:rPr>
        <w:t>pos</w:t>
      </w:r>
      <w:r w:rsidRPr="00495448">
        <w:t xml:space="preserve">-2 of </w:t>
      </w:r>
      <w:r w:rsidRPr="00495448">
        <w:rPr>
          <w:rStyle w:val="Algorithmvariable"/>
        </w:rPr>
        <w:t>candidate</w:t>
      </w:r>
      <w:r w:rsidRPr="00495448">
        <w:t xml:space="preserve">, then decrease </w:t>
      </w:r>
      <w:r w:rsidRPr="00495448">
        <w:rPr>
          <w:rStyle w:val="Algorithmvariable"/>
        </w:rPr>
        <w:t>pos</w:t>
      </w:r>
      <w:r w:rsidRPr="00495448">
        <w:t xml:space="preserve"> by 2.</w:t>
      </w:r>
    </w:p>
    <w:p w:rsidR="00BB7F36" w:rsidRPr="00495448" w:rsidRDefault="00BB7F36" w:rsidP="00F91DF8">
      <w:pPr>
        <w:pStyle w:val="Algorithm"/>
        <w:numPr>
          <w:ilvl w:val="1"/>
          <w:numId w:val="40"/>
        </w:numPr>
      </w:pPr>
      <w:r w:rsidRPr="00495448">
        <w:t xml:space="preserve">Let </w:t>
      </w:r>
      <w:r w:rsidRPr="00495448">
        <w:rPr>
          <w:rStyle w:val="Algorithmvariable"/>
        </w:rPr>
        <w:t>candidate</w:t>
      </w:r>
      <w:r w:rsidRPr="00495448">
        <w:t xml:space="preserve"> be the substring of </w:t>
      </w:r>
      <w:r w:rsidRPr="00495448">
        <w:rPr>
          <w:rStyle w:val="Algorithmvariable"/>
        </w:rPr>
        <w:t>candidate</w:t>
      </w:r>
      <w:r w:rsidRPr="00495448">
        <w:t xml:space="preserve"> from position 0</w:t>
      </w:r>
      <w:r>
        <w:t>, inclusive,</w:t>
      </w:r>
      <w:r w:rsidRPr="00495448">
        <w:t xml:space="preserve"> to position </w:t>
      </w:r>
      <w:r w:rsidRPr="00495448">
        <w:rPr>
          <w:rStyle w:val="Algorithmvariable"/>
        </w:rPr>
        <w:t>pos</w:t>
      </w:r>
      <w:r>
        <w:t>, exclusive</w:t>
      </w:r>
      <w:r w:rsidRPr="00495448">
        <w:t>.</w:t>
      </w:r>
    </w:p>
    <w:p w:rsidR="00BB7F36" w:rsidRPr="00495448" w:rsidRDefault="00BB7F36" w:rsidP="00BB7F36">
      <w:pPr>
        <w:pStyle w:val="Heading3"/>
        <w:numPr>
          <w:ilvl w:val="2"/>
          <w:numId w:val="1"/>
        </w:numPr>
        <w:tabs>
          <w:tab w:val="clear" w:pos="720"/>
        </w:tabs>
      </w:pPr>
      <w:r w:rsidRPr="00495448">
        <w:t xml:space="preserve"> </w:t>
      </w:r>
      <w:bookmarkStart w:id="146" w:name="_Ref202238730"/>
      <w:bookmarkStart w:id="147" w:name="_Toc210898660"/>
      <w:bookmarkStart w:id="148" w:name="_Toc337799251"/>
      <w:r w:rsidRPr="00495448">
        <w:t>LookupMatcher (availableLocales, requestedLocales)</w:t>
      </w:r>
      <w:bookmarkEnd w:id="146"/>
      <w:bookmarkEnd w:id="147"/>
      <w:bookmarkEnd w:id="148"/>
    </w:p>
    <w:p w:rsidR="00BB7F36" w:rsidRPr="00495448" w:rsidRDefault="00BB7F36" w:rsidP="00BB7F36">
      <w:r w:rsidRPr="00495448">
        <w:t xml:space="preserve">The LookupMatcher abstract operation compares </w:t>
      </w:r>
      <w:r w:rsidRPr="00495448">
        <w:rPr>
          <w:rStyle w:val="Algorithmvariable"/>
        </w:rPr>
        <w:t>requestedLocales</w:t>
      </w:r>
      <w:r w:rsidRPr="00495448">
        <w:t xml:space="preserve">, which must be a List as returned by CanonicalizeLocaleList, against the locales in </w:t>
      </w:r>
      <w:r w:rsidRPr="00495448">
        <w:rPr>
          <w:rStyle w:val="Algorithmvariable"/>
        </w:rPr>
        <w:t>availableLocales</w:t>
      </w:r>
      <w:r w:rsidRPr="00495448">
        <w:t xml:space="preserve"> and determines the best available language to meet the request. The following steps are taken:</w:t>
      </w:r>
    </w:p>
    <w:p w:rsidR="00BB7F36" w:rsidRPr="00495448" w:rsidRDefault="00BB7F36" w:rsidP="00F91DF8">
      <w:pPr>
        <w:pStyle w:val="Algorithm"/>
        <w:numPr>
          <w:ilvl w:val="0"/>
          <w:numId w:val="24"/>
        </w:numPr>
      </w:pPr>
      <w:r w:rsidRPr="00495448">
        <w:t xml:space="preserve">Let </w:t>
      </w:r>
      <w:r w:rsidRPr="00495448">
        <w:rPr>
          <w:rStyle w:val="Algorithmvariable"/>
        </w:rPr>
        <w:t>i</w:t>
      </w:r>
      <w:r w:rsidRPr="00495448">
        <w:t xml:space="preserve"> be 0.</w:t>
      </w:r>
    </w:p>
    <w:p w:rsidR="00BB7F36" w:rsidRPr="00495448" w:rsidRDefault="00BB7F36" w:rsidP="00F91DF8">
      <w:pPr>
        <w:pStyle w:val="Algorithm"/>
        <w:numPr>
          <w:ilvl w:val="0"/>
          <w:numId w:val="24"/>
        </w:numPr>
      </w:pPr>
      <w:r w:rsidRPr="00495448">
        <w:t xml:space="preserve">Let </w:t>
      </w:r>
      <w:r w:rsidRPr="00495448">
        <w:rPr>
          <w:rStyle w:val="Algorithmvariable"/>
        </w:rPr>
        <w:t>len</w:t>
      </w:r>
      <w:r w:rsidRPr="00495448">
        <w:t xml:space="preserve"> be the number of elements in </w:t>
      </w:r>
      <w:r w:rsidRPr="00495448">
        <w:rPr>
          <w:rStyle w:val="Algorithmvariable"/>
        </w:rPr>
        <w:t>requestedLocales</w:t>
      </w:r>
      <w:r w:rsidRPr="00495448">
        <w:t>.</w:t>
      </w:r>
    </w:p>
    <w:p w:rsidR="00BB7F36" w:rsidRPr="00495448" w:rsidRDefault="00BB7F36" w:rsidP="00F91DF8">
      <w:pPr>
        <w:pStyle w:val="Algorithm"/>
        <w:numPr>
          <w:ilvl w:val="0"/>
          <w:numId w:val="24"/>
        </w:numPr>
      </w:pPr>
      <w:r w:rsidRPr="00495448">
        <w:t xml:space="preserve">Let </w:t>
      </w:r>
      <w:r w:rsidRPr="00495448">
        <w:rPr>
          <w:rStyle w:val="Algorithmvariable"/>
        </w:rPr>
        <w:t>availableLocale</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24"/>
        </w:numPr>
      </w:pPr>
      <w:r w:rsidRPr="00495448">
        <w:t xml:space="preserve">Repeat while </w:t>
      </w:r>
      <w:r w:rsidRPr="00495448">
        <w:rPr>
          <w:rStyle w:val="Algorithmvariable"/>
        </w:rPr>
        <w:t>i</w:t>
      </w:r>
      <w:r w:rsidRPr="00495448">
        <w:t xml:space="preserve"> &lt; </w:t>
      </w:r>
      <w:r w:rsidRPr="00495448">
        <w:rPr>
          <w:rStyle w:val="Algorithmvariable"/>
        </w:rPr>
        <w:t>len</w:t>
      </w:r>
      <w:r w:rsidRPr="00495448">
        <w:t xml:space="preserve"> and </w:t>
      </w:r>
      <w:r w:rsidRPr="00495448">
        <w:rPr>
          <w:rStyle w:val="Algorithmvariable"/>
        </w:rPr>
        <w:t>availableLocale</w:t>
      </w:r>
      <w:r w:rsidRPr="00495448">
        <w:t xml:space="preserve"> is </w:t>
      </w:r>
      <w:r w:rsidRPr="00495448">
        <w:rPr>
          <w:rStyle w:val="Algorithmkeyword"/>
        </w:rPr>
        <w:t>undefined</w:t>
      </w:r>
      <w:r w:rsidRPr="00495448">
        <w:t>:</w:t>
      </w:r>
    </w:p>
    <w:p w:rsidR="00BB7F36" w:rsidRPr="00495448" w:rsidRDefault="00BB7F36" w:rsidP="00F91DF8">
      <w:pPr>
        <w:pStyle w:val="Algorithm"/>
        <w:numPr>
          <w:ilvl w:val="1"/>
          <w:numId w:val="24"/>
        </w:numPr>
      </w:pPr>
      <w:r w:rsidRPr="00495448">
        <w:t xml:space="preserve">Let </w:t>
      </w:r>
      <w:r w:rsidRPr="00495448">
        <w:rPr>
          <w:rStyle w:val="Algorithmvariable"/>
        </w:rPr>
        <w:t>locale</w:t>
      </w:r>
      <w:r w:rsidRPr="00495448">
        <w:t xml:space="preserve"> be the element of </w:t>
      </w:r>
      <w:r w:rsidRPr="00495448">
        <w:rPr>
          <w:rStyle w:val="Algorithmvariable"/>
        </w:rPr>
        <w:t>requestedLocales</w:t>
      </w:r>
      <w:r w:rsidRPr="00495448">
        <w:t xml:space="preserve"> </w:t>
      </w:r>
      <w:r w:rsidRPr="00495448">
        <w:rPr>
          <w:color w:val="000000"/>
          <w:sz w:val="19"/>
          <w:szCs w:val="19"/>
        </w:rPr>
        <w:t>at 0-origined list position</w:t>
      </w:r>
      <w:r w:rsidRPr="00495448">
        <w:t xml:space="preserve"> </w:t>
      </w:r>
      <w:r w:rsidRPr="00495448">
        <w:rPr>
          <w:rStyle w:val="Algorithmvariable"/>
        </w:rPr>
        <w:t>i</w:t>
      </w:r>
      <w:r w:rsidRPr="00495448">
        <w:t>.</w:t>
      </w:r>
    </w:p>
    <w:p w:rsidR="00BB7F36" w:rsidRPr="00495448" w:rsidRDefault="00BB7F36" w:rsidP="00F91DF8">
      <w:pPr>
        <w:pStyle w:val="Algorithm"/>
        <w:numPr>
          <w:ilvl w:val="1"/>
          <w:numId w:val="24"/>
        </w:numPr>
      </w:pPr>
      <w:r w:rsidRPr="00495448">
        <w:t xml:space="preserve">Let </w:t>
      </w:r>
      <w:r w:rsidRPr="00495448">
        <w:rPr>
          <w:rStyle w:val="Algorithmvariable"/>
        </w:rPr>
        <w:t>noExtensionsLocale</w:t>
      </w:r>
      <w:r w:rsidRPr="00495448">
        <w:t xml:space="preserve"> be the String value that is </w:t>
      </w:r>
      <w:r w:rsidRPr="00495448">
        <w:rPr>
          <w:rStyle w:val="Algorithmvariable"/>
        </w:rPr>
        <w:t>locale</w:t>
      </w:r>
      <w:r w:rsidRPr="00495448">
        <w:t xml:space="preserve"> with all Unicode locale extension sequences removed.</w:t>
      </w:r>
    </w:p>
    <w:p w:rsidR="00BB7F36" w:rsidRPr="00495448" w:rsidRDefault="00BB7F36" w:rsidP="00F91DF8">
      <w:pPr>
        <w:pStyle w:val="Algorithm"/>
        <w:numPr>
          <w:ilvl w:val="1"/>
          <w:numId w:val="24"/>
        </w:numPr>
      </w:pPr>
      <w:r w:rsidRPr="00495448">
        <w:t xml:space="preserve">Let </w:t>
      </w:r>
      <w:r w:rsidRPr="00495448">
        <w:rPr>
          <w:rStyle w:val="Algorithmvariable"/>
        </w:rPr>
        <w:t>availableLocale</w:t>
      </w:r>
      <w:r w:rsidRPr="00495448">
        <w:t xml:space="preserve"> be the result of calling the BestAvailableLocale abstract operation (defined in </w:t>
      </w:r>
      <w:r w:rsidRPr="00495448">
        <w:fldChar w:fldCharType="begin"/>
      </w:r>
      <w:r w:rsidRPr="00495448">
        <w:instrText xml:space="preserve"> REF _Ref202238639 \r \h </w:instrText>
      </w:r>
      <w:r w:rsidRPr="00495448">
        <w:fldChar w:fldCharType="separate"/>
      </w:r>
      <w:r>
        <w:t>9.2.2</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noExtensionsLocale</w:t>
      </w:r>
      <w:r w:rsidRPr="00495448">
        <w:t>.</w:t>
      </w:r>
    </w:p>
    <w:p w:rsidR="00BB7F36" w:rsidRPr="00495448" w:rsidRDefault="00BB7F36" w:rsidP="00F91DF8">
      <w:pPr>
        <w:pStyle w:val="Algorithm"/>
        <w:numPr>
          <w:ilvl w:val="1"/>
          <w:numId w:val="24"/>
        </w:numPr>
      </w:pPr>
      <w:r w:rsidRPr="00495448">
        <w:t xml:space="preserve">Increase </w:t>
      </w:r>
      <w:r w:rsidRPr="00495448">
        <w:rPr>
          <w:rStyle w:val="Algorithmvariable"/>
        </w:rPr>
        <w:t>i</w:t>
      </w:r>
      <w:r w:rsidRPr="00495448">
        <w:t xml:space="preserve"> by 1.</w:t>
      </w:r>
    </w:p>
    <w:p w:rsidR="00BB7F36" w:rsidRPr="00495448" w:rsidRDefault="00BB7F36" w:rsidP="00F91DF8">
      <w:pPr>
        <w:pStyle w:val="Algorithm"/>
        <w:numPr>
          <w:ilvl w:val="0"/>
          <w:numId w:val="24"/>
        </w:numPr>
      </w:pPr>
      <w:r w:rsidRPr="00495448">
        <w:t xml:space="preserve">Let </w:t>
      </w:r>
      <w:r w:rsidRPr="00495448">
        <w:rPr>
          <w:rStyle w:val="Algorithmvariable"/>
        </w:rPr>
        <w:t>result</w:t>
      </w:r>
      <w:r w:rsidRPr="00495448">
        <w:t xml:space="preserve"> be a new Record.</w:t>
      </w:r>
    </w:p>
    <w:p w:rsidR="00BB7F36" w:rsidRPr="00495448" w:rsidRDefault="00BB7F36" w:rsidP="00F91DF8">
      <w:pPr>
        <w:pStyle w:val="Algorithm"/>
        <w:numPr>
          <w:ilvl w:val="0"/>
          <w:numId w:val="24"/>
        </w:numPr>
      </w:pPr>
      <w:r w:rsidRPr="00495448">
        <w:t xml:space="preserve">If </w:t>
      </w:r>
      <w:r w:rsidRPr="00495448">
        <w:rPr>
          <w:rStyle w:val="Algorithmvariable"/>
        </w:rPr>
        <w:t>availableLocale</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1"/>
          <w:numId w:val="24"/>
        </w:numPr>
      </w:pPr>
      <w:r w:rsidRPr="00495448">
        <w:t xml:space="preserve">Set </w:t>
      </w:r>
      <w:r w:rsidRPr="00495448">
        <w:rPr>
          <w:rStyle w:val="Algorithmvariable"/>
        </w:rPr>
        <w:t>result</w:t>
      </w:r>
      <w:r w:rsidRPr="00495448">
        <w:t xml:space="preserve">.[[locale]] to </w:t>
      </w:r>
      <w:r w:rsidRPr="00495448">
        <w:rPr>
          <w:rStyle w:val="Algorithmvariable"/>
        </w:rPr>
        <w:t>availableLocale</w:t>
      </w:r>
      <w:r w:rsidRPr="00495448">
        <w:t>.</w:t>
      </w:r>
    </w:p>
    <w:p w:rsidR="00BB7F36" w:rsidRPr="00495448" w:rsidRDefault="00BB7F36" w:rsidP="00F91DF8">
      <w:pPr>
        <w:pStyle w:val="Algorithm"/>
        <w:numPr>
          <w:ilvl w:val="1"/>
          <w:numId w:val="24"/>
        </w:numPr>
      </w:pPr>
      <w:r w:rsidRPr="00495448">
        <w:t xml:space="preserve">If </w:t>
      </w:r>
      <w:r w:rsidRPr="00495448">
        <w:rPr>
          <w:rStyle w:val="Algorithmvariable"/>
        </w:rPr>
        <w:t>locale</w:t>
      </w:r>
      <w:r w:rsidRPr="00495448">
        <w:t xml:space="preserve"> and </w:t>
      </w:r>
      <w:r w:rsidRPr="00495448">
        <w:rPr>
          <w:rStyle w:val="Algorithmvariable"/>
        </w:rPr>
        <w:t>noExtensionsLocale</w:t>
      </w:r>
      <w:r w:rsidRPr="00495448">
        <w:t xml:space="preserve"> are not the same String value, then</w:t>
      </w:r>
    </w:p>
    <w:p w:rsidR="00BB7F36" w:rsidRPr="00495448" w:rsidRDefault="00BB7F36" w:rsidP="00F91DF8">
      <w:pPr>
        <w:pStyle w:val="Algorithm"/>
        <w:numPr>
          <w:ilvl w:val="2"/>
          <w:numId w:val="24"/>
        </w:numPr>
      </w:pPr>
      <w:r w:rsidRPr="00495448">
        <w:t xml:space="preserve">Let </w:t>
      </w:r>
      <w:r w:rsidRPr="00495448">
        <w:rPr>
          <w:rStyle w:val="Algorithmvariable"/>
        </w:rPr>
        <w:t>extension</w:t>
      </w:r>
      <w:r w:rsidRPr="00495448">
        <w:t xml:space="preserve"> be the String value consisting of the first substring of </w:t>
      </w:r>
      <w:r w:rsidRPr="00495448">
        <w:rPr>
          <w:rStyle w:val="Algorithmvariable"/>
        </w:rPr>
        <w:t>locale</w:t>
      </w:r>
      <w:r w:rsidRPr="00495448">
        <w:t xml:space="preserve"> that is a Unicode locale extension sequence.</w:t>
      </w:r>
    </w:p>
    <w:p w:rsidR="00BB7F36" w:rsidRPr="00495448" w:rsidRDefault="00BB7F36" w:rsidP="00F91DF8">
      <w:pPr>
        <w:pStyle w:val="Algorithm"/>
        <w:numPr>
          <w:ilvl w:val="2"/>
          <w:numId w:val="24"/>
        </w:numPr>
      </w:pPr>
      <w:r w:rsidRPr="00495448">
        <w:t xml:space="preserve">Let </w:t>
      </w:r>
      <w:r w:rsidRPr="00495448">
        <w:rPr>
          <w:rStyle w:val="Algorithmvariable"/>
        </w:rPr>
        <w:t>extensionIndex</w:t>
      </w:r>
      <w:r w:rsidRPr="00495448">
        <w:t xml:space="preserve"> be the character position of the initial </w:t>
      </w:r>
      <w:r w:rsidRPr="00495448">
        <w:rPr>
          <w:rStyle w:val="Algorithmcode"/>
        </w:rPr>
        <w:t>"-"</w:t>
      </w:r>
      <w:r w:rsidRPr="00495448">
        <w:t xml:space="preserve"> of the first Unicode locale extension sequence within </w:t>
      </w:r>
      <w:r w:rsidRPr="00495448">
        <w:rPr>
          <w:rStyle w:val="Algorithmvariable"/>
        </w:rPr>
        <w:t>locale</w:t>
      </w:r>
      <w:r w:rsidRPr="00495448">
        <w:t>.</w:t>
      </w:r>
    </w:p>
    <w:p w:rsidR="00BB7F36" w:rsidRPr="00495448" w:rsidRDefault="00BB7F36" w:rsidP="00F91DF8">
      <w:pPr>
        <w:pStyle w:val="Algorithm"/>
        <w:numPr>
          <w:ilvl w:val="2"/>
          <w:numId w:val="24"/>
        </w:numPr>
      </w:pPr>
      <w:r w:rsidRPr="00495448">
        <w:t xml:space="preserve">Set </w:t>
      </w:r>
      <w:r w:rsidRPr="00495448">
        <w:rPr>
          <w:rStyle w:val="Algorithmvariable"/>
        </w:rPr>
        <w:t>result</w:t>
      </w:r>
      <w:r w:rsidRPr="00495448">
        <w:t xml:space="preserve">.[[extension]] to </w:t>
      </w:r>
      <w:r w:rsidRPr="00495448">
        <w:rPr>
          <w:rStyle w:val="Algorithmvariable"/>
        </w:rPr>
        <w:t>extension</w:t>
      </w:r>
      <w:r w:rsidRPr="00495448">
        <w:t>.</w:t>
      </w:r>
    </w:p>
    <w:p w:rsidR="00BB7F36" w:rsidRPr="00495448" w:rsidRDefault="00BB7F36" w:rsidP="00F91DF8">
      <w:pPr>
        <w:pStyle w:val="Algorithm"/>
        <w:numPr>
          <w:ilvl w:val="2"/>
          <w:numId w:val="24"/>
        </w:numPr>
      </w:pPr>
      <w:r w:rsidRPr="00495448">
        <w:t xml:space="preserve">Set </w:t>
      </w:r>
      <w:r w:rsidRPr="00495448">
        <w:rPr>
          <w:rStyle w:val="Algorithmvariable"/>
        </w:rPr>
        <w:t>result</w:t>
      </w:r>
      <w:r w:rsidRPr="00495448">
        <w:t xml:space="preserve">.[[extensionIndex]] to </w:t>
      </w:r>
      <w:r w:rsidRPr="00495448">
        <w:rPr>
          <w:rStyle w:val="Algorithmvariable"/>
        </w:rPr>
        <w:t>extensionIndex</w:t>
      </w:r>
      <w:r w:rsidRPr="00495448">
        <w:t>.</w:t>
      </w:r>
    </w:p>
    <w:p w:rsidR="00BB7F36" w:rsidRPr="00495448" w:rsidRDefault="00BB7F36" w:rsidP="00F91DF8">
      <w:pPr>
        <w:pStyle w:val="Algorithm"/>
        <w:numPr>
          <w:ilvl w:val="0"/>
          <w:numId w:val="24"/>
        </w:numPr>
      </w:pPr>
      <w:r w:rsidRPr="00495448">
        <w:t>Else</w:t>
      </w:r>
    </w:p>
    <w:p w:rsidR="00BB7F36" w:rsidRPr="00495448" w:rsidRDefault="00BB7F36" w:rsidP="00F91DF8">
      <w:pPr>
        <w:pStyle w:val="Algorithm"/>
        <w:numPr>
          <w:ilvl w:val="1"/>
          <w:numId w:val="24"/>
        </w:numPr>
      </w:pPr>
      <w:r w:rsidRPr="00495448">
        <w:t xml:space="preserve">Set </w:t>
      </w:r>
      <w:r w:rsidRPr="00495448">
        <w:rPr>
          <w:rStyle w:val="Algorithmvariable"/>
        </w:rPr>
        <w:t>result</w:t>
      </w:r>
      <w:r w:rsidRPr="00495448">
        <w:t xml:space="preserve">.[[locale]] to the value returned by the DefaultLocale abstract operation (defined in </w:t>
      </w:r>
      <w:r w:rsidRPr="00495448">
        <w:fldChar w:fldCharType="begin"/>
      </w:r>
      <w:r w:rsidRPr="00495448">
        <w:instrText xml:space="preserve"> REF _Ref190521279 \r \h </w:instrText>
      </w:r>
      <w:r w:rsidRPr="00495448">
        <w:fldChar w:fldCharType="separate"/>
      </w:r>
      <w:r>
        <w:t>6.2.4</w:t>
      </w:r>
      <w:r w:rsidRPr="00495448">
        <w:fldChar w:fldCharType="end"/>
      </w:r>
      <w:r w:rsidRPr="00495448">
        <w:t>).</w:t>
      </w:r>
    </w:p>
    <w:p w:rsidR="00BB7F36" w:rsidRPr="00495448" w:rsidRDefault="00BB7F36" w:rsidP="00F91DF8">
      <w:pPr>
        <w:pStyle w:val="Algorithm"/>
        <w:numPr>
          <w:ilvl w:val="0"/>
          <w:numId w:val="24"/>
        </w:numPr>
      </w:pPr>
      <w:r w:rsidRPr="00495448">
        <w:t xml:space="preserve">Return </w:t>
      </w:r>
      <w:r w:rsidRPr="00495448">
        <w:rPr>
          <w:rStyle w:val="Algorithmvariable"/>
        </w:rPr>
        <w:t>result</w:t>
      </w:r>
      <w:r w:rsidRPr="00495448">
        <w:t>.</w:t>
      </w:r>
    </w:p>
    <w:p w:rsidR="00BB7F36" w:rsidRPr="00495448" w:rsidRDefault="00BB7F36" w:rsidP="00BB7F36">
      <w:pPr>
        <w:pStyle w:val="Note"/>
      </w:pPr>
      <w:r>
        <w:t>NOTE</w:t>
      </w:r>
      <w:r>
        <w:tab/>
      </w:r>
      <w:r w:rsidRPr="00495448">
        <w:t xml:space="preserve">The algorithm is based on the Lookup algorithm described in RFC 4647 section 3.4, but options specified through Unicode locale extension sequences are ignored in the lookup. Information about such subsequences is returned separately. The abstract operation returns a record with a [[locale]] field, whose value is the language tag of the selected locale, which must be an element of </w:t>
      </w:r>
      <w:r w:rsidRPr="00495448">
        <w:rPr>
          <w:rStyle w:val="Algorithmvariable"/>
        </w:rPr>
        <w:t>availableLocales</w:t>
      </w:r>
      <w:r w:rsidRPr="00495448">
        <w:t>. If the language tag of the request locale that led to the selected locale contained a Unicode locale extension sequence, then the returned record also contains an [[extension]] field whose value is the first Unicode locale extension sequence, and an [[extensionIndex]] field whose value is the index of the first Unicode locale extension sequence within the request locale language tag.</w:t>
      </w:r>
    </w:p>
    <w:p w:rsidR="00BB7F36" w:rsidRPr="00495448" w:rsidRDefault="00BB7F36" w:rsidP="00BB7F36">
      <w:pPr>
        <w:pStyle w:val="Heading3"/>
        <w:numPr>
          <w:ilvl w:val="2"/>
          <w:numId w:val="1"/>
        </w:numPr>
        <w:tabs>
          <w:tab w:val="clear" w:pos="720"/>
        </w:tabs>
      </w:pPr>
      <w:bookmarkStart w:id="149" w:name="_Ref202238753"/>
      <w:bookmarkStart w:id="150" w:name="_Toc210898661"/>
      <w:bookmarkStart w:id="151" w:name="_Toc337799252"/>
      <w:r w:rsidRPr="00495448">
        <w:lastRenderedPageBreak/>
        <w:t>BestFitMatcher (availableLocales, requestedLocales)</w:t>
      </w:r>
      <w:bookmarkEnd w:id="149"/>
      <w:bookmarkEnd w:id="150"/>
      <w:bookmarkEnd w:id="151"/>
    </w:p>
    <w:p w:rsidR="00BB7F36" w:rsidRPr="00495448" w:rsidRDefault="00BB7F36" w:rsidP="00BB7F36">
      <w:r w:rsidRPr="00495448">
        <w:t xml:space="preserve">The BestFitMatcher abstract operation compares </w:t>
      </w:r>
      <w:r w:rsidRPr="00495448">
        <w:rPr>
          <w:rStyle w:val="Algorithmvariable"/>
        </w:rPr>
        <w:t>requestedLocales</w:t>
      </w:r>
      <w:r w:rsidRPr="00495448">
        <w:t xml:space="preserve">, which must be a List as returned by CanonicalizeLocaleList, against the locales in </w:t>
      </w:r>
      <w:r w:rsidRPr="00495448">
        <w:rPr>
          <w:rStyle w:val="Algorithmvariable"/>
        </w:rPr>
        <w:t>availableLocales</w:t>
      </w:r>
      <w:r w:rsidRPr="00495448">
        <w:t xml:space="preserve"> and determines the best available language to meet the request. The algorithm is implementation dependent, but should produce results that a typical user of the requested locales would perceive as at least as good as those produced by the LookupMatcher abstract operation. Options specified through Unicode locale extension sequences must be ignored by the algorithm. Information about such subsequences is returned separately. The abstract operation returns a record with a [[locale]] field, whose value is the language tag of the selected locale, which must be an element of </w:t>
      </w:r>
      <w:r w:rsidRPr="00495448">
        <w:rPr>
          <w:rStyle w:val="Algorithmvariable"/>
        </w:rPr>
        <w:t>availableLocales</w:t>
      </w:r>
      <w:r w:rsidRPr="00495448">
        <w:t>. If the language tag of the request locale that led to the selected locale contained a Unicode locale extension sequence, then the returned record also contains an [[extension]] field whose value is the first Unicode locale extension sequence, and an [[extensionIndex]] field whose value is the index of the first Unicode locale extension sequence within the request locale language tag.</w:t>
      </w:r>
    </w:p>
    <w:p w:rsidR="00BB7F36" w:rsidRPr="00495448" w:rsidRDefault="00BB7F36" w:rsidP="00BB7F36">
      <w:pPr>
        <w:pStyle w:val="Heading3"/>
        <w:numPr>
          <w:ilvl w:val="2"/>
          <w:numId w:val="1"/>
        </w:numPr>
        <w:tabs>
          <w:tab w:val="clear" w:pos="720"/>
        </w:tabs>
      </w:pPr>
      <w:bookmarkStart w:id="152" w:name="_Ref182132649"/>
      <w:bookmarkStart w:id="153" w:name="_Toc210898662"/>
      <w:bookmarkStart w:id="154" w:name="_Toc337799253"/>
      <w:r w:rsidRPr="00495448">
        <w:t>ResolveLocale (availableLocales, requestedLocales, options, relevantExtensionKeys, localeData)</w:t>
      </w:r>
      <w:bookmarkEnd w:id="152"/>
      <w:bookmarkEnd w:id="153"/>
      <w:bookmarkEnd w:id="154"/>
    </w:p>
    <w:p w:rsidR="00BB7F36" w:rsidRPr="00495448" w:rsidRDefault="00BB7F36" w:rsidP="00BB7F36">
      <w:bookmarkStart w:id="155" w:name="_Ref182132616"/>
      <w:r w:rsidRPr="00495448">
        <w:t xml:space="preserve">The ResolveLocale abstract operation compares a BCP 47 language priority list </w:t>
      </w:r>
      <w:r w:rsidRPr="00495448">
        <w:rPr>
          <w:rStyle w:val="Algorithmvariable"/>
        </w:rPr>
        <w:t>requestedLocales</w:t>
      </w:r>
      <w:r w:rsidRPr="00495448">
        <w:t xml:space="preserve"> against the locales in </w:t>
      </w:r>
      <w:r w:rsidRPr="00495448">
        <w:rPr>
          <w:rStyle w:val="Algorithmvariable"/>
        </w:rPr>
        <w:t>availableLocales</w:t>
      </w:r>
      <w:r w:rsidRPr="00495448">
        <w:t xml:space="preserve"> and determines the best available language to meet the request. </w:t>
      </w:r>
      <w:bookmarkEnd w:id="155"/>
      <w:r w:rsidRPr="00495448">
        <w:rPr>
          <w:rStyle w:val="Algorithmvariable"/>
        </w:rPr>
        <w:t xml:space="preserve">availableLocales </w:t>
      </w:r>
      <w:r w:rsidRPr="00495448">
        <w:t xml:space="preserve">and </w:t>
      </w:r>
      <w:r w:rsidRPr="00495448">
        <w:rPr>
          <w:rStyle w:val="Algorithmvariable"/>
        </w:rPr>
        <w:t>requestedLocales</w:t>
      </w:r>
      <w:r w:rsidRPr="00495448">
        <w:t xml:space="preserve"> must be provided as List values, </w:t>
      </w:r>
      <w:r w:rsidRPr="00495448">
        <w:rPr>
          <w:rStyle w:val="Algorithmvariable"/>
        </w:rPr>
        <w:t>options</w:t>
      </w:r>
      <w:r w:rsidRPr="00495448">
        <w:t xml:space="preserve"> as a Record.</w:t>
      </w:r>
    </w:p>
    <w:p w:rsidR="00BB7F36" w:rsidRPr="00495448" w:rsidRDefault="00BB7F36" w:rsidP="00BB7F36">
      <w:r w:rsidRPr="00495448">
        <w:t>The following steps are taken:</w:t>
      </w:r>
    </w:p>
    <w:p w:rsidR="00BB7F36" w:rsidRPr="00495448" w:rsidRDefault="00BB7F36" w:rsidP="00F91DF8">
      <w:pPr>
        <w:pStyle w:val="Algorithm"/>
        <w:numPr>
          <w:ilvl w:val="0"/>
          <w:numId w:val="26"/>
        </w:numPr>
      </w:pPr>
      <w:r w:rsidRPr="00495448">
        <w:t xml:space="preserve">Let </w:t>
      </w:r>
      <w:r w:rsidRPr="00495448">
        <w:rPr>
          <w:rStyle w:val="Algorithmvariable"/>
        </w:rPr>
        <w:t>matcher</w:t>
      </w:r>
      <w:r w:rsidRPr="00495448">
        <w:t xml:space="preserve"> be the value of </w:t>
      </w:r>
      <w:r w:rsidRPr="00495448">
        <w:rPr>
          <w:rStyle w:val="Algorithmvariable"/>
        </w:rPr>
        <w:t>options</w:t>
      </w:r>
      <w:r w:rsidRPr="00495448">
        <w:t>.[[localeMatcher]].</w:t>
      </w:r>
    </w:p>
    <w:p w:rsidR="00BB7F36" w:rsidRPr="00495448" w:rsidRDefault="00BB7F36" w:rsidP="00F91DF8">
      <w:pPr>
        <w:pStyle w:val="Algorithm"/>
        <w:numPr>
          <w:ilvl w:val="0"/>
          <w:numId w:val="26"/>
        </w:numPr>
      </w:pPr>
      <w:r w:rsidRPr="00495448">
        <w:t xml:space="preserve">If </w:t>
      </w:r>
      <w:r w:rsidRPr="00495448">
        <w:rPr>
          <w:rStyle w:val="Algorithmvariable"/>
        </w:rPr>
        <w:t>matcher</w:t>
      </w:r>
      <w:r w:rsidRPr="00495448">
        <w:t xml:space="preserve"> is </w:t>
      </w:r>
      <w:r w:rsidRPr="00495448">
        <w:rPr>
          <w:rStyle w:val="Algorithmcode"/>
        </w:rPr>
        <w:t>"lookup"</w:t>
      </w:r>
      <w:r>
        <w:t xml:space="preserve">, </w:t>
      </w:r>
      <w:r w:rsidRPr="00495448">
        <w:t>then</w:t>
      </w:r>
    </w:p>
    <w:p w:rsidR="00BB7F36" w:rsidRPr="00495448" w:rsidRDefault="00BB7F36" w:rsidP="00F91DF8">
      <w:pPr>
        <w:pStyle w:val="Algorithm"/>
        <w:numPr>
          <w:ilvl w:val="1"/>
          <w:numId w:val="26"/>
        </w:numPr>
      </w:pPr>
      <w:r w:rsidRPr="00495448">
        <w:t xml:space="preserve">Let </w:t>
      </w:r>
      <w:r w:rsidRPr="00495448">
        <w:rPr>
          <w:rStyle w:val="Algorithmvariable"/>
        </w:rPr>
        <w:t>r</w:t>
      </w:r>
      <w:r w:rsidRPr="00495448">
        <w:t xml:space="preserve"> be the result of calling the LookupMatcher abstract operation (defined in </w:t>
      </w:r>
      <w:r w:rsidRPr="00495448">
        <w:fldChar w:fldCharType="begin"/>
      </w:r>
      <w:r w:rsidRPr="00495448">
        <w:instrText xml:space="preserve"> REF _Ref202238730 \r \h </w:instrText>
      </w:r>
      <w:r w:rsidRPr="00495448">
        <w:fldChar w:fldCharType="separate"/>
      </w:r>
      <w:r>
        <w:t>9.2.3</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requestedLocales</w:t>
      </w:r>
      <w:r w:rsidRPr="00495448">
        <w:t>.</w:t>
      </w:r>
    </w:p>
    <w:p w:rsidR="00BB7F36" w:rsidRPr="00495448" w:rsidRDefault="00BB7F36" w:rsidP="00F91DF8">
      <w:pPr>
        <w:pStyle w:val="Algorithm"/>
        <w:numPr>
          <w:ilvl w:val="0"/>
          <w:numId w:val="26"/>
        </w:numPr>
      </w:pPr>
      <w:r w:rsidRPr="00495448">
        <w:t>Else</w:t>
      </w:r>
    </w:p>
    <w:p w:rsidR="00BB7F36" w:rsidRPr="00495448" w:rsidRDefault="00BB7F36" w:rsidP="00F91DF8">
      <w:pPr>
        <w:pStyle w:val="Algorithm"/>
        <w:numPr>
          <w:ilvl w:val="1"/>
          <w:numId w:val="26"/>
        </w:numPr>
      </w:pPr>
      <w:r w:rsidRPr="00495448">
        <w:t xml:space="preserve">Let </w:t>
      </w:r>
      <w:r w:rsidRPr="00495448">
        <w:rPr>
          <w:rStyle w:val="Algorithmvariable"/>
        </w:rPr>
        <w:t>r</w:t>
      </w:r>
      <w:r w:rsidRPr="00495448">
        <w:t xml:space="preserve"> be the result of calling the BestFitMatcher abstract operation (defined in </w:t>
      </w:r>
      <w:r w:rsidRPr="00495448">
        <w:fldChar w:fldCharType="begin"/>
      </w:r>
      <w:r w:rsidRPr="00495448">
        <w:instrText xml:space="preserve"> REF _Ref202238753 \r \h </w:instrText>
      </w:r>
      <w:r w:rsidRPr="00495448">
        <w:fldChar w:fldCharType="separate"/>
      </w:r>
      <w:r>
        <w:t>9.2.4</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requestedLocales</w:t>
      </w:r>
      <w:r w:rsidRPr="00495448">
        <w:t>.</w:t>
      </w:r>
    </w:p>
    <w:p w:rsidR="00BB7F36" w:rsidRPr="00495448" w:rsidRDefault="00BB7F36" w:rsidP="00F91DF8">
      <w:pPr>
        <w:pStyle w:val="Algorithm"/>
        <w:numPr>
          <w:ilvl w:val="0"/>
          <w:numId w:val="26"/>
        </w:numPr>
      </w:pPr>
      <w:r w:rsidRPr="00495448">
        <w:t xml:space="preserve">Let </w:t>
      </w:r>
      <w:r w:rsidRPr="00495448">
        <w:rPr>
          <w:rStyle w:val="Algorithmvariable"/>
        </w:rPr>
        <w:t>foundLocale</w:t>
      </w:r>
      <w:r w:rsidRPr="00495448">
        <w:t xml:space="preserve"> be the value of </w:t>
      </w:r>
      <w:r w:rsidRPr="00495448">
        <w:rPr>
          <w:rStyle w:val="Algorithmvariable"/>
        </w:rPr>
        <w:t>r</w:t>
      </w:r>
      <w:r w:rsidRPr="00495448">
        <w:t>.[[locale]].</w:t>
      </w:r>
    </w:p>
    <w:p w:rsidR="00BB7F36" w:rsidRPr="00495448" w:rsidRDefault="00BB7F36" w:rsidP="00F91DF8">
      <w:pPr>
        <w:pStyle w:val="Algorithm"/>
        <w:numPr>
          <w:ilvl w:val="0"/>
          <w:numId w:val="26"/>
        </w:numPr>
      </w:pPr>
      <w:r w:rsidRPr="00495448">
        <w:t xml:space="preserve">If </w:t>
      </w:r>
      <w:r w:rsidRPr="00495448">
        <w:rPr>
          <w:rStyle w:val="Algorithmvariable"/>
        </w:rPr>
        <w:t>r</w:t>
      </w:r>
      <w:r w:rsidRPr="00495448">
        <w:t xml:space="preserve"> has an [[extension]] field, then</w:t>
      </w:r>
    </w:p>
    <w:p w:rsidR="00BB7F36" w:rsidRPr="00495448" w:rsidRDefault="00BB7F36" w:rsidP="00F91DF8">
      <w:pPr>
        <w:pStyle w:val="Algorithm"/>
        <w:numPr>
          <w:ilvl w:val="1"/>
          <w:numId w:val="26"/>
        </w:numPr>
      </w:pPr>
      <w:r w:rsidRPr="00495448">
        <w:t xml:space="preserve">Let </w:t>
      </w:r>
      <w:r w:rsidRPr="00495448">
        <w:rPr>
          <w:rStyle w:val="Algorithmvariable"/>
        </w:rPr>
        <w:t>extension</w:t>
      </w:r>
      <w:r w:rsidRPr="00495448">
        <w:t xml:space="preserve"> be the value of </w:t>
      </w:r>
      <w:r w:rsidRPr="00495448">
        <w:rPr>
          <w:rStyle w:val="Algorithmvariable"/>
        </w:rPr>
        <w:t>r</w:t>
      </w:r>
      <w:r w:rsidRPr="00495448">
        <w:t>.[[extension]].</w:t>
      </w:r>
    </w:p>
    <w:p w:rsidR="00BB7F36" w:rsidRPr="00495448" w:rsidRDefault="00BB7F36" w:rsidP="00F91DF8">
      <w:pPr>
        <w:pStyle w:val="Algorithm"/>
        <w:numPr>
          <w:ilvl w:val="1"/>
          <w:numId w:val="26"/>
        </w:numPr>
      </w:pPr>
      <w:r w:rsidRPr="00495448">
        <w:t xml:space="preserve">Let </w:t>
      </w:r>
      <w:r w:rsidRPr="00495448">
        <w:rPr>
          <w:rStyle w:val="Algorithmvariable"/>
        </w:rPr>
        <w:t>extensionIndex</w:t>
      </w:r>
      <w:r w:rsidRPr="00495448">
        <w:t xml:space="preserve"> be the value of </w:t>
      </w:r>
      <w:r w:rsidRPr="00495448">
        <w:rPr>
          <w:rStyle w:val="Algorithmvariable"/>
        </w:rPr>
        <w:t>r</w:t>
      </w:r>
      <w:r w:rsidRPr="00495448">
        <w:t>.[[extensionIndex]].</w:t>
      </w:r>
    </w:p>
    <w:p w:rsidR="00BB7F36" w:rsidRPr="00495448" w:rsidRDefault="00BB7F36" w:rsidP="00F91DF8">
      <w:pPr>
        <w:pStyle w:val="Algorithm"/>
        <w:numPr>
          <w:ilvl w:val="1"/>
          <w:numId w:val="26"/>
        </w:numPr>
      </w:pPr>
      <w:r w:rsidRPr="00495448">
        <w:t xml:space="preserve">Let </w:t>
      </w:r>
      <w:r w:rsidRPr="00495448">
        <w:rPr>
          <w:rStyle w:val="Algorithmvariable"/>
        </w:rPr>
        <w:t>split</w:t>
      </w:r>
      <w:r w:rsidRPr="00495448">
        <w:t xml:space="preserve"> be the standard built-in function object defined in ES5, 15.5.4.14.</w:t>
      </w:r>
    </w:p>
    <w:p w:rsidR="00BB7F36" w:rsidRPr="00495448" w:rsidRDefault="00BB7F36" w:rsidP="00F91DF8">
      <w:pPr>
        <w:pStyle w:val="Algorithm"/>
        <w:numPr>
          <w:ilvl w:val="1"/>
          <w:numId w:val="26"/>
        </w:numPr>
      </w:pPr>
      <w:r w:rsidRPr="00495448">
        <w:t xml:space="preserve">Let </w:t>
      </w:r>
      <w:r w:rsidRPr="00495448">
        <w:rPr>
          <w:rStyle w:val="Algorithmvariable"/>
        </w:rPr>
        <w:t>extensionSubtags</w:t>
      </w:r>
      <w:r w:rsidRPr="00495448">
        <w:t xml:space="preserve"> be the result of calling the [[Call]] internal method of </w:t>
      </w:r>
      <w:r w:rsidRPr="00495448">
        <w:rPr>
          <w:rStyle w:val="Algorithmvariable"/>
        </w:rPr>
        <w:t>split</w:t>
      </w:r>
      <w:r w:rsidRPr="00495448">
        <w:t xml:space="preserve"> with </w:t>
      </w:r>
      <w:r w:rsidRPr="00495448">
        <w:rPr>
          <w:rStyle w:val="Algorithmvariable"/>
        </w:rPr>
        <w:t>extension</w:t>
      </w:r>
      <w:r w:rsidRPr="00495448">
        <w:t xml:space="preserve"> as the </w:t>
      </w:r>
      <w:r w:rsidRPr="00495448">
        <w:rPr>
          <w:rStyle w:val="Algorithmkeyword"/>
        </w:rPr>
        <w:t>this</w:t>
      </w:r>
      <w:r w:rsidRPr="00495448">
        <w:t xml:space="preserve"> value and an argument list containing the single item </w:t>
      </w:r>
      <w:r w:rsidRPr="00495448">
        <w:rPr>
          <w:rStyle w:val="Algorithmcode"/>
        </w:rPr>
        <w:t>"-"</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extensionSubtagsLength</w:t>
      </w:r>
      <w:r w:rsidRPr="00495448">
        <w:t xml:space="preserve"> be the result of calling the [[Get]] internal method of </w:t>
      </w:r>
      <w:r w:rsidRPr="00495448">
        <w:rPr>
          <w:rStyle w:val="Algorithmvariable"/>
        </w:rPr>
        <w:t>extensionSubtags</w:t>
      </w:r>
      <w:r w:rsidRPr="00495448">
        <w:t xml:space="preserve"> with argument </w:t>
      </w:r>
      <w:r w:rsidRPr="00495448">
        <w:rPr>
          <w:rStyle w:val="Algorithmcode"/>
        </w:rPr>
        <w:t>"length"</w:t>
      </w:r>
      <w:r w:rsidRPr="00495448">
        <w:t>.</w:t>
      </w:r>
    </w:p>
    <w:p w:rsidR="00BB7F36" w:rsidRPr="00495448" w:rsidRDefault="00BB7F36" w:rsidP="00F91DF8">
      <w:pPr>
        <w:pStyle w:val="Algorithm"/>
        <w:numPr>
          <w:ilvl w:val="0"/>
          <w:numId w:val="26"/>
        </w:numPr>
      </w:pPr>
      <w:r w:rsidRPr="00495448">
        <w:t xml:space="preserve">Let </w:t>
      </w:r>
      <w:r w:rsidRPr="00495448">
        <w:rPr>
          <w:rStyle w:val="Algorithmvariable"/>
        </w:rPr>
        <w:t>result</w:t>
      </w:r>
      <w:r w:rsidRPr="00495448">
        <w:t xml:space="preserve"> be a new Record.</w:t>
      </w:r>
    </w:p>
    <w:p w:rsidR="00BB7F36" w:rsidRPr="00495448" w:rsidRDefault="00BB7F36" w:rsidP="00F91DF8">
      <w:pPr>
        <w:pStyle w:val="Algorithm"/>
        <w:numPr>
          <w:ilvl w:val="0"/>
          <w:numId w:val="26"/>
        </w:numPr>
      </w:pPr>
      <w:r w:rsidRPr="00495448">
        <w:t xml:space="preserve">Set </w:t>
      </w:r>
      <w:r w:rsidRPr="00495448">
        <w:rPr>
          <w:rStyle w:val="Algorithmvariable"/>
        </w:rPr>
        <w:t>result</w:t>
      </w:r>
      <w:r w:rsidRPr="00495448">
        <w:t xml:space="preserve">.[[dataLocale]] to </w:t>
      </w:r>
      <w:r w:rsidRPr="00495448">
        <w:rPr>
          <w:rStyle w:val="Algorithmvariable"/>
        </w:rPr>
        <w:t>foundLocale</w:t>
      </w:r>
      <w:r w:rsidRPr="00495448">
        <w:t>.</w:t>
      </w:r>
    </w:p>
    <w:p w:rsidR="00BB7F36" w:rsidRPr="00495448" w:rsidRDefault="00BB7F36" w:rsidP="00F91DF8">
      <w:pPr>
        <w:pStyle w:val="Algorithm"/>
        <w:numPr>
          <w:ilvl w:val="0"/>
          <w:numId w:val="26"/>
        </w:numPr>
      </w:pPr>
      <w:r w:rsidRPr="00495448">
        <w:t xml:space="preserve">Let </w:t>
      </w:r>
      <w:r w:rsidRPr="00495448">
        <w:rPr>
          <w:rStyle w:val="Algorithmvariable"/>
        </w:rPr>
        <w:t>supportedExtension</w:t>
      </w:r>
      <w:r w:rsidRPr="00495448">
        <w:t xml:space="preserve"> be </w:t>
      </w:r>
      <w:r w:rsidRPr="00495448">
        <w:rPr>
          <w:rStyle w:val="Algorithmcode"/>
        </w:rPr>
        <w:t>"-u"</w:t>
      </w:r>
      <w:r w:rsidRPr="00495448">
        <w:t>.</w:t>
      </w:r>
    </w:p>
    <w:p w:rsidR="00BB7F36" w:rsidRPr="00495448" w:rsidRDefault="00BB7F36" w:rsidP="00F91DF8">
      <w:pPr>
        <w:pStyle w:val="Algorithm"/>
        <w:numPr>
          <w:ilvl w:val="0"/>
          <w:numId w:val="26"/>
        </w:numPr>
      </w:pPr>
      <w:r w:rsidRPr="00495448">
        <w:t xml:space="preserve">Let </w:t>
      </w:r>
      <w:r w:rsidRPr="00495448">
        <w:rPr>
          <w:rStyle w:val="Algorithmvariable"/>
        </w:rPr>
        <w:t>i</w:t>
      </w:r>
      <w:r w:rsidRPr="00495448">
        <w:t xml:space="preserve"> be 0.</w:t>
      </w:r>
    </w:p>
    <w:p w:rsidR="00BB7F36" w:rsidRPr="00495448" w:rsidRDefault="00BB7F36" w:rsidP="00F91DF8">
      <w:pPr>
        <w:pStyle w:val="Algorithm"/>
        <w:numPr>
          <w:ilvl w:val="0"/>
          <w:numId w:val="26"/>
        </w:numPr>
      </w:pPr>
      <w:r w:rsidRPr="00495448">
        <w:t xml:space="preserve">Let </w:t>
      </w:r>
      <w:r w:rsidRPr="00495448">
        <w:rPr>
          <w:rStyle w:val="Algorithmvariable"/>
        </w:rPr>
        <w:t>len</w:t>
      </w:r>
      <w:r w:rsidRPr="00495448">
        <w:t xml:space="preserve"> be the result of calling the [[Get]] internal method of </w:t>
      </w:r>
      <w:r w:rsidRPr="00495448">
        <w:rPr>
          <w:rStyle w:val="Algorithmvariable"/>
        </w:rPr>
        <w:t xml:space="preserve">relevantExtensionKeys </w:t>
      </w:r>
      <w:r w:rsidRPr="00495448">
        <w:t>with argument</w:t>
      </w:r>
      <w:r w:rsidRPr="00495448">
        <w:rPr>
          <w:rStyle w:val="Algorithmvariable"/>
        </w:rPr>
        <w:t xml:space="preserve"> </w:t>
      </w:r>
      <w:r w:rsidRPr="00495448">
        <w:rPr>
          <w:rStyle w:val="Algorithmcode"/>
        </w:rPr>
        <w:t>"length"</w:t>
      </w:r>
      <w:r w:rsidRPr="00495448">
        <w:t>.</w:t>
      </w:r>
    </w:p>
    <w:p w:rsidR="00BB7F36" w:rsidRPr="00495448" w:rsidRDefault="00BB7F36" w:rsidP="00F91DF8">
      <w:pPr>
        <w:pStyle w:val="Algorithm"/>
        <w:numPr>
          <w:ilvl w:val="0"/>
          <w:numId w:val="26"/>
        </w:numPr>
      </w:pPr>
      <w:r w:rsidRPr="00495448">
        <w:t xml:space="preserve">Repeat while </w:t>
      </w:r>
      <w:r w:rsidRPr="00495448">
        <w:rPr>
          <w:rStyle w:val="Algorithmvariable"/>
        </w:rPr>
        <w:t>i</w:t>
      </w:r>
      <w:r w:rsidRPr="00495448">
        <w:t xml:space="preserve"> &lt; </w:t>
      </w:r>
      <w:r w:rsidRPr="00495448">
        <w:rPr>
          <w:rStyle w:val="Algorithmvariable"/>
        </w:rPr>
        <w:t>len</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key</w:t>
      </w:r>
      <w:r w:rsidRPr="00495448">
        <w:t xml:space="preserve"> be the result of calling the [[Get]] internal method of </w:t>
      </w:r>
      <w:r w:rsidRPr="00495448">
        <w:rPr>
          <w:rStyle w:val="Algorithmvariable"/>
        </w:rPr>
        <w:t>relevantExtensionKeys</w:t>
      </w:r>
      <w:r w:rsidRPr="00495448">
        <w:t xml:space="preserve"> with argument ToString(</w:t>
      </w:r>
      <w:r w:rsidRPr="00495448">
        <w:rPr>
          <w:rStyle w:val="Algorithmvariable"/>
        </w:rPr>
        <w:t>i</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foundLocaleData</w:t>
      </w:r>
      <w:r w:rsidRPr="00495448">
        <w:t xml:space="preserve"> be the result of calling the [[Get]] internal method of </w:t>
      </w:r>
      <w:r w:rsidRPr="00495448">
        <w:rPr>
          <w:rStyle w:val="Algorithmvariable"/>
        </w:rPr>
        <w:t>localeData</w:t>
      </w:r>
      <w:r w:rsidRPr="00495448">
        <w:t xml:space="preserve"> with the argument </w:t>
      </w:r>
      <w:r w:rsidRPr="00495448">
        <w:rPr>
          <w:rStyle w:val="Algorithmvariable"/>
        </w:rPr>
        <w:t>foundLocale</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keyLocaleData</w:t>
      </w:r>
      <w:r w:rsidRPr="00495448">
        <w:t xml:space="preserve"> be the result of calling the [[Get]] internal method of </w:t>
      </w:r>
      <w:r w:rsidRPr="00495448">
        <w:rPr>
          <w:rStyle w:val="Algorithmvariable"/>
        </w:rPr>
        <w:t>foundLocaleData</w:t>
      </w:r>
      <w:r w:rsidRPr="00495448">
        <w:t xml:space="preserve"> with the argument </w:t>
      </w:r>
      <w:r w:rsidRPr="00495448">
        <w:rPr>
          <w:rStyle w:val="Algorithmvariable"/>
        </w:rPr>
        <w:t>key</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value</w:t>
      </w:r>
      <w:r w:rsidRPr="00495448">
        <w:t xml:space="preserve"> be the result of calling the [[Get]] internal method of </w:t>
      </w:r>
      <w:r w:rsidRPr="00495448">
        <w:rPr>
          <w:rStyle w:val="Algorithmvariable"/>
        </w:rPr>
        <w:t>keyLocaleData</w:t>
      </w:r>
      <w:r w:rsidRPr="00495448">
        <w:t xml:space="preserve"> with argument </w:t>
      </w:r>
      <w:r w:rsidRPr="00495448">
        <w:rPr>
          <w:rStyle w:val="Algorithmcode"/>
        </w:rPr>
        <w:t>"0"</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supportedExtensionAddition</w:t>
      </w:r>
      <w:r w:rsidRPr="00495448">
        <w:t xml:space="preserve"> be </w:t>
      </w:r>
      <w:r w:rsidRPr="00495448">
        <w:rPr>
          <w:rStyle w:val="Algorithmcode"/>
        </w:rPr>
        <w:t>""</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indexOf</w:t>
      </w:r>
      <w:r w:rsidRPr="00495448">
        <w:t xml:space="preserve"> be the standard built-in function object defined in ES5, 15.4.4.14.</w:t>
      </w:r>
    </w:p>
    <w:p w:rsidR="00BB7F36" w:rsidRPr="00495448" w:rsidRDefault="00BB7F36" w:rsidP="00F91DF8">
      <w:pPr>
        <w:pStyle w:val="Algorithm"/>
        <w:numPr>
          <w:ilvl w:val="1"/>
          <w:numId w:val="26"/>
        </w:numPr>
      </w:pPr>
      <w:r w:rsidRPr="00495448">
        <w:t xml:space="preserve">If </w:t>
      </w:r>
      <w:r w:rsidRPr="00495448">
        <w:rPr>
          <w:rStyle w:val="Algorithmvariable"/>
        </w:rPr>
        <w:t>extensionSubtags</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2"/>
          <w:numId w:val="26"/>
        </w:numPr>
      </w:pPr>
      <w:r w:rsidRPr="00495448">
        <w:t xml:space="preserve">Let </w:t>
      </w:r>
      <w:r w:rsidRPr="00495448">
        <w:rPr>
          <w:rStyle w:val="Algorithmvariable"/>
        </w:rPr>
        <w:t>keyPos</w:t>
      </w:r>
      <w:r w:rsidRPr="00495448">
        <w:t xml:space="preserve"> be the result of calling the [[Call]] internal method of </w:t>
      </w:r>
      <w:r w:rsidRPr="00495448">
        <w:rPr>
          <w:rStyle w:val="Algorithmvariable"/>
        </w:rPr>
        <w:t>indexOf</w:t>
      </w:r>
      <w:r w:rsidRPr="00495448">
        <w:t xml:space="preserve"> with </w:t>
      </w:r>
      <w:r w:rsidRPr="00495448">
        <w:rPr>
          <w:rStyle w:val="Algorithmvariable"/>
        </w:rPr>
        <w:t>extensionSubtags</w:t>
      </w:r>
      <w:r w:rsidRPr="00495448">
        <w:t xml:space="preserve"> as the </w:t>
      </w:r>
      <w:r w:rsidRPr="00495448">
        <w:rPr>
          <w:rStyle w:val="Algorithmkeyword"/>
        </w:rPr>
        <w:t>this</w:t>
      </w:r>
      <w:r w:rsidRPr="00495448">
        <w:t xml:space="preserve"> value and an argument list containing the single item </w:t>
      </w:r>
      <w:r w:rsidRPr="00495448">
        <w:rPr>
          <w:rStyle w:val="Algorithmvariable"/>
        </w:rPr>
        <w:t>key</w:t>
      </w:r>
      <w:r w:rsidRPr="00495448">
        <w:t>.</w:t>
      </w:r>
    </w:p>
    <w:p w:rsidR="00BB7F36" w:rsidRPr="00495448" w:rsidRDefault="00BB7F36" w:rsidP="00F91DF8">
      <w:pPr>
        <w:pStyle w:val="Algorithm"/>
        <w:numPr>
          <w:ilvl w:val="2"/>
          <w:numId w:val="26"/>
        </w:numPr>
      </w:pPr>
      <w:r w:rsidRPr="00495448">
        <w:t xml:space="preserve">If </w:t>
      </w:r>
      <w:r w:rsidRPr="00495448">
        <w:rPr>
          <w:rStyle w:val="Algorithmvariable"/>
        </w:rPr>
        <w:t>keyPos</w:t>
      </w:r>
      <w:r w:rsidRPr="00495448">
        <w:t xml:space="preserve"> ≠</w:t>
      </w:r>
      <w:r>
        <w:t xml:space="preserve"> -1, </w:t>
      </w:r>
      <w:r w:rsidRPr="00495448">
        <w:t>then</w:t>
      </w:r>
    </w:p>
    <w:p w:rsidR="00BB7F36" w:rsidRPr="00495448" w:rsidRDefault="00BB7F36" w:rsidP="00F91DF8">
      <w:pPr>
        <w:pStyle w:val="Algorithm"/>
        <w:numPr>
          <w:ilvl w:val="3"/>
          <w:numId w:val="26"/>
        </w:numPr>
      </w:pPr>
      <w:r w:rsidRPr="00495448">
        <w:lastRenderedPageBreak/>
        <w:t xml:space="preserve">If </w:t>
      </w:r>
      <w:r w:rsidRPr="00495448">
        <w:rPr>
          <w:rStyle w:val="Algorithmvariable"/>
        </w:rPr>
        <w:t>keyPos</w:t>
      </w:r>
      <w:r w:rsidRPr="00495448">
        <w:t xml:space="preserve"> + 1 &lt; </w:t>
      </w:r>
      <w:r w:rsidRPr="00495448">
        <w:rPr>
          <w:rStyle w:val="Algorithmvariable"/>
        </w:rPr>
        <w:t>extensionSubtagsLength</w:t>
      </w:r>
      <w:r w:rsidRPr="00495448">
        <w:t xml:space="preserve"> and the length of the result of calling the [[Get]] internal method of </w:t>
      </w:r>
      <w:r w:rsidRPr="00495448">
        <w:rPr>
          <w:rStyle w:val="Algorithmvariable"/>
        </w:rPr>
        <w:t xml:space="preserve">extensionSubtags </w:t>
      </w:r>
      <w:r w:rsidRPr="00495448">
        <w:t>with argument ToString(</w:t>
      </w:r>
      <w:r w:rsidRPr="00495448">
        <w:rPr>
          <w:rStyle w:val="Algorithmvariable"/>
        </w:rPr>
        <w:t>keyPos</w:t>
      </w:r>
      <w:r w:rsidRPr="00495448">
        <w:t xml:space="preserve"> +1) is greater than 2, then</w:t>
      </w:r>
    </w:p>
    <w:p w:rsidR="00BB7F36" w:rsidRPr="00495448" w:rsidRDefault="00BB7F36" w:rsidP="00F91DF8">
      <w:pPr>
        <w:pStyle w:val="Algorithm"/>
        <w:numPr>
          <w:ilvl w:val="4"/>
          <w:numId w:val="26"/>
        </w:numPr>
      </w:pPr>
      <w:r w:rsidRPr="00495448">
        <w:t xml:space="preserve">Let </w:t>
      </w:r>
      <w:r w:rsidRPr="00495448">
        <w:rPr>
          <w:rStyle w:val="Algorithmvariable"/>
        </w:rPr>
        <w:t>requestedValue</w:t>
      </w:r>
      <w:r w:rsidRPr="00495448">
        <w:t xml:space="preserve"> be the result of calling the [[Get]] internal method of </w:t>
      </w:r>
      <w:r w:rsidRPr="00495448">
        <w:rPr>
          <w:rStyle w:val="Algorithmvariable"/>
        </w:rPr>
        <w:t xml:space="preserve">extensionSubtags </w:t>
      </w:r>
      <w:r w:rsidRPr="00495448">
        <w:t>with argument ToString(</w:t>
      </w:r>
      <w:r w:rsidRPr="00495448">
        <w:rPr>
          <w:rStyle w:val="Algorithmvariable"/>
        </w:rPr>
        <w:t>keyPos</w:t>
      </w:r>
      <w:r w:rsidRPr="00495448">
        <w:t xml:space="preserve"> + 1).</w:t>
      </w:r>
    </w:p>
    <w:p w:rsidR="00BB7F36" w:rsidRPr="00495448" w:rsidRDefault="00BB7F36" w:rsidP="00F91DF8">
      <w:pPr>
        <w:pStyle w:val="Algorithm"/>
        <w:numPr>
          <w:ilvl w:val="4"/>
          <w:numId w:val="26"/>
        </w:numPr>
      </w:pPr>
      <w:r w:rsidRPr="00495448">
        <w:t xml:space="preserve">Let </w:t>
      </w:r>
      <w:r w:rsidRPr="00495448">
        <w:rPr>
          <w:rStyle w:val="Algorithmvariable"/>
        </w:rPr>
        <w:t>valuePos</w:t>
      </w:r>
      <w:r w:rsidRPr="00495448">
        <w:t xml:space="preserve"> be the result of calling the [[Call]] internal method of </w:t>
      </w:r>
      <w:r w:rsidRPr="00495448">
        <w:rPr>
          <w:rStyle w:val="Algorithmvariable"/>
        </w:rPr>
        <w:t>indexOf</w:t>
      </w:r>
      <w:r w:rsidRPr="00495448">
        <w:t xml:space="preserve"> with </w:t>
      </w:r>
      <w:r w:rsidRPr="00495448">
        <w:rPr>
          <w:rStyle w:val="Algorithmvariable"/>
        </w:rPr>
        <w:t>keyLocaleData</w:t>
      </w:r>
      <w:r w:rsidRPr="00495448">
        <w:t xml:space="preserve"> as the </w:t>
      </w:r>
      <w:r w:rsidRPr="00495448">
        <w:rPr>
          <w:rStyle w:val="Algorithmkeyword"/>
        </w:rPr>
        <w:t>this</w:t>
      </w:r>
      <w:r w:rsidRPr="00495448">
        <w:t xml:space="preserve"> value and an argument list containing the single item </w:t>
      </w:r>
      <w:r w:rsidRPr="00495448">
        <w:rPr>
          <w:rStyle w:val="Algorithmvariable"/>
        </w:rPr>
        <w:t>requestedValue</w:t>
      </w:r>
      <w:r w:rsidRPr="00495448">
        <w:t>.</w:t>
      </w:r>
    </w:p>
    <w:p w:rsidR="00BB7F36" w:rsidRPr="00495448" w:rsidRDefault="00BB7F36" w:rsidP="00F91DF8">
      <w:pPr>
        <w:pStyle w:val="Algorithm"/>
        <w:numPr>
          <w:ilvl w:val="4"/>
          <w:numId w:val="26"/>
        </w:numPr>
      </w:pPr>
      <w:r w:rsidRPr="00495448">
        <w:t xml:space="preserve">If </w:t>
      </w:r>
      <w:r w:rsidRPr="00495448">
        <w:rPr>
          <w:rStyle w:val="Algorithmvariable"/>
        </w:rPr>
        <w:t>valuePos</w:t>
      </w:r>
      <w:r w:rsidRPr="00495448">
        <w:t xml:space="preserve"> ≠ -1, then</w:t>
      </w:r>
    </w:p>
    <w:p w:rsidR="00BB7F36" w:rsidRPr="00495448" w:rsidRDefault="00BB7F36" w:rsidP="00F91DF8">
      <w:pPr>
        <w:pStyle w:val="Algorithm"/>
        <w:numPr>
          <w:ilvl w:val="5"/>
          <w:numId w:val="26"/>
        </w:numPr>
      </w:pPr>
      <w:r w:rsidRPr="00495448">
        <w:t xml:space="preserve">Let </w:t>
      </w:r>
      <w:r w:rsidRPr="00495448">
        <w:rPr>
          <w:rStyle w:val="Algorithmvariable"/>
        </w:rPr>
        <w:t>value</w:t>
      </w:r>
      <w:r w:rsidRPr="00495448">
        <w:t xml:space="preserve"> be </w:t>
      </w:r>
      <w:r w:rsidRPr="00495448">
        <w:rPr>
          <w:rStyle w:val="Algorithmvariable"/>
        </w:rPr>
        <w:t>requestedValue</w:t>
      </w:r>
      <w:r w:rsidRPr="00495448">
        <w:t>.</w:t>
      </w:r>
    </w:p>
    <w:p w:rsidR="00BB7F36" w:rsidRPr="00495448" w:rsidRDefault="00BB7F36" w:rsidP="00F91DF8">
      <w:pPr>
        <w:pStyle w:val="Algorithm"/>
        <w:numPr>
          <w:ilvl w:val="5"/>
          <w:numId w:val="26"/>
        </w:numPr>
      </w:pPr>
      <w:r w:rsidRPr="00495448">
        <w:t xml:space="preserve">Let </w:t>
      </w:r>
      <w:r w:rsidRPr="00495448">
        <w:rPr>
          <w:rStyle w:val="Algorithmvariable"/>
        </w:rPr>
        <w:t>supportedExtensionAddition</w:t>
      </w:r>
      <w:r w:rsidRPr="00495448">
        <w:t xml:space="preserve"> be the concatenation of </w:t>
      </w:r>
      <w:r w:rsidRPr="00495448">
        <w:rPr>
          <w:rStyle w:val="Algorithmcode"/>
        </w:rPr>
        <w:t>"-"</w:t>
      </w:r>
      <w:r w:rsidRPr="00495448">
        <w:t xml:space="preserve">, </w:t>
      </w:r>
      <w:r w:rsidRPr="00495448">
        <w:rPr>
          <w:rStyle w:val="Algorithmvariable"/>
        </w:rPr>
        <w:t>key</w:t>
      </w:r>
      <w:r w:rsidRPr="00495448">
        <w:t xml:space="preserve">, </w:t>
      </w:r>
      <w:r w:rsidRPr="00495448">
        <w:rPr>
          <w:rStyle w:val="Algorithmcode"/>
        </w:rPr>
        <w:t>"-"</w:t>
      </w:r>
      <w:r w:rsidRPr="00495448">
        <w:t xml:space="preserve">, and </w:t>
      </w:r>
      <w:r w:rsidRPr="00495448">
        <w:rPr>
          <w:rStyle w:val="Algorithmvariable"/>
        </w:rPr>
        <w:t>value</w:t>
      </w:r>
      <w:r w:rsidRPr="00495448">
        <w:t>.</w:t>
      </w:r>
    </w:p>
    <w:p w:rsidR="00BB7F36" w:rsidRPr="00495448" w:rsidRDefault="00BB7F36" w:rsidP="00F91DF8">
      <w:pPr>
        <w:pStyle w:val="Algorithm"/>
        <w:numPr>
          <w:ilvl w:val="3"/>
          <w:numId w:val="26"/>
        </w:numPr>
      </w:pPr>
      <w:r w:rsidRPr="00495448">
        <w:t>Else</w:t>
      </w:r>
    </w:p>
    <w:p w:rsidR="00BB7F36" w:rsidRPr="00495448" w:rsidRDefault="00BB7F36" w:rsidP="00F91DF8">
      <w:pPr>
        <w:pStyle w:val="Algorithm"/>
        <w:numPr>
          <w:ilvl w:val="4"/>
          <w:numId w:val="26"/>
        </w:numPr>
      </w:pPr>
      <w:r w:rsidRPr="00495448">
        <w:t xml:space="preserve">Let </w:t>
      </w:r>
      <w:r w:rsidRPr="00495448">
        <w:rPr>
          <w:rStyle w:val="Algorithmvariable"/>
        </w:rPr>
        <w:t>valuePos</w:t>
      </w:r>
      <w:r w:rsidRPr="00495448">
        <w:t xml:space="preserve"> be the result of calling the [[Call]] internal method of </w:t>
      </w:r>
      <w:r w:rsidRPr="00495448">
        <w:rPr>
          <w:rStyle w:val="Algorithmvariable"/>
        </w:rPr>
        <w:t>indexOf</w:t>
      </w:r>
      <w:r w:rsidRPr="00495448">
        <w:t xml:space="preserve"> with </w:t>
      </w:r>
      <w:r w:rsidRPr="00495448">
        <w:rPr>
          <w:rStyle w:val="Algorithmvariable"/>
        </w:rPr>
        <w:t>keyLocaleData</w:t>
      </w:r>
      <w:r w:rsidRPr="00495448">
        <w:t xml:space="preserve"> as the </w:t>
      </w:r>
      <w:r w:rsidRPr="00495448">
        <w:rPr>
          <w:rStyle w:val="Algorithmkeyword"/>
        </w:rPr>
        <w:t>this</w:t>
      </w:r>
      <w:r w:rsidRPr="00495448">
        <w:t xml:space="preserve"> value and an argument list containing the single item </w:t>
      </w:r>
      <w:r w:rsidRPr="00495448">
        <w:rPr>
          <w:rStyle w:val="Algorithmcode"/>
        </w:rPr>
        <w:t>"true"</w:t>
      </w:r>
      <w:r w:rsidRPr="00495448">
        <w:t>.</w:t>
      </w:r>
    </w:p>
    <w:p w:rsidR="00BB7F36" w:rsidRPr="00495448" w:rsidRDefault="00BB7F36" w:rsidP="00F91DF8">
      <w:pPr>
        <w:pStyle w:val="Algorithm"/>
        <w:numPr>
          <w:ilvl w:val="4"/>
          <w:numId w:val="26"/>
        </w:numPr>
      </w:pPr>
      <w:r w:rsidRPr="00495448">
        <w:t xml:space="preserve">If </w:t>
      </w:r>
      <w:r w:rsidRPr="00495448">
        <w:rPr>
          <w:rStyle w:val="Algorithmvariable"/>
        </w:rPr>
        <w:t>valuePos</w:t>
      </w:r>
      <w:r w:rsidRPr="00495448">
        <w:t xml:space="preserve"> ≠ -1, then</w:t>
      </w:r>
    </w:p>
    <w:p w:rsidR="00BB7F36" w:rsidRPr="00495448" w:rsidRDefault="00BB7F36" w:rsidP="00F91DF8">
      <w:pPr>
        <w:pStyle w:val="Algorithm"/>
        <w:numPr>
          <w:ilvl w:val="5"/>
          <w:numId w:val="26"/>
        </w:numPr>
      </w:pPr>
      <w:r w:rsidRPr="00495448">
        <w:t xml:space="preserve">Let </w:t>
      </w:r>
      <w:r w:rsidRPr="00495448">
        <w:rPr>
          <w:rStyle w:val="Algorithmvariable"/>
        </w:rPr>
        <w:t>value</w:t>
      </w:r>
      <w:r w:rsidRPr="00495448">
        <w:t xml:space="preserve"> be </w:t>
      </w:r>
      <w:r w:rsidRPr="00495448">
        <w:rPr>
          <w:rStyle w:val="Algorithmcode"/>
        </w:rPr>
        <w:t>"true"</w:t>
      </w:r>
      <w:r w:rsidRPr="00495448">
        <w:t>.</w:t>
      </w:r>
    </w:p>
    <w:p w:rsidR="00BB7F36" w:rsidRPr="00495448" w:rsidRDefault="00BB7F36" w:rsidP="00F91DF8">
      <w:pPr>
        <w:pStyle w:val="Algorithm"/>
        <w:numPr>
          <w:ilvl w:val="1"/>
          <w:numId w:val="26"/>
        </w:numPr>
      </w:pPr>
      <w:r w:rsidRPr="00495448">
        <w:t xml:space="preserve">If </w:t>
      </w:r>
      <w:r w:rsidRPr="00495448">
        <w:rPr>
          <w:rStyle w:val="Algorithmvariable"/>
        </w:rPr>
        <w:t>options</w:t>
      </w:r>
      <w:r w:rsidRPr="00495448">
        <w:t xml:space="preserve"> has a field [[&lt;</w:t>
      </w:r>
      <w:r w:rsidRPr="00495448">
        <w:rPr>
          <w:rStyle w:val="Algorithmvariable"/>
        </w:rPr>
        <w:t>key</w:t>
      </w:r>
      <w:r w:rsidRPr="00495448">
        <w:t>&gt;]]</w:t>
      </w:r>
      <w:r>
        <w:t>,</w:t>
      </w:r>
      <w:r w:rsidRPr="00495448">
        <w:t xml:space="preserve"> then</w:t>
      </w:r>
    </w:p>
    <w:p w:rsidR="00BB7F36" w:rsidRPr="00495448" w:rsidRDefault="00BB7F36" w:rsidP="00F91DF8">
      <w:pPr>
        <w:pStyle w:val="Algorithm"/>
        <w:numPr>
          <w:ilvl w:val="2"/>
          <w:numId w:val="26"/>
        </w:numPr>
      </w:pPr>
      <w:r w:rsidRPr="00495448">
        <w:t xml:space="preserve">Let </w:t>
      </w:r>
      <w:r w:rsidRPr="00495448">
        <w:rPr>
          <w:rStyle w:val="Algorithmvariable"/>
        </w:rPr>
        <w:t>optionsValue</w:t>
      </w:r>
      <w:r w:rsidRPr="00495448">
        <w:t xml:space="preserve"> be the value of </w:t>
      </w:r>
      <w:r w:rsidRPr="00495448">
        <w:rPr>
          <w:rStyle w:val="Algorithmvariable"/>
        </w:rPr>
        <w:t>options</w:t>
      </w:r>
      <w:r w:rsidRPr="00495448">
        <w:t>.[[&lt;</w:t>
      </w:r>
      <w:r w:rsidRPr="00495448">
        <w:rPr>
          <w:rStyle w:val="Algorithmvariable"/>
        </w:rPr>
        <w:t>key</w:t>
      </w:r>
      <w:r w:rsidRPr="00495448">
        <w:t>&gt;]].</w:t>
      </w:r>
    </w:p>
    <w:p w:rsidR="00BB7F36" w:rsidRPr="00495448" w:rsidRDefault="00BB7F36" w:rsidP="00F91DF8">
      <w:pPr>
        <w:pStyle w:val="Algorithm"/>
        <w:numPr>
          <w:ilvl w:val="2"/>
          <w:numId w:val="26"/>
        </w:numPr>
      </w:pPr>
      <w:r w:rsidRPr="00495448">
        <w:t xml:space="preserve">If the result of calling the [[Call]] internal method of </w:t>
      </w:r>
      <w:r w:rsidRPr="00495448">
        <w:rPr>
          <w:rStyle w:val="Algorithmvariable"/>
        </w:rPr>
        <w:t>indexOf</w:t>
      </w:r>
      <w:r w:rsidRPr="00495448">
        <w:t xml:space="preserve"> with </w:t>
      </w:r>
      <w:r w:rsidRPr="00495448">
        <w:rPr>
          <w:rStyle w:val="Algorithmvariable"/>
        </w:rPr>
        <w:t>keyLocaleData</w:t>
      </w:r>
      <w:r w:rsidRPr="00495448">
        <w:t xml:space="preserve"> as the </w:t>
      </w:r>
      <w:r w:rsidRPr="00495448">
        <w:rPr>
          <w:rStyle w:val="Algorithmkeyword"/>
        </w:rPr>
        <w:t>this</w:t>
      </w:r>
      <w:r w:rsidRPr="00495448">
        <w:t xml:space="preserve"> value and an argument list containing the single item </w:t>
      </w:r>
      <w:r w:rsidRPr="00495448">
        <w:rPr>
          <w:rStyle w:val="Algorithmvariable"/>
        </w:rPr>
        <w:t>optionsValue</w:t>
      </w:r>
      <w:r w:rsidRPr="00495448">
        <w:t xml:space="preserve"> is not -1, then</w:t>
      </w:r>
    </w:p>
    <w:p w:rsidR="00BB7F36" w:rsidRPr="00495448" w:rsidRDefault="00BB7F36" w:rsidP="00F91DF8">
      <w:pPr>
        <w:pStyle w:val="Algorithm"/>
        <w:numPr>
          <w:ilvl w:val="3"/>
          <w:numId w:val="26"/>
        </w:numPr>
      </w:pPr>
      <w:r w:rsidRPr="00495448">
        <w:t xml:space="preserve">If </w:t>
      </w:r>
      <w:r w:rsidRPr="00495448">
        <w:rPr>
          <w:rStyle w:val="Algorithmvariable"/>
        </w:rPr>
        <w:t>optionsValue</w:t>
      </w:r>
      <w:r w:rsidRPr="00495448">
        <w:t xml:space="preserve"> is not equal to </w:t>
      </w:r>
      <w:r w:rsidRPr="00495448">
        <w:rPr>
          <w:rStyle w:val="Algorithmvariable"/>
        </w:rPr>
        <w:t>value</w:t>
      </w:r>
      <w:r w:rsidRPr="00495448">
        <w:t>, then</w:t>
      </w:r>
    </w:p>
    <w:p w:rsidR="00BB7F36" w:rsidRPr="00495448" w:rsidRDefault="00BB7F36" w:rsidP="00F91DF8">
      <w:pPr>
        <w:pStyle w:val="Algorithm"/>
        <w:numPr>
          <w:ilvl w:val="4"/>
          <w:numId w:val="26"/>
        </w:numPr>
      </w:pPr>
      <w:r w:rsidRPr="00495448">
        <w:t xml:space="preserve">Let </w:t>
      </w:r>
      <w:r w:rsidRPr="00495448">
        <w:rPr>
          <w:rStyle w:val="Algorithmvariable"/>
        </w:rPr>
        <w:t>value</w:t>
      </w:r>
      <w:r w:rsidRPr="00495448">
        <w:t xml:space="preserve"> be </w:t>
      </w:r>
      <w:r w:rsidRPr="00495448">
        <w:rPr>
          <w:rStyle w:val="Algorithmvariable"/>
        </w:rPr>
        <w:t>optionsValue</w:t>
      </w:r>
      <w:r w:rsidRPr="00495448">
        <w:t>.</w:t>
      </w:r>
    </w:p>
    <w:p w:rsidR="00BB7F36" w:rsidRPr="00495448" w:rsidRDefault="00BB7F36" w:rsidP="00F91DF8">
      <w:pPr>
        <w:pStyle w:val="Algorithm"/>
        <w:numPr>
          <w:ilvl w:val="4"/>
          <w:numId w:val="26"/>
        </w:numPr>
      </w:pPr>
      <w:r w:rsidRPr="00495448">
        <w:t xml:space="preserve">Let </w:t>
      </w:r>
      <w:r w:rsidRPr="00495448">
        <w:rPr>
          <w:rStyle w:val="Algorithmvariable"/>
        </w:rPr>
        <w:t>supportedExtensionAddition</w:t>
      </w:r>
      <w:r w:rsidRPr="00495448">
        <w:t xml:space="preserve"> be </w:t>
      </w:r>
      <w:r w:rsidRPr="00495448">
        <w:rPr>
          <w:rStyle w:val="Algorithmcode"/>
        </w:rPr>
        <w:t>""</w:t>
      </w:r>
      <w:r w:rsidRPr="00495448">
        <w:t>.</w:t>
      </w:r>
    </w:p>
    <w:p w:rsidR="00BB7F36" w:rsidRPr="00495448" w:rsidRDefault="00BB7F36" w:rsidP="00F91DF8">
      <w:pPr>
        <w:pStyle w:val="Algorithm"/>
        <w:numPr>
          <w:ilvl w:val="1"/>
          <w:numId w:val="26"/>
        </w:numPr>
      </w:pPr>
      <w:r w:rsidRPr="00495448">
        <w:t xml:space="preserve">Set </w:t>
      </w:r>
      <w:r w:rsidRPr="00495448">
        <w:rPr>
          <w:rStyle w:val="Algorithmvariable"/>
        </w:rPr>
        <w:t>result</w:t>
      </w:r>
      <w:r w:rsidRPr="00495448">
        <w:t>.[[&lt;</w:t>
      </w:r>
      <w:r w:rsidRPr="00495448">
        <w:rPr>
          <w:rStyle w:val="Algorithmvariable"/>
        </w:rPr>
        <w:t>key</w:t>
      </w:r>
      <w:r w:rsidRPr="00495448">
        <w:t xml:space="preserve">&gt;]] to </w:t>
      </w:r>
      <w:r w:rsidRPr="00495448">
        <w:rPr>
          <w:rStyle w:val="Algorithmvariable"/>
        </w:rPr>
        <w:t>value</w:t>
      </w:r>
      <w:r w:rsidRPr="00495448">
        <w:t>.</w:t>
      </w:r>
    </w:p>
    <w:p w:rsidR="00BB7F36" w:rsidRPr="00495448" w:rsidRDefault="00BB7F36" w:rsidP="00F91DF8">
      <w:pPr>
        <w:pStyle w:val="Algorithm"/>
        <w:numPr>
          <w:ilvl w:val="1"/>
          <w:numId w:val="26"/>
        </w:numPr>
      </w:pPr>
      <w:r w:rsidRPr="00495448">
        <w:t xml:space="preserve">Append </w:t>
      </w:r>
      <w:r w:rsidRPr="00495448">
        <w:rPr>
          <w:rStyle w:val="Algorithmvariable"/>
        </w:rPr>
        <w:t>supportedExtensionAddition</w:t>
      </w:r>
      <w:r w:rsidRPr="00495448">
        <w:t xml:space="preserve"> to </w:t>
      </w:r>
      <w:r w:rsidRPr="00495448">
        <w:rPr>
          <w:rStyle w:val="Algorithmvariable"/>
        </w:rPr>
        <w:t>supportedExtension</w:t>
      </w:r>
      <w:r w:rsidRPr="00495448">
        <w:t>.</w:t>
      </w:r>
    </w:p>
    <w:p w:rsidR="00BB7F36" w:rsidRPr="00495448" w:rsidRDefault="00BB7F36" w:rsidP="00F91DF8">
      <w:pPr>
        <w:pStyle w:val="Algorithm"/>
        <w:numPr>
          <w:ilvl w:val="1"/>
          <w:numId w:val="26"/>
        </w:numPr>
      </w:pPr>
      <w:r w:rsidRPr="00495448">
        <w:t xml:space="preserve">Increase </w:t>
      </w:r>
      <w:r w:rsidRPr="00495448">
        <w:rPr>
          <w:rStyle w:val="Algorithmvariable"/>
        </w:rPr>
        <w:t>i</w:t>
      </w:r>
      <w:r w:rsidRPr="00495448">
        <w:t xml:space="preserve"> by 1.</w:t>
      </w:r>
    </w:p>
    <w:p w:rsidR="00BB7F36" w:rsidRPr="00495448" w:rsidRDefault="00BB7F36" w:rsidP="00F91DF8">
      <w:pPr>
        <w:pStyle w:val="Algorithm"/>
        <w:numPr>
          <w:ilvl w:val="0"/>
          <w:numId w:val="26"/>
        </w:numPr>
      </w:pPr>
      <w:r w:rsidRPr="00495448">
        <w:t xml:space="preserve">If the length of </w:t>
      </w:r>
      <w:r w:rsidRPr="00495448">
        <w:rPr>
          <w:rStyle w:val="Algorithmvariable"/>
        </w:rPr>
        <w:t>supportedExtension</w:t>
      </w:r>
      <w:r w:rsidRPr="00495448">
        <w:t xml:space="preserve"> is greater than 2, then</w:t>
      </w:r>
    </w:p>
    <w:p w:rsidR="00BB7F36" w:rsidRPr="00495448" w:rsidRDefault="00BB7F36" w:rsidP="00F91DF8">
      <w:pPr>
        <w:pStyle w:val="Algorithm"/>
        <w:numPr>
          <w:ilvl w:val="1"/>
          <w:numId w:val="26"/>
        </w:numPr>
      </w:pPr>
      <w:r w:rsidRPr="00495448">
        <w:t xml:space="preserve">Let </w:t>
      </w:r>
      <w:r w:rsidRPr="00495448">
        <w:rPr>
          <w:rStyle w:val="Algorithmvariable"/>
        </w:rPr>
        <w:t>preExtension</w:t>
      </w:r>
      <w:r w:rsidRPr="00495448">
        <w:t xml:space="preserve"> be the substring of </w:t>
      </w:r>
      <w:r w:rsidRPr="00495448">
        <w:rPr>
          <w:rStyle w:val="Algorithmvariable"/>
        </w:rPr>
        <w:t>foundLocale</w:t>
      </w:r>
      <w:r w:rsidRPr="00495448">
        <w:t xml:space="preserve"> from position 0</w:t>
      </w:r>
      <w:r>
        <w:t>, inclusive,</w:t>
      </w:r>
      <w:r w:rsidRPr="00495448">
        <w:t xml:space="preserve"> to position </w:t>
      </w:r>
      <w:r w:rsidRPr="00495448">
        <w:rPr>
          <w:rStyle w:val="Algorithmvariable"/>
        </w:rPr>
        <w:t>extensionIndex</w:t>
      </w:r>
      <w:r>
        <w:t>, exclusive</w:t>
      </w:r>
      <w:r w:rsidRPr="00495448">
        <w:t>.</w:t>
      </w:r>
    </w:p>
    <w:p w:rsidR="00BB7F36" w:rsidRPr="00495448" w:rsidRDefault="00BB7F36" w:rsidP="00F91DF8">
      <w:pPr>
        <w:pStyle w:val="Algorithm"/>
        <w:numPr>
          <w:ilvl w:val="1"/>
          <w:numId w:val="26"/>
        </w:numPr>
      </w:pPr>
      <w:r w:rsidRPr="00495448">
        <w:t xml:space="preserve">Let </w:t>
      </w:r>
      <w:r w:rsidRPr="00495448">
        <w:rPr>
          <w:rStyle w:val="Algorithmvariable"/>
        </w:rPr>
        <w:t>postExtension</w:t>
      </w:r>
      <w:r w:rsidRPr="00495448">
        <w:t xml:space="preserve"> be the substring of </w:t>
      </w:r>
      <w:r w:rsidRPr="00495448">
        <w:rPr>
          <w:rStyle w:val="Algorithmvariable"/>
        </w:rPr>
        <w:t>foundLocale</w:t>
      </w:r>
      <w:r w:rsidRPr="00495448">
        <w:t xml:space="preserve"> from position </w:t>
      </w:r>
      <w:r w:rsidRPr="00495448">
        <w:rPr>
          <w:rStyle w:val="Algorithmvariable"/>
        </w:rPr>
        <w:t>extensionIndex</w:t>
      </w:r>
      <w:r w:rsidRPr="00495448">
        <w:t xml:space="preserve"> to the end of the string.</w:t>
      </w:r>
    </w:p>
    <w:p w:rsidR="00BB7F36" w:rsidRPr="00495448" w:rsidRDefault="00BB7F36" w:rsidP="00F91DF8">
      <w:pPr>
        <w:pStyle w:val="Algorithm"/>
        <w:numPr>
          <w:ilvl w:val="1"/>
          <w:numId w:val="26"/>
        </w:numPr>
      </w:pPr>
      <w:r w:rsidRPr="00495448">
        <w:t xml:space="preserve">Let </w:t>
      </w:r>
      <w:r w:rsidRPr="00495448">
        <w:rPr>
          <w:rStyle w:val="Algorithmvariable"/>
        </w:rPr>
        <w:t>foundLocale</w:t>
      </w:r>
      <w:r w:rsidRPr="00495448">
        <w:t xml:space="preserve"> be the concatenation of </w:t>
      </w:r>
      <w:r w:rsidRPr="00495448">
        <w:rPr>
          <w:rStyle w:val="Algorithmvariable"/>
        </w:rPr>
        <w:t>preExtension</w:t>
      </w:r>
      <w:r w:rsidRPr="00495448">
        <w:t xml:space="preserve">, </w:t>
      </w:r>
      <w:r w:rsidRPr="00495448">
        <w:rPr>
          <w:rStyle w:val="Algorithmvariable"/>
        </w:rPr>
        <w:t>supportedExtension</w:t>
      </w:r>
      <w:r w:rsidRPr="00495448">
        <w:t xml:space="preserve">, and </w:t>
      </w:r>
      <w:r w:rsidRPr="00495448">
        <w:rPr>
          <w:rStyle w:val="Algorithmvariable"/>
        </w:rPr>
        <w:t>postExtension</w:t>
      </w:r>
      <w:r w:rsidRPr="00495448">
        <w:t>.</w:t>
      </w:r>
    </w:p>
    <w:p w:rsidR="00BB7F36" w:rsidRPr="00495448" w:rsidRDefault="00BB7F36" w:rsidP="00F91DF8">
      <w:pPr>
        <w:pStyle w:val="Algorithm"/>
        <w:numPr>
          <w:ilvl w:val="0"/>
          <w:numId w:val="26"/>
        </w:numPr>
      </w:pPr>
      <w:r w:rsidRPr="00495448">
        <w:t xml:space="preserve">Set </w:t>
      </w:r>
      <w:r w:rsidRPr="00495448">
        <w:rPr>
          <w:rStyle w:val="Algorithmvariable"/>
        </w:rPr>
        <w:t>result</w:t>
      </w:r>
      <w:r w:rsidRPr="00495448">
        <w:t xml:space="preserve">.[[locale]] to </w:t>
      </w:r>
      <w:r w:rsidRPr="00495448">
        <w:rPr>
          <w:rStyle w:val="Algorithmvariable"/>
        </w:rPr>
        <w:t>foundLocale</w:t>
      </w:r>
      <w:r w:rsidRPr="00495448">
        <w:t>.</w:t>
      </w:r>
    </w:p>
    <w:p w:rsidR="00BB7F36" w:rsidRPr="00495448" w:rsidRDefault="00BB7F36" w:rsidP="00F91DF8">
      <w:pPr>
        <w:pStyle w:val="Algorithm"/>
        <w:numPr>
          <w:ilvl w:val="0"/>
          <w:numId w:val="26"/>
        </w:numPr>
      </w:pPr>
      <w:r w:rsidRPr="00495448">
        <w:t xml:space="preserve">Return </w:t>
      </w:r>
      <w:r w:rsidRPr="00495448">
        <w:rPr>
          <w:rStyle w:val="Algorithmvariable"/>
        </w:rPr>
        <w:t>result</w:t>
      </w:r>
      <w:r w:rsidRPr="00495448">
        <w:t>.</w:t>
      </w:r>
    </w:p>
    <w:p w:rsidR="00BB7F36" w:rsidRPr="00495448" w:rsidRDefault="00BB7F36" w:rsidP="00BB7F36">
      <w:pPr>
        <w:pStyle w:val="Note"/>
      </w:pPr>
      <w:r>
        <w:t>NOTE</w:t>
      </w:r>
      <w:r>
        <w:tab/>
      </w:r>
      <w:r w:rsidRPr="00495448">
        <w:t xml:space="preserve">Non-normative summary: Two algorithms are available to match the locales: the Lookup algorithm described in RFC 4647 section 3.4, and an implementation dependent best-fit algorithm. Independent of the locale matching algorithm, options specified through Unicode locale extension sequences are negotiated separately, taking the caller’s relevant extension keys and locale data as well as client-provided options into consideration. The abstract operation returns a record with a [[locale]] field whose value is the language tag of the selected locale, and fields for each key in </w:t>
      </w:r>
      <w:r w:rsidRPr="00495448">
        <w:rPr>
          <w:rStyle w:val="Algorithmvariable"/>
        </w:rPr>
        <w:t>relevantExtensionKeys</w:t>
      </w:r>
      <w:r w:rsidRPr="00495448">
        <w:t xml:space="preserve"> providing the selected value for that key.</w:t>
      </w:r>
    </w:p>
    <w:p w:rsidR="00BB7F36" w:rsidRPr="00495448" w:rsidRDefault="00BB7F36" w:rsidP="00BB7F36">
      <w:pPr>
        <w:pStyle w:val="Heading3"/>
        <w:numPr>
          <w:ilvl w:val="2"/>
          <w:numId w:val="1"/>
        </w:numPr>
        <w:tabs>
          <w:tab w:val="clear" w:pos="720"/>
        </w:tabs>
      </w:pPr>
      <w:bookmarkStart w:id="156" w:name="_Ref202238838"/>
      <w:bookmarkStart w:id="157" w:name="_Toc210898663"/>
      <w:bookmarkStart w:id="158" w:name="_Toc337799254"/>
      <w:r w:rsidRPr="00495448">
        <w:t>LookupSupportedLocales (availableLocales, requestedLocales)</w:t>
      </w:r>
      <w:bookmarkEnd w:id="156"/>
      <w:bookmarkEnd w:id="157"/>
      <w:bookmarkEnd w:id="158"/>
    </w:p>
    <w:p w:rsidR="00BB7F36" w:rsidRPr="00495448" w:rsidRDefault="00BB7F36" w:rsidP="00BB7F36">
      <w:r w:rsidRPr="00495448">
        <w:t xml:space="preserve">The LookupSupportedLocales abstract operation returns the subset of the provided BCP 47 language priority list </w:t>
      </w:r>
      <w:r w:rsidRPr="00495448">
        <w:rPr>
          <w:rStyle w:val="Algorithmvariable"/>
        </w:rPr>
        <w:t>requestedLocales</w:t>
      </w:r>
      <w:r w:rsidRPr="00495448">
        <w:t xml:space="preserve"> for which </w:t>
      </w:r>
      <w:r w:rsidRPr="00495448">
        <w:rPr>
          <w:rStyle w:val="Algorithmvariable"/>
        </w:rPr>
        <w:t>availableLocales</w:t>
      </w:r>
      <w:r w:rsidRPr="00495448">
        <w:t xml:space="preserve"> has a matching locale when using the BCP 47 Lookup algorithm. Locales appear in the same order in the returned list as in </w:t>
      </w:r>
      <w:r w:rsidRPr="00495448">
        <w:rPr>
          <w:rStyle w:val="Algorithmvariable"/>
        </w:rPr>
        <w:t>requestedLocales</w:t>
      </w:r>
      <w:r w:rsidRPr="00495448">
        <w:t>. The following steps are taken:</w:t>
      </w:r>
    </w:p>
    <w:p w:rsidR="00BB7F36" w:rsidRPr="00495448" w:rsidRDefault="00BB7F36" w:rsidP="00F91DF8">
      <w:pPr>
        <w:pStyle w:val="Algorithm"/>
        <w:numPr>
          <w:ilvl w:val="0"/>
          <w:numId w:val="25"/>
        </w:numPr>
      </w:pPr>
      <w:r w:rsidRPr="00495448">
        <w:t xml:space="preserve">Let </w:t>
      </w:r>
      <w:r w:rsidRPr="00495448">
        <w:rPr>
          <w:rStyle w:val="Algorithmvariable"/>
        </w:rPr>
        <w:t>len</w:t>
      </w:r>
      <w:r w:rsidRPr="00495448">
        <w:t xml:space="preserve"> be the number of elements in </w:t>
      </w:r>
      <w:r w:rsidRPr="00495448">
        <w:rPr>
          <w:rStyle w:val="Algorithmvariable"/>
        </w:rPr>
        <w:t>requestedLocales</w:t>
      </w:r>
      <w:r w:rsidRPr="00495448">
        <w:t>.</w:t>
      </w:r>
    </w:p>
    <w:p w:rsidR="00BB7F36" w:rsidRPr="00495448" w:rsidRDefault="00BB7F36" w:rsidP="00F91DF8">
      <w:pPr>
        <w:pStyle w:val="Algorithm"/>
        <w:numPr>
          <w:ilvl w:val="0"/>
          <w:numId w:val="25"/>
        </w:numPr>
      </w:pPr>
      <w:r w:rsidRPr="00495448">
        <w:t xml:space="preserve">Let </w:t>
      </w:r>
      <w:r w:rsidRPr="00495448">
        <w:rPr>
          <w:rStyle w:val="Algorithmvariable"/>
        </w:rPr>
        <w:t>subset</w:t>
      </w:r>
      <w:r w:rsidRPr="00495448">
        <w:t xml:space="preserve"> be a new empty List.</w:t>
      </w:r>
    </w:p>
    <w:p w:rsidR="00BB7F36" w:rsidRPr="00495448" w:rsidRDefault="00BB7F36" w:rsidP="00F91DF8">
      <w:pPr>
        <w:pStyle w:val="Algorithm"/>
        <w:numPr>
          <w:ilvl w:val="0"/>
          <w:numId w:val="25"/>
        </w:numPr>
      </w:pPr>
      <w:r w:rsidRPr="00495448">
        <w:t xml:space="preserve">Let </w:t>
      </w:r>
      <w:r w:rsidRPr="00495448">
        <w:rPr>
          <w:rStyle w:val="Algorithmvariable"/>
        </w:rPr>
        <w:t>k</w:t>
      </w:r>
      <w:r w:rsidRPr="00495448">
        <w:t xml:space="preserve"> be 0.</w:t>
      </w:r>
    </w:p>
    <w:p w:rsidR="00BB7F36" w:rsidRPr="00495448" w:rsidRDefault="00BB7F36" w:rsidP="00F91DF8">
      <w:pPr>
        <w:pStyle w:val="Algorithm"/>
        <w:numPr>
          <w:ilvl w:val="0"/>
          <w:numId w:val="25"/>
        </w:numPr>
      </w:pPr>
      <w:r w:rsidRPr="00495448">
        <w:t xml:space="preserve">Repeat while </w:t>
      </w:r>
      <w:r w:rsidRPr="00495448">
        <w:rPr>
          <w:rStyle w:val="Algorithmvariable"/>
        </w:rPr>
        <w:t>k</w:t>
      </w:r>
      <w:r w:rsidRPr="00495448">
        <w:t xml:space="preserve"> &lt; </w:t>
      </w:r>
      <w:r w:rsidRPr="00495448">
        <w:rPr>
          <w:rStyle w:val="Algorithmvariable"/>
        </w:rPr>
        <w:t>len</w:t>
      </w:r>
    </w:p>
    <w:p w:rsidR="00BB7F36" w:rsidRPr="00495448" w:rsidRDefault="00BB7F36" w:rsidP="00F91DF8">
      <w:pPr>
        <w:pStyle w:val="Algorithm"/>
        <w:numPr>
          <w:ilvl w:val="1"/>
          <w:numId w:val="25"/>
        </w:numPr>
      </w:pPr>
      <w:r w:rsidRPr="00495448">
        <w:t xml:space="preserve">Let </w:t>
      </w:r>
      <w:r w:rsidRPr="00495448">
        <w:rPr>
          <w:rStyle w:val="Algorithmvariable"/>
        </w:rPr>
        <w:t>locale</w:t>
      </w:r>
      <w:r w:rsidRPr="00495448">
        <w:t xml:space="preserve"> be the element of </w:t>
      </w:r>
      <w:r w:rsidRPr="00495448">
        <w:rPr>
          <w:rStyle w:val="Algorithmvariable"/>
        </w:rPr>
        <w:t>requestedLocales</w:t>
      </w:r>
      <w:r w:rsidRPr="00495448">
        <w:t xml:space="preserve"> </w:t>
      </w:r>
      <w:r w:rsidRPr="00495448">
        <w:rPr>
          <w:color w:val="000000"/>
          <w:sz w:val="19"/>
          <w:szCs w:val="19"/>
        </w:rPr>
        <w:t>at 0-origined list position</w:t>
      </w:r>
      <w:r w:rsidRPr="00495448">
        <w:t xml:space="preserve"> </w:t>
      </w:r>
      <w:r w:rsidRPr="00495448">
        <w:rPr>
          <w:rStyle w:val="Algorithmvariable"/>
        </w:rPr>
        <w:t>k</w:t>
      </w:r>
      <w:r w:rsidRPr="00495448">
        <w:t>.</w:t>
      </w:r>
    </w:p>
    <w:p w:rsidR="00BB7F36" w:rsidRPr="00495448" w:rsidRDefault="00BB7F36" w:rsidP="00F91DF8">
      <w:pPr>
        <w:pStyle w:val="Algorithm"/>
        <w:numPr>
          <w:ilvl w:val="1"/>
          <w:numId w:val="25"/>
        </w:numPr>
      </w:pPr>
      <w:r w:rsidRPr="00495448">
        <w:t xml:space="preserve">Let </w:t>
      </w:r>
      <w:r w:rsidRPr="00495448">
        <w:rPr>
          <w:rStyle w:val="Algorithmvariable"/>
        </w:rPr>
        <w:t>noExtensionsLocale</w:t>
      </w:r>
      <w:r w:rsidRPr="00495448">
        <w:t xml:space="preserve"> be the String value that is </w:t>
      </w:r>
      <w:r w:rsidRPr="00495448">
        <w:rPr>
          <w:rStyle w:val="Algorithmvariable"/>
        </w:rPr>
        <w:t>locale</w:t>
      </w:r>
      <w:r w:rsidRPr="00495448">
        <w:t xml:space="preserve"> with all Unicode locale extension sequences removed.</w:t>
      </w:r>
    </w:p>
    <w:p w:rsidR="00BB7F36" w:rsidRPr="00495448" w:rsidRDefault="00BB7F36" w:rsidP="00F91DF8">
      <w:pPr>
        <w:pStyle w:val="Algorithm"/>
        <w:numPr>
          <w:ilvl w:val="1"/>
          <w:numId w:val="25"/>
        </w:numPr>
      </w:pPr>
      <w:r w:rsidRPr="00495448">
        <w:t xml:space="preserve">Let </w:t>
      </w:r>
      <w:r w:rsidRPr="00495448">
        <w:rPr>
          <w:rStyle w:val="Algorithmvariable"/>
        </w:rPr>
        <w:t>availableLocale</w:t>
      </w:r>
      <w:r w:rsidRPr="00495448">
        <w:t xml:space="preserve"> be the result of calling the BestAvailableLocale abstract operation (defined in </w:t>
      </w:r>
      <w:r w:rsidRPr="00495448">
        <w:fldChar w:fldCharType="begin"/>
      </w:r>
      <w:r w:rsidRPr="00495448">
        <w:instrText xml:space="preserve"> REF _Ref202238784 \r \h </w:instrText>
      </w:r>
      <w:r w:rsidRPr="00495448">
        <w:fldChar w:fldCharType="separate"/>
      </w:r>
      <w:r>
        <w:t>9.2.2</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noExtensionsLocale</w:t>
      </w:r>
      <w:r w:rsidRPr="00495448">
        <w:t>.</w:t>
      </w:r>
    </w:p>
    <w:p w:rsidR="00BB7F36" w:rsidRPr="00495448" w:rsidRDefault="00BB7F36" w:rsidP="00F91DF8">
      <w:pPr>
        <w:pStyle w:val="Algorithm"/>
        <w:numPr>
          <w:ilvl w:val="1"/>
          <w:numId w:val="25"/>
        </w:numPr>
      </w:pPr>
      <w:r w:rsidRPr="00495448">
        <w:t xml:space="preserve">If </w:t>
      </w:r>
      <w:r w:rsidRPr="00495448">
        <w:rPr>
          <w:rStyle w:val="Algorithmvariable"/>
        </w:rPr>
        <w:t>availableLocale</w:t>
      </w:r>
      <w:r w:rsidRPr="00495448">
        <w:t xml:space="preserve"> is not </w:t>
      </w:r>
      <w:r w:rsidRPr="00495448">
        <w:rPr>
          <w:rStyle w:val="Algorithmkeyword"/>
        </w:rPr>
        <w:t>undefined</w:t>
      </w:r>
      <w:r w:rsidRPr="00495448">
        <w:t xml:space="preserve">, then append </w:t>
      </w:r>
      <w:r w:rsidRPr="00495448">
        <w:rPr>
          <w:rStyle w:val="Algorithmvariable"/>
        </w:rPr>
        <w:t>locale</w:t>
      </w:r>
      <w:r w:rsidRPr="00495448">
        <w:t xml:space="preserve"> to the end of </w:t>
      </w:r>
      <w:r w:rsidRPr="00495448">
        <w:rPr>
          <w:rStyle w:val="Algorithmvariable"/>
        </w:rPr>
        <w:t>subset</w:t>
      </w:r>
      <w:r w:rsidRPr="00495448">
        <w:t>.</w:t>
      </w:r>
    </w:p>
    <w:p w:rsidR="00BB7F36" w:rsidRPr="00495448" w:rsidRDefault="00BB7F36" w:rsidP="00F91DF8">
      <w:pPr>
        <w:pStyle w:val="Algorithm"/>
        <w:numPr>
          <w:ilvl w:val="1"/>
          <w:numId w:val="25"/>
        </w:numPr>
      </w:pPr>
      <w:r w:rsidRPr="00495448">
        <w:t xml:space="preserve">Increment </w:t>
      </w:r>
      <w:r w:rsidRPr="00495448">
        <w:rPr>
          <w:rStyle w:val="Algorithmvariable"/>
        </w:rPr>
        <w:t>k</w:t>
      </w:r>
      <w:r w:rsidRPr="00495448">
        <w:t xml:space="preserve"> by 1.</w:t>
      </w:r>
    </w:p>
    <w:p w:rsidR="00BB7F36" w:rsidRPr="00495448" w:rsidRDefault="00BB7F36" w:rsidP="00F91DF8">
      <w:pPr>
        <w:pStyle w:val="Algorithm"/>
        <w:numPr>
          <w:ilvl w:val="0"/>
          <w:numId w:val="25"/>
        </w:numPr>
      </w:pPr>
      <w:r w:rsidRPr="00495448">
        <w:lastRenderedPageBreak/>
        <w:t xml:space="preserve">Let </w:t>
      </w:r>
      <w:r w:rsidRPr="00495448">
        <w:rPr>
          <w:rStyle w:val="Algorithmvariable"/>
        </w:rPr>
        <w:t>subsetArray</w:t>
      </w:r>
      <w:r w:rsidRPr="00495448">
        <w:t xml:space="preserve"> be a new Array object whose elements are the same values in the same order as the elements of </w:t>
      </w:r>
      <w:r w:rsidRPr="00495448">
        <w:rPr>
          <w:rStyle w:val="Algorithmvariable"/>
        </w:rPr>
        <w:t>subset</w:t>
      </w:r>
      <w:r w:rsidRPr="00495448">
        <w:t>.</w:t>
      </w:r>
    </w:p>
    <w:p w:rsidR="00BB7F36" w:rsidRPr="00495448" w:rsidRDefault="00BB7F36" w:rsidP="00F91DF8">
      <w:pPr>
        <w:pStyle w:val="Algorithm"/>
        <w:numPr>
          <w:ilvl w:val="0"/>
          <w:numId w:val="25"/>
        </w:numPr>
      </w:pPr>
      <w:r w:rsidRPr="00495448">
        <w:t xml:space="preserve">Return </w:t>
      </w:r>
      <w:r w:rsidRPr="00495448">
        <w:rPr>
          <w:rStyle w:val="Algorithmvariable"/>
        </w:rPr>
        <w:t>subsetArray</w:t>
      </w:r>
      <w:r w:rsidRPr="00495448">
        <w:t>.</w:t>
      </w:r>
    </w:p>
    <w:p w:rsidR="00BB7F36" w:rsidRPr="00495448" w:rsidRDefault="00BB7F36" w:rsidP="00BB7F36">
      <w:pPr>
        <w:pStyle w:val="Heading3"/>
        <w:numPr>
          <w:ilvl w:val="2"/>
          <w:numId w:val="1"/>
        </w:numPr>
        <w:tabs>
          <w:tab w:val="clear" w:pos="720"/>
        </w:tabs>
      </w:pPr>
      <w:bookmarkStart w:id="159" w:name="_Ref202238817"/>
      <w:bookmarkStart w:id="160" w:name="_Toc210898664"/>
      <w:bookmarkStart w:id="161" w:name="_Toc337799255"/>
      <w:r w:rsidRPr="00495448">
        <w:t>BestFitSupportedLocales (availableLocales, requestedLocales)</w:t>
      </w:r>
      <w:bookmarkEnd w:id="159"/>
      <w:bookmarkEnd w:id="160"/>
      <w:bookmarkEnd w:id="161"/>
    </w:p>
    <w:p w:rsidR="00BB7F36" w:rsidRPr="00495448" w:rsidRDefault="00BB7F36" w:rsidP="00BB7F36">
      <w:r w:rsidRPr="00495448">
        <w:t xml:space="preserve">The BestFitSupportedLocales abstract operation returns the subset of the provided BCP 47 language priority list </w:t>
      </w:r>
      <w:r w:rsidRPr="00495448">
        <w:rPr>
          <w:rStyle w:val="Algorithmvariable"/>
        </w:rPr>
        <w:t>requestedLocales</w:t>
      </w:r>
      <w:r w:rsidRPr="00495448">
        <w:t xml:space="preserve"> for which </w:t>
      </w:r>
      <w:r w:rsidRPr="00495448">
        <w:rPr>
          <w:rStyle w:val="Algorithmvariable"/>
        </w:rPr>
        <w:t>availableLocales</w:t>
      </w:r>
      <w:r w:rsidRPr="00495448">
        <w:t xml:space="preserve"> has a matching locale when using the Best Fit Matcher algorithm. Locales appear in the same order in the returned list as in </w:t>
      </w:r>
      <w:r w:rsidRPr="00495448">
        <w:rPr>
          <w:rStyle w:val="Algorithmvariable"/>
        </w:rPr>
        <w:t>requestedLocales</w:t>
      </w:r>
      <w:r w:rsidRPr="00495448">
        <w:t>. The steps taken are implementation dependent.</w:t>
      </w:r>
    </w:p>
    <w:p w:rsidR="00BB7F36" w:rsidRPr="00495448" w:rsidRDefault="00BB7F36" w:rsidP="00BB7F36">
      <w:pPr>
        <w:pStyle w:val="Heading3"/>
        <w:numPr>
          <w:ilvl w:val="2"/>
          <w:numId w:val="1"/>
        </w:numPr>
        <w:tabs>
          <w:tab w:val="clear" w:pos="720"/>
        </w:tabs>
      </w:pPr>
      <w:bookmarkStart w:id="162" w:name="_Ref202239121"/>
      <w:bookmarkStart w:id="163" w:name="_Ref202239769"/>
      <w:bookmarkStart w:id="164" w:name="_Ref202240352"/>
      <w:bookmarkStart w:id="165" w:name="_Toc210898665"/>
      <w:bookmarkStart w:id="166" w:name="_Toc337799256"/>
      <w:r w:rsidRPr="00495448">
        <w:t>SupportedLocales (availableLocales, requestedLocales, options)</w:t>
      </w:r>
      <w:bookmarkEnd w:id="162"/>
      <w:bookmarkEnd w:id="163"/>
      <w:bookmarkEnd w:id="164"/>
      <w:bookmarkEnd w:id="165"/>
      <w:bookmarkEnd w:id="166"/>
    </w:p>
    <w:p w:rsidR="00BB7F36" w:rsidRPr="00495448" w:rsidRDefault="00BB7F36" w:rsidP="00BB7F36">
      <w:r w:rsidRPr="00495448">
        <w:t xml:space="preserve">The SupportedLocales abstract operation returns the subset of the provided BCP 47 language priority list </w:t>
      </w:r>
      <w:r w:rsidRPr="00495448">
        <w:rPr>
          <w:rStyle w:val="Algorithmvariable"/>
        </w:rPr>
        <w:t>requestedLocales</w:t>
      </w:r>
      <w:r w:rsidRPr="00495448">
        <w:t xml:space="preserve"> for which </w:t>
      </w:r>
      <w:r w:rsidRPr="00495448">
        <w:rPr>
          <w:rStyle w:val="Algorithmvariable"/>
        </w:rPr>
        <w:t>availableLocales</w:t>
      </w:r>
      <w:r w:rsidRPr="00495448">
        <w:t xml:space="preserve"> has a matching locale. Two algorithms are available to match the locales: the Lookup algorithm described in RFC 4647 section 3.4, and an implementation dependent best-fit algorithm. Locales appear in the same order in the returned list as in </w:t>
      </w:r>
      <w:r w:rsidRPr="00495448">
        <w:rPr>
          <w:rStyle w:val="Algorithmvariable"/>
        </w:rPr>
        <w:t>requestedLocales</w:t>
      </w:r>
      <w:r w:rsidRPr="00495448">
        <w:t>. The following steps are taken:</w:t>
      </w:r>
    </w:p>
    <w:p w:rsidR="00BB7F36" w:rsidRPr="00495448" w:rsidRDefault="00BB7F36" w:rsidP="00F91DF8">
      <w:pPr>
        <w:pStyle w:val="Algorithm"/>
        <w:numPr>
          <w:ilvl w:val="0"/>
          <w:numId w:val="50"/>
        </w:numPr>
      </w:pPr>
      <w:r w:rsidRPr="00495448">
        <w:t xml:space="preserve">If </w:t>
      </w:r>
      <w:r w:rsidRPr="00495448">
        <w:rPr>
          <w:rStyle w:val="Algorithmvariable"/>
        </w:rPr>
        <w:t>options</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1"/>
          <w:numId w:val="50"/>
        </w:numPr>
      </w:pPr>
      <w:r w:rsidRPr="00495448">
        <w:t xml:space="preserve">Let </w:t>
      </w:r>
      <w:r w:rsidRPr="00495448">
        <w:rPr>
          <w:rStyle w:val="Algorithmvariable"/>
        </w:rPr>
        <w:t>options</w:t>
      </w:r>
      <w:r w:rsidRPr="00495448">
        <w:t xml:space="preserve"> be ToObject(</w:t>
      </w:r>
      <w:r w:rsidRPr="00495448">
        <w:rPr>
          <w:rStyle w:val="Algorithmvariable"/>
        </w:rPr>
        <w:t>options</w:t>
      </w:r>
      <w:r w:rsidRPr="00495448">
        <w:t>).</w:t>
      </w:r>
    </w:p>
    <w:p w:rsidR="00BB7F36" w:rsidRPr="00495448" w:rsidRDefault="00BB7F36" w:rsidP="00F91DF8">
      <w:pPr>
        <w:pStyle w:val="Algorithm"/>
        <w:numPr>
          <w:ilvl w:val="1"/>
          <w:numId w:val="50"/>
        </w:numPr>
      </w:pPr>
      <w:r w:rsidRPr="00495448">
        <w:t xml:space="preserve">Let </w:t>
      </w:r>
      <w:r w:rsidRPr="00495448">
        <w:rPr>
          <w:rStyle w:val="Algorithmvariable"/>
        </w:rPr>
        <w:t>matcher</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code"/>
        </w:rPr>
        <w:t>"localeMatcher"</w:t>
      </w:r>
      <w:r w:rsidRPr="00495448">
        <w:t>.</w:t>
      </w:r>
    </w:p>
    <w:p w:rsidR="00BB7F36" w:rsidRPr="00495448" w:rsidRDefault="00BB7F36" w:rsidP="00F91DF8">
      <w:pPr>
        <w:pStyle w:val="Algorithm"/>
        <w:numPr>
          <w:ilvl w:val="1"/>
          <w:numId w:val="50"/>
        </w:numPr>
      </w:pPr>
      <w:r w:rsidRPr="00495448">
        <w:t xml:space="preserve">If </w:t>
      </w:r>
      <w:r w:rsidRPr="00495448">
        <w:rPr>
          <w:rStyle w:val="Algorithmvariable"/>
        </w:rPr>
        <w:t>matcher</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2"/>
          <w:numId w:val="50"/>
        </w:numPr>
      </w:pPr>
      <w:r w:rsidRPr="00495448">
        <w:t xml:space="preserve">Let </w:t>
      </w:r>
      <w:r w:rsidRPr="00495448">
        <w:rPr>
          <w:rStyle w:val="Algorithmvariable"/>
        </w:rPr>
        <w:t>matcher</w:t>
      </w:r>
      <w:r w:rsidRPr="00495448">
        <w:t xml:space="preserve"> be ToString(</w:t>
      </w:r>
      <w:r w:rsidRPr="00495448">
        <w:rPr>
          <w:rStyle w:val="Algorithmvariable"/>
        </w:rPr>
        <w:t>matcher</w:t>
      </w:r>
      <w:r w:rsidRPr="00495448">
        <w:t>).</w:t>
      </w:r>
    </w:p>
    <w:p w:rsidR="00BB7F36" w:rsidRPr="00495448" w:rsidRDefault="00BB7F36" w:rsidP="00F91DF8">
      <w:pPr>
        <w:pStyle w:val="Algorithm"/>
        <w:numPr>
          <w:ilvl w:val="2"/>
          <w:numId w:val="50"/>
        </w:numPr>
      </w:pPr>
      <w:r w:rsidRPr="00495448">
        <w:t xml:space="preserve">If </w:t>
      </w:r>
      <w:r w:rsidRPr="00495448">
        <w:rPr>
          <w:rStyle w:val="Algorithmvariable"/>
        </w:rPr>
        <w:t>matcher</w:t>
      </w:r>
      <w:r w:rsidRPr="00495448">
        <w:t xml:space="preserve"> is not </w:t>
      </w:r>
      <w:r w:rsidRPr="00495448">
        <w:rPr>
          <w:rStyle w:val="Algorithmcode"/>
        </w:rPr>
        <w:t>"lookup"</w:t>
      </w:r>
      <w:r w:rsidRPr="00495448">
        <w:t xml:space="preserve"> or </w:t>
      </w:r>
      <w:r w:rsidRPr="00495448">
        <w:rPr>
          <w:rStyle w:val="Algorithmcode"/>
        </w:rPr>
        <w:t>"best fit"</w:t>
      </w:r>
      <w:r w:rsidRPr="00495448">
        <w:t xml:space="preserve">, then throw a </w:t>
      </w:r>
      <w:r w:rsidRPr="00495448">
        <w:rPr>
          <w:rStyle w:val="Algorithmkeyword"/>
        </w:rPr>
        <w:t>RangeError</w:t>
      </w:r>
      <w:r w:rsidRPr="00495448">
        <w:t xml:space="preserve"> exception.</w:t>
      </w:r>
    </w:p>
    <w:p w:rsidR="00BB7F36" w:rsidRPr="00495448" w:rsidRDefault="00BB7F36" w:rsidP="00F91DF8">
      <w:pPr>
        <w:pStyle w:val="Algorithm"/>
        <w:numPr>
          <w:ilvl w:val="0"/>
          <w:numId w:val="50"/>
        </w:numPr>
      </w:pPr>
      <w:r w:rsidRPr="00495448">
        <w:t xml:space="preserve">If </w:t>
      </w:r>
      <w:r w:rsidRPr="00495448">
        <w:rPr>
          <w:rStyle w:val="Algorithmvariable"/>
        </w:rPr>
        <w:t>matcher</w:t>
      </w:r>
      <w:r w:rsidRPr="00495448">
        <w:t xml:space="preserve"> is </w:t>
      </w:r>
      <w:r w:rsidRPr="00495448">
        <w:rPr>
          <w:rStyle w:val="Algorithmkeyword"/>
        </w:rPr>
        <w:t>undefined</w:t>
      </w:r>
      <w:r w:rsidRPr="00495448">
        <w:t xml:space="preserve"> or </w:t>
      </w:r>
      <w:r w:rsidRPr="00495448">
        <w:rPr>
          <w:rStyle w:val="Algorithmcode"/>
        </w:rPr>
        <w:t>"best fit"</w:t>
      </w:r>
      <w:r>
        <w:t xml:space="preserve">, </w:t>
      </w:r>
      <w:r w:rsidRPr="00495448">
        <w:t>then</w:t>
      </w:r>
    </w:p>
    <w:p w:rsidR="00BB7F36" w:rsidRPr="00495448" w:rsidRDefault="00BB7F36" w:rsidP="00F91DF8">
      <w:pPr>
        <w:pStyle w:val="Algorithm"/>
        <w:numPr>
          <w:ilvl w:val="1"/>
          <w:numId w:val="50"/>
        </w:numPr>
      </w:pPr>
      <w:r w:rsidRPr="00495448">
        <w:t xml:space="preserve">Let </w:t>
      </w:r>
      <w:r w:rsidRPr="00495448">
        <w:rPr>
          <w:rStyle w:val="Algorithmvariable"/>
        </w:rPr>
        <w:t>subset</w:t>
      </w:r>
      <w:r w:rsidRPr="00495448">
        <w:t xml:space="preserve"> be the result of calling the BestFitSupportedLocales abstract operation (defined in </w:t>
      </w:r>
      <w:r w:rsidRPr="00495448">
        <w:fldChar w:fldCharType="begin"/>
      </w:r>
      <w:r w:rsidRPr="00495448">
        <w:instrText xml:space="preserve"> REF _Ref202238817 \r \h </w:instrText>
      </w:r>
      <w:r w:rsidRPr="00495448">
        <w:fldChar w:fldCharType="separate"/>
      </w:r>
      <w:r>
        <w:t>9.2.7</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requestedLocales</w:t>
      </w:r>
      <w:r w:rsidRPr="00495448">
        <w:t>.</w:t>
      </w:r>
    </w:p>
    <w:p w:rsidR="00BB7F36" w:rsidRPr="00495448" w:rsidRDefault="00BB7F36" w:rsidP="00F91DF8">
      <w:pPr>
        <w:pStyle w:val="Algorithm"/>
        <w:numPr>
          <w:ilvl w:val="0"/>
          <w:numId w:val="50"/>
        </w:numPr>
      </w:pPr>
      <w:r w:rsidRPr="00495448">
        <w:t>Else</w:t>
      </w:r>
    </w:p>
    <w:p w:rsidR="00BB7F36" w:rsidRPr="00495448" w:rsidRDefault="00BB7F36" w:rsidP="00F91DF8">
      <w:pPr>
        <w:pStyle w:val="Algorithm"/>
        <w:numPr>
          <w:ilvl w:val="1"/>
          <w:numId w:val="50"/>
        </w:numPr>
      </w:pPr>
      <w:r w:rsidRPr="00495448">
        <w:t xml:space="preserve">Let </w:t>
      </w:r>
      <w:r w:rsidRPr="00495448">
        <w:rPr>
          <w:rStyle w:val="Algorithmvariable"/>
        </w:rPr>
        <w:t>subset</w:t>
      </w:r>
      <w:r w:rsidRPr="00495448">
        <w:t xml:space="preserve"> be the result of calling the LookupSupportedLocales abstract operation (defined in </w:t>
      </w:r>
      <w:r w:rsidRPr="00495448">
        <w:fldChar w:fldCharType="begin"/>
      </w:r>
      <w:r w:rsidRPr="00495448">
        <w:instrText xml:space="preserve"> REF _Ref202238838 \r \h </w:instrText>
      </w:r>
      <w:r w:rsidRPr="00495448">
        <w:fldChar w:fldCharType="separate"/>
      </w:r>
      <w:r>
        <w:t>9.2.6</w:t>
      </w:r>
      <w:r w:rsidRPr="00495448">
        <w:fldChar w:fldCharType="end"/>
      </w:r>
      <w:r w:rsidRPr="00495448">
        <w:t xml:space="preserve">) with arguments </w:t>
      </w:r>
      <w:r w:rsidRPr="00495448">
        <w:rPr>
          <w:rStyle w:val="Algorithmvariable"/>
        </w:rPr>
        <w:t>availableLocales</w:t>
      </w:r>
      <w:r w:rsidRPr="00495448">
        <w:t xml:space="preserve"> and </w:t>
      </w:r>
      <w:r w:rsidRPr="00495448">
        <w:rPr>
          <w:rStyle w:val="Algorithmvariable"/>
        </w:rPr>
        <w:t>requestedLocales</w:t>
      </w:r>
      <w:r w:rsidRPr="00495448">
        <w:t>.</w:t>
      </w:r>
    </w:p>
    <w:p w:rsidR="00BB7F36" w:rsidRPr="00495448" w:rsidRDefault="00BB7F36" w:rsidP="00F91DF8">
      <w:pPr>
        <w:pStyle w:val="Algorithm"/>
        <w:numPr>
          <w:ilvl w:val="0"/>
          <w:numId w:val="50"/>
        </w:numPr>
      </w:pPr>
      <w:r w:rsidRPr="00495448">
        <w:t xml:space="preserve">For each named own property name </w:t>
      </w:r>
      <w:r w:rsidRPr="00495448">
        <w:rPr>
          <w:rStyle w:val="Algorithmvariable"/>
        </w:rPr>
        <w:t>P</w:t>
      </w:r>
      <w:r w:rsidRPr="00495448">
        <w:t xml:space="preserve"> of </w:t>
      </w:r>
      <w:r w:rsidRPr="00495448">
        <w:rPr>
          <w:rStyle w:val="Algorithmvariable"/>
        </w:rPr>
        <w:t>subset</w:t>
      </w:r>
      <w:r w:rsidRPr="00495448">
        <w:t>,</w:t>
      </w:r>
    </w:p>
    <w:p w:rsidR="00BB7F36" w:rsidRPr="00495448" w:rsidRDefault="00BB7F36" w:rsidP="00F91DF8">
      <w:pPr>
        <w:pStyle w:val="Algorithm"/>
        <w:numPr>
          <w:ilvl w:val="1"/>
          <w:numId w:val="50"/>
        </w:numPr>
      </w:pPr>
      <w:r w:rsidRPr="00495448">
        <w:t xml:space="preserve">Let </w:t>
      </w:r>
      <w:r w:rsidRPr="00495448">
        <w:rPr>
          <w:rStyle w:val="Algorithmvariable"/>
        </w:rPr>
        <w:t>desc</w:t>
      </w:r>
      <w:r w:rsidRPr="00495448">
        <w:t xml:space="preserve"> be the result of calling the [[GetOwnProperty]] internal method of </w:t>
      </w:r>
      <w:r w:rsidRPr="00495448">
        <w:rPr>
          <w:rStyle w:val="Algorithmvariable"/>
        </w:rPr>
        <w:t>subset</w:t>
      </w:r>
      <w:r w:rsidRPr="00495448">
        <w:t xml:space="preserve"> with </w:t>
      </w:r>
      <w:r w:rsidRPr="00495448">
        <w:rPr>
          <w:rStyle w:val="Algorithmvariable"/>
        </w:rPr>
        <w:t>P</w:t>
      </w:r>
      <w:r w:rsidRPr="00495448">
        <w:t xml:space="preserve">. </w:t>
      </w:r>
    </w:p>
    <w:p w:rsidR="00BB7F36" w:rsidRPr="00495448" w:rsidRDefault="00BB7F36" w:rsidP="00F91DF8">
      <w:pPr>
        <w:pStyle w:val="Algorithm"/>
        <w:numPr>
          <w:ilvl w:val="1"/>
          <w:numId w:val="50"/>
        </w:numPr>
      </w:pPr>
      <w:r w:rsidRPr="00495448">
        <w:t xml:space="preserve">Set </w:t>
      </w:r>
      <w:r w:rsidRPr="00495448">
        <w:rPr>
          <w:rStyle w:val="Algorithmvariable"/>
        </w:rPr>
        <w:t>desc</w:t>
      </w:r>
      <w:r w:rsidRPr="00495448">
        <w:t xml:space="preserve">.[[Writable]] to </w:t>
      </w:r>
      <w:r w:rsidRPr="00495448">
        <w:rPr>
          <w:rStyle w:val="Algorithmkeyword"/>
        </w:rPr>
        <w:t>false</w:t>
      </w:r>
      <w:r w:rsidRPr="00495448">
        <w:t>.</w:t>
      </w:r>
    </w:p>
    <w:p w:rsidR="00BB7F36" w:rsidRPr="00495448" w:rsidRDefault="00BB7F36" w:rsidP="00F91DF8">
      <w:pPr>
        <w:pStyle w:val="Algorithm"/>
        <w:numPr>
          <w:ilvl w:val="1"/>
          <w:numId w:val="50"/>
        </w:numPr>
      </w:pPr>
      <w:r w:rsidRPr="00495448">
        <w:t xml:space="preserve">Set </w:t>
      </w:r>
      <w:r w:rsidRPr="00495448">
        <w:rPr>
          <w:rStyle w:val="Algorithmvariable"/>
        </w:rPr>
        <w:t>desc</w:t>
      </w:r>
      <w:r w:rsidRPr="00495448">
        <w:t xml:space="preserve">.[[Configurable]] to </w:t>
      </w:r>
      <w:r w:rsidRPr="00495448">
        <w:rPr>
          <w:rStyle w:val="Algorithmkeyword"/>
        </w:rPr>
        <w:t>false</w:t>
      </w:r>
      <w:r w:rsidRPr="00495448">
        <w:t>.</w:t>
      </w:r>
    </w:p>
    <w:p w:rsidR="00BB7F36" w:rsidRPr="00495448" w:rsidRDefault="00BB7F36" w:rsidP="00F91DF8">
      <w:pPr>
        <w:pStyle w:val="Algorithm"/>
        <w:numPr>
          <w:ilvl w:val="1"/>
          <w:numId w:val="50"/>
        </w:numPr>
      </w:pPr>
      <w:r w:rsidRPr="00495448">
        <w:t xml:space="preserve">Call the [[DefineOwnProperty]] </w:t>
      </w:r>
      <w:r w:rsidRPr="004650EA">
        <w:t>internal method of</w:t>
      </w:r>
      <w:r w:rsidRPr="00495448">
        <w:t xml:space="preserve"> </w:t>
      </w:r>
      <w:r w:rsidRPr="00495448">
        <w:rPr>
          <w:rStyle w:val="Algorithmvariable"/>
        </w:rPr>
        <w:t>subset</w:t>
      </w:r>
      <w:r w:rsidRPr="00495448">
        <w:t xml:space="preserve"> with </w:t>
      </w:r>
      <w:r w:rsidRPr="00495448">
        <w:rPr>
          <w:rStyle w:val="Algorithmvariable"/>
        </w:rPr>
        <w:t>P</w:t>
      </w:r>
      <w:r w:rsidRPr="00495448">
        <w:t xml:space="preserve">, </w:t>
      </w:r>
      <w:r w:rsidRPr="00495448">
        <w:rPr>
          <w:rStyle w:val="Algorithmvariable"/>
        </w:rPr>
        <w:t>desc</w:t>
      </w:r>
      <w:r w:rsidRPr="00495448">
        <w:t xml:space="preserve">, and </w:t>
      </w:r>
      <w:r w:rsidRPr="00495448">
        <w:rPr>
          <w:rStyle w:val="Algorithmkeyword"/>
        </w:rPr>
        <w:t>true</w:t>
      </w:r>
      <w:r w:rsidRPr="00495448">
        <w:t xml:space="preserve"> as arguments.</w:t>
      </w:r>
    </w:p>
    <w:p w:rsidR="00BB7F36" w:rsidRPr="00495448" w:rsidRDefault="00BB7F36" w:rsidP="00F91DF8">
      <w:pPr>
        <w:pStyle w:val="Algorithm"/>
        <w:numPr>
          <w:ilvl w:val="0"/>
          <w:numId w:val="50"/>
        </w:numPr>
      </w:pPr>
      <w:r w:rsidRPr="00495448">
        <w:t xml:space="preserve">Return </w:t>
      </w:r>
      <w:r w:rsidRPr="00495448">
        <w:rPr>
          <w:rStyle w:val="Algorithmvariable"/>
        </w:rPr>
        <w:t>subset</w:t>
      </w:r>
      <w:r w:rsidRPr="00495448">
        <w:t>.</w:t>
      </w:r>
    </w:p>
    <w:p w:rsidR="00BB7F36" w:rsidRPr="00495448" w:rsidRDefault="00BB7F36" w:rsidP="00BB7F36">
      <w:pPr>
        <w:pStyle w:val="Heading3"/>
        <w:numPr>
          <w:ilvl w:val="2"/>
          <w:numId w:val="1"/>
        </w:numPr>
        <w:tabs>
          <w:tab w:val="clear" w:pos="720"/>
        </w:tabs>
      </w:pPr>
      <w:bookmarkStart w:id="167" w:name="_Ref184296556"/>
      <w:bookmarkStart w:id="168" w:name="_Toc210898666"/>
      <w:bookmarkStart w:id="169" w:name="_Toc337799257"/>
      <w:r w:rsidRPr="00495448">
        <w:t>GetOption (options, property, type, values, fallback)</w:t>
      </w:r>
      <w:bookmarkEnd w:id="167"/>
      <w:bookmarkEnd w:id="168"/>
      <w:bookmarkEnd w:id="169"/>
    </w:p>
    <w:p w:rsidR="00BB7F36" w:rsidRPr="00495448" w:rsidRDefault="00BB7F36" w:rsidP="00BB7F36">
      <w:r w:rsidRPr="00495448">
        <w:t xml:space="preserve">The GetOption abstract operation extracts the value of the property named </w:t>
      </w:r>
      <w:r w:rsidRPr="00495448">
        <w:rPr>
          <w:rStyle w:val="Algorithmvariable"/>
        </w:rPr>
        <w:t>property</w:t>
      </w:r>
      <w:r w:rsidRPr="00495448">
        <w:t xml:space="preserve"> from the provided </w:t>
      </w:r>
      <w:r w:rsidRPr="00495448">
        <w:rPr>
          <w:rStyle w:val="Algorithmvariable"/>
        </w:rPr>
        <w:t>options</w:t>
      </w:r>
      <w:r w:rsidRPr="00495448">
        <w:t xml:space="preserve"> object, converts it to the required </w:t>
      </w:r>
      <w:r w:rsidRPr="00495448">
        <w:rPr>
          <w:rStyle w:val="Algorithmvariable"/>
        </w:rPr>
        <w:t>type</w:t>
      </w:r>
      <w:r w:rsidRPr="00495448">
        <w:t xml:space="preserve">, checks whether it is one of a List of allowed </w:t>
      </w:r>
      <w:r w:rsidRPr="00495448">
        <w:rPr>
          <w:rStyle w:val="Algorithmvariable"/>
        </w:rPr>
        <w:t>values</w:t>
      </w:r>
      <w:r w:rsidRPr="00495448">
        <w:t xml:space="preserve">, and fills in a </w:t>
      </w:r>
      <w:r w:rsidRPr="00495448">
        <w:rPr>
          <w:rStyle w:val="Algorithmvariable"/>
        </w:rPr>
        <w:t>fallback</w:t>
      </w:r>
      <w:r w:rsidRPr="00495448">
        <w:t xml:space="preserve"> value if necessary.</w:t>
      </w:r>
    </w:p>
    <w:p w:rsidR="00BB7F36" w:rsidRPr="00495448" w:rsidRDefault="00BB7F36" w:rsidP="00F91DF8">
      <w:pPr>
        <w:pStyle w:val="Algorithm"/>
        <w:numPr>
          <w:ilvl w:val="0"/>
          <w:numId w:val="48"/>
        </w:numPr>
      </w:pPr>
      <w:r w:rsidRPr="00495448">
        <w:t xml:space="preserve">Let </w:t>
      </w:r>
      <w:r w:rsidRPr="00495448">
        <w:rPr>
          <w:rStyle w:val="Algorithmvariable"/>
        </w:rPr>
        <w:t>value</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variable"/>
        </w:rPr>
        <w:t>property</w:t>
      </w:r>
      <w:r w:rsidRPr="00495448">
        <w:t>.</w:t>
      </w:r>
    </w:p>
    <w:p w:rsidR="00BB7F36" w:rsidRPr="00495448" w:rsidRDefault="00BB7F36" w:rsidP="00F91DF8">
      <w:pPr>
        <w:pStyle w:val="Algorithm"/>
        <w:numPr>
          <w:ilvl w:val="0"/>
          <w:numId w:val="48"/>
        </w:numPr>
      </w:pPr>
      <w:r w:rsidRPr="00495448">
        <w:t xml:space="preserve">If </w:t>
      </w:r>
      <w:r w:rsidRPr="00495448">
        <w:rPr>
          <w:rStyle w:val="Algorithmvariable"/>
        </w:rPr>
        <w:t>value</w:t>
      </w:r>
      <w:r w:rsidRPr="00495448">
        <w:t xml:space="preserve"> is not </w:t>
      </w:r>
      <w:r w:rsidRPr="00495448">
        <w:rPr>
          <w:rStyle w:val="Algorithmkeyword"/>
        </w:rPr>
        <w:t>undefined</w:t>
      </w:r>
      <w:r>
        <w:t xml:space="preserve">, </w:t>
      </w:r>
      <w:r w:rsidRPr="00495448">
        <w:t>then</w:t>
      </w:r>
    </w:p>
    <w:p w:rsidR="00BB7F36" w:rsidRPr="00495448" w:rsidRDefault="00BB7F36" w:rsidP="00F91DF8">
      <w:pPr>
        <w:pStyle w:val="Algorithm"/>
        <w:numPr>
          <w:ilvl w:val="1"/>
          <w:numId w:val="48"/>
        </w:numPr>
      </w:pPr>
      <w:r w:rsidRPr="00495448">
        <w:t xml:space="preserve">Assert: </w:t>
      </w:r>
      <w:r w:rsidRPr="00495448">
        <w:rPr>
          <w:rStyle w:val="Algorithmvariable"/>
        </w:rPr>
        <w:t>type</w:t>
      </w:r>
      <w:r w:rsidRPr="00495448">
        <w:t xml:space="preserve"> is </w:t>
      </w:r>
      <w:r w:rsidRPr="00495448">
        <w:rPr>
          <w:rStyle w:val="Algorithmcode"/>
        </w:rPr>
        <w:t>"boolean"</w:t>
      </w:r>
      <w:r w:rsidRPr="00495448">
        <w:t xml:space="preserve"> or </w:t>
      </w:r>
      <w:r w:rsidRPr="00495448">
        <w:rPr>
          <w:rStyle w:val="Algorithmcode"/>
        </w:rPr>
        <w:t>"string"</w:t>
      </w:r>
      <w:r w:rsidRPr="00495448">
        <w:t>.</w:t>
      </w:r>
    </w:p>
    <w:p w:rsidR="00BB7F36" w:rsidRPr="00495448" w:rsidRDefault="00BB7F36" w:rsidP="00F91DF8">
      <w:pPr>
        <w:pStyle w:val="Algorithm"/>
        <w:numPr>
          <w:ilvl w:val="1"/>
          <w:numId w:val="48"/>
        </w:numPr>
      </w:pPr>
      <w:r w:rsidRPr="00495448">
        <w:t xml:space="preserve">If </w:t>
      </w:r>
      <w:r w:rsidRPr="00495448">
        <w:rPr>
          <w:rStyle w:val="Algorithmvariable"/>
        </w:rPr>
        <w:t>type</w:t>
      </w:r>
      <w:r w:rsidRPr="00495448">
        <w:t xml:space="preserve"> is </w:t>
      </w:r>
      <w:r w:rsidRPr="00495448">
        <w:rPr>
          <w:rStyle w:val="Algorithmcode"/>
        </w:rPr>
        <w:t>"boolean"</w:t>
      </w:r>
      <w:r>
        <w:t xml:space="preserve">, </w:t>
      </w:r>
      <w:r w:rsidRPr="00495448">
        <w:t xml:space="preserve">then let </w:t>
      </w:r>
      <w:r w:rsidRPr="00495448">
        <w:rPr>
          <w:rStyle w:val="Algorithmvariable"/>
        </w:rPr>
        <w:t>value</w:t>
      </w:r>
      <w:r w:rsidRPr="00495448">
        <w:t xml:space="preserve"> be ToBoolean(</w:t>
      </w:r>
      <w:r w:rsidRPr="00495448">
        <w:rPr>
          <w:rStyle w:val="Algorithmvariable"/>
        </w:rPr>
        <w:t>value</w:t>
      </w:r>
      <w:r w:rsidRPr="00495448">
        <w:t>).</w:t>
      </w:r>
    </w:p>
    <w:p w:rsidR="00BB7F36" w:rsidRPr="00495448" w:rsidRDefault="00BB7F36" w:rsidP="00F91DF8">
      <w:pPr>
        <w:pStyle w:val="Algorithm"/>
        <w:numPr>
          <w:ilvl w:val="1"/>
          <w:numId w:val="48"/>
        </w:numPr>
      </w:pPr>
      <w:r w:rsidRPr="00495448">
        <w:t xml:space="preserve">If </w:t>
      </w:r>
      <w:r w:rsidRPr="00495448">
        <w:rPr>
          <w:rStyle w:val="Algorithmvariable"/>
        </w:rPr>
        <w:t>type</w:t>
      </w:r>
      <w:r w:rsidRPr="00495448">
        <w:t xml:space="preserve"> is </w:t>
      </w:r>
      <w:r w:rsidRPr="00495448">
        <w:rPr>
          <w:rStyle w:val="Algorithmcode"/>
        </w:rPr>
        <w:t>"string"</w:t>
      </w:r>
      <w:r>
        <w:t xml:space="preserve">, </w:t>
      </w:r>
      <w:r w:rsidRPr="00495448">
        <w:t xml:space="preserve">then let </w:t>
      </w:r>
      <w:r w:rsidRPr="00495448">
        <w:rPr>
          <w:rStyle w:val="Algorithmvariable"/>
        </w:rPr>
        <w:t>value</w:t>
      </w:r>
      <w:r w:rsidRPr="00495448">
        <w:t xml:space="preserve"> be ToString(</w:t>
      </w:r>
      <w:r w:rsidRPr="00495448">
        <w:rPr>
          <w:rStyle w:val="Algorithmvariable"/>
        </w:rPr>
        <w:t>value</w:t>
      </w:r>
      <w:r w:rsidRPr="00495448">
        <w:t>).</w:t>
      </w:r>
    </w:p>
    <w:p w:rsidR="00BB7F36" w:rsidRPr="00495448" w:rsidRDefault="00BB7F36" w:rsidP="00F91DF8">
      <w:pPr>
        <w:pStyle w:val="Algorithm"/>
        <w:numPr>
          <w:ilvl w:val="1"/>
          <w:numId w:val="48"/>
        </w:numPr>
      </w:pPr>
      <w:r w:rsidRPr="00495448">
        <w:t xml:space="preserve">If </w:t>
      </w:r>
      <w:r w:rsidRPr="00495448">
        <w:rPr>
          <w:rStyle w:val="Algorithmvariable"/>
        </w:rPr>
        <w:t>values</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2"/>
          <w:numId w:val="48"/>
        </w:numPr>
      </w:pPr>
      <w:r w:rsidRPr="00495448">
        <w:t xml:space="preserve">If </w:t>
      </w:r>
      <w:r w:rsidRPr="00495448">
        <w:rPr>
          <w:rStyle w:val="Algorithmvariable"/>
        </w:rPr>
        <w:t>values</w:t>
      </w:r>
      <w:r w:rsidRPr="00495448">
        <w:t xml:space="preserve"> does not contain an element equal to </w:t>
      </w:r>
      <w:r w:rsidRPr="00495448">
        <w:rPr>
          <w:rStyle w:val="Algorithmvariable"/>
        </w:rPr>
        <w:t>value</w:t>
      </w:r>
      <w:r w:rsidRPr="00495448">
        <w:t xml:space="preserve">, then throw a </w:t>
      </w:r>
      <w:r w:rsidRPr="00495448">
        <w:rPr>
          <w:rStyle w:val="Algorithmkeyword"/>
        </w:rPr>
        <w:t>RangeError</w:t>
      </w:r>
      <w:r w:rsidRPr="00495448">
        <w:t xml:space="preserve"> exception.</w:t>
      </w:r>
    </w:p>
    <w:p w:rsidR="00BB7F36" w:rsidRPr="00495448" w:rsidRDefault="00BB7F36" w:rsidP="00F91DF8">
      <w:pPr>
        <w:pStyle w:val="Algorithm"/>
        <w:numPr>
          <w:ilvl w:val="1"/>
          <w:numId w:val="48"/>
        </w:numPr>
      </w:pPr>
      <w:r w:rsidRPr="00495448">
        <w:t xml:space="preserve">Return </w:t>
      </w:r>
      <w:r w:rsidRPr="00495448">
        <w:rPr>
          <w:rStyle w:val="Algorithmvariable"/>
        </w:rPr>
        <w:t>value</w:t>
      </w:r>
      <w:r w:rsidRPr="00495448">
        <w:t>.</w:t>
      </w:r>
    </w:p>
    <w:p w:rsidR="00BB7F36" w:rsidRPr="00495448" w:rsidRDefault="00BB7F36" w:rsidP="00F91DF8">
      <w:pPr>
        <w:pStyle w:val="Algorithm"/>
        <w:numPr>
          <w:ilvl w:val="0"/>
          <w:numId w:val="48"/>
        </w:numPr>
      </w:pPr>
      <w:r w:rsidRPr="00495448">
        <w:t xml:space="preserve">Else return </w:t>
      </w:r>
      <w:r w:rsidRPr="00495448">
        <w:rPr>
          <w:rStyle w:val="Algorithmvariable"/>
        </w:rPr>
        <w:t>fallback</w:t>
      </w:r>
      <w:r w:rsidRPr="00495448">
        <w:t>.</w:t>
      </w:r>
    </w:p>
    <w:p w:rsidR="00BB7F36" w:rsidRPr="00495448" w:rsidRDefault="00BB7F36" w:rsidP="00BB7F36">
      <w:pPr>
        <w:pStyle w:val="Heading3"/>
        <w:numPr>
          <w:ilvl w:val="2"/>
          <w:numId w:val="1"/>
        </w:numPr>
        <w:tabs>
          <w:tab w:val="clear" w:pos="720"/>
        </w:tabs>
      </w:pPr>
      <w:bookmarkStart w:id="170" w:name="_Ref184304397"/>
      <w:bookmarkStart w:id="171" w:name="_Toc210898667"/>
      <w:bookmarkStart w:id="172" w:name="_Toc337799258"/>
      <w:r w:rsidRPr="00495448">
        <w:lastRenderedPageBreak/>
        <w:t>GetNumberOption (options, property, minimum, maximum, fallback)</w:t>
      </w:r>
      <w:bookmarkEnd w:id="170"/>
      <w:bookmarkEnd w:id="171"/>
      <w:bookmarkEnd w:id="172"/>
    </w:p>
    <w:p w:rsidR="00BB7F36" w:rsidRPr="00495448" w:rsidRDefault="00BB7F36" w:rsidP="00BB7F36">
      <w:r w:rsidRPr="00495448">
        <w:t>The GetNumberOption abstract operation extracts a property value from the provided options object, converts it to a Number value, checks whether it is in the allowed range, and fills in a fallback value if necessary.</w:t>
      </w:r>
    </w:p>
    <w:p w:rsidR="00BB7F36" w:rsidRPr="00495448" w:rsidRDefault="00BB7F36" w:rsidP="00F91DF8">
      <w:pPr>
        <w:pStyle w:val="Algorithm"/>
        <w:numPr>
          <w:ilvl w:val="0"/>
          <w:numId w:val="49"/>
        </w:numPr>
      </w:pPr>
      <w:r w:rsidRPr="00495448">
        <w:t xml:space="preserve">Let </w:t>
      </w:r>
      <w:r w:rsidRPr="00495448">
        <w:rPr>
          <w:rStyle w:val="Algorithmvariable"/>
        </w:rPr>
        <w:t>value</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variable"/>
        </w:rPr>
        <w:t>property</w:t>
      </w:r>
      <w:r w:rsidRPr="00495448">
        <w:t>.</w:t>
      </w:r>
    </w:p>
    <w:p w:rsidR="00BB7F36" w:rsidRPr="00495448" w:rsidRDefault="00BB7F36" w:rsidP="00F91DF8">
      <w:pPr>
        <w:pStyle w:val="Algorithm"/>
        <w:numPr>
          <w:ilvl w:val="0"/>
          <w:numId w:val="49"/>
        </w:numPr>
      </w:pPr>
      <w:r w:rsidRPr="00495448">
        <w:t xml:space="preserve">If </w:t>
      </w:r>
      <w:r w:rsidRPr="00495448">
        <w:rPr>
          <w:rStyle w:val="Algorithmvariable"/>
        </w:rPr>
        <w:t>value</w:t>
      </w:r>
      <w:r w:rsidRPr="00495448">
        <w:t xml:space="preserve"> is not </w:t>
      </w:r>
      <w:r w:rsidRPr="00495448">
        <w:rPr>
          <w:rStyle w:val="Algorithmkeyword"/>
        </w:rPr>
        <w:t>undefined</w:t>
      </w:r>
      <w:r>
        <w:t xml:space="preserve">, </w:t>
      </w:r>
      <w:r w:rsidRPr="00495448">
        <w:t>then</w:t>
      </w:r>
    </w:p>
    <w:p w:rsidR="00BB7F36" w:rsidRPr="00495448" w:rsidRDefault="00BB7F36" w:rsidP="00F91DF8">
      <w:pPr>
        <w:pStyle w:val="Algorithm"/>
        <w:numPr>
          <w:ilvl w:val="1"/>
          <w:numId w:val="49"/>
        </w:numPr>
      </w:pPr>
      <w:r w:rsidRPr="00495448">
        <w:t xml:space="preserve">Let </w:t>
      </w:r>
      <w:r w:rsidRPr="00495448">
        <w:rPr>
          <w:rStyle w:val="Algorithmvariable"/>
        </w:rPr>
        <w:t>value</w:t>
      </w:r>
      <w:r w:rsidRPr="00495448">
        <w:t xml:space="preserve"> be ToNumber(</w:t>
      </w:r>
      <w:r w:rsidRPr="00495448">
        <w:rPr>
          <w:rStyle w:val="Algorithmvariable"/>
        </w:rPr>
        <w:t>value</w:t>
      </w:r>
      <w:r w:rsidRPr="00495448">
        <w:t>).</w:t>
      </w:r>
    </w:p>
    <w:p w:rsidR="00BB7F36" w:rsidRPr="00495448" w:rsidRDefault="00BB7F36" w:rsidP="00F91DF8">
      <w:pPr>
        <w:pStyle w:val="Algorithm"/>
        <w:numPr>
          <w:ilvl w:val="1"/>
          <w:numId w:val="49"/>
        </w:numPr>
      </w:pPr>
      <w:r w:rsidRPr="00495448">
        <w:t xml:space="preserve">If </w:t>
      </w:r>
      <w:r w:rsidRPr="00495448">
        <w:rPr>
          <w:rStyle w:val="Algorithmvariable"/>
        </w:rPr>
        <w:t>value</w:t>
      </w:r>
      <w:r w:rsidRPr="00495448">
        <w:t xml:space="preserve"> is </w:t>
      </w:r>
      <w:r w:rsidRPr="00495448">
        <w:rPr>
          <w:rStyle w:val="Algorithmkeyword"/>
        </w:rPr>
        <w:t>NaN</w:t>
      </w:r>
      <w:r w:rsidRPr="00495448">
        <w:t xml:space="preserve"> or less than </w:t>
      </w:r>
      <w:r w:rsidRPr="00495448">
        <w:rPr>
          <w:rStyle w:val="Algorithmvariable"/>
        </w:rPr>
        <w:t>minimum</w:t>
      </w:r>
      <w:r w:rsidRPr="00495448">
        <w:t xml:space="preserve"> or greater than </w:t>
      </w:r>
      <w:r w:rsidRPr="00495448">
        <w:rPr>
          <w:rStyle w:val="Algorithmvariable"/>
        </w:rPr>
        <w:t>maximum</w:t>
      </w:r>
      <w:r w:rsidRPr="00495448">
        <w:t xml:space="preserve">, throw a </w:t>
      </w:r>
      <w:r w:rsidRPr="00495448">
        <w:rPr>
          <w:rStyle w:val="Algorithmkeyword"/>
        </w:rPr>
        <w:t>RangeError</w:t>
      </w:r>
      <w:r w:rsidRPr="00495448">
        <w:t xml:space="preserve"> exception.</w:t>
      </w:r>
    </w:p>
    <w:p w:rsidR="00BB7F36" w:rsidRPr="00495448" w:rsidRDefault="00BB7F36" w:rsidP="00F91DF8">
      <w:pPr>
        <w:pStyle w:val="Algorithm"/>
        <w:numPr>
          <w:ilvl w:val="1"/>
          <w:numId w:val="49"/>
        </w:numPr>
      </w:pPr>
      <w:r w:rsidRPr="00495448">
        <w:t>Return floor(</w:t>
      </w:r>
      <w:r w:rsidRPr="00495448">
        <w:rPr>
          <w:rStyle w:val="Algorithmvariable"/>
        </w:rPr>
        <w:t>value</w:t>
      </w:r>
      <w:r w:rsidRPr="00495448">
        <w:t>).</w:t>
      </w:r>
    </w:p>
    <w:p w:rsidR="00BB7F36" w:rsidRPr="00495448" w:rsidRDefault="00BB7F36" w:rsidP="00F91DF8">
      <w:pPr>
        <w:pStyle w:val="Algorithm"/>
        <w:numPr>
          <w:ilvl w:val="0"/>
          <w:numId w:val="49"/>
        </w:numPr>
      </w:pPr>
      <w:r w:rsidRPr="00495448">
        <w:t xml:space="preserve">Else return </w:t>
      </w:r>
      <w:r w:rsidRPr="00495448">
        <w:rPr>
          <w:rStyle w:val="Algorithmvariable"/>
        </w:rPr>
        <w:t>fallback</w:t>
      </w:r>
      <w:r w:rsidRPr="00495448">
        <w:t>.</w:t>
      </w:r>
    </w:p>
    <w:p w:rsidR="00BB7F36" w:rsidRPr="00495448" w:rsidRDefault="00BB7F36" w:rsidP="00BB7F36">
      <w:pPr>
        <w:pStyle w:val="Heading1"/>
        <w:spacing w:before="540"/>
      </w:pPr>
      <w:bookmarkStart w:id="173" w:name="_Ref190521423"/>
      <w:bookmarkStart w:id="174" w:name="_Toc210898668"/>
      <w:bookmarkStart w:id="175" w:name="_Toc337799259"/>
      <w:r w:rsidRPr="00495448">
        <w:t>Collator Objects</w:t>
      </w:r>
      <w:bookmarkEnd w:id="173"/>
      <w:bookmarkEnd w:id="174"/>
      <w:bookmarkEnd w:id="175"/>
    </w:p>
    <w:p w:rsidR="00BB7F36" w:rsidRPr="00495448" w:rsidRDefault="00BB7F36" w:rsidP="00BB7F36">
      <w:pPr>
        <w:pStyle w:val="Heading2"/>
        <w:numPr>
          <w:ilvl w:val="1"/>
          <w:numId w:val="1"/>
        </w:numPr>
        <w:tabs>
          <w:tab w:val="clear" w:pos="360"/>
        </w:tabs>
      </w:pPr>
      <w:bookmarkStart w:id="176" w:name="_Toc210898669"/>
      <w:bookmarkStart w:id="177" w:name="_Toc337799260"/>
      <w:r w:rsidRPr="00495448">
        <w:t>The Intl.Collator Constructor</w:t>
      </w:r>
      <w:bookmarkEnd w:id="176"/>
      <w:bookmarkEnd w:id="177"/>
    </w:p>
    <w:p w:rsidR="00BB7F36" w:rsidRPr="00495448" w:rsidRDefault="00BB7F36" w:rsidP="00BB7F36">
      <w:bookmarkStart w:id="178" w:name="_Ref190756129"/>
      <w:r w:rsidRPr="00495448">
        <w:t xml:space="preserve">The Intl.Collator constructor is a standard built-in property of the Intl object. Behaviour common to all service constructor properties of the Intl object is specified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w:t>
      </w:r>
    </w:p>
    <w:p w:rsidR="00BB7F36" w:rsidRPr="00495448" w:rsidRDefault="00BB7F36" w:rsidP="00BB7F36">
      <w:pPr>
        <w:pStyle w:val="Heading3"/>
        <w:numPr>
          <w:ilvl w:val="2"/>
          <w:numId w:val="1"/>
        </w:numPr>
        <w:tabs>
          <w:tab w:val="clear" w:pos="720"/>
        </w:tabs>
      </w:pPr>
      <w:bookmarkStart w:id="179" w:name="_Toc210898670"/>
      <w:bookmarkStart w:id="180" w:name="_Toc337799261"/>
      <w:r w:rsidRPr="00495448">
        <w:t>Initiali</w:t>
      </w:r>
      <w:bookmarkEnd w:id="178"/>
      <w:r w:rsidRPr="00495448">
        <w:t>zing an Object as a Collator</w:t>
      </w:r>
      <w:bookmarkEnd w:id="179"/>
      <w:bookmarkEnd w:id="180"/>
    </w:p>
    <w:p w:rsidR="00BB7F36" w:rsidRPr="00495448" w:rsidRDefault="00BB7F36" w:rsidP="00BB7F36">
      <w:pPr>
        <w:pStyle w:val="Heading4"/>
        <w:numPr>
          <w:ilvl w:val="3"/>
          <w:numId w:val="1"/>
        </w:numPr>
        <w:tabs>
          <w:tab w:val="clear" w:pos="1080"/>
        </w:tabs>
      </w:pPr>
      <w:bookmarkStart w:id="181" w:name="_Ref202239021"/>
      <w:r w:rsidRPr="00495448">
        <w:t>InitializeCollator (collator, locales, options)</w:t>
      </w:r>
      <w:bookmarkEnd w:id="181"/>
    </w:p>
    <w:p w:rsidR="00BB7F36" w:rsidRPr="00495448" w:rsidRDefault="00BB7F36" w:rsidP="00BB7F36">
      <w:r w:rsidRPr="00495448">
        <w:t xml:space="preserve">The abstract operation InitializeCollator accepts the arguments </w:t>
      </w:r>
      <w:r w:rsidRPr="00495448">
        <w:rPr>
          <w:rStyle w:val="Algorithmvariable"/>
        </w:rPr>
        <w:t>collator</w:t>
      </w:r>
      <w:r w:rsidRPr="00495448">
        <w:t xml:space="preserve"> (which must be an object), </w:t>
      </w:r>
      <w:r w:rsidRPr="00495448">
        <w:rPr>
          <w:rStyle w:val="Algorithmvariable"/>
        </w:rPr>
        <w:t>locales</w:t>
      </w:r>
      <w:r w:rsidRPr="00495448">
        <w:t xml:space="preserve">, and </w:t>
      </w:r>
      <w:r w:rsidRPr="00495448">
        <w:rPr>
          <w:rStyle w:val="Algorithmvariable"/>
        </w:rPr>
        <w:t>options</w:t>
      </w:r>
      <w:r w:rsidRPr="00495448">
        <w:t xml:space="preserve">. It initializes </w:t>
      </w:r>
      <w:r w:rsidRPr="00495448">
        <w:rPr>
          <w:rStyle w:val="Algorithmvariable"/>
        </w:rPr>
        <w:t>collator</w:t>
      </w:r>
      <w:r w:rsidRPr="00495448">
        <w:t xml:space="preserve"> as a Collator object.</w:t>
      </w:r>
    </w:p>
    <w:p w:rsidR="00BB7F36" w:rsidRPr="00495448" w:rsidRDefault="00BB7F36" w:rsidP="00BB7F36">
      <w:r w:rsidRPr="00495448">
        <w:t>Several steps in the algorithm use values from the following table, which associates Unicode locale extension keys, property names, types, and allowable values:</w:t>
      </w:r>
    </w:p>
    <w:p w:rsidR="00BB7F36" w:rsidRPr="00495448" w:rsidRDefault="00BB7F36" w:rsidP="00BB7F36">
      <w:pPr>
        <w:pStyle w:val="Caption"/>
        <w:keepNext/>
        <w:jc w:val="center"/>
      </w:pPr>
      <w:bookmarkStart w:id="182" w:name="_Ref182133332"/>
      <w:r w:rsidRPr="00495448">
        <w:t xml:space="preserve">Table </w:t>
      </w:r>
      <w:r w:rsidRPr="00495448">
        <w:fldChar w:fldCharType="begin"/>
      </w:r>
      <w:r w:rsidRPr="00495448">
        <w:instrText xml:space="preserve"> SEQ Table \* ARABIC </w:instrText>
      </w:r>
      <w:r w:rsidRPr="00495448">
        <w:fldChar w:fldCharType="separate"/>
      </w:r>
      <w:r>
        <w:rPr>
          <w:noProof/>
        </w:rPr>
        <w:t>1</w:t>
      </w:r>
      <w:r w:rsidRPr="00495448">
        <w:fldChar w:fldCharType="end"/>
      </w:r>
      <w:bookmarkEnd w:id="182"/>
      <w:r w:rsidRPr="00495448">
        <w:t xml:space="preserve"> – Collator options settable through both extension keys and options properties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039"/>
        <w:gridCol w:w="1070"/>
        <w:gridCol w:w="2277"/>
      </w:tblGrid>
      <w:tr w:rsidR="00BB7F36" w:rsidRPr="00495448" w:rsidTr="00BB7F36">
        <w:trPr>
          <w:cantSplit/>
          <w:jc w:val="center"/>
        </w:trPr>
        <w:tc>
          <w:tcPr>
            <w:tcW w:w="0" w:type="auto"/>
            <w:shd w:val="solid" w:color="D8D8D8" w:fill="auto"/>
          </w:tcPr>
          <w:p w:rsidR="00BB7F36" w:rsidRPr="00495448" w:rsidRDefault="00BB7F36" w:rsidP="00BB7F36">
            <w:pPr>
              <w:keepNext/>
              <w:spacing w:before="40" w:after="40"/>
              <w:rPr>
                <w:b/>
              </w:rPr>
            </w:pPr>
            <w:r w:rsidRPr="00495448">
              <w:rPr>
                <w:b/>
              </w:rPr>
              <w:t>Key</w:t>
            </w:r>
          </w:p>
        </w:tc>
        <w:tc>
          <w:tcPr>
            <w:tcW w:w="0" w:type="auto"/>
            <w:shd w:val="solid" w:color="D8D8D8" w:fill="auto"/>
          </w:tcPr>
          <w:p w:rsidR="00BB7F36" w:rsidRPr="00495448" w:rsidRDefault="00BB7F36" w:rsidP="00BB7F36">
            <w:pPr>
              <w:keepNext/>
              <w:spacing w:before="40" w:after="40"/>
              <w:rPr>
                <w:b/>
              </w:rPr>
            </w:pPr>
            <w:r w:rsidRPr="00495448">
              <w:rPr>
                <w:b/>
              </w:rPr>
              <w:t>Property</w:t>
            </w:r>
          </w:p>
        </w:tc>
        <w:tc>
          <w:tcPr>
            <w:tcW w:w="0" w:type="auto"/>
            <w:shd w:val="solid" w:color="D8D8D8" w:fill="auto"/>
          </w:tcPr>
          <w:p w:rsidR="00BB7F36" w:rsidRPr="00495448" w:rsidRDefault="00BB7F36" w:rsidP="00BB7F36">
            <w:pPr>
              <w:keepNext/>
              <w:spacing w:before="40" w:after="40"/>
              <w:rPr>
                <w:b/>
              </w:rPr>
            </w:pPr>
            <w:r w:rsidRPr="00495448">
              <w:rPr>
                <w:b/>
              </w:rPr>
              <w:t>Type</w:t>
            </w:r>
          </w:p>
        </w:tc>
        <w:tc>
          <w:tcPr>
            <w:tcW w:w="0" w:type="auto"/>
            <w:shd w:val="solid" w:color="D8D8D8" w:fill="auto"/>
          </w:tcPr>
          <w:p w:rsidR="00BB7F36" w:rsidRPr="00495448" w:rsidRDefault="00BB7F36" w:rsidP="00BB7F36">
            <w:pPr>
              <w:keepNext/>
              <w:spacing w:before="40" w:after="40"/>
              <w:rPr>
                <w:b/>
              </w:rPr>
            </w:pPr>
            <w:r w:rsidRPr="00495448">
              <w:rPr>
                <w:b/>
              </w:rPr>
              <w:t>Values</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kn</w:t>
            </w:r>
          </w:p>
        </w:tc>
        <w:tc>
          <w:tcPr>
            <w:tcW w:w="0" w:type="auto"/>
            <w:shd w:val="clear" w:color="auto" w:fill="auto"/>
          </w:tcPr>
          <w:p w:rsidR="00BB7F36" w:rsidRPr="00495448" w:rsidRDefault="00BB7F36" w:rsidP="00BB7F36">
            <w:pPr>
              <w:keepNext/>
              <w:spacing w:before="40" w:after="40"/>
            </w:pPr>
            <w:r w:rsidRPr="00495448">
              <w:t>numeric</w:t>
            </w:r>
          </w:p>
        </w:tc>
        <w:tc>
          <w:tcPr>
            <w:tcW w:w="0" w:type="auto"/>
            <w:shd w:val="clear" w:color="auto" w:fill="auto"/>
          </w:tcPr>
          <w:p w:rsidR="00BB7F36" w:rsidRPr="00495448" w:rsidRDefault="00BB7F36" w:rsidP="00BB7F36">
            <w:pPr>
              <w:keepNext/>
              <w:spacing w:before="40" w:after="40"/>
            </w:pPr>
            <w:r w:rsidRPr="00495448">
              <w:t>"boolean"</w:t>
            </w:r>
          </w:p>
        </w:tc>
        <w:tc>
          <w:tcPr>
            <w:tcW w:w="0" w:type="auto"/>
            <w:shd w:val="clear" w:color="auto" w:fill="auto"/>
          </w:tcPr>
          <w:p w:rsidR="00BB7F36" w:rsidRPr="00495448" w:rsidRDefault="00BB7F36" w:rsidP="00BB7F36">
            <w:pPr>
              <w:keepNext/>
              <w:spacing w:before="40" w:after="40"/>
            </w:pP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kf</w:t>
            </w:r>
          </w:p>
        </w:tc>
        <w:tc>
          <w:tcPr>
            <w:tcW w:w="0" w:type="auto"/>
            <w:shd w:val="clear" w:color="auto" w:fill="auto"/>
          </w:tcPr>
          <w:p w:rsidR="00BB7F36" w:rsidRPr="00495448" w:rsidRDefault="00BB7F36" w:rsidP="00BB7F36">
            <w:pPr>
              <w:spacing w:before="40" w:after="40"/>
            </w:pPr>
            <w:r w:rsidRPr="00495448">
              <w:t>caseFirst</w:t>
            </w:r>
          </w:p>
        </w:tc>
        <w:tc>
          <w:tcPr>
            <w:tcW w:w="0" w:type="auto"/>
            <w:shd w:val="clear" w:color="auto" w:fill="auto"/>
          </w:tcPr>
          <w:p w:rsidR="00BB7F36" w:rsidRPr="00495448" w:rsidRDefault="00BB7F36" w:rsidP="00BB7F36">
            <w:pPr>
              <w:spacing w:before="40" w:after="40"/>
            </w:pPr>
            <w:r w:rsidRPr="00495448">
              <w:t>"string"</w:t>
            </w:r>
          </w:p>
        </w:tc>
        <w:tc>
          <w:tcPr>
            <w:tcW w:w="0" w:type="auto"/>
            <w:shd w:val="clear" w:color="auto" w:fill="auto"/>
          </w:tcPr>
          <w:p w:rsidR="00BB7F36" w:rsidRPr="00495448" w:rsidRDefault="00BB7F36" w:rsidP="00BB7F36">
            <w:pPr>
              <w:spacing w:before="40" w:after="40"/>
            </w:pPr>
            <w:r w:rsidRPr="00495448">
              <w:t>"upper", "lower", "false"</w:t>
            </w:r>
          </w:p>
        </w:tc>
      </w:tr>
    </w:tbl>
    <w:p w:rsidR="00BB7F36" w:rsidRPr="00495448" w:rsidRDefault="00BB7F36" w:rsidP="00BB7F36"/>
    <w:p w:rsidR="00BB7F36" w:rsidRPr="00495448" w:rsidRDefault="00BB7F36" w:rsidP="00BB7F36">
      <w:r w:rsidRPr="00495448">
        <w:t>The following steps are taken:</w:t>
      </w:r>
    </w:p>
    <w:p w:rsidR="00BB7F36" w:rsidRPr="00495448" w:rsidRDefault="00BB7F36" w:rsidP="00F91DF8">
      <w:pPr>
        <w:pStyle w:val="Algorithm"/>
        <w:numPr>
          <w:ilvl w:val="0"/>
          <w:numId w:val="27"/>
        </w:numPr>
      </w:pPr>
      <w:r w:rsidRPr="00495448">
        <w:t xml:space="preserve">If </w:t>
      </w:r>
      <w:r w:rsidRPr="00495448">
        <w:rPr>
          <w:rStyle w:val="Algorithmvariable"/>
        </w:rPr>
        <w:t>collator</w:t>
      </w:r>
      <w:r w:rsidRPr="00495448">
        <w:t xml:space="preserve"> has an [[initializedIntlObject]] internal property with value </w:t>
      </w:r>
      <w:r w:rsidRPr="00495448">
        <w:rPr>
          <w:rStyle w:val="Algorithmkeyword"/>
        </w:rPr>
        <w:t>true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27"/>
        </w:numPr>
      </w:pPr>
      <w:r w:rsidRPr="00495448">
        <w:t xml:space="preserve">Set the [[initializedIntlObject]] internal property of </w:t>
      </w:r>
      <w:r w:rsidRPr="00495448">
        <w:rPr>
          <w:rStyle w:val="Algorithmvariable"/>
        </w:rPr>
        <w:t>collator</w:t>
      </w:r>
      <w:r w:rsidRPr="00495448">
        <w:t xml:space="preserve"> to </w:t>
      </w:r>
      <w:r w:rsidRPr="00495448">
        <w:rPr>
          <w:rStyle w:val="Algorithmkeyword"/>
        </w:rPr>
        <w:t>true</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27"/>
        </w:numPr>
      </w:pPr>
      <w:r w:rsidRPr="00495448">
        <w:t xml:space="preserve">If </w:t>
      </w:r>
      <w:r w:rsidRPr="00495448">
        <w:rPr>
          <w:rStyle w:val="Algorithmvariable"/>
        </w:rPr>
        <w:t>options</w:t>
      </w:r>
      <w:r w:rsidRPr="00495448">
        <w:t xml:space="preserve"> is </w:t>
      </w:r>
      <w:r w:rsidRPr="00495448">
        <w:rPr>
          <w:rStyle w:val="Algorithmkeyword"/>
        </w:rPr>
        <w:t>undefined</w:t>
      </w:r>
      <w:r w:rsidRPr="00495448">
        <w:t>, then</w:t>
      </w:r>
    </w:p>
    <w:p w:rsidR="00BB7F36" w:rsidRPr="00495448" w:rsidRDefault="00BB7F36" w:rsidP="00F91DF8">
      <w:pPr>
        <w:pStyle w:val="Algorithm"/>
        <w:numPr>
          <w:ilvl w:val="1"/>
          <w:numId w:val="27"/>
        </w:numPr>
      </w:pPr>
      <w:r w:rsidRPr="00495448">
        <w:t xml:space="preserve">Let </w:t>
      </w:r>
      <w:r w:rsidRPr="00495448">
        <w:rPr>
          <w:rStyle w:val="Algorithmvariable"/>
        </w:rPr>
        <w:t>options</w:t>
      </w:r>
      <w:r w:rsidRPr="00495448">
        <w:t xml:space="preserve"> be the result of creating a new object as if by the expression </w:t>
      </w:r>
      <w:r w:rsidRPr="00495448">
        <w:rPr>
          <w:rStyle w:val="Algorithmcode"/>
        </w:rPr>
        <w:t>new Object()</w:t>
      </w:r>
      <w:r w:rsidRPr="00495448">
        <w:t xml:space="preserve"> where </w:t>
      </w:r>
      <w:r w:rsidRPr="00495448">
        <w:rPr>
          <w:rStyle w:val="Algorithmcode"/>
        </w:rPr>
        <w:t>Object</w:t>
      </w:r>
      <w:r w:rsidRPr="00495448">
        <w:t xml:space="preserve"> is the standard built-in constructor with that name.</w:t>
      </w:r>
    </w:p>
    <w:p w:rsidR="00BB7F36" w:rsidRPr="00495448" w:rsidRDefault="00BB7F36" w:rsidP="00F91DF8">
      <w:pPr>
        <w:pStyle w:val="Algorithm"/>
        <w:numPr>
          <w:ilvl w:val="0"/>
          <w:numId w:val="27"/>
        </w:numPr>
      </w:pPr>
      <w:r w:rsidRPr="00495448">
        <w:t>Else</w:t>
      </w:r>
    </w:p>
    <w:p w:rsidR="00BB7F36" w:rsidRPr="00495448" w:rsidRDefault="00BB7F36" w:rsidP="00F91DF8">
      <w:pPr>
        <w:pStyle w:val="Algorithm"/>
        <w:numPr>
          <w:ilvl w:val="1"/>
          <w:numId w:val="27"/>
        </w:numPr>
      </w:pPr>
      <w:r w:rsidRPr="00495448">
        <w:t xml:space="preserve">Let </w:t>
      </w:r>
      <w:r w:rsidRPr="00495448">
        <w:rPr>
          <w:rStyle w:val="Algorithmvariable"/>
        </w:rPr>
        <w:t>options</w:t>
      </w:r>
      <w:r w:rsidRPr="00495448">
        <w:t xml:space="preserve"> be ToObject(</w:t>
      </w:r>
      <w:r w:rsidRPr="00495448">
        <w:rPr>
          <w:rStyle w:val="Algorithmvariable"/>
        </w:rPr>
        <w:t>options</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u</w:t>
      </w:r>
      <w:r w:rsidRPr="00495448">
        <w:t xml:space="preserve"> be the result of calling the GetOption abstract operation (defined in </w:t>
      </w:r>
      <w:r w:rsidRPr="00495448">
        <w:fldChar w:fldCharType="begin"/>
      </w:r>
      <w:r w:rsidRPr="00495448">
        <w:instrText xml:space="preserve"> REF _Ref184296556 \r \h </w:instrText>
      </w:r>
      <w:r w:rsidRPr="00495448">
        <w:fldChar w:fldCharType="separate"/>
      </w:r>
      <w:r>
        <w:t>9.2.9</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"usage"</w:t>
      </w:r>
      <w:r w:rsidRPr="00495448">
        <w:t xml:space="preserve">, </w:t>
      </w:r>
      <w:r w:rsidRPr="00495448">
        <w:rPr>
          <w:rStyle w:val="Algorithmcode"/>
        </w:rPr>
        <w:t>"string"</w:t>
      </w:r>
      <w:r w:rsidRPr="00495448">
        <w:t xml:space="preserve">, a List containing the two String values </w:t>
      </w:r>
      <w:r w:rsidRPr="00495448">
        <w:rPr>
          <w:rStyle w:val="Algorithmcode"/>
        </w:rPr>
        <w:t>"sort"</w:t>
      </w:r>
      <w:r w:rsidRPr="00495448">
        <w:t xml:space="preserve"> and </w:t>
      </w:r>
      <w:r w:rsidRPr="00495448">
        <w:rPr>
          <w:rStyle w:val="Algorithmcode"/>
        </w:rPr>
        <w:t>"search"</w:t>
      </w:r>
      <w:r w:rsidRPr="00495448">
        <w:t xml:space="preserve">, and </w:t>
      </w:r>
      <w:r w:rsidRPr="00495448">
        <w:rPr>
          <w:rStyle w:val="Algorithmcode"/>
        </w:rPr>
        <w:t>"sort"</w:t>
      </w:r>
      <w:r w:rsidRPr="00495448">
        <w:t>.</w:t>
      </w:r>
    </w:p>
    <w:p w:rsidR="00BB7F36" w:rsidRPr="00495448" w:rsidRDefault="00BB7F36" w:rsidP="00F91DF8">
      <w:pPr>
        <w:pStyle w:val="Algorithm"/>
        <w:numPr>
          <w:ilvl w:val="0"/>
          <w:numId w:val="27"/>
        </w:numPr>
      </w:pPr>
      <w:r w:rsidRPr="00495448">
        <w:t xml:space="preserve">Set the [[usage]] internal property of </w:t>
      </w:r>
      <w:r w:rsidRPr="00495448">
        <w:rPr>
          <w:rStyle w:val="Algorithmvariable"/>
        </w:rPr>
        <w:t>collator</w:t>
      </w:r>
      <w:r w:rsidRPr="00495448">
        <w:t xml:space="preserve"> to </w:t>
      </w:r>
      <w:r w:rsidRPr="00495448">
        <w:rPr>
          <w:rStyle w:val="Algorithmvariable"/>
        </w:rPr>
        <w:t>u</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Collator</w:t>
      </w:r>
      <w:r w:rsidRPr="00495448">
        <w:t xml:space="preserve"> be the standard built-in object that is the initial value of Intl.Collator.</w:t>
      </w:r>
    </w:p>
    <w:p w:rsidR="00BB7F36" w:rsidRPr="00495448" w:rsidRDefault="00BB7F36" w:rsidP="00F91DF8">
      <w:pPr>
        <w:pStyle w:val="Algorithm"/>
        <w:numPr>
          <w:ilvl w:val="0"/>
          <w:numId w:val="27"/>
        </w:numPr>
      </w:pPr>
      <w:r w:rsidRPr="00495448">
        <w:t xml:space="preserve">If </w:t>
      </w:r>
      <w:r w:rsidRPr="00495448">
        <w:rPr>
          <w:rStyle w:val="Algorithmvariable"/>
        </w:rPr>
        <w:t>u</w:t>
      </w:r>
      <w:r w:rsidRPr="00495448">
        <w:t xml:space="preserve"> is </w:t>
      </w:r>
      <w:r w:rsidRPr="00495448">
        <w:rPr>
          <w:rStyle w:val="Algorithmcode"/>
        </w:rPr>
        <w:t>"sort"</w:t>
      </w:r>
      <w:r w:rsidRPr="00495448">
        <w:t xml:space="preserve">, then let </w:t>
      </w:r>
      <w:r w:rsidRPr="00495448">
        <w:rPr>
          <w:rStyle w:val="Algorithmvariable"/>
        </w:rPr>
        <w:t>localeData</w:t>
      </w:r>
      <w:r w:rsidRPr="00495448">
        <w:t xml:space="preserve"> be the value of the [[sortLocaleData]] internal property of </w:t>
      </w:r>
      <w:r w:rsidRPr="00495448">
        <w:rPr>
          <w:rStyle w:val="Algorithmvariable"/>
        </w:rPr>
        <w:t>Collator</w:t>
      </w:r>
      <w:r w:rsidRPr="00495448">
        <w:t xml:space="preserve">; else let </w:t>
      </w:r>
      <w:r w:rsidRPr="00495448">
        <w:rPr>
          <w:rStyle w:val="Algorithmvariable"/>
        </w:rPr>
        <w:t>localeData</w:t>
      </w:r>
      <w:r w:rsidRPr="00495448">
        <w:t xml:space="preserve"> be the value of the [[searchLocaleData]] internal property of </w:t>
      </w:r>
      <w:r w:rsidRPr="00495448">
        <w:rPr>
          <w:rStyle w:val="Algorithmvariable"/>
        </w:rPr>
        <w:t>Collator</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opt</w:t>
      </w:r>
      <w:r w:rsidRPr="00495448">
        <w:t xml:space="preserve"> be a new Record.</w:t>
      </w:r>
    </w:p>
    <w:p w:rsidR="00BB7F36" w:rsidRPr="00495448" w:rsidRDefault="00BB7F36" w:rsidP="00F91DF8">
      <w:pPr>
        <w:pStyle w:val="Algorithm"/>
        <w:numPr>
          <w:ilvl w:val="0"/>
          <w:numId w:val="27"/>
        </w:numPr>
      </w:pPr>
      <w:r w:rsidRPr="00495448">
        <w:lastRenderedPageBreak/>
        <w:t xml:space="preserve">Let </w:t>
      </w:r>
      <w:r w:rsidRPr="00495448">
        <w:rPr>
          <w:rStyle w:val="Algorithmvariable"/>
        </w:rPr>
        <w:t>matcher</w:t>
      </w:r>
      <w:r w:rsidRPr="00495448">
        <w:t xml:space="preserve"> be the result of calling the GetOption abstract operation with arguments </w:t>
      </w:r>
      <w:r w:rsidRPr="00495448">
        <w:rPr>
          <w:rStyle w:val="Algorithmvariable"/>
        </w:rPr>
        <w:t>options</w:t>
      </w:r>
      <w:r w:rsidRPr="00495448">
        <w:t xml:space="preserve">, </w:t>
      </w:r>
      <w:r w:rsidRPr="00495448">
        <w:rPr>
          <w:rStyle w:val="Algorithmcode"/>
        </w:rPr>
        <w:t>"localeMatcher"</w:t>
      </w:r>
      <w:r w:rsidRPr="00495448">
        <w:t xml:space="preserve">, </w:t>
      </w:r>
      <w:r w:rsidRPr="00495448">
        <w:rPr>
          <w:rStyle w:val="Algorithmcode"/>
        </w:rPr>
        <w:t>"string"</w:t>
      </w:r>
      <w:r w:rsidRPr="00495448">
        <w:t xml:space="preserve">, a List containing the two String values </w:t>
      </w:r>
      <w:r w:rsidRPr="00495448">
        <w:rPr>
          <w:rStyle w:val="Algorithmcode"/>
        </w:rPr>
        <w:t>"lookup"</w:t>
      </w:r>
      <w:r w:rsidRPr="00495448">
        <w:t xml:space="preserve"> and </w:t>
      </w:r>
      <w:r w:rsidRPr="00495448">
        <w:rPr>
          <w:rStyle w:val="Algorithmcode"/>
        </w:rPr>
        <w:t>"best fit"</w:t>
      </w:r>
      <w:r w:rsidRPr="00495448">
        <w:t xml:space="preserve">, and </w:t>
      </w:r>
      <w:r w:rsidRPr="00495448">
        <w:rPr>
          <w:rStyle w:val="Algorithmcode"/>
        </w:rPr>
        <w:t>"best fit"</w:t>
      </w:r>
      <w:r w:rsidRPr="00495448">
        <w:t>.</w:t>
      </w:r>
    </w:p>
    <w:p w:rsidR="00BB7F36" w:rsidRPr="00495448" w:rsidRDefault="00BB7F36" w:rsidP="00F91DF8">
      <w:pPr>
        <w:pStyle w:val="Algorithm"/>
        <w:numPr>
          <w:ilvl w:val="0"/>
          <w:numId w:val="27"/>
        </w:numPr>
      </w:pPr>
      <w:r w:rsidRPr="00495448">
        <w:t xml:space="preserve">Set </w:t>
      </w:r>
      <w:r w:rsidRPr="00495448">
        <w:rPr>
          <w:rStyle w:val="Algorithmvariable"/>
        </w:rPr>
        <w:t>opt</w:t>
      </w:r>
      <w:r w:rsidRPr="00495448">
        <w:t xml:space="preserve">.[[localeMatcher]] to </w:t>
      </w:r>
      <w:r w:rsidRPr="00495448">
        <w:rPr>
          <w:rStyle w:val="Algorithmvariable"/>
        </w:rPr>
        <w:t>matcher</w:t>
      </w:r>
      <w:r w:rsidRPr="00495448">
        <w:t>.</w:t>
      </w:r>
    </w:p>
    <w:p w:rsidR="00BB7F36" w:rsidRPr="00495448" w:rsidRDefault="00BB7F36" w:rsidP="00F91DF8">
      <w:pPr>
        <w:pStyle w:val="Algorithm"/>
        <w:numPr>
          <w:ilvl w:val="0"/>
          <w:numId w:val="27"/>
        </w:numPr>
      </w:pPr>
      <w:r w:rsidRPr="00495448">
        <w:t xml:space="preserve">For each row in </w:t>
      </w:r>
      <w:r w:rsidRPr="00495448">
        <w:fldChar w:fldCharType="begin"/>
      </w:r>
      <w:r w:rsidRPr="00495448">
        <w:instrText xml:space="preserve"> REF _Ref182133332 \h </w:instrText>
      </w:r>
      <w:r w:rsidRPr="00495448">
        <w:fldChar w:fldCharType="separate"/>
      </w:r>
      <w:r w:rsidRPr="00495448">
        <w:t xml:space="preserve">Table </w:t>
      </w:r>
      <w:r>
        <w:rPr>
          <w:noProof/>
        </w:rPr>
        <w:t>1</w:t>
      </w:r>
      <w:r w:rsidRPr="00495448">
        <w:fldChar w:fldCharType="end"/>
      </w:r>
      <w:r w:rsidRPr="00495448">
        <w:t>, except the header row, do:</w:t>
      </w:r>
    </w:p>
    <w:p w:rsidR="00BB7F36" w:rsidRPr="00495448" w:rsidRDefault="00BB7F36" w:rsidP="00F91DF8">
      <w:pPr>
        <w:pStyle w:val="Algorithm"/>
        <w:numPr>
          <w:ilvl w:val="1"/>
          <w:numId w:val="27"/>
        </w:numPr>
      </w:pPr>
      <w:r w:rsidRPr="00495448">
        <w:t xml:space="preserve">Let </w:t>
      </w:r>
      <w:r w:rsidRPr="00495448">
        <w:rPr>
          <w:rStyle w:val="Algorithmvariable"/>
        </w:rPr>
        <w:t>key</w:t>
      </w:r>
      <w:r w:rsidRPr="00495448">
        <w:t xml:space="preserve"> be the name given in the Key column of the row.</w:t>
      </w:r>
    </w:p>
    <w:p w:rsidR="00BB7F36" w:rsidRPr="00495448" w:rsidRDefault="00BB7F36" w:rsidP="00F91DF8">
      <w:pPr>
        <w:pStyle w:val="Algorithm"/>
        <w:numPr>
          <w:ilvl w:val="1"/>
          <w:numId w:val="27"/>
        </w:numPr>
      </w:pPr>
      <w:r w:rsidRPr="00495448">
        <w:t xml:space="preserve">Let </w:t>
      </w:r>
      <w:r w:rsidRPr="00495448">
        <w:rPr>
          <w:rStyle w:val="Algorithmvariable"/>
        </w:rPr>
        <w:t>value</w:t>
      </w:r>
      <w:r w:rsidRPr="00495448">
        <w:t xml:space="preserve"> be the result of calling the GetOption abstract operation, passing as arguments </w:t>
      </w:r>
      <w:r w:rsidRPr="00495448">
        <w:rPr>
          <w:rStyle w:val="Algorithmvariable"/>
        </w:rPr>
        <w:t>options</w:t>
      </w:r>
      <w:r w:rsidRPr="00495448">
        <w:t xml:space="preserve">, the name given in the Property column of the row, the string given in the Type column of the row, a List containing the Strings given in the Values column of the row or </w:t>
      </w:r>
      <w:r w:rsidRPr="00495448">
        <w:rPr>
          <w:rStyle w:val="Algorithmkeyword"/>
        </w:rPr>
        <w:t>undefined</w:t>
      </w:r>
      <w:r w:rsidRPr="00495448">
        <w:t xml:space="preserve"> if no strings are given, and </w:t>
      </w:r>
      <w:r w:rsidRPr="00495448">
        <w:rPr>
          <w:rStyle w:val="Algorithmkeyword"/>
        </w:rPr>
        <w:t>undefined</w:t>
      </w:r>
      <w:r w:rsidRPr="00495448">
        <w:t>.</w:t>
      </w:r>
    </w:p>
    <w:p w:rsidR="00BB7F36" w:rsidRPr="00495448" w:rsidRDefault="00BB7F36" w:rsidP="00F91DF8">
      <w:pPr>
        <w:pStyle w:val="Algorithm"/>
        <w:numPr>
          <w:ilvl w:val="1"/>
          <w:numId w:val="27"/>
        </w:numPr>
        <w:rPr>
          <w:rStyle w:val="Algorithmcode"/>
          <w:b w:val="0"/>
        </w:rPr>
      </w:pPr>
      <w:r w:rsidRPr="00495448">
        <w:t xml:space="preserve">If the string given in the Type column of the row is </w:t>
      </w:r>
      <w:r w:rsidRPr="00495448">
        <w:rPr>
          <w:rStyle w:val="Algorithmcode"/>
        </w:rPr>
        <w:t>"boolean"</w:t>
      </w:r>
      <w:r w:rsidRPr="00495448">
        <w:t xml:space="preserve"> and </w:t>
      </w:r>
      <w:r w:rsidRPr="00495448">
        <w:rPr>
          <w:rStyle w:val="Algorithmvariable"/>
        </w:rPr>
        <w:t>value</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2"/>
          <w:numId w:val="27"/>
        </w:numPr>
      </w:pPr>
      <w:r w:rsidRPr="00495448">
        <w:t xml:space="preserve">Let </w:t>
      </w:r>
      <w:r w:rsidRPr="00495448">
        <w:rPr>
          <w:rStyle w:val="Algorithmvariable"/>
        </w:rPr>
        <w:t>value</w:t>
      </w:r>
      <w:r w:rsidRPr="00495448">
        <w:t xml:space="preserve"> be ToString(</w:t>
      </w:r>
      <w:r w:rsidRPr="00495448">
        <w:rPr>
          <w:rStyle w:val="Algorithmvariable"/>
        </w:rPr>
        <w:t>value</w:t>
      </w:r>
      <w:r w:rsidRPr="00495448">
        <w:t>).</w:t>
      </w:r>
    </w:p>
    <w:p w:rsidR="00BB7F36" w:rsidRPr="00495448" w:rsidRDefault="00BB7F36" w:rsidP="00F91DF8">
      <w:pPr>
        <w:pStyle w:val="Algorithm"/>
        <w:numPr>
          <w:ilvl w:val="1"/>
          <w:numId w:val="27"/>
        </w:numPr>
      </w:pPr>
      <w:r w:rsidRPr="00495448">
        <w:t xml:space="preserve">Set </w:t>
      </w:r>
      <w:r w:rsidRPr="00495448">
        <w:rPr>
          <w:rStyle w:val="Algorithmvariable"/>
        </w:rPr>
        <w:t>opt</w:t>
      </w:r>
      <w:r w:rsidRPr="00495448">
        <w:t>.[[&lt;</w:t>
      </w:r>
      <w:r w:rsidRPr="00495448">
        <w:rPr>
          <w:rStyle w:val="Algorithmvariable"/>
        </w:rPr>
        <w:t>key</w:t>
      </w:r>
      <w:r w:rsidRPr="00495448">
        <w:t xml:space="preserve">&gt;]] to </w:t>
      </w:r>
      <w:r w:rsidRPr="00495448">
        <w:rPr>
          <w:rStyle w:val="Algorithmvariable"/>
        </w:rPr>
        <w:t>value</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relevantExtensionKeys</w:t>
      </w:r>
      <w:r w:rsidRPr="00495448">
        <w:t xml:space="preserve"> be the value of the [[relevantExtensionKeys]] internal property of </w:t>
      </w:r>
      <w:r w:rsidRPr="00495448">
        <w:rPr>
          <w:rStyle w:val="Algorithmvariable"/>
        </w:rPr>
        <w:t>Collator</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r</w:t>
      </w:r>
      <w:r w:rsidRPr="00495448">
        <w:t xml:space="preserve"> be the result of calling the ResolveLocale abstract operation (defined in </w:t>
      </w:r>
      <w:r w:rsidRPr="00495448">
        <w:fldChar w:fldCharType="begin"/>
      </w:r>
      <w:r w:rsidRPr="00495448">
        <w:instrText xml:space="preserve"> REF _Ref182132649 \r \h </w:instrText>
      </w:r>
      <w:r w:rsidRPr="00495448">
        <w:fldChar w:fldCharType="separate"/>
      </w:r>
      <w:r>
        <w:t>9.2.5</w:t>
      </w:r>
      <w:r w:rsidRPr="00495448">
        <w:fldChar w:fldCharType="end"/>
      </w:r>
      <w:r w:rsidRPr="00495448">
        <w:t xml:space="preserve">) with the [[availableLocales]] internal property of </w:t>
      </w:r>
      <w:r w:rsidRPr="00495448">
        <w:rPr>
          <w:rStyle w:val="Algorithmvariable"/>
        </w:rPr>
        <w:t>Collator</w:t>
      </w:r>
      <w:r w:rsidRPr="00495448">
        <w:t xml:space="preserve">, </w:t>
      </w:r>
      <w:r w:rsidRPr="00495448">
        <w:rPr>
          <w:rStyle w:val="Algorithmvariable"/>
        </w:rPr>
        <w:t>requestedLocales</w:t>
      </w:r>
      <w:r w:rsidRPr="00495448">
        <w:t xml:space="preserve">, </w:t>
      </w:r>
      <w:r w:rsidRPr="00495448">
        <w:rPr>
          <w:rStyle w:val="Algorithmvariable"/>
        </w:rPr>
        <w:t>opt</w:t>
      </w:r>
      <w:r w:rsidRPr="00495448">
        <w:t xml:space="preserve">, </w:t>
      </w:r>
      <w:r w:rsidRPr="00495448">
        <w:rPr>
          <w:rStyle w:val="Algorithmvariable"/>
        </w:rPr>
        <w:t>relevantExtensionKeys</w:t>
      </w:r>
      <w:r w:rsidRPr="00495448">
        <w:t xml:space="preserve">, and </w:t>
      </w:r>
      <w:r w:rsidRPr="00495448">
        <w:rPr>
          <w:rStyle w:val="Algorithmvariable"/>
        </w:rPr>
        <w:t>localeData</w:t>
      </w:r>
      <w:r w:rsidRPr="00495448">
        <w:t>.</w:t>
      </w:r>
    </w:p>
    <w:p w:rsidR="00BB7F36" w:rsidRPr="00495448" w:rsidRDefault="00BB7F36" w:rsidP="00F91DF8">
      <w:pPr>
        <w:pStyle w:val="Algorithm"/>
        <w:numPr>
          <w:ilvl w:val="0"/>
          <w:numId w:val="27"/>
        </w:numPr>
      </w:pPr>
      <w:r w:rsidRPr="00495448">
        <w:t xml:space="preserve">Set the [[locale]] internal property of </w:t>
      </w:r>
      <w:r w:rsidRPr="00495448">
        <w:rPr>
          <w:rStyle w:val="Algorithmvariable"/>
        </w:rPr>
        <w:t>collator</w:t>
      </w:r>
      <w:r w:rsidRPr="00495448">
        <w:t xml:space="preserve"> to the value of </w:t>
      </w:r>
      <w:r w:rsidRPr="00495448">
        <w:rPr>
          <w:rStyle w:val="Algorithmvariable"/>
        </w:rPr>
        <w:t>r</w:t>
      </w:r>
      <w:r w:rsidRPr="00495448">
        <w:t>.[[locale]].</w:t>
      </w:r>
    </w:p>
    <w:p w:rsidR="00BB7F36" w:rsidRPr="00495448" w:rsidRDefault="00BB7F36" w:rsidP="00F91DF8">
      <w:pPr>
        <w:pStyle w:val="Algorithm"/>
        <w:numPr>
          <w:ilvl w:val="0"/>
          <w:numId w:val="27"/>
        </w:numPr>
      </w:pPr>
      <w:r w:rsidRPr="00495448">
        <w:t xml:space="preserve">Let </w:t>
      </w:r>
      <w:r w:rsidRPr="00495448">
        <w:rPr>
          <w:rStyle w:val="Algorithmvariable"/>
        </w:rPr>
        <w:t>i</w:t>
      </w:r>
      <w:r w:rsidRPr="00495448">
        <w:t xml:space="preserve"> be 0.</w:t>
      </w:r>
    </w:p>
    <w:p w:rsidR="00BB7F36" w:rsidRPr="00495448" w:rsidRDefault="00BB7F36" w:rsidP="00F91DF8">
      <w:pPr>
        <w:pStyle w:val="Algorithm"/>
        <w:numPr>
          <w:ilvl w:val="0"/>
          <w:numId w:val="27"/>
        </w:numPr>
      </w:pPr>
      <w:r w:rsidRPr="00495448">
        <w:t xml:space="preserve">Let </w:t>
      </w:r>
      <w:r w:rsidRPr="00495448">
        <w:rPr>
          <w:rStyle w:val="Algorithmvariable"/>
        </w:rPr>
        <w:t>len</w:t>
      </w:r>
      <w:r w:rsidRPr="00495448">
        <w:t xml:space="preserve"> be the result of calling the [[Get]] internal method of </w:t>
      </w:r>
      <w:r w:rsidRPr="00495448">
        <w:rPr>
          <w:rStyle w:val="Algorithmvariable"/>
        </w:rPr>
        <w:t>relevantExtensionKeys</w:t>
      </w:r>
      <w:r w:rsidRPr="00495448">
        <w:t xml:space="preserve"> with argument </w:t>
      </w:r>
      <w:r w:rsidRPr="00495448">
        <w:rPr>
          <w:rStyle w:val="Algorithmcode"/>
        </w:rPr>
        <w:t>"length"</w:t>
      </w:r>
      <w:r w:rsidRPr="00495448">
        <w:t>.</w:t>
      </w:r>
    </w:p>
    <w:p w:rsidR="00BB7F36" w:rsidRPr="00495448" w:rsidRDefault="00BB7F36" w:rsidP="00F91DF8">
      <w:pPr>
        <w:pStyle w:val="Algorithm"/>
        <w:numPr>
          <w:ilvl w:val="0"/>
          <w:numId w:val="27"/>
        </w:numPr>
      </w:pPr>
      <w:r w:rsidRPr="00495448">
        <w:t xml:space="preserve">Repeat while </w:t>
      </w:r>
      <w:r w:rsidRPr="00495448">
        <w:rPr>
          <w:rStyle w:val="Algorithmvariable"/>
        </w:rPr>
        <w:t>i</w:t>
      </w:r>
      <w:r w:rsidRPr="00495448">
        <w:t xml:space="preserve"> &lt; </w:t>
      </w:r>
      <w:r w:rsidRPr="00495448">
        <w:rPr>
          <w:rStyle w:val="Algorithmvariable"/>
        </w:rPr>
        <w:t>len</w:t>
      </w:r>
      <w:r w:rsidRPr="00495448">
        <w:t>:</w:t>
      </w:r>
    </w:p>
    <w:p w:rsidR="00BB7F36" w:rsidRPr="00495448" w:rsidRDefault="00BB7F36" w:rsidP="00F91DF8">
      <w:pPr>
        <w:pStyle w:val="Algorithm"/>
        <w:numPr>
          <w:ilvl w:val="1"/>
          <w:numId w:val="27"/>
        </w:numPr>
      </w:pPr>
      <w:r w:rsidRPr="00495448">
        <w:t xml:space="preserve">Let </w:t>
      </w:r>
      <w:r w:rsidRPr="00495448">
        <w:rPr>
          <w:rStyle w:val="Algorithmvariable"/>
        </w:rPr>
        <w:t>key</w:t>
      </w:r>
      <w:r w:rsidRPr="00495448">
        <w:t xml:space="preserve"> be the result of calling the [[Get]] internal method of </w:t>
      </w:r>
      <w:r w:rsidRPr="00495448">
        <w:rPr>
          <w:rStyle w:val="Algorithmvariable"/>
        </w:rPr>
        <w:t>relevantExtensionKeys</w:t>
      </w:r>
      <w:r w:rsidRPr="00495448">
        <w:t xml:space="preserve"> with argument ToString(</w:t>
      </w:r>
      <w:r w:rsidRPr="00495448">
        <w:rPr>
          <w:rStyle w:val="Algorithmvariable"/>
        </w:rPr>
        <w:t>i</w:t>
      </w:r>
      <w:r w:rsidRPr="00495448">
        <w:t>).</w:t>
      </w:r>
    </w:p>
    <w:p w:rsidR="00BB7F36" w:rsidRPr="00495448" w:rsidRDefault="00BB7F36" w:rsidP="00F91DF8">
      <w:pPr>
        <w:pStyle w:val="Algorithm"/>
        <w:numPr>
          <w:ilvl w:val="1"/>
          <w:numId w:val="27"/>
        </w:numPr>
      </w:pPr>
      <w:r w:rsidRPr="00495448">
        <w:t xml:space="preserve">If </w:t>
      </w:r>
      <w:r w:rsidRPr="00495448">
        <w:rPr>
          <w:rStyle w:val="Algorithmvariable"/>
        </w:rPr>
        <w:t>key</w:t>
      </w:r>
      <w:r w:rsidRPr="00495448">
        <w:t xml:space="preserve"> is </w:t>
      </w:r>
      <w:r w:rsidRPr="00495448">
        <w:rPr>
          <w:rStyle w:val="Algorithmcode"/>
        </w:rPr>
        <w:t>"co"</w:t>
      </w:r>
      <w:r w:rsidRPr="00495448">
        <w:t>, then</w:t>
      </w:r>
    </w:p>
    <w:p w:rsidR="00BB7F36" w:rsidRPr="00495448" w:rsidRDefault="00BB7F36" w:rsidP="00F91DF8">
      <w:pPr>
        <w:pStyle w:val="Algorithm"/>
        <w:numPr>
          <w:ilvl w:val="2"/>
          <w:numId w:val="27"/>
        </w:numPr>
      </w:pPr>
      <w:r w:rsidRPr="00495448">
        <w:t xml:space="preserve">Let </w:t>
      </w:r>
      <w:r w:rsidRPr="00495448">
        <w:rPr>
          <w:rStyle w:val="Algorithmvariable"/>
        </w:rPr>
        <w:t>property</w:t>
      </w:r>
      <w:r w:rsidRPr="00495448">
        <w:t xml:space="preserve"> be </w:t>
      </w:r>
      <w:r w:rsidRPr="00495448">
        <w:rPr>
          <w:rStyle w:val="Algorithmcode"/>
        </w:rPr>
        <w:t>"collation"</w:t>
      </w:r>
      <w:r w:rsidRPr="00495448">
        <w:t>.</w:t>
      </w:r>
    </w:p>
    <w:p w:rsidR="00BB7F36" w:rsidRPr="00495448" w:rsidRDefault="00BB7F36" w:rsidP="00F91DF8">
      <w:pPr>
        <w:pStyle w:val="Algorithm"/>
        <w:numPr>
          <w:ilvl w:val="2"/>
          <w:numId w:val="27"/>
        </w:numPr>
      </w:pPr>
      <w:r w:rsidRPr="00495448">
        <w:t xml:space="preserve">Let </w:t>
      </w:r>
      <w:r w:rsidRPr="00495448">
        <w:rPr>
          <w:rStyle w:val="Algorithmvariable"/>
        </w:rPr>
        <w:t>value</w:t>
      </w:r>
      <w:r w:rsidRPr="00495448">
        <w:t xml:space="preserve"> be the value of </w:t>
      </w:r>
      <w:r w:rsidRPr="00495448">
        <w:rPr>
          <w:rStyle w:val="Algorithmvariable"/>
        </w:rPr>
        <w:t>r</w:t>
      </w:r>
      <w:r w:rsidRPr="00495448">
        <w:t>.[[co]].</w:t>
      </w:r>
    </w:p>
    <w:p w:rsidR="00BB7F36" w:rsidRPr="00495448" w:rsidRDefault="00BB7F36" w:rsidP="00F91DF8">
      <w:pPr>
        <w:pStyle w:val="Algorithm"/>
        <w:numPr>
          <w:ilvl w:val="2"/>
          <w:numId w:val="27"/>
        </w:numPr>
      </w:pPr>
      <w:r w:rsidRPr="00495448">
        <w:t xml:space="preserve">If </w:t>
      </w:r>
      <w:r w:rsidRPr="00495448">
        <w:rPr>
          <w:rStyle w:val="Algorithmvariable"/>
        </w:rPr>
        <w:t>value</w:t>
      </w:r>
      <w:r w:rsidRPr="00495448">
        <w:t xml:space="preserve"> is </w:t>
      </w:r>
      <w:r w:rsidRPr="00495448">
        <w:rPr>
          <w:rStyle w:val="Algorithmkeyword"/>
        </w:rPr>
        <w:t>null</w:t>
      </w:r>
      <w:r w:rsidRPr="00495448">
        <w:t xml:space="preserve">, then let </w:t>
      </w:r>
      <w:r w:rsidRPr="00495448">
        <w:rPr>
          <w:rStyle w:val="Algorithmvariable"/>
        </w:rPr>
        <w:t>value</w:t>
      </w:r>
      <w:r w:rsidRPr="00495448">
        <w:t xml:space="preserve"> be </w:t>
      </w:r>
      <w:r w:rsidRPr="00495448">
        <w:rPr>
          <w:rStyle w:val="Algorithmcode"/>
        </w:rPr>
        <w:t>"default"</w:t>
      </w:r>
      <w:r w:rsidRPr="00495448">
        <w:t>.</w:t>
      </w:r>
    </w:p>
    <w:p w:rsidR="00BB7F36" w:rsidRPr="00495448" w:rsidRDefault="00BB7F36" w:rsidP="00F91DF8">
      <w:pPr>
        <w:pStyle w:val="Algorithm"/>
        <w:numPr>
          <w:ilvl w:val="1"/>
          <w:numId w:val="27"/>
        </w:numPr>
      </w:pPr>
      <w:r w:rsidRPr="00495448">
        <w:t xml:space="preserve">Else use the row of </w:t>
      </w:r>
      <w:r w:rsidRPr="00495448">
        <w:fldChar w:fldCharType="begin"/>
      </w:r>
      <w:r w:rsidRPr="00495448">
        <w:instrText xml:space="preserve"> REF _Ref182133332 \h </w:instrText>
      </w:r>
      <w:r w:rsidRPr="00495448">
        <w:fldChar w:fldCharType="separate"/>
      </w:r>
      <w:r w:rsidRPr="00495448">
        <w:t xml:space="preserve">Table </w:t>
      </w:r>
      <w:r>
        <w:rPr>
          <w:noProof/>
        </w:rPr>
        <w:t>1</w:t>
      </w:r>
      <w:r w:rsidRPr="00495448">
        <w:fldChar w:fldCharType="end"/>
      </w:r>
      <w:r w:rsidRPr="00495448">
        <w:t xml:space="preserve"> that contains the value of </w:t>
      </w:r>
      <w:r w:rsidRPr="00495448">
        <w:rPr>
          <w:rStyle w:val="Algorithmvariable"/>
        </w:rPr>
        <w:t>key</w:t>
      </w:r>
      <w:r w:rsidRPr="00495448">
        <w:t xml:space="preserve"> in the Key column:</w:t>
      </w:r>
    </w:p>
    <w:p w:rsidR="00BB7F36" w:rsidRPr="00495448" w:rsidRDefault="00BB7F36" w:rsidP="00F91DF8">
      <w:pPr>
        <w:pStyle w:val="Algorithm"/>
        <w:numPr>
          <w:ilvl w:val="2"/>
          <w:numId w:val="27"/>
        </w:numPr>
      </w:pPr>
      <w:r w:rsidRPr="00495448">
        <w:t xml:space="preserve">Let </w:t>
      </w:r>
      <w:r w:rsidRPr="00495448">
        <w:rPr>
          <w:rStyle w:val="Algorithmvariable"/>
        </w:rPr>
        <w:t>property</w:t>
      </w:r>
      <w:r w:rsidRPr="00495448">
        <w:t xml:space="preserve"> be the name given in the Property column of the row.</w:t>
      </w:r>
    </w:p>
    <w:p w:rsidR="00BB7F36" w:rsidRPr="00495448" w:rsidRDefault="00BB7F36" w:rsidP="00F91DF8">
      <w:pPr>
        <w:pStyle w:val="Algorithm"/>
        <w:numPr>
          <w:ilvl w:val="2"/>
          <w:numId w:val="27"/>
        </w:numPr>
      </w:pPr>
      <w:r w:rsidRPr="00495448">
        <w:t xml:space="preserve">Let </w:t>
      </w:r>
      <w:r w:rsidRPr="00495448">
        <w:rPr>
          <w:rStyle w:val="Algorithmvariable"/>
        </w:rPr>
        <w:t>value</w:t>
      </w:r>
      <w:r w:rsidRPr="00495448">
        <w:t xml:space="preserve"> be the value of </w:t>
      </w:r>
      <w:r w:rsidRPr="00495448">
        <w:rPr>
          <w:rStyle w:val="Algorithmvariable"/>
        </w:rPr>
        <w:t>r</w:t>
      </w:r>
      <w:r w:rsidRPr="00495448">
        <w:t>.[[&lt;</w:t>
      </w:r>
      <w:r w:rsidRPr="00495448">
        <w:rPr>
          <w:rStyle w:val="Algorithmvariable"/>
        </w:rPr>
        <w:t>key</w:t>
      </w:r>
      <w:r w:rsidRPr="00495448">
        <w:t>&gt;]].</w:t>
      </w:r>
    </w:p>
    <w:p w:rsidR="00BB7F36" w:rsidRPr="00495448" w:rsidRDefault="00BB7F36" w:rsidP="00F91DF8">
      <w:pPr>
        <w:pStyle w:val="Algorithm"/>
        <w:numPr>
          <w:ilvl w:val="2"/>
          <w:numId w:val="27"/>
        </w:numPr>
      </w:pPr>
      <w:r w:rsidRPr="00495448">
        <w:t xml:space="preserve">If the name given in the Type column of the row is </w:t>
      </w:r>
      <w:r w:rsidRPr="00495448">
        <w:rPr>
          <w:rStyle w:val="Algorithmcode"/>
        </w:rPr>
        <w:t>"boolean"</w:t>
      </w:r>
      <w:r w:rsidRPr="00495448">
        <w:t xml:space="preserve">, then let </w:t>
      </w:r>
      <w:r w:rsidRPr="00495448">
        <w:rPr>
          <w:rStyle w:val="Algorithmvariable"/>
        </w:rPr>
        <w:t>value</w:t>
      </w:r>
      <w:r w:rsidRPr="00495448">
        <w:t xml:space="preserve"> be the result of comparing </w:t>
      </w:r>
      <w:r w:rsidRPr="00495448">
        <w:rPr>
          <w:rStyle w:val="Algorithmvariable"/>
        </w:rPr>
        <w:t>value</w:t>
      </w:r>
      <w:r w:rsidRPr="00495448">
        <w:t xml:space="preserve"> with </w:t>
      </w:r>
      <w:r w:rsidRPr="00495448">
        <w:rPr>
          <w:rStyle w:val="Algorithmcode"/>
        </w:rPr>
        <w:t>"true"</w:t>
      </w:r>
      <w:r w:rsidRPr="00495448">
        <w:t>.</w:t>
      </w:r>
    </w:p>
    <w:p w:rsidR="00BB7F36" w:rsidRPr="00495448" w:rsidRDefault="00BB7F36" w:rsidP="00F91DF8">
      <w:pPr>
        <w:pStyle w:val="Algorithm"/>
        <w:numPr>
          <w:ilvl w:val="1"/>
          <w:numId w:val="27"/>
        </w:numPr>
      </w:pPr>
      <w:r w:rsidRPr="00495448">
        <w:t>Set the [[&lt;</w:t>
      </w:r>
      <w:r w:rsidRPr="00495448">
        <w:rPr>
          <w:rStyle w:val="Algorithmvariable"/>
        </w:rPr>
        <w:t>property</w:t>
      </w:r>
      <w:r w:rsidRPr="00495448">
        <w:t xml:space="preserve">&gt;]] internal property of </w:t>
      </w:r>
      <w:r w:rsidRPr="00495448">
        <w:rPr>
          <w:rStyle w:val="Algorithmvariable"/>
        </w:rPr>
        <w:t>collator</w:t>
      </w:r>
      <w:r w:rsidRPr="00495448">
        <w:t xml:space="preserve"> to </w:t>
      </w:r>
      <w:r w:rsidRPr="00495448">
        <w:rPr>
          <w:rStyle w:val="Algorithmvariable"/>
        </w:rPr>
        <w:t>value</w:t>
      </w:r>
      <w:r w:rsidRPr="00495448">
        <w:t>.</w:t>
      </w:r>
    </w:p>
    <w:p w:rsidR="00BB7F36" w:rsidRPr="00495448" w:rsidRDefault="00BB7F36" w:rsidP="00F91DF8">
      <w:pPr>
        <w:pStyle w:val="Algorithm"/>
        <w:numPr>
          <w:ilvl w:val="1"/>
          <w:numId w:val="27"/>
        </w:numPr>
      </w:pPr>
      <w:r w:rsidRPr="00495448">
        <w:t xml:space="preserve">Increase </w:t>
      </w:r>
      <w:r w:rsidRPr="00495448">
        <w:rPr>
          <w:rStyle w:val="Algorithmvariable"/>
        </w:rPr>
        <w:t>i</w:t>
      </w:r>
      <w:r w:rsidRPr="00495448">
        <w:t xml:space="preserve"> by 1.</w:t>
      </w:r>
    </w:p>
    <w:p w:rsidR="00BB7F36" w:rsidRPr="00495448" w:rsidRDefault="00BB7F36" w:rsidP="00F91DF8">
      <w:pPr>
        <w:pStyle w:val="Algorithm"/>
        <w:numPr>
          <w:ilvl w:val="0"/>
          <w:numId w:val="27"/>
        </w:numPr>
      </w:pPr>
      <w:r w:rsidRPr="00495448">
        <w:t xml:space="preserve">Let </w:t>
      </w:r>
      <w:r w:rsidRPr="00495448">
        <w:rPr>
          <w:rStyle w:val="Algorithmvariable"/>
        </w:rPr>
        <w:t>s</w:t>
      </w:r>
      <w:r w:rsidRPr="00495448">
        <w:t xml:space="preserve"> be the result of calling the GetOption abstract operation with arguments </w:t>
      </w:r>
      <w:r w:rsidRPr="00495448">
        <w:rPr>
          <w:rStyle w:val="Algorithmvariable"/>
        </w:rPr>
        <w:t>options</w:t>
      </w:r>
      <w:r w:rsidRPr="00495448">
        <w:t xml:space="preserve">, </w:t>
      </w:r>
      <w:r w:rsidRPr="00495448">
        <w:rPr>
          <w:rStyle w:val="Algorithmcode"/>
        </w:rPr>
        <w:t>"sensitivity"</w:t>
      </w:r>
      <w:r w:rsidRPr="00495448">
        <w:t xml:space="preserve">, </w:t>
      </w:r>
      <w:r w:rsidRPr="00495448">
        <w:rPr>
          <w:rStyle w:val="Algorithmcode"/>
        </w:rPr>
        <w:t>"string"</w:t>
      </w:r>
      <w:r w:rsidRPr="00495448">
        <w:t xml:space="preserve">, a List containing the four String values </w:t>
      </w:r>
      <w:r w:rsidRPr="00495448">
        <w:rPr>
          <w:rStyle w:val="Algorithmcode"/>
        </w:rPr>
        <w:t>"base"</w:t>
      </w:r>
      <w:r w:rsidRPr="00495448">
        <w:t xml:space="preserve">, </w:t>
      </w:r>
      <w:r w:rsidRPr="00495448">
        <w:rPr>
          <w:rStyle w:val="Algorithmcode"/>
        </w:rPr>
        <w:t>"accent"</w:t>
      </w:r>
      <w:r w:rsidRPr="00495448">
        <w:t xml:space="preserve">, </w:t>
      </w:r>
      <w:r w:rsidRPr="00495448">
        <w:rPr>
          <w:rStyle w:val="Algorithmcode"/>
        </w:rPr>
        <w:t>"case"</w:t>
      </w:r>
      <w:r w:rsidRPr="00495448">
        <w:t xml:space="preserve">, and </w:t>
      </w:r>
      <w:r w:rsidRPr="00495448">
        <w:rPr>
          <w:rStyle w:val="Algorithmcode"/>
        </w:rPr>
        <w:t>"variant"</w:t>
      </w:r>
      <w:r w:rsidRPr="00495448">
        <w:t xml:space="preserve">, and </w:t>
      </w:r>
      <w:r w:rsidRPr="00495448">
        <w:rPr>
          <w:rStyle w:val="Algorithmkeyword"/>
        </w:rPr>
        <w:t>undefined</w:t>
      </w:r>
      <w:r w:rsidRPr="00495448">
        <w:t>.</w:t>
      </w:r>
    </w:p>
    <w:p w:rsidR="00BB7F36" w:rsidRPr="00495448" w:rsidRDefault="00BB7F36" w:rsidP="00F91DF8">
      <w:pPr>
        <w:pStyle w:val="Algorithm"/>
        <w:numPr>
          <w:ilvl w:val="0"/>
          <w:numId w:val="27"/>
        </w:numPr>
      </w:pPr>
      <w:r w:rsidRPr="00495448">
        <w:t xml:space="preserve">If </w:t>
      </w:r>
      <w:r w:rsidRPr="00495448">
        <w:rPr>
          <w:rStyle w:val="Algorithmvariable"/>
        </w:rPr>
        <w:t>s</w:t>
      </w:r>
      <w:r w:rsidRPr="00495448">
        <w:t xml:space="preserve"> is </w:t>
      </w:r>
      <w:r w:rsidRPr="00495448">
        <w:rPr>
          <w:rStyle w:val="Algorithmkeyword"/>
        </w:rPr>
        <w:t>undefined</w:t>
      </w:r>
      <w:r w:rsidRPr="00495448">
        <w:t>, then</w:t>
      </w:r>
    </w:p>
    <w:p w:rsidR="00BB7F36" w:rsidRPr="00495448" w:rsidRDefault="00BB7F36" w:rsidP="00F91DF8">
      <w:pPr>
        <w:pStyle w:val="Algorithm"/>
        <w:numPr>
          <w:ilvl w:val="1"/>
          <w:numId w:val="27"/>
        </w:numPr>
      </w:pPr>
      <w:r w:rsidRPr="00495448">
        <w:t xml:space="preserve">If </w:t>
      </w:r>
      <w:r w:rsidRPr="00495448">
        <w:rPr>
          <w:rStyle w:val="Algorithmvariable"/>
        </w:rPr>
        <w:t>u</w:t>
      </w:r>
      <w:r w:rsidRPr="00495448">
        <w:t xml:space="preserve"> is </w:t>
      </w:r>
      <w:r w:rsidRPr="00495448">
        <w:rPr>
          <w:rStyle w:val="Algorithmcode"/>
        </w:rPr>
        <w:t>"sort"</w:t>
      </w:r>
      <w:r w:rsidRPr="00495448">
        <w:t xml:space="preserve">, then let s be </w:t>
      </w:r>
      <w:r w:rsidRPr="00495448">
        <w:rPr>
          <w:rStyle w:val="Algorithmcode"/>
        </w:rPr>
        <w:t>"variant"</w:t>
      </w:r>
      <w:r w:rsidRPr="00495448">
        <w:t>.</w:t>
      </w:r>
    </w:p>
    <w:p w:rsidR="00BB7F36" w:rsidRPr="00495448" w:rsidRDefault="00BB7F36" w:rsidP="00F91DF8">
      <w:pPr>
        <w:pStyle w:val="Algorithm"/>
        <w:numPr>
          <w:ilvl w:val="1"/>
          <w:numId w:val="27"/>
        </w:numPr>
      </w:pPr>
      <w:r w:rsidRPr="00495448">
        <w:t>Else</w:t>
      </w:r>
    </w:p>
    <w:p w:rsidR="00BB7F36" w:rsidRPr="00495448" w:rsidRDefault="00BB7F36" w:rsidP="00F91DF8">
      <w:pPr>
        <w:pStyle w:val="Algorithm"/>
        <w:numPr>
          <w:ilvl w:val="2"/>
          <w:numId w:val="27"/>
        </w:numPr>
      </w:pPr>
      <w:r w:rsidRPr="00495448">
        <w:t xml:space="preserve">Let </w:t>
      </w:r>
      <w:r w:rsidRPr="00495448">
        <w:rPr>
          <w:rStyle w:val="Algorithmvariable"/>
        </w:rPr>
        <w:t>dataLocale</w:t>
      </w:r>
      <w:r w:rsidRPr="00495448">
        <w:t xml:space="preserve"> be the value of </w:t>
      </w:r>
      <w:r w:rsidRPr="00495448">
        <w:rPr>
          <w:rStyle w:val="Algorithmvariable"/>
        </w:rPr>
        <w:t>r</w:t>
      </w:r>
      <w:r w:rsidRPr="00495448">
        <w:t>.[[dataLocale]].</w:t>
      </w:r>
    </w:p>
    <w:p w:rsidR="00BB7F36" w:rsidRPr="00495448" w:rsidRDefault="00BB7F36" w:rsidP="00F91DF8">
      <w:pPr>
        <w:pStyle w:val="Algorithm"/>
        <w:numPr>
          <w:ilvl w:val="2"/>
          <w:numId w:val="27"/>
        </w:numPr>
      </w:pPr>
      <w:r w:rsidRPr="00495448">
        <w:t xml:space="preserve">Let </w:t>
      </w:r>
      <w:r w:rsidRPr="00495448">
        <w:rPr>
          <w:rStyle w:val="Algorithmvariable"/>
        </w:rPr>
        <w:t>dataLocaleData</w:t>
      </w:r>
      <w:r w:rsidRPr="00495448">
        <w:t xml:space="preserve"> be the result of calling the [[Get]] internal operation of </w:t>
      </w:r>
      <w:r w:rsidRPr="00495448">
        <w:rPr>
          <w:rStyle w:val="Algorithmvariable"/>
        </w:rPr>
        <w:t>localeData</w:t>
      </w:r>
      <w:r w:rsidRPr="00495448">
        <w:t xml:space="preserve"> with argument </w:t>
      </w:r>
      <w:r w:rsidRPr="00495448">
        <w:rPr>
          <w:rStyle w:val="Algorithmvariable"/>
        </w:rPr>
        <w:t>dataLocale</w:t>
      </w:r>
      <w:r w:rsidRPr="00495448">
        <w:t>.</w:t>
      </w:r>
    </w:p>
    <w:p w:rsidR="00BB7F36" w:rsidRPr="00495448" w:rsidRDefault="00BB7F36" w:rsidP="00F91DF8">
      <w:pPr>
        <w:pStyle w:val="Algorithm"/>
        <w:numPr>
          <w:ilvl w:val="2"/>
          <w:numId w:val="27"/>
        </w:numPr>
      </w:pPr>
      <w:r w:rsidRPr="00495448">
        <w:t xml:space="preserve">Let </w:t>
      </w:r>
      <w:r w:rsidRPr="00495448">
        <w:rPr>
          <w:rStyle w:val="Algorithmvariable"/>
        </w:rPr>
        <w:t>s</w:t>
      </w:r>
      <w:r w:rsidRPr="00495448">
        <w:t xml:space="preserve"> be the result of calling the [[Get]] internal operation of </w:t>
      </w:r>
      <w:r w:rsidRPr="00495448">
        <w:rPr>
          <w:rStyle w:val="Algorithmvariable"/>
        </w:rPr>
        <w:t>dataLocaleData</w:t>
      </w:r>
      <w:r w:rsidRPr="00495448">
        <w:t xml:space="preserve"> with argument </w:t>
      </w:r>
      <w:r w:rsidRPr="00495448">
        <w:rPr>
          <w:rStyle w:val="Algorithmcode"/>
        </w:rPr>
        <w:t>"sensitivity"</w:t>
      </w:r>
      <w:r w:rsidRPr="00495448">
        <w:t>.</w:t>
      </w:r>
    </w:p>
    <w:p w:rsidR="00BB7F36" w:rsidRPr="00495448" w:rsidRDefault="00BB7F36" w:rsidP="00F91DF8">
      <w:pPr>
        <w:pStyle w:val="Algorithm"/>
        <w:numPr>
          <w:ilvl w:val="0"/>
          <w:numId w:val="27"/>
        </w:numPr>
      </w:pPr>
      <w:r w:rsidRPr="00495448">
        <w:t xml:space="preserve">Set the [[sensitivity]] internal property of </w:t>
      </w:r>
      <w:r w:rsidRPr="00495448">
        <w:rPr>
          <w:rStyle w:val="Algorithmvariable"/>
        </w:rPr>
        <w:t>collator</w:t>
      </w:r>
      <w:r w:rsidRPr="00495448">
        <w:t xml:space="preserve"> to </w:t>
      </w:r>
      <w:r w:rsidRPr="00495448">
        <w:rPr>
          <w:rStyle w:val="Algorithmvariable"/>
        </w:rPr>
        <w:t>s</w:t>
      </w:r>
      <w:r w:rsidRPr="00495448">
        <w:t>.</w:t>
      </w:r>
    </w:p>
    <w:p w:rsidR="00BB7F36" w:rsidRPr="00495448" w:rsidRDefault="00BB7F36" w:rsidP="00F91DF8">
      <w:pPr>
        <w:pStyle w:val="Algorithm"/>
        <w:numPr>
          <w:ilvl w:val="0"/>
          <w:numId w:val="27"/>
        </w:numPr>
      </w:pPr>
      <w:r w:rsidRPr="00495448">
        <w:t xml:space="preserve">Let </w:t>
      </w:r>
      <w:r w:rsidRPr="00495448">
        <w:rPr>
          <w:rStyle w:val="Algorithmvariable"/>
        </w:rPr>
        <w:t>ip</w:t>
      </w:r>
      <w:r w:rsidRPr="00495448">
        <w:t xml:space="preserve"> be the result of calling the GetOption abstract operation with arguments </w:t>
      </w:r>
      <w:r w:rsidRPr="00495448">
        <w:rPr>
          <w:rStyle w:val="Algorithmvariable"/>
        </w:rPr>
        <w:t>options</w:t>
      </w:r>
      <w:r w:rsidRPr="00495448">
        <w:t xml:space="preserve">, </w:t>
      </w:r>
      <w:r w:rsidRPr="00495448">
        <w:rPr>
          <w:rStyle w:val="Algorithmcode"/>
        </w:rPr>
        <w:t>"ignorePunctuation"</w:t>
      </w:r>
      <w:r w:rsidRPr="00495448">
        <w:t xml:space="preserve">, </w:t>
      </w:r>
      <w:r w:rsidRPr="00495448">
        <w:rPr>
          <w:rStyle w:val="Algorithmcode"/>
        </w:rPr>
        <w:t>"boolean"</w:t>
      </w:r>
      <w:r w:rsidRPr="00495448">
        <w:t xml:space="preserve">, </w:t>
      </w:r>
      <w:r w:rsidRPr="00495448">
        <w:rPr>
          <w:rStyle w:val="Algorithmkeyword"/>
        </w:rPr>
        <w:t>undefined</w:t>
      </w:r>
      <w:r w:rsidRPr="00495448">
        <w:t xml:space="preserve">, and </w:t>
      </w:r>
      <w:r w:rsidRPr="00495448">
        <w:rPr>
          <w:rStyle w:val="Algorithmkeyword"/>
        </w:rPr>
        <w:t>false</w:t>
      </w:r>
      <w:r w:rsidRPr="00495448">
        <w:t>.</w:t>
      </w:r>
    </w:p>
    <w:p w:rsidR="00BB7F36" w:rsidRPr="00495448" w:rsidRDefault="00BB7F36" w:rsidP="00F91DF8">
      <w:pPr>
        <w:pStyle w:val="Algorithm"/>
        <w:numPr>
          <w:ilvl w:val="0"/>
          <w:numId w:val="27"/>
        </w:numPr>
      </w:pPr>
      <w:r w:rsidRPr="00495448">
        <w:t xml:space="preserve">Set the [[ignorePunctuation]] internal property of </w:t>
      </w:r>
      <w:r w:rsidRPr="00495448">
        <w:rPr>
          <w:rStyle w:val="Algorithmvariable"/>
        </w:rPr>
        <w:t>collator</w:t>
      </w:r>
      <w:r w:rsidRPr="00495448">
        <w:t xml:space="preserve"> to </w:t>
      </w:r>
      <w:r w:rsidRPr="00495448">
        <w:rPr>
          <w:rStyle w:val="Algorithmvariable"/>
        </w:rPr>
        <w:t>ip</w:t>
      </w:r>
      <w:r w:rsidRPr="00495448">
        <w:t>.</w:t>
      </w:r>
    </w:p>
    <w:p w:rsidR="00BB7F36" w:rsidRPr="00495448" w:rsidRDefault="00BB7F36" w:rsidP="00F91DF8">
      <w:pPr>
        <w:pStyle w:val="Algorithm"/>
        <w:numPr>
          <w:ilvl w:val="0"/>
          <w:numId w:val="27"/>
        </w:numPr>
      </w:pPr>
      <w:r w:rsidRPr="00495448">
        <w:t xml:space="preserve">Set the [[boundCompare]] internal property of </w:t>
      </w:r>
      <w:r w:rsidRPr="00495448">
        <w:rPr>
          <w:rStyle w:val="Algorithmvariable"/>
        </w:rPr>
        <w:t>collator</w:t>
      </w:r>
      <w:r w:rsidRPr="00495448">
        <w:t xml:space="preserve"> to </w:t>
      </w:r>
      <w:r w:rsidRPr="00495448">
        <w:rPr>
          <w:rStyle w:val="Algorithmkeyword"/>
        </w:rPr>
        <w:t>undefined</w:t>
      </w:r>
      <w:r w:rsidRPr="00495448">
        <w:t>.</w:t>
      </w:r>
    </w:p>
    <w:p w:rsidR="00BB7F36" w:rsidRPr="00495448" w:rsidRDefault="00BB7F36" w:rsidP="00F91DF8">
      <w:pPr>
        <w:pStyle w:val="Algorithm"/>
        <w:numPr>
          <w:ilvl w:val="0"/>
          <w:numId w:val="27"/>
        </w:numPr>
      </w:pPr>
      <w:r w:rsidRPr="00495448">
        <w:t xml:space="preserve">Set the [[initializedCollator]] internal property of </w:t>
      </w:r>
      <w:r w:rsidRPr="00495448">
        <w:rPr>
          <w:rStyle w:val="Algorithmvariable"/>
        </w:rPr>
        <w:t>collator</w:t>
      </w:r>
      <w:r w:rsidRPr="00495448">
        <w:t xml:space="preserve"> to </w:t>
      </w:r>
      <w:r w:rsidRPr="00495448">
        <w:rPr>
          <w:rStyle w:val="Algorithmkeyword"/>
        </w:rPr>
        <w:t>true</w:t>
      </w:r>
      <w:r w:rsidRPr="00495448">
        <w:t>.</w:t>
      </w:r>
    </w:p>
    <w:p w:rsidR="00BB7F36" w:rsidRPr="00495448" w:rsidRDefault="00BB7F36" w:rsidP="00BB7F36">
      <w:pPr>
        <w:pStyle w:val="Heading3"/>
        <w:numPr>
          <w:ilvl w:val="2"/>
          <w:numId w:val="1"/>
        </w:numPr>
        <w:tabs>
          <w:tab w:val="clear" w:pos="720"/>
        </w:tabs>
      </w:pPr>
      <w:bookmarkStart w:id="183" w:name="_Toc210898671"/>
      <w:bookmarkStart w:id="184" w:name="_Toc337799262"/>
      <w:r w:rsidRPr="00495448">
        <w:t>The Intl.Collator Constructor Called as a Function</w:t>
      </w:r>
      <w:bookmarkEnd w:id="183"/>
      <w:bookmarkEnd w:id="184"/>
    </w:p>
    <w:p w:rsidR="00BB7F36" w:rsidRPr="00495448" w:rsidRDefault="00BB7F36" w:rsidP="00BB7F36">
      <w:pPr>
        <w:pStyle w:val="Heading4"/>
        <w:numPr>
          <w:ilvl w:val="3"/>
          <w:numId w:val="1"/>
        </w:numPr>
        <w:tabs>
          <w:tab w:val="clear" w:pos="1080"/>
        </w:tabs>
      </w:pPr>
      <w:r w:rsidRPr="00495448">
        <w:t>Intl.Collator.call (this [, locales [, options]])</w:t>
      </w:r>
    </w:p>
    <w:p w:rsidR="00BB7F36" w:rsidRPr="00495448" w:rsidRDefault="00BB7F36" w:rsidP="00BB7F36">
      <w:r w:rsidRPr="00495448">
        <w:t xml:space="preserve">When </w:t>
      </w:r>
      <w:r w:rsidRPr="00495448">
        <w:rPr>
          <w:rStyle w:val="Algorithmcode"/>
        </w:rPr>
        <w:t>Intl.Collator</w:t>
      </w:r>
      <w:r w:rsidRPr="00495448">
        <w:t xml:space="preserve"> is called as a function rather than as a constructor, it accepts the optional arguments </w:t>
      </w:r>
      <w:r w:rsidRPr="00495448">
        <w:rPr>
          <w:rStyle w:val="Algorithmvariable"/>
        </w:rPr>
        <w:t>locales</w:t>
      </w:r>
      <w:r w:rsidRPr="00495448">
        <w:t xml:space="preserve"> and </w:t>
      </w:r>
      <w:r w:rsidRPr="00495448">
        <w:rPr>
          <w:rStyle w:val="Algorithmvariable"/>
        </w:rPr>
        <w:t>options</w:t>
      </w:r>
      <w:r w:rsidRPr="00495448">
        <w:t xml:space="preserve"> and takes the following steps:</w:t>
      </w:r>
    </w:p>
    <w:p w:rsidR="00BB7F36" w:rsidRPr="00495448" w:rsidRDefault="00BB7F36" w:rsidP="00F91DF8">
      <w:pPr>
        <w:pStyle w:val="Algorithm"/>
        <w:numPr>
          <w:ilvl w:val="0"/>
          <w:numId w:val="56"/>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56"/>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56"/>
        </w:numPr>
      </w:pPr>
      <w:r w:rsidRPr="00495448">
        <w:lastRenderedPageBreak/>
        <w:t xml:space="preserve">If </w:t>
      </w:r>
      <w:r w:rsidRPr="00495448">
        <w:rPr>
          <w:rStyle w:val="Algorithmkeyword"/>
        </w:rPr>
        <w:t>this</w:t>
      </w:r>
      <w:r w:rsidRPr="00495448">
        <w:t xml:space="preserve"> is the standard built-in Intl object defined in </w:t>
      </w:r>
      <w:r w:rsidRPr="00495448">
        <w:fldChar w:fldCharType="begin"/>
      </w:r>
      <w:r w:rsidRPr="00495448">
        <w:instrText xml:space="preserve"> REF _Ref200618164 \r \h </w:instrText>
      </w:r>
      <w:r w:rsidRPr="00495448">
        <w:fldChar w:fldCharType="separate"/>
      </w:r>
      <w:r>
        <w:t>8</w:t>
      </w:r>
      <w:r w:rsidRPr="00495448">
        <w:fldChar w:fldCharType="end"/>
      </w:r>
      <w:r w:rsidRPr="00495448">
        <w:t xml:space="preserve"> or </w:t>
      </w:r>
      <w:r w:rsidRPr="00495448">
        <w:rPr>
          <w:rStyle w:val="Algorithmkeyword"/>
        </w:rPr>
        <w:t>undefined</w:t>
      </w:r>
      <w:r w:rsidRPr="00495448">
        <w:t>, then</w:t>
      </w:r>
    </w:p>
    <w:p w:rsidR="00BB7F36" w:rsidRPr="00495448" w:rsidRDefault="00BB7F36" w:rsidP="00F91DF8">
      <w:pPr>
        <w:pStyle w:val="Algorithm"/>
        <w:numPr>
          <w:ilvl w:val="1"/>
          <w:numId w:val="56"/>
        </w:numPr>
      </w:pPr>
      <w:r w:rsidRPr="00495448">
        <w:t xml:space="preserve">Return the result of creating a new object as if by the expression new </w:t>
      </w:r>
      <w:r w:rsidRPr="00495448">
        <w:rPr>
          <w:rStyle w:val="Algorithmcode"/>
        </w:rPr>
        <w:t>Intl.Collator(locales, options)</w:t>
      </w:r>
      <w:r w:rsidRPr="00495448">
        <w:t xml:space="preserve">, where </w:t>
      </w:r>
      <w:r w:rsidRPr="00495448">
        <w:rPr>
          <w:rStyle w:val="Algorithmcode"/>
        </w:rPr>
        <w:t>Intl.Collator</w:t>
      </w:r>
      <w:r w:rsidRPr="00495448">
        <w:t xml:space="preserve"> is the standard built-in constructor defined in </w:t>
      </w:r>
      <w:r w:rsidRPr="00495448">
        <w:fldChar w:fldCharType="begin"/>
      </w:r>
      <w:r w:rsidRPr="00495448">
        <w:instrText xml:space="preserve"> REF _Ref190939957 \r \h </w:instrText>
      </w:r>
      <w:r w:rsidRPr="00495448">
        <w:fldChar w:fldCharType="separate"/>
      </w:r>
      <w:r>
        <w:t>10.1.3</w:t>
      </w:r>
      <w:r w:rsidRPr="00495448">
        <w:fldChar w:fldCharType="end"/>
      </w:r>
      <w:r w:rsidRPr="00495448">
        <w:t>.</w:t>
      </w:r>
    </w:p>
    <w:p w:rsidR="00BB7F36" w:rsidRPr="00495448" w:rsidRDefault="00BB7F36" w:rsidP="00F91DF8">
      <w:pPr>
        <w:pStyle w:val="Algorithm"/>
        <w:numPr>
          <w:ilvl w:val="0"/>
          <w:numId w:val="56"/>
        </w:numPr>
      </w:pPr>
      <w:r w:rsidRPr="00495448">
        <w:t xml:space="preserve">Let </w:t>
      </w:r>
      <w:r w:rsidRPr="00495448">
        <w:rPr>
          <w:rStyle w:val="Algorithmvariable"/>
        </w:rPr>
        <w:t>obj</w:t>
      </w:r>
      <w:r w:rsidRPr="00495448">
        <w:t xml:space="preserve"> be the result of calling ToObject passing the </w:t>
      </w:r>
      <w:r w:rsidRPr="00495448">
        <w:rPr>
          <w:rStyle w:val="Algorithmkeyword"/>
        </w:rPr>
        <w:t>this</w:t>
      </w:r>
      <w:r w:rsidRPr="00495448">
        <w:t xml:space="preserve"> value as the argument.</w:t>
      </w:r>
    </w:p>
    <w:p w:rsidR="00BB7F36" w:rsidRPr="00495448" w:rsidRDefault="00BB7F36" w:rsidP="00F91DF8">
      <w:pPr>
        <w:pStyle w:val="Algorithm"/>
        <w:numPr>
          <w:ilvl w:val="0"/>
          <w:numId w:val="56"/>
        </w:numPr>
      </w:pPr>
      <w:r w:rsidRPr="00495448">
        <w:t xml:space="preserve">If the [[Extensible]] internal property of </w:t>
      </w:r>
      <w:r w:rsidRPr="00495448">
        <w:rPr>
          <w:rStyle w:val="Algorithmvariable"/>
        </w:rPr>
        <w:t>obj</w:t>
      </w:r>
      <w:r w:rsidRPr="00495448">
        <w:t xml:space="preserve"> is </w:t>
      </w:r>
      <w:r w:rsidRPr="00495448">
        <w:rPr>
          <w:rStyle w:val="Algorithmkeyword"/>
        </w:rPr>
        <w:t>false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56"/>
        </w:numPr>
      </w:pPr>
      <w:r w:rsidRPr="00495448">
        <w:t xml:space="preserve">Call the InitializeCollator abstract operation (defined in </w:t>
      </w:r>
      <w:r w:rsidRPr="00495448">
        <w:fldChar w:fldCharType="begin"/>
      </w:r>
      <w:r w:rsidRPr="00495448">
        <w:instrText xml:space="preserve"> REF _Ref202239021 \r \h </w:instrText>
      </w:r>
      <w:r w:rsidRPr="00495448">
        <w:fldChar w:fldCharType="separate"/>
      </w:r>
      <w:r>
        <w:t>10.1.1.1</w:t>
      </w:r>
      <w:r w:rsidRPr="00495448">
        <w:fldChar w:fldCharType="end"/>
      </w:r>
      <w:r w:rsidRPr="00495448">
        <w:t xml:space="preserve">) with arguments </w:t>
      </w:r>
      <w:r w:rsidRPr="00495448">
        <w:rPr>
          <w:rStyle w:val="Algorithmvariable"/>
        </w:rPr>
        <w:t>obj</w:t>
      </w:r>
      <w:r w:rsidRPr="00495448">
        <w:t xml:space="preserve">,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F91DF8">
      <w:pPr>
        <w:pStyle w:val="Algorithm"/>
        <w:numPr>
          <w:ilvl w:val="0"/>
          <w:numId w:val="56"/>
        </w:numPr>
      </w:pPr>
      <w:r w:rsidRPr="00495448">
        <w:t xml:space="preserve">Return </w:t>
      </w:r>
      <w:r w:rsidRPr="00495448">
        <w:rPr>
          <w:rStyle w:val="Algorithmvariable"/>
        </w:rPr>
        <w:t>obj</w:t>
      </w:r>
      <w:r w:rsidRPr="00495448">
        <w:t>.</w:t>
      </w:r>
    </w:p>
    <w:p w:rsidR="00BB7F36" w:rsidRPr="00495448" w:rsidRDefault="00BB7F36" w:rsidP="00BB7F36">
      <w:pPr>
        <w:pStyle w:val="Heading3"/>
        <w:numPr>
          <w:ilvl w:val="2"/>
          <w:numId w:val="1"/>
        </w:numPr>
        <w:tabs>
          <w:tab w:val="clear" w:pos="720"/>
        </w:tabs>
      </w:pPr>
      <w:bookmarkStart w:id="185" w:name="_Ref190939957"/>
      <w:bookmarkStart w:id="186" w:name="_Toc210898672"/>
      <w:bookmarkStart w:id="187" w:name="_Toc337799263"/>
      <w:r w:rsidRPr="00495448">
        <w:t xml:space="preserve">The Intl.Collator Constructor Used in a </w:t>
      </w:r>
      <w:r w:rsidRPr="00495448">
        <w:rPr>
          <w:rStyle w:val="Algorithmkeyword"/>
        </w:rPr>
        <w:t>new</w:t>
      </w:r>
      <w:r w:rsidRPr="00495448">
        <w:t xml:space="preserve"> Expression</w:t>
      </w:r>
      <w:bookmarkEnd w:id="185"/>
      <w:bookmarkEnd w:id="186"/>
      <w:bookmarkEnd w:id="187"/>
    </w:p>
    <w:p w:rsidR="00BB7F36" w:rsidRPr="00495448" w:rsidRDefault="00BB7F36" w:rsidP="00BB7F36">
      <w:pPr>
        <w:pStyle w:val="Heading4"/>
        <w:numPr>
          <w:ilvl w:val="3"/>
          <w:numId w:val="1"/>
        </w:numPr>
        <w:tabs>
          <w:tab w:val="clear" w:pos="1080"/>
        </w:tabs>
      </w:pPr>
      <w:r w:rsidRPr="00495448">
        <w:t>new Intl.Collator ([locales [, options]])</w:t>
      </w:r>
    </w:p>
    <w:p w:rsidR="00BB7F36" w:rsidRPr="00495448" w:rsidRDefault="00BB7F36" w:rsidP="00BB7F36">
      <w:r w:rsidRPr="00495448">
        <w:t xml:space="preserve">When </w:t>
      </w:r>
      <w:r w:rsidRPr="00495448">
        <w:rPr>
          <w:rStyle w:val="Algorithmcode"/>
        </w:rPr>
        <w:t>Intl.Collator</w:t>
      </w:r>
      <w:r w:rsidRPr="00495448">
        <w:t xml:space="preserve"> is called as part of a </w:t>
      </w:r>
      <w:r w:rsidRPr="00495448">
        <w:rPr>
          <w:rStyle w:val="Algorithmcode"/>
        </w:rPr>
        <w:t>new</w:t>
      </w:r>
      <w:r w:rsidRPr="00495448">
        <w:t xml:space="preserve"> expression, it is a constructor: it initializes the newly created object.</w:t>
      </w:r>
    </w:p>
    <w:p w:rsidR="00BB7F36" w:rsidRPr="00495448" w:rsidRDefault="00BB7F36" w:rsidP="00BB7F36">
      <w:r w:rsidRPr="00495448">
        <w:t xml:space="preserve">The [[Prototype]] internal property of the newly constructed object is set to the original Intl.Collator prototype object, the one that is the initial value of </w:t>
      </w:r>
      <w:r w:rsidRPr="00495448">
        <w:rPr>
          <w:rStyle w:val="Algorithmcode"/>
        </w:rPr>
        <w:t>Intl.Collator.prototype</w:t>
      </w:r>
      <w:r w:rsidRPr="00495448">
        <w:t xml:space="preserve"> (</w:t>
      </w:r>
      <w:r w:rsidRPr="00495448">
        <w:fldChar w:fldCharType="begin"/>
      </w:r>
      <w:r w:rsidRPr="00495448">
        <w:instrText xml:space="preserve"> REF _Ref182132957 \r \h </w:instrText>
      </w:r>
      <w:r w:rsidRPr="00495448">
        <w:fldChar w:fldCharType="separate"/>
      </w:r>
      <w:r>
        <w:t>10.2.1</w:t>
      </w:r>
      <w:r w:rsidRPr="00495448">
        <w:fldChar w:fldCharType="end"/>
      </w:r>
      <w:r w:rsidRPr="00495448">
        <w:t>).</w:t>
      </w:r>
    </w:p>
    <w:p w:rsidR="00BB7F36" w:rsidRPr="00495448" w:rsidRDefault="00BB7F36" w:rsidP="00BB7F36">
      <w:r w:rsidRPr="00495448">
        <w:t xml:space="preserve">The [[Extensible]] internal property of the newly constructed object is set to </w:t>
      </w:r>
      <w:r w:rsidRPr="00495448">
        <w:rPr>
          <w:rStyle w:val="Algorithmkeyword"/>
        </w:rPr>
        <w:t>true</w:t>
      </w:r>
      <w:r w:rsidRPr="00495448">
        <w:t>.</w:t>
      </w:r>
    </w:p>
    <w:p w:rsidR="00BB7F36" w:rsidRPr="00495448" w:rsidRDefault="00BB7F36" w:rsidP="00BB7F36">
      <w:r w:rsidRPr="00495448">
        <w:t>Collator-specific properties of the newly constructed object are set using the following steps:</w:t>
      </w:r>
    </w:p>
    <w:p w:rsidR="00BB7F36" w:rsidRPr="00495448" w:rsidRDefault="00BB7F36" w:rsidP="00F91DF8">
      <w:pPr>
        <w:pStyle w:val="Algorithm"/>
        <w:numPr>
          <w:ilvl w:val="0"/>
          <w:numId w:val="64"/>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4"/>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4"/>
        </w:numPr>
      </w:pPr>
      <w:r w:rsidRPr="00495448">
        <w:t xml:space="preserve">Call the InitializeCollator abstract operation (defined in </w:t>
      </w:r>
      <w:r w:rsidRPr="00495448">
        <w:fldChar w:fldCharType="begin"/>
      </w:r>
      <w:r w:rsidRPr="00495448">
        <w:instrText xml:space="preserve"> REF _Ref202239021 \r \h </w:instrText>
      </w:r>
      <w:r w:rsidRPr="00495448">
        <w:fldChar w:fldCharType="separate"/>
      </w:r>
      <w:r>
        <w:t>10.1.1.1</w:t>
      </w:r>
      <w:r w:rsidRPr="00495448">
        <w:fldChar w:fldCharType="end"/>
      </w:r>
      <w:r w:rsidRPr="00495448">
        <w:t xml:space="preserve">), passing as arguments the newly constructed object,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BB7F36">
      <w:pPr>
        <w:pStyle w:val="Heading2"/>
        <w:numPr>
          <w:ilvl w:val="1"/>
          <w:numId w:val="1"/>
        </w:numPr>
        <w:tabs>
          <w:tab w:val="clear" w:pos="360"/>
        </w:tabs>
      </w:pPr>
      <w:bookmarkStart w:id="188" w:name="_Toc210898673"/>
      <w:bookmarkStart w:id="189" w:name="_Toc337799264"/>
      <w:r w:rsidRPr="00495448">
        <w:t>Properties of the Intl.Collator Constructor</w:t>
      </w:r>
      <w:bookmarkEnd w:id="188"/>
      <w:bookmarkEnd w:id="189"/>
    </w:p>
    <w:p w:rsidR="00BB7F36" w:rsidRPr="00495448" w:rsidRDefault="00BB7F36" w:rsidP="00BB7F36">
      <w:r w:rsidRPr="00495448">
        <w:t xml:space="preserve">Besides the internal properties and the </w:t>
      </w:r>
      <w:r w:rsidRPr="00495448">
        <w:rPr>
          <w:rStyle w:val="Algorithmcode"/>
        </w:rPr>
        <w:t>length</w:t>
      </w:r>
      <w:r w:rsidRPr="00495448">
        <w:t xml:space="preserve"> property (whose value is 0), the Intl.Collator constructor has the following properties:</w:t>
      </w:r>
    </w:p>
    <w:p w:rsidR="00BB7F36" w:rsidRPr="00495448" w:rsidRDefault="00BB7F36" w:rsidP="00BB7F36">
      <w:pPr>
        <w:pStyle w:val="Heading3"/>
        <w:numPr>
          <w:ilvl w:val="2"/>
          <w:numId w:val="1"/>
        </w:numPr>
        <w:tabs>
          <w:tab w:val="clear" w:pos="720"/>
        </w:tabs>
      </w:pPr>
      <w:bookmarkStart w:id="190" w:name="_Ref182132957"/>
      <w:bookmarkStart w:id="191" w:name="_Toc210898674"/>
      <w:bookmarkStart w:id="192" w:name="_Toc337799265"/>
      <w:r w:rsidRPr="00495448">
        <w:t>Intl.Collator.prototype</w:t>
      </w:r>
      <w:bookmarkEnd w:id="190"/>
      <w:bookmarkEnd w:id="191"/>
      <w:bookmarkEnd w:id="192"/>
      <w:r w:rsidRPr="00495448">
        <w:t xml:space="preserve"> </w:t>
      </w:r>
    </w:p>
    <w:p w:rsidR="00BB7F36" w:rsidRPr="00495448" w:rsidRDefault="00BB7F36" w:rsidP="00BB7F36">
      <w:r w:rsidRPr="00495448">
        <w:t xml:space="preserve">The value of </w:t>
      </w:r>
      <w:r w:rsidRPr="00495448">
        <w:rPr>
          <w:rStyle w:val="Algorithmcode"/>
        </w:rPr>
        <w:t>Intl.Collator.prototype</w:t>
      </w:r>
      <w:r w:rsidRPr="00495448">
        <w:t xml:space="preserve"> is the built-in Intl.Collator prototype object (</w:t>
      </w:r>
      <w:r w:rsidRPr="00495448">
        <w:fldChar w:fldCharType="begin"/>
      </w:r>
      <w:r w:rsidRPr="00495448">
        <w:instrText xml:space="preserve"> REF _Ref182133000 \r \h </w:instrText>
      </w:r>
      <w:r w:rsidRPr="00495448">
        <w:fldChar w:fldCharType="separate"/>
      </w:r>
      <w:r>
        <w:t>10.3</w:t>
      </w:r>
      <w:r w:rsidRPr="00495448">
        <w:fldChar w:fldCharType="end"/>
      </w:r>
      <w:r w:rsidRPr="00495448">
        <w:t>).</w:t>
      </w:r>
    </w:p>
    <w:p w:rsidR="00BB7F36" w:rsidRPr="00495448" w:rsidRDefault="00BB7F36" w:rsidP="00BB7F36">
      <w:r w:rsidRPr="00495448">
        <w:t xml:space="preserve">This property has the attributes { [[Writable]]: false, [[Enumerable]]: false, [[Configurable]]: false }. </w:t>
      </w:r>
    </w:p>
    <w:p w:rsidR="00BB7F36" w:rsidRPr="00495448" w:rsidRDefault="00BB7F36" w:rsidP="00BB7F36">
      <w:pPr>
        <w:pStyle w:val="Heading3"/>
        <w:numPr>
          <w:ilvl w:val="2"/>
          <w:numId w:val="1"/>
        </w:numPr>
        <w:tabs>
          <w:tab w:val="clear" w:pos="720"/>
        </w:tabs>
      </w:pPr>
      <w:bookmarkStart w:id="193" w:name="_Toc210898675"/>
      <w:bookmarkStart w:id="194" w:name="_Toc337799266"/>
      <w:r w:rsidRPr="00495448">
        <w:t>Intl.Collator.supportedLocalesOf (locales [, options])</w:t>
      </w:r>
      <w:bookmarkEnd w:id="193"/>
      <w:bookmarkEnd w:id="194"/>
    </w:p>
    <w:p w:rsidR="00BB7F36" w:rsidRPr="00495448" w:rsidRDefault="00BB7F36" w:rsidP="00BB7F36">
      <w:r w:rsidRPr="00495448">
        <w:t xml:space="preserve">When the </w:t>
      </w:r>
      <w:r w:rsidRPr="00495448">
        <w:rPr>
          <w:rStyle w:val="Algorithmcode"/>
        </w:rPr>
        <w:t>supportedLocalesOf</w:t>
      </w:r>
      <w:r w:rsidRPr="00495448">
        <w:t xml:space="preserve"> method of Intl.Collator is called, the following steps are taken:</w:t>
      </w:r>
    </w:p>
    <w:p w:rsidR="00BB7F36" w:rsidRPr="00495448" w:rsidRDefault="00BB7F36" w:rsidP="00F91DF8">
      <w:pPr>
        <w:pStyle w:val="Algorithm"/>
        <w:numPr>
          <w:ilvl w:val="0"/>
          <w:numId w:val="28"/>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28"/>
        </w:numPr>
      </w:pPr>
      <w:r w:rsidRPr="00495448">
        <w:t xml:space="preserve">Let </w:t>
      </w:r>
      <w:r w:rsidRPr="00495448">
        <w:rPr>
          <w:rStyle w:val="Algorithmvariable"/>
        </w:rPr>
        <w:t>availableLocales</w:t>
      </w:r>
      <w:r w:rsidRPr="00495448">
        <w:t xml:space="preserve"> be the value of the [[availableLocales]] internal property of the standard built-in object that is the initial value of Intl.Collator.</w:t>
      </w:r>
    </w:p>
    <w:p w:rsidR="00BB7F36" w:rsidRPr="00495448" w:rsidRDefault="00BB7F36" w:rsidP="00F91DF8">
      <w:pPr>
        <w:pStyle w:val="Algorithm"/>
        <w:numPr>
          <w:ilvl w:val="0"/>
          <w:numId w:val="28"/>
        </w:numPr>
      </w:pPr>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28"/>
        </w:numPr>
      </w:pPr>
      <w:r w:rsidRPr="00495448">
        <w:t xml:space="preserve">Return the result of calling the SupportedLocales abstract operation (defined in </w:t>
      </w:r>
      <w:r w:rsidRPr="00495448">
        <w:fldChar w:fldCharType="begin"/>
      </w:r>
      <w:r w:rsidRPr="00495448">
        <w:instrText xml:space="preserve"> REF _Ref202239121 \r \h </w:instrText>
      </w:r>
      <w:r w:rsidRPr="00495448">
        <w:fldChar w:fldCharType="separate"/>
      </w:r>
      <w:r>
        <w:t>9.2.8</w:t>
      </w:r>
      <w:r w:rsidRPr="00495448">
        <w:fldChar w:fldCharType="end"/>
      </w:r>
      <w:r w:rsidRPr="00495448">
        <w:t xml:space="preserve">) with arguments </w:t>
      </w:r>
      <w:r w:rsidRPr="00495448">
        <w:rPr>
          <w:rStyle w:val="Algorithmvariable"/>
        </w:rPr>
        <w:t>availableLocales</w:t>
      </w:r>
      <w:r w:rsidRPr="00495448">
        <w:t xml:space="preserve">, </w:t>
      </w:r>
      <w:r w:rsidRPr="00495448">
        <w:rPr>
          <w:rStyle w:val="Algorithmvariable"/>
        </w:rPr>
        <w:t>requestedLocales</w:t>
      </w:r>
      <w:r w:rsidRPr="00495448">
        <w:t xml:space="preserve">, and </w:t>
      </w:r>
      <w:r w:rsidRPr="00495448">
        <w:rPr>
          <w:rStyle w:val="Algorithmvariable"/>
        </w:rPr>
        <w:t>options</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supportedLocalesOf</w:t>
      </w:r>
      <w:r w:rsidRPr="00495448">
        <w:t xml:space="preserve"> method is </w:t>
      </w:r>
      <w:r w:rsidRPr="00495448">
        <w:rPr>
          <w:rStyle w:val="Algorithmcode"/>
        </w:rPr>
        <w:t>1</w:t>
      </w:r>
      <w:r w:rsidRPr="00495448">
        <w:t>.</w:t>
      </w:r>
    </w:p>
    <w:p w:rsidR="00BB7F36" w:rsidRPr="00495448" w:rsidRDefault="00BB7F36" w:rsidP="00BB7F36">
      <w:pPr>
        <w:pStyle w:val="Heading3"/>
        <w:numPr>
          <w:ilvl w:val="2"/>
          <w:numId w:val="1"/>
        </w:numPr>
        <w:tabs>
          <w:tab w:val="clear" w:pos="720"/>
        </w:tabs>
      </w:pPr>
      <w:bookmarkStart w:id="195" w:name="_Ref209686506"/>
      <w:bookmarkStart w:id="196" w:name="_Ref209686555"/>
      <w:bookmarkStart w:id="197" w:name="_Ref209686670"/>
      <w:bookmarkStart w:id="198" w:name="_Toc210898676"/>
      <w:bookmarkStart w:id="199" w:name="_Toc337799267"/>
      <w:r w:rsidRPr="00495448">
        <w:t>Internal Properties</w:t>
      </w:r>
      <w:bookmarkEnd w:id="195"/>
      <w:bookmarkEnd w:id="196"/>
      <w:bookmarkEnd w:id="197"/>
      <w:bookmarkEnd w:id="198"/>
      <w:bookmarkEnd w:id="199"/>
    </w:p>
    <w:p w:rsidR="00BB7F36" w:rsidRPr="00495448" w:rsidRDefault="00BB7F36" w:rsidP="00BB7F36">
      <w:r w:rsidRPr="00495448">
        <w:t xml:space="preserve">The value of the [[availableLocales]] internal property is implementation defined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w:t>
      </w:r>
    </w:p>
    <w:p w:rsidR="00BB7F36" w:rsidRPr="00495448" w:rsidRDefault="00BB7F36" w:rsidP="00BB7F36">
      <w:r w:rsidRPr="00495448">
        <w:lastRenderedPageBreak/>
        <w:t xml:space="preserve">The value of the [[relevantExtensionKeys]] internal property is an array that must include the element </w:t>
      </w:r>
      <w:r w:rsidRPr="00495448">
        <w:rPr>
          <w:rStyle w:val="Algorithmcode"/>
        </w:rPr>
        <w:t>"co"</w:t>
      </w:r>
      <w:r w:rsidRPr="00495448">
        <w:t xml:space="preserve">, may include any or all of the elements </w:t>
      </w:r>
      <w:r w:rsidRPr="00495448">
        <w:rPr>
          <w:rStyle w:val="Algorithmcode"/>
        </w:rPr>
        <w:t>"kn"</w:t>
      </w:r>
      <w:r>
        <w:t xml:space="preserve"> and</w:t>
      </w:r>
      <w:r w:rsidRPr="00495448">
        <w:t xml:space="preserve"> </w:t>
      </w:r>
      <w:r w:rsidRPr="00495448">
        <w:rPr>
          <w:rStyle w:val="Algorithmcode"/>
        </w:rPr>
        <w:t>"kf"</w:t>
      </w:r>
      <w:r w:rsidRPr="00495448">
        <w:t>, and must not include any other elements.</w:t>
      </w:r>
    </w:p>
    <w:p w:rsidR="00BB7F36" w:rsidRPr="00495448" w:rsidRDefault="00BB7F36" w:rsidP="00BB7F36">
      <w:pPr>
        <w:pStyle w:val="Note"/>
      </w:pPr>
      <w:r>
        <w:t>NOTE</w:t>
      </w:r>
      <w:r>
        <w:tab/>
      </w:r>
      <w:r w:rsidRPr="00495448">
        <w:t xml:space="preserve">Unicode Technical Standard 35 describes ten locale extension keys that are relevant to collation: "co" for collator usage and specializations, "ka" for alternate handling, "kb" for backward second level weight, "kc" for case level, "kn" for numeric, "kh" for hiragana quaternary, "kk" for normalization, "kf" for case first, "kr" for reordering, "ks" for collation strength, and "vt" for variable top. Collator, however, requires that the usage is specified through the usage property of the options object, alternate handling through the ignorePunctuation property of the options object, and case level and the strength through the sensitivity property of the options object. The "co" key in the language tag is supported only for collator specializations, and the keys "kb", "kh", </w:t>
      </w:r>
      <w:r>
        <w:t>"kk</w:t>
      </w:r>
      <w:r w:rsidRPr="00495448">
        <w:t>", "kr", and "vt" are not allowed in this version of the Internationalization API. Support for the remaining keys is implementation dependent.</w:t>
      </w:r>
    </w:p>
    <w:p w:rsidR="00BB7F36" w:rsidRPr="00495448" w:rsidRDefault="00BB7F36" w:rsidP="00BB7F36">
      <w:r w:rsidRPr="00495448">
        <w:t xml:space="preserve">The values of the [[sortLocaleData]] and [[searchLocaleData]] internal properties are implementation defined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 xml:space="preserve"> and the following additional constraints:</w:t>
      </w:r>
    </w:p>
    <w:p w:rsidR="00BB7F36" w:rsidRPr="00495448" w:rsidRDefault="00BB7F36" w:rsidP="00BB7F36">
      <w:pPr>
        <w:pStyle w:val="ListBullet"/>
        <w:contextualSpacing/>
      </w:pPr>
      <w:r w:rsidRPr="00495448">
        <w:t>The first element of [[sortLocaleData]][locale].co and [[searchLocaleData]][locale].co must be null for all locale values.</w:t>
      </w:r>
    </w:p>
    <w:p w:rsidR="00BB7F36" w:rsidRPr="00495448" w:rsidRDefault="00BB7F36" w:rsidP="00BB7F36">
      <w:pPr>
        <w:pStyle w:val="ListBullet"/>
        <w:contextualSpacing/>
      </w:pPr>
      <w:r w:rsidRPr="00495448">
        <w:t xml:space="preserve">The values </w:t>
      </w:r>
      <w:r w:rsidRPr="00495448">
        <w:rPr>
          <w:rStyle w:val="Algorithmcode"/>
        </w:rPr>
        <w:t>"standard"</w:t>
      </w:r>
      <w:r w:rsidRPr="00495448">
        <w:t xml:space="preserve"> and </w:t>
      </w:r>
      <w:r w:rsidRPr="00495448">
        <w:rPr>
          <w:rStyle w:val="Algorithmcode"/>
        </w:rPr>
        <w:t>"search"</w:t>
      </w:r>
      <w:r w:rsidRPr="00495448">
        <w:t xml:space="preserve"> must not be used as elements in any [[sortLocaleData]][locale].co and [[searchLocaleData]][locale].co array.</w:t>
      </w:r>
    </w:p>
    <w:p w:rsidR="00BB7F36" w:rsidRPr="00495448" w:rsidRDefault="00BB7F36" w:rsidP="00BB7F36">
      <w:pPr>
        <w:pStyle w:val="ListBullet"/>
        <w:contextualSpacing/>
      </w:pPr>
      <w:r w:rsidRPr="00495448">
        <w:t xml:space="preserve">[[searchLocaleData]][locale] must have a sensitivity property with a String value equal to </w:t>
      </w:r>
      <w:r w:rsidRPr="00495448">
        <w:rPr>
          <w:rStyle w:val="Algorithmcode"/>
        </w:rPr>
        <w:t>"base"</w:t>
      </w:r>
      <w:r w:rsidRPr="00495448">
        <w:t xml:space="preserve">, </w:t>
      </w:r>
      <w:r w:rsidRPr="00495448">
        <w:rPr>
          <w:rStyle w:val="Algorithmcode"/>
        </w:rPr>
        <w:t>"accent"</w:t>
      </w:r>
      <w:r w:rsidRPr="00495448">
        <w:t xml:space="preserve">, </w:t>
      </w:r>
      <w:r w:rsidRPr="00495448">
        <w:rPr>
          <w:rStyle w:val="Algorithmcode"/>
        </w:rPr>
        <w:t>"case"</w:t>
      </w:r>
      <w:r w:rsidRPr="00495448">
        <w:t xml:space="preserve">, or </w:t>
      </w:r>
      <w:r w:rsidRPr="00495448">
        <w:rPr>
          <w:rStyle w:val="Algorithmcode"/>
        </w:rPr>
        <w:t>"variant"</w:t>
      </w:r>
      <w:r w:rsidRPr="00495448">
        <w:t xml:space="preserve"> for all locale values.</w:t>
      </w:r>
    </w:p>
    <w:p w:rsidR="00BB7F36" w:rsidRPr="00495448" w:rsidRDefault="00BB7F36" w:rsidP="00BB7F36">
      <w:pPr>
        <w:pStyle w:val="Heading2"/>
        <w:numPr>
          <w:ilvl w:val="1"/>
          <w:numId w:val="1"/>
        </w:numPr>
        <w:tabs>
          <w:tab w:val="clear" w:pos="360"/>
        </w:tabs>
      </w:pPr>
      <w:bookmarkStart w:id="200" w:name="_Ref182133000"/>
      <w:bookmarkStart w:id="201" w:name="_Toc210898677"/>
      <w:bookmarkStart w:id="202" w:name="_Toc337799268"/>
      <w:r w:rsidRPr="00495448">
        <w:t>Properties of the Intl.Collator Prototype Object</w:t>
      </w:r>
      <w:bookmarkEnd w:id="200"/>
      <w:bookmarkEnd w:id="201"/>
      <w:bookmarkEnd w:id="202"/>
    </w:p>
    <w:p w:rsidR="00BB7F36" w:rsidRPr="00495448" w:rsidRDefault="00BB7F36" w:rsidP="00BB7F36">
      <w:r w:rsidRPr="00495448">
        <w:t xml:space="preserve">The Intl.Collator prototype object is itself an Intl.Collator instance as specified in </w:t>
      </w:r>
      <w:r w:rsidRPr="00495448">
        <w:fldChar w:fldCharType="begin"/>
      </w:r>
      <w:r w:rsidRPr="00495448">
        <w:instrText xml:space="preserve"> REF _Ref182133083 \r \h </w:instrText>
      </w:r>
      <w:r w:rsidRPr="00495448">
        <w:fldChar w:fldCharType="separate"/>
      </w:r>
      <w:r>
        <w:t>10.4</w:t>
      </w:r>
      <w:r w:rsidRPr="00495448">
        <w:fldChar w:fldCharType="end"/>
      </w:r>
      <w:r w:rsidRPr="00495448">
        <w:t xml:space="preserve">, whose internal properties are set as if it had been constructed by the expression </w:t>
      </w:r>
      <w:r w:rsidRPr="00495448">
        <w:rPr>
          <w:rStyle w:val="Algorithmcode"/>
        </w:rPr>
        <w:t>Intl.Collator.call({})</w:t>
      </w:r>
      <w:r w:rsidRPr="00495448">
        <w:t xml:space="preserve"> with the standard built-in values of Intl.Collator and Function.prototype.call.</w:t>
      </w:r>
    </w:p>
    <w:p w:rsidR="00BB7F36" w:rsidRPr="00495448" w:rsidRDefault="00BB7F36" w:rsidP="00BB7F36">
      <w:r w:rsidRPr="00495448">
        <w:t xml:space="preserve">In the following descriptions of functions that are properties </w:t>
      </w:r>
      <w:r>
        <w:t xml:space="preserve">or [[Get]] attributes of properties </w:t>
      </w:r>
      <w:r w:rsidRPr="00495448">
        <w:t xml:space="preserve">of the Intl.Collator prototype object, the phrase “this Collator object” refers to the object that is the </w:t>
      </w:r>
      <w:r w:rsidRPr="00495448">
        <w:rPr>
          <w:rStyle w:val="Algorithmkeyword"/>
        </w:rPr>
        <w:t>this</w:t>
      </w:r>
      <w:r w:rsidRPr="00495448">
        <w:t xml:space="preserve"> value for the invocation of the function; a </w:t>
      </w:r>
      <w:r w:rsidRPr="00495448">
        <w:rPr>
          <w:rStyle w:val="Algorithmkeyword"/>
        </w:rPr>
        <w:t>TypeError</w:t>
      </w:r>
      <w:r w:rsidRPr="00495448">
        <w:t xml:space="preserve"> exception is thrown if the this value is not an object or an object that does not have an [[initializedCollator]] internal property with value </w:t>
      </w:r>
      <w:r w:rsidRPr="00495448">
        <w:rPr>
          <w:rStyle w:val="Algorithmkeyword"/>
        </w:rPr>
        <w:t>true</w:t>
      </w:r>
      <w:r w:rsidRPr="00495448">
        <w:t>.</w:t>
      </w:r>
    </w:p>
    <w:p w:rsidR="00BB7F36" w:rsidRPr="00495448" w:rsidRDefault="00BB7F36" w:rsidP="00BB7F36">
      <w:pPr>
        <w:pStyle w:val="Heading3"/>
        <w:numPr>
          <w:ilvl w:val="2"/>
          <w:numId w:val="1"/>
        </w:numPr>
        <w:tabs>
          <w:tab w:val="clear" w:pos="720"/>
        </w:tabs>
      </w:pPr>
      <w:bookmarkStart w:id="203" w:name="_Toc210898678"/>
      <w:bookmarkStart w:id="204" w:name="_Toc337799269"/>
      <w:r w:rsidRPr="00495448">
        <w:t>Intl.Collator.prototype.constructor</w:t>
      </w:r>
      <w:bookmarkEnd w:id="203"/>
      <w:bookmarkEnd w:id="204"/>
    </w:p>
    <w:p w:rsidR="00BB7F36" w:rsidRPr="00495448" w:rsidRDefault="00BB7F36" w:rsidP="00BB7F36">
      <w:r w:rsidRPr="00495448">
        <w:t xml:space="preserve">The initial value of </w:t>
      </w:r>
      <w:r w:rsidRPr="00495448">
        <w:rPr>
          <w:rStyle w:val="Algorithmcode"/>
        </w:rPr>
        <w:t>Intl.Collator.prototype.constructor</w:t>
      </w:r>
      <w:r w:rsidRPr="00495448">
        <w:t xml:space="preserve"> is the built-in Intl.Collator constructor. </w:t>
      </w:r>
    </w:p>
    <w:p w:rsidR="00BB7F36" w:rsidRPr="00495448" w:rsidRDefault="00BB7F36" w:rsidP="00BB7F36">
      <w:pPr>
        <w:pStyle w:val="Heading3"/>
        <w:numPr>
          <w:ilvl w:val="2"/>
          <w:numId w:val="1"/>
        </w:numPr>
        <w:tabs>
          <w:tab w:val="clear" w:pos="720"/>
        </w:tabs>
      </w:pPr>
      <w:bookmarkStart w:id="205" w:name="_Ref189986810"/>
      <w:bookmarkStart w:id="206" w:name="_Toc210898679"/>
      <w:bookmarkStart w:id="207" w:name="_Toc337799270"/>
      <w:r w:rsidRPr="00495448">
        <w:t>Intl.Collator.prototype.compare</w:t>
      </w:r>
      <w:bookmarkEnd w:id="205"/>
      <w:bookmarkEnd w:id="206"/>
      <w:bookmarkEnd w:id="207"/>
    </w:p>
    <w:p w:rsidR="00BB7F36" w:rsidRPr="00495448" w:rsidRDefault="00BB7F36" w:rsidP="00BB7F36">
      <w:r w:rsidRPr="00495448">
        <w:t>This named accessor property returns a function that compares two strings according to the sort order of this Collator object.</w:t>
      </w:r>
    </w:p>
    <w:p w:rsidR="00BB7F36" w:rsidRPr="00495448" w:rsidRDefault="00BB7F36" w:rsidP="00BB7F36">
      <w:r w:rsidRPr="00495448">
        <w:t>The value of the [[Get]] attribute is a function that takes the following steps:</w:t>
      </w:r>
    </w:p>
    <w:p w:rsidR="00BB7F36" w:rsidRPr="00495448" w:rsidRDefault="00BB7F36" w:rsidP="00F91DF8">
      <w:pPr>
        <w:pStyle w:val="Algorithm"/>
        <w:numPr>
          <w:ilvl w:val="0"/>
          <w:numId w:val="54"/>
        </w:numPr>
      </w:pPr>
      <w:r w:rsidRPr="00495448">
        <w:t xml:space="preserve">If the [[boundCompare]] internal property of this Collator object is </w:t>
      </w:r>
      <w:r w:rsidRPr="00495448">
        <w:rPr>
          <w:rStyle w:val="Algorithmkeyword"/>
        </w:rPr>
        <w:t>undefined</w:t>
      </w:r>
      <w:r w:rsidRPr="00495448">
        <w:t>, then:</w:t>
      </w:r>
    </w:p>
    <w:p w:rsidR="00BB7F36" w:rsidRPr="00495448" w:rsidRDefault="00BB7F36" w:rsidP="00F91DF8">
      <w:pPr>
        <w:pStyle w:val="Algorithm"/>
        <w:numPr>
          <w:ilvl w:val="1"/>
          <w:numId w:val="54"/>
        </w:numPr>
      </w:pPr>
      <w:r w:rsidRPr="00495448">
        <w:t xml:space="preserve">Let </w:t>
      </w:r>
      <w:r w:rsidRPr="00495448">
        <w:rPr>
          <w:rStyle w:val="Algorithmvariable"/>
        </w:rPr>
        <w:t>F</w:t>
      </w:r>
      <w:r w:rsidRPr="00495448">
        <w:t xml:space="preserve"> be a Function object, with internal properties set as specified for built-in functions in ES5, 15, or successor, and the length property set to 2, that takes the arguments </w:t>
      </w:r>
      <w:r w:rsidRPr="00495448">
        <w:rPr>
          <w:rStyle w:val="Algorithmvariable"/>
        </w:rPr>
        <w:t>x</w:t>
      </w:r>
      <w:r w:rsidRPr="00495448">
        <w:t xml:space="preserve"> and </w:t>
      </w:r>
      <w:r w:rsidRPr="00495448">
        <w:rPr>
          <w:rStyle w:val="Algorithmvariable"/>
        </w:rPr>
        <w:t>y</w:t>
      </w:r>
      <w:r w:rsidRPr="00495448">
        <w:t xml:space="preserve"> and performs the following steps:</w:t>
      </w:r>
    </w:p>
    <w:p w:rsidR="00BB7F36" w:rsidRPr="00495448" w:rsidRDefault="00BB7F36" w:rsidP="00F91DF8">
      <w:pPr>
        <w:pStyle w:val="Algorithm"/>
        <w:numPr>
          <w:ilvl w:val="2"/>
          <w:numId w:val="54"/>
        </w:numPr>
      </w:pPr>
      <w:r w:rsidRPr="00495448">
        <w:t xml:space="preserve">If </w:t>
      </w:r>
      <w:r w:rsidRPr="00495448">
        <w:rPr>
          <w:rStyle w:val="Algorithmvariable"/>
        </w:rPr>
        <w:t>x</w:t>
      </w:r>
      <w:r w:rsidRPr="00495448">
        <w:t xml:space="preserve"> is not provided, then let </w:t>
      </w:r>
      <w:r w:rsidRPr="00495448">
        <w:rPr>
          <w:rStyle w:val="Algorithmvariable"/>
        </w:rPr>
        <w:t>x</w:t>
      </w:r>
      <w:r w:rsidRPr="00495448">
        <w:t xml:space="preserve"> be </w:t>
      </w:r>
      <w:r w:rsidRPr="00495448">
        <w:rPr>
          <w:rStyle w:val="Algorithmkeyword"/>
        </w:rPr>
        <w:t>undefined</w:t>
      </w:r>
      <w:r w:rsidRPr="00495448">
        <w:t>.</w:t>
      </w:r>
    </w:p>
    <w:p w:rsidR="00BB7F36" w:rsidRPr="00495448" w:rsidRDefault="00BB7F36" w:rsidP="00F91DF8">
      <w:pPr>
        <w:pStyle w:val="Algorithm"/>
        <w:numPr>
          <w:ilvl w:val="2"/>
          <w:numId w:val="54"/>
        </w:numPr>
      </w:pPr>
      <w:r w:rsidRPr="00495448">
        <w:t xml:space="preserve">If </w:t>
      </w:r>
      <w:r w:rsidRPr="00495448">
        <w:rPr>
          <w:rStyle w:val="Algorithmvariable"/>
        </w:rPr>
        <w:t>y</w:t>
      </w:r>
      <w:r w:rsidRPr="00495448">
        <w:t xml:space="preserve"> is not provided, then let </w:t>
      </w:r>
      <w:r w:rsidRPr="00495448">
        <w:rPr>
          <w:rStyle w:val="Algorithmvariable"/>
        </w:rPr>
        <w:t>y</w:t>
      </w:r>
      <w:r w:rsidRPr="00495448">
        <w:t xml:space="preserve"> be </w:t>
      </w:r>
      <w:r w:rsidRPr="00495448">
        <w:rPr>
          <w:rStyle w:val="Algorithmkeyword"/>
        </w:rPr>
        <w:t>undefined</w:t>
      </w:r>
      <w:r w:rsidRPr="00495448">
        <w:t>.</w:t>
      </w:r>
    </w:p>
    <w:p w:rsidR="00BB7F36" w:rsidRPr="00495448" w:rsidRDefault="00BB7F36" w:rsidP="00F91DF8">
      <w:pPr>
        <w:pStyle w:val="Algorithm"/>
        <w:numPr>
          <w:ilvl w:val="2"/>
          <w:numId w:val="54"/>
        </w:numPr>
      </w:pPr>
      <w:r w:rsidRPr="00495448">
        <w:t xml:space="preserve">Let </w:t>
      </w:r>
      <w:r w:rsidRPr="00495448">
        <w:rPr>
          <w:rStyle w:val="Algorithmvariable"/>
        </w:rPr>
        <w:t>X</w:t>
      </w:r>
      <w:r w:rsidRPr="00495448">
        <w:t xml:space="preserve"> be ToString(</w:t>
      </w:r>
      <w:r w:rsidRPr="00495448">
        <w:rPr>
          <w:rStyle w:val="Algorithmvariable"/>
        </w:rPr>
        <w:t>x</w:t>
      </w:r>
      <w:r w:rsidRPr="00495448">
        <w:t>).</w:t>
      </w:r>
    </w:p>
    <w:p w:rsidR="00BB7F36" w:rsidRPr="00495448" w:rsidRDefault="00BB7F36" w:rsidP="00F91DF8">
      <w:pPr>
        <w:pStyle w:val="Algorithm"/>
        <w:numPr>
          <w:ilvl w:val="2"/>
          <w:numId w:val="54"/>
        </w:numPr>
      </w:pPr>
      <w:r w:rsidRPr="00495448">
        <w:t xml:space="preserve">Let </w:t>
      </w:r>
      <w:r w:rsidRPr="00495448">
        <w:rPr>
          <w:rStyle w:val="Algorithmvariable"/>
        </w:rPr>
        <w:t>Y</w:t>
      </w:r>
      <w:r w:rsidRPr="00495448">
        <w:t xml:space="preserve"> be ToString(</w:t>
      </w:r>
      <w:r w:rsidRPr="00495448">
        <w:rPr>
          <w:rStyle w:val="Algorithmvariable"/>
        </w:rPr>
        <w:t>y</w:t>
      </w:r>
      <w:r w:rsidRPr="00495448">
        <w:t>).</w:t>
      </w:r>
    </w:p>
    <w:p w:rsidR="00BB7F36" w:rsidRPr="00495448" w:rsidRDefault="00BB7F36" w:rsidP="00F91DF8">
      <w:pPr>
        <w:pStyle w:val="Algorithm"/>
        <w:numPr>
          <w:ilvl w:val="2"/>
          <w:numId w:val="54"/>
        </w:numPr>
      </w:pPr>
      <w:r w:rsidRPr="00495448">
        <w:t xml:space="preserve">Return the result of calling the CompareStrings abstract operation (defined below) with arguments </w:t>
      </w:r>
      <w:r w:rsidRPr="00495448">
        <w:rPr>
          <w:rStyle w:val="Algorithmkeyword"/>
        </w:rPr>
        <w:t>this</w:t>
      </w:r>
      <w:r w:rsidRPr="00495448">
        <w:t xml:space="preserve">, </w:t>
      </w:r>
      <w:r w:rsidRPr="00495448">
        <w:rPr>
          <w:rStyle w:val="Algorithmvariable"/>
        </w:rPr>
        <w:t>X</w:t>
      </w:r>
      <w:r w:rsidRPr="00495448">
        <w:t xml:space="preserve">, and </w:t>
      </w:r>
      <w:r w:rsidRPr="00495448">
        <w:rPr>
          <w:rStyle w:val="Algorithmvariable"/>
        </w:rPr>
        <w:t>Y</w:t>
      </w:r>
      <w:r w:rsidRPr="00495448">
        <w:t>.</w:t>
      </w:r>
    </w:p>
    <w:p w:rsidR="00BB7F36" w:rsidRPr="00495448" w:rsidRDefault="00BB7F36" w:rsidP="00F91DF8">
      <w:pPr>
        <w:pStyle w:val="Algorithm"/>
        <w:numPr>
          <w:ilvl w:val="1"/>
          <w:numId w:val="54"/>
        </w:numPr>
      </w:pPr>
      <w:r w:rsidRPr="00495448">
        <w:t xml:space="preserve">Let </w:t>
      </w:r>
      <w:r w:rsidRPr="00495448">
        <w:rPr>
          <w:rStyle w:val="Algorithmvariable"/>
        </w:rPr>
        <w:t>bind</w:t>
      </w:r>
      <w:r w:rsidRPr="00495448">
        <w:t xml:space="preserve"> be the standard built-in function object defined in ES5, 15.3.4.5.</w:t>
      </w:r>
    </w:p>
    <w:p w:rsidR="00BB7F36" w:rsidRPr="00495448" w:rsidRDefault="00BB7F36" w:rsidP="00F91DF8">
      <w:pPr>
        <w:pStyle w:val="Algorithm"/>
        <w:numPr>
          <w:ilvl w:val="1"/>
          <w:numId w:val="54"/>
        </w:numPr>
      </w:pPr>
      <w:r w:rsidRPr="00495448">
        <w:t xml:space="preserve">Let </w:t>
      </w:r>
      <w:r w:rsidRPr="00495448">
        <w:rPr>
          <w:rStyle w:val="Algorithmvariable"/>
        </w:rPr>
        <w:t>bc</w:t>
      </w:r>
      <w:r w:rsidRPr="00495448">
        <w:t xml:space="preserve"> be the result of calling the [[Call]] internal method of </w:t>
      </w:r>
      <w:r w:rsidRPr="00495448">
        <w:rPr>
          <w:rStyle w:val="Algorithmvariable"/>
        </w:rPr>
        <w:t>bind</w:t>
      </w:r>
      <w:r w:rsidRPr="00495448">
        <w:t xml:space="preserve"> with </w:t>
      </w:r>
      <w:r w:rsidRPr="00495448">
        <w:rPr>
          <w:rStyle w:val="Algorithmvariable"/>
        </w:rPr>
        <w:t>F</w:t>
      </w:r>
      <w:r w:rsidRPr="00495448">
        <w:t xml:space="preserve"> as the </w:t>
      </w:r>
      <w:r w:rsidRPr="00495448">
        <w:rPr>
          <w:rStyle w:val="Algorithmkeyword"/>
        </w:rPr>
        <w:t>this</w:t>
      </w:r>
      <w:r w:rsidRPr="00495448">
        <w:t xml:space="preserve"> value and an argument List containing the single item </w:t>
      </w:r>
      <w:r w:rsidRPr="00495448">
        <w:rPr>
          <w:rStyle w:val="Algorithmkeyword"/>
        </w:rPr>
        <w:t>this</w:t>
      </w:r>
      <w:r w:rsidRPr="00495448">
        <w:t>.</w:t>
      </w:r>
    </w:p>
    <w:p w:rsidR="00BB7F36" w:rsidRPr="00495448" w:rsidRDefault="00BB7F36" w:rsidP="00F91DF8">
      <w:pPr>
        <w:pStyle w:val="Algorithm"/>
        <w:numPr>
          <w:ilvl w:val="1"/>
          <w:numId w:val="54"/>
        </w:numPr>
      </w:pPr>
      <w:r w:rsidRPr="00495448">
        <w:t xml:space="preserve">Set the [[boundCompare]] internal property of this Collator object to </w:t>
      </w:r>
      <w:r w:rsidRPr="00495448">
        <w:rPr>
          <w:rStyle w:val="Algorithmvariable"/>
        </w:rPr>
        <w:t>bc</w:t>
      </w:r>
      <w:r w:rsidRPr="00495448">
        <w:t>.</w:t>
      </w:r>
    </w:p>
    <w:p w:rsidR="00BB7F36" w:rsidRPr="00495448" w:rsidRDefault="00BB7F36" w:rsidP="00F91DF8">
      <w:pPr>
        <w:pStyle w:val="Algorithm"/>
        <w:numPr>
          <w:ilvl w:val="0"/>
          <w:numId w:val="54"/>
        </w:numPr>
      </w:pPr>
      <w:r w:rsidRPr="00495448">
        <w:t>Return the value of the [[boundCompare]] internal property of this Collator object.</w:t>
      </w:r>
    </w:p>
    <w:p w:rsidR="00BB7F36" w:rsidRPr="00495448" w:rsidRDefault="00BB7F36" w:rsidP="00BB7F36">
      <w:pPr>
        <w:pStyle w:val="Note"/>
      </w:pPr>
      <w:r>
        <w:lastRenderedPageBreak/>
        <w:t>NOTE</w:t>
      </w:r>
      <w:r>
        <w:tab/>
      </w:r>
      <w:r w:rsidRPr="00495448">
        <w:t>The function returned by [[Get]] is bound to this Collator object so that it can be passed directly to Array.prototype.sort or other functions.</w:t>
      </w:r>
    </w:p>
    <w:p w:rsidR="00BB7F36" w:rsidRPr="00495448" w:rsidRDefault="00BB7F36" w:rsidP="00BB7F36">
      <w:r w:rsidRPr="00495448">
        <w:t xml:space="preserve">The value of the [[Set]] attribute is </w:t>
      </w:r>
      <w:r w:rsidRPr="00495448">
        <w:rPr>
          <w:rStyle w:val="Algorithmkeyword"/>
        </w:rPr>
        <w:t>undefined</w:t>
      </w:r>
      <w:r w:rsidRPr="00495448">
        <w:t>.</w:t>
      </w:r>
    </w:p>
    <w:p w:rsidR="00BB7F36" w:rsidRPr="00495448" w:rsidRDefault="00BB7F36" w:rsidP="00BB7F36">
      <w:r w:rsidRPr="00495448">
        <w:t xml:space="preserve">When the CompareStrings abstract operation is called with arguments </w:t>
      </w:r>
      <w:r w:rsidRPr="00495448">
        <w:rPr>
          <w:rStyle w:val="Algorithmvariable"/>
        </w:rPr>
        <w:t>collator</w:t>
      </w:r>
      <w:r w:rsidRPr="00495448">
        <w:t xml:space="preserve"> (which must be </w:t>
      </w:r>
      <w:r w:rsidRPr="00495448">
        <w:rPr>
          <w:lang w:eastAsia="en-US"/>
        </w:rPr>
        <w:t>a</w:t>
      </w:r>
      <w:r>
        <w:rPr>
          <w:lang w:eastAsia="en-US"/>
        </w:rPr>
        <w:t>n object initialized as a</w:t>
      </w:r>
      <w:r w:rsidRPr="00495448">
        <w:rPr>
          <w:lang w:eastAsia="en-US"/>
        </w:rPr>
        <w:t xml:space="preserve"> </w:t>
      </w:r>
      <w:r w:rsidRPr="00495448">
        <w:t xml:space="preserve">Collator), </w:t>
      </w:r>
      <w:r w:rsidRPr="00495448">
        <w:rPr>
          <w:rStyle w:val="Algorithmvariable"/>
        </w:rPr>
        <w:t>x</w:t>
      </w:r>
      <w:r w:rsidRPr="00495448">
        <w:t xml:space="preserve"> and </w:t>
      </w:r>
      <w:r w:rsidRPr="00495448">
        <w:rPr>
          <w:rStyle w:val="Algorithmvariable"/>
        </w:rPr>
        <w:t>y</w:t>
      </w:r>
      <w:r w:rsidRPr="00495448">
        <w:t xml:space="preserve"> (which must be String values), it returns a Number other than </w:t>
      </w:r>
      <w:r w:rsidRPr="00495448">
        <w:rPr>
          <w:rStyle w:val="Algorithmkeyword"/>
        </w:rPr>
        <w:t>NaN</w:t>
      </w:r>
      <w:r w:rsidRPr="00495448">
        <w:t xml:space="preserve"> that represents the result of a locale-sensitive String comparison of </w:t>
      </w:r>
      <w:r w:rsidRPr="00495448">
        <w:rPr>
          <w:rStyle w:val="Algorithmvariable"/>
        </w:rPr>
        <w:t>x</w:t>
      </w:r>
      <w:r w:rsidRPr="00495448">
        <w:t xml:space="preserve"> with </w:t>
      </w:r>
      <w:r w:rsidRPr="00495448">
        <w:rPr>
          <w:rStyle w:val="Algorithmvariable"/>
        </w:rPr>
        <w:t>y</w:t>
      </w:r>
      <w:r w:rsidRPr="00495448">
        <w:t xml:space="preserve">. The two Strings are compared in an implementation-defined fashion. The result is intended to order String values in the sort order specified by the effective locale and collation options computed during construction of </w:t>
      </w:r>
      <w:r w:rsidRPr="00495448">
        <w:rPr>
          <w:rStyle w:val="Algorithmvariable"/>
        </w:rPr>
        <w:t>collator</w:t>
      </w:r>
      <w:r w:rsidRPr="00495448">
        <w:t xml:space="preserve">, and will be negative, zero, or positive, depending on whether </w:t>
      </w:r>
      <w:r w:rsidRPr="00495448">
        <w:rPr>
          <w:rStyle w:val="Algorithmvariable"/>
        </w:rPr>
        <w:t>x</w:t>
      </w:r>
      <w:r w:rsidRPr="00495448">
        <w:t xml:space="preserve"> comes before </w:t>
      </w:r>
      <w:r w:rsidRPr="00495448">
        <w:rPr>
          <w:rStyle w:val="Algorithmvariable"/>
        </w:rPr>
        <w:t>y</w:t>
      </w:r>
      <w:r w:rsidRPr="00495448">
        <w:t xml:space="preserve"> in the sort order, the Strings are equal under the sort order, or </w:t>
      </w:r>
      <w:r w:rsidRPr="00495448">
        <w:rPr>
          <w:rStyle w:val="Algorithmvariable"/>
        </w:rPr>
        <w:t>x</w:t>
      </w:r>
      <w:r w:rsidRPr="00495448">
        <w:t xml:space="preserve"> comes after </w:t>
      </w:r>
      <w:r w:rsidRPr="00495448">
        <w:rPr>
          <w:rStyle w:val="Algorithmvariable"/>
        </w:rPr>
        <w:t>y</w:t>
      </w:r>
      <w:r w:rsidRPr="00495448">
        <w:t xml:space="preserve"> in the sort order, respectively. String values must be interpreted as UTF-16 code unit sequences, and a surrogate pair (a code unit in the range 0xD800 to 0xDBFF followed by a code unit in the range 0xDC00 to 0xDFFF) within a string must be interpreted as the corresponding code point.</w:t>
      </w:r>
    </w:p>
    <w:p w:rsidR="00BB7F36" w:rsidRPr="00495448" w:rsidRDefault="00BB7F36" w:rsidP="00BB7F36">
      <w:r w:rsidRPr="00495448">
        <w:t xml:space="preserve">The sensitivity of </w:t>
      </w:r>
      <w:r w:rsidRPr="00495448">
        <w:rPr>
          <w:rStyle w:val="Algorithmvariable"/>
        </w:rPr>
        <w:t>collator</w:t>
      </w:r>
      <w:r w:rsidRPr="00495448">
        <w:t xml:space="preserve"> is interpreted as follows:</w:t>
      </w:r>
    </w:p>
    <w:p w:rsidR="00BB7F36" w:rsidRPr="00495448" w:rsidRDefault="00BB7F36" w:rsidP="00BB7F36">
      <w:pPr>
        <w:pStyle w:val="ListBullet"/>
        <w:contextualSpacing/>
      </w:pPr>
      <w:r w:rsidRPr="00495448">
        <w:t>base: Only strings that differ in base letters compare as unequal. Examples: a ≠ b, a = á, a = A.</w:t>
      </w:r>
    </w:p>
    <w:p w:rsidR="00BB7F36" w:rsidRPr="00495448" w:rsidRDefault="00BB7F36" w:rsidP="00BB7F36">
      <w:pPr>
        <w:pStyle w:val="ListBullet"/>
        <w:contextualSpacing/>
      </w:pPr>
      <w:r w:rsidRPr="00495448">
        <w:t>accent: Only strings that differ in base letters or accents and other diacritic marks compare as unequal. Examples: a ≠ b, a ≠ á, a = A.</w:t>
      </w:r>
    </w:p>
    <w:p w:rsidR="00BB7F36" w:rsidRPr="00495448" w:rsidRDefault="00BB7F36" w:rsidP="00BB7F36">
      <w:pPr>
        <w:pStyle w:val="ListBullet"/>
        <w:contextualSpacing/>
      </w:pPr>
      <w:r w:rsidRPr="00495448">
        <w:t>case: Only strings that differ in base letters or case compare as unequal. Examples: a ≠ b, a = á, a ≠ A.</w:t>
      </w:r>
    </w:p>
    <w:p w:rsidR="00BB7F36" w:rsidRPr="00495448" w:rsidRDefault="00BB7F36" w:rsidP="00BB7F36">
      <w:pPr>
        <w:pStyle w:val="ListBullet"/>
        <w:contextualSpacing/>
      </w:pPr>
      <w:r w:rsidRPr="00495448">
        <w:t>variant: Strings that differ in base letters, accents and other diacritic marks, or case compare as unequal. Other differences may also be taken into consideration. Examples: a ≠ b, a ≠ á, a ≠ A.</w:t>
      </w:r>
    </w:p>
    <w:p w:rsidR="00BB7F36" w:rsidRPr="00495448" w:rsidRDefault="00BB7F36" w:rsidP="00BB7F36">
      <w:pPr>
        <w:pStyle w:val="Note"/>
      </w:pPr>
      <w:r>
        <w:t>NOTE</w:t>
      </w:r>
      <w:r>
        <w:tab/>
      </w:r>
      <w:r w:rsidRPr="00495448">
        <w:t>In some languages, certain letters with diacritic marks are considered base letters. For example, in Swedish, “ö” is a base letter that’s different from “o”.</w:t>
      </w:r>
    </w:p>
    <w:p w:rsidR="00BB7F36" w:rsidRPr="00495448" w:rsidRDefault="00BB7F36" w:rsidP="00BB7F36">
      <w:r w:rsidRPr="00495448">
        <w:t>If the collator is set to ignore punctuation, then strings that differ only in punctuation compare as equal.</w:t>
      </w:r>
    </w:p>
    <w:p w:rsidR="00BB7F36" w:rsidRPr="00495448" w:rsidRDefault="00BB7F36" w:rsidP="00BB7F36">
      <w:r w:rsidRPr="00495448">
        <w:t>For the interpretation of options settable through extension keys, see Unicode Technical Standard 35.</w:t>
      </w:r>
    </w:p>
    <w:p w:rsidR="00BB7F36" w:rsidRPr="00495448" w:rsidRDefault="00BB7F36" w:rsidP="00BB7F36">
      <w:r w:rsidRPr="00495448">
        <w:t xml:space="preserve">The CompareStrings abstract operation with any given </w:t>
      </w:r>
      <w:r w:rsidRPr="00495448">
        <w:rPr>
          <w:rStyle w:val="Algorithmvariable"/>
        </w:rPr>
        <w:t>collator</w:t>
      </w:r>
      <w:r w:rsidRPr="00495448">
        <w:t xml:space="preserve"> argument, if considered as a function of the remaining two arguments </w:t>
      </w:r>
      <w:r w:rsidRPr="00495448">
        <w:rPr>
          <w:rStyle w:val="Algorithmvariable"/>
        </w:rPr>
        <w:t>x</w:t>
      </w:r>
      <w:r w:rsidRPr="00495448">
        <w:t xml:space="preserve"> and </w:t>
      </w:r>
      <w:r w:rsidRPr="00495448">
        <w:rPr>
          <w:rStyle w:val="Algorithmvariable"/>
        </w:rPr>
        <w:t>y</w:t>
      </w:r>
      <w:r w:rsidRPr="00495448">
        <w:t>, must be a consistent comparison function (as defined in ES5, 15.4.4.11) on the set of all Strings.</w:t>
      </w:r>
    </w:p>
    <w:p w:rsidR="00BB7F36" w:rsidRPr="00495448" w:rsidRDefault="00BB7F36" w:rsidP="00BB7F36">
      <w:r w:rsidRPr="00495448">
        <w:t>The actual return values are implementation-defined to permit implementers to encode additional information in the value</w:t>
      </w:r>
      <w:r>
        <w:t>. The</w:t>
      </w:r>
      <w:r w:rsidRPr="00495448">
        <w:t xml:space="preserve"> method is required to return 0 when comparing Strings that are considered canonically equ</w:t>
      </w:r>
      <w:r>
        <w:t>ivalent by the Unicode standard.</w:t>
      </w:r>
    </w:p>
    <w:p w:rsidR="00BB7F36" w:rsidRPr="00495448" w:rsidRDefault="00BB7F36" w:rsidP="00BB7F36">
      <w:pPr>
        <w:pStyle w:val="Note"/>
      </w:pPr>
      <w:r>
        <w:t>NOTE 1</w:t>
      </w:r>
      <w:r>
        <w:tab/>
      </w:r>
      <w:r w:rsidRPr="00495448">
        <w:t xml:space="preserve">It is recommended that the CompareStrings abstract operation be implemented following Unicode Technical Standard 10, Unicode Collation Algorithm (available at </w:t>
      </w:r>
      <w:hyperlink r:id="rId30" w:history="1">
        <w:r w:rsidRPr="00495448">
          <w:rPr>
            <w:rStyle w:val="Hyperlink"/>
            <w:lang w:val="en-GB"/>
          </w:rPr>
          <w:t>http://unicode.org/reports/tr10/</w:t>
        </w:r>
      </w:hyperlink>
      <w:r w:rsidRPr="00495448">
        <w:t xml:space="preserve">), using tailorings for the effective locale and collation options of </w:t>
      </w:r>
      <w:r w:rsidRPr="00495448">
        <w:rPr>
          <w:rStyle w:val="Algorithmvariable"/>
        </w:rPr>
        <w:t>collator</w:t>
      </w:r>
      <w:r w:rsidRPr="00495448">
        <w:t xml:space="preserve">. It is recommended that implementations use the tailorings provided by the Common Locale Data Repository (available at </w:t>
      </w:r>
      <w:hyperlink r:id="rId31" w:history="1">
        <w:r w:rsidRPr="00495448">
          <w:rPr>
            <w:rStyle w:val="Hyperlink"/>
            <w:lang w:val="en-GB"/>
          </w:rPr>
          <w:t>http://cldr.unicode.org/</w:t>
        </w:r>
      </w:hyperlink>
      <w:r w:rsidRPr="00495448">
        <w:t>).</w:t>
      </w:r>
    </w:p>
    <w:p w:rsidR="00BB7F36" w:rsidRPr="00495448" w:rsidRDefault="00BB7F36" w:rsidP="00BB7F36">
      <w:pPr>
        <w:pStyle w:val="Note"/>
      </w:pPr>
      <w:r>
        <w:t>NOTE 2</w:t>
      </w:r>
      <w:r>
        <w:tab/>
      </w:r>
      <w:r w:rsidRPr="00495448">
        <w:t>Applications should not assume that the behaviour of the CompareStrings abstract operation for Collator instances with the same resolved options will remain the same for different versions of the same implementation.</w:t>
      </w:r>
    </w:p>
    <w:p w:rsidR="00BB7F36" w:rsidRPr="00495448" w:rsidRDefault="00BB7F36" w:rsidP="00BB7F36">
      <w:pPr>
        <w:pStyle w:val="Heading3"/>
        <w:numPr>
          <w:ilvl w:val="2"/>
          <w:numId w:val="1"/>
        </w:numPr>
        <w:tabs>
          <w:tab w:val="clear" w:pos="720"/>
        </w:tabs>
      </w:pPr>
      <w:bookmarkStart w:id="208" w:name="_Toc210898680"/>
      <w:bookmarkStart w:id="209" w:name="_Toc337799271"/>
      <w:r w:rsidRPr="00495448">
        <w:t>Intl.Collator.prototype.resolvedOptions ()</w:t>
      </w:r>
      <w:bookmarkEnd w:id="208"/>
      <w:bookmarkEnd w:id="209"/>
    </w:p>
    <w:p w:rsidR="00BB7F36" w:rsidRPr="00495448" w:rsidRDefault="00BB7F36" w:rsidP="00BB7F36">
      <w:r w:rsidRPr="00495448">
        <w:t>This function provides access to the locale and collation options computed during initialization of the object.</w:t>
      </w:r>
    </w:p>
    <w:p w:rsidR="00BB7F36" w:rsidRPr="00495448" w:rsidRDefault="00BB7F36" w:rsidP="00BB7F36">
      <w:r w:rsidRPr="00495448">
        <w:t xml:space="preserve">The function returns a new object whose properties and attributes are set as if constructed by an object literal assigning to each of the following properties the value of the corresponding internal property of this Collator object (see </w:t>
      </w:r>
      <w:r w:rsidRPr="00495448">
        <w:fldChar w:fldCharType="begin"/>
      </w:r>
      <w:r w:rsidRPr="00495448">
        <w:instrText xml:space="preserve"> REF _Ref182133083 \r \h </w:instrText>
      </w:r>
      <w:r w:rsidRPr="00495448">
        <w:fldChar w:fldCharType="separate"/>
      </w:r>
      <w:r>
        <w:t>10.4</w:t>
      </w:r>
      <w:r w:rsidRPr="00495448">
        <w:fldChar w:fldCharType="end"/>
      </w:r>
      <w:r w:rsidRPr="00495448">
        <w:t xml:space="preserve">): locale, usage, sensitivity, ignorePunctuation, collation, as well as those properties shown in </w:t>
      </w:r>
      <w:r w:rsidRPr="00495448">
        <w:fldChar w:fldCharType="begin"/>
      </w:r>
      <w:r w:rsidRPr="00495448">
        <w:instrText xml:space="preserve"> REF _Ref182133332 \h </w:instrText>
      </w:r>
      <w:r w:rsidRPr="00495448">
        <w:fldChar w:fldCharType="separate"/>
      </w:r>
      <w:r w:rsidRPr="00495448">
        <w:t xml:space="preserve">Table </w:t>
      </w:r>
      <w:r>
        <w:rPr>
          <w:noProof/>
        </w:rPr>
        <w:t>1</w:t>
      </w:r>
      <w:r w:rsidRPr="00495448">
        <w:fldChar w:fldCharType="end"/>
      </w:r>
      <w:r w:rsidRPr="00495448">
        <w:t xml:space="preserve"> whose keys are included in the [[relevantExtensionKeys]] internal property of the standard built-in object that is the initial value of Intl.Collator.</w:t>
      </w:r>
    </w:p>
    <w:p w:rsidR="00BB7F36" w:rsidRPr="00495448" w:rsidRDefault="00BB7F36" w:rsidP="00BB7F36">
      <w:pPr>
        <w:pStyle w:val="Heading2"/>
        <w:numPr>
          <w:ilvl w:val="1"/>
          <w:numId w:val="1"/>
        </w:numPr>
        <w:tabs>
          <w:tab w:val="clear" w:pos="360"/>
        </w:tabs>
      </w:pPr>
      <w:bookmarkStart w:id="210" w:name="_Ref182133083"/>
      <w:bookmarkStart w:id="211" w:name="_Toc210898681"/>
      <w:bookmarkStart w:id="212" w:name="_Toc337799272"/>
      <w:r w:rsidRPr="00495448">
        <w:lastRenderedPageBreak/>
        <w:t>Properties of Intl.Collator Instances</w:t>
      </w:r>
      <w:bookmarkEnd w:id="210"/>
      <w:bookmarkEnd w:id="211"/>
      <w:bookmarkEnd w:id="212"/>
    </w:p>
    <w:p w:rsidR="00BB7F36" w:rsidRPr="00495448" w:rsidRDefault="00BB7F36" w:rsidP="00BB7F36">
      <w:r w:rsidRPr="00495448">
        <w:t xml:space="preserve">Intl.Collator instances inherit properties from the Intl.Collator prototype object. Their [[Class]] internal property value is </w:t>
      </w:r>
      <w:r w:rsidRPr="00495448">
        <w:rPr>
          <w:rStyle w:val="Algorithmcode"/>
        </w:rPr>
        <w:t>"Object"</w:t>
      </w:r>
      <w:r w:rsidRPr="00495448">
        <w:t>.</w:t>
      </w:r>
    </w:p>
    <w:p w:rsidR="00BB7F36" w:rsidRPr="00495448" w:rsidRDefault="00BB7F36" w:rsidP="00BB7F36">
      <w:r w:rsidRPr="00495448">
        <w:t xml:space="preserve">Intl.Collator instances and other objects that have been successfully initialized as a Collator have [[initializedIntlObject]] and [[initializedCollator]] internal properties whose values are </w:t>
      </w:r>
      <w:r w:rsidRPr="00495448">
        <w:rPr>
          <w:rStyle w:val="Algorithmkeyword"/>
        </w:rPr>
        <w:t>true</w:t>
      </w:r>
      <w:r w:rsidRPr="00495448">
        <w:t>.</w:t>
      </w:r>
    </w:p>
    <w:p w:rsidR="00BB7F36" w:rsidRPr="00495448" w:rsidRDefault="00BB7F36" w:rsidP="00BB7F36">
      <w:r w:rsidRPr="00495448">
        <w:t>Objects that have been successfully initialized as a Collator also have several internal properties that are computed by the constructor:</w:t>
      </w:r>
    </w:p>
    <w:p w:rsidR="00BB7F36" w:rsidRPr="00495448" w:rsidRDefault="00BB7F36" w:rsidP="00BB7F36">
      <w:pPr>
        <w:pStyle w:val="ListBullet"/>
        <w:contextualSpacing/>
      </w:pPr>
      <w:r w:rsidRPr="00495448">
        <w:t>[[locale]] is a String value with the language tag of the locale whose localization is used for collation.</w:t>
      </w:r>
    </w:p>
    <w:p w:rsidR="00BB7F36" w:rsidRPr="00495448" w:rsidRDefault="00BB7F36" w:rsidP="00BB7F36">
      <w:pPr>
        <w:pStyle w:val="ListBullet"/>
        <w:contextualSpacing/>
      </w:pPr>
      <w:r w:rsidRPr="00495448">
        <w:t xml:space="preserve">[[usage]] is one of the String values </w:t>
      </w:r>
      <w:r w:rsidRPr="00495448">
        <w:rPr>
          <w:rStyle w:val="Algorithmcode"/>
        </w:rPr>
        <w:t>"sort"</w:t>
      </w:r>
      <w:r w:rsidRPr="00495448">
        <w:t xml:space="preserve"> or </w:t>
      </w:r>
      <w:r w:rsidRPr="00495448">
        <w:rPr>
          <w:rStyle w:val="Algorithmcode"/>
        </w:rPr>
        <w:t>"search"</w:t>
      </w:r>
      <w:r w:rsidRPr="00495448">
        <w:t>, identifying the collator usage.</w:t>
      </w:r>
    </w:p>
    <w:p w:rsidR="00BB7F36" w:rsidRPr="00495448" w:rsidRDefault="00BB7F36" w:rsidP="00BB7F36">
      <w:pPr>
        <w:pStyle w:val="ListBullet"/>
        <w:contextualSpacing/>
      </w:pPr>
      <w:r w:rsidRPr="00495448">
        <w:t xml:space="preserve">[[sensitivity]] is one of the String values </w:t>
      </w:r>
      <w:r w:rsidRPr="00495448">
        <w:rPr>
          <w:rStyle w:val="Algorithmcode"/>
        </w:rPr>
        <w:t>"base"</w:t>
      </w:r>
      <w:r w:rsidRPr="00495448">
        <w:t xml:space="preserve">, </w:t>
      </w:r>
      <w:r w:rsidRPr="00495448">
        <w:rPr>
          <w:rStyle w:val="Algorithmcode"/>
        </w:rPr>
        <w:t>"accent"</w:t>
      </w:r>
      <w:r w:rsidRPr="00495448">
        <w:t xml:space="preserve">, </w:t>
      </w:r>
      <w:r w:rsidRPr="00495448">
        <w:rPr>
          <w:rStyle w:val="Algorithmcode"/>
        </w:rPr>
        <w:t>"case"</w:t>
      </w:r>
      <w:r w:rsidRPr="00495448">
        <w:t xml:space="preserve">, or </w:t>
      </w:r>
      <w:r w:rsidRPr="00495448">
        <w:rPr>
          <w:rStyle w:val="Algorithmcode"/>
        </w:rPr>
        <w:t>"variant"</w:t>
      </w:r>
      <w:r w:rsidRPr="00495448">
        <w:t>, identifying the collator’s sensitivity.</w:t>
      </w:r>
    </w:p>
    <w:p w:rsidR="00BB7F36" w:rsidRPr="00495448" w:rsidRDefault="00BB7F36" w:rsidP="00BB7F36">
      <w:pPr>
        <w:pStyle w:val="ListBullet"/>
        <w:contextualSpacing/>
      </w:pPr>
      <w:r w:rsidRPr="00495448">
        <w:t>[[ignorePunctuation]] is a Boolean value, specifying whether punctuation should be ignored in comparisons.</w:t>
      </w:r>
    </w:p>
    <w:p w:rsidR="00BB7F36" w:rsidRPr="00495448" w:rsidRDefault="00BB7F36" w:rsidP="00BB7F36">
      <w:pPr>
        <w:pStyle w:val="ListBullet"/>
        <w:contextualSpacing/>
      </w:pPr>
      <w:r w:rsidRPr="00495448">
        <w:t xml:space="preserve">[[collation]] is a String value with the “type” given in Unicode Technical Standard 35 for the collation, except that the values </w:t>
      </w:r>
      <w:r w:rsidRPr="00495448">
        <w:rPr>
          <w:rStyle w:val="Algorithmcode"/>
        </w:rPr>
        <w:t>"standard"</w:t>
      </w:r>
      <w:r w:rsidRPr="00495448">
        <w:t xml:space="preserve"> and </w:t>
      </w:r>
      <w:r w:rsidRPr="00495448">
        <w:rPr>
          <w:rStyle w:val="Algorithmcode"/>
        </w:rPr>
        <w:t>"search"</w:t>
      </w:r>
      <w:r w:rsidRPr="00495448">
        <w:t xml:space="preserve"> are not allowed, while the value </w:t>
      </w:r>
      <w:r w:rsidRPr="00495448">
        <w:rPr>
          <w:rStyle w:val="Algorithmcode"/>
        </w:rPr>
        <w:t>"default"</w:t>
      </w:r>
      <w:r w:rsidRPr="00495448">
        <w:t xml:space="preserve"> is allowed.</w:t>
      </w:r>
    </w:p>
    <w:p w:rsidR="00BB7F36" w:rsidRPr="00495448" w:rsidRDefault="00BB7F36" w:rsidP="00BB7F36">
      <w:r w:rsidRPr="00495448">
        <w:t xml:space="preserve">Objects that have been successfully initialized as a Collator also have the following internal properties if the key corresponding to the name of the internal property in </w:t>
      </w:r>
      <w:r w:rsidRPr="00495448">
        <w:fldChar w:fldCharType="begin"/>
      </w:r>
      <w:r w:rsidRPr="00495448">
        <w:instrText xml:space="preserve"> REF _Ref182133332 \h </w:instrText>
      </w:r>
      <w:r w:rsidRPr="00495448">
        <w:fldChar w:fldCharType="separate"/>
      </w:r>
      <w:r w:rsidRPr="00495448">
        <w:t xml:space="preserve">Table </w:t>
      </w:r>
      <w:r>
        <w:rPr>
          <w:noProof/>
        </w:rPr>
        <w:t>1</w:t>
      </w:r>
      <w:r w:rsidRPr="00495448">
        <w:fldChar w:fldCharType="end"/>
      </w:r>
      <w:r w:rsidRPr="00495448">
        <w:t xml:space="preserve"> is included in the [[relevantExtensionKeys]] internal property of Intl.Collator:</w:t>
      </w:r>
    </w:p>
    <w:p w:rsidR="00BB7F36" w:rsidRPr="00495448" w:rsidRDefault="00BB7F36" w:rsidP="00BB7F36">
      <w:pPr>
        <w:pStyle w:val="ListBullet"/>
        <w:contextualSpacing/>
      </w:pPr>
      <w:r w:rsidRPr="00495448">
        <w:t>[[numeric]] is a Boolean value, specifying whether numeric sorting is used.</w:t>
      </w:r>
    </w:p>
    <w:p w:rsidR="00BB7F36" w:rsidRPr="00495448" w:rsidRDefault="00BB7F36" w:rsidP="00BB7F36">
      <w:pPr>
        <w:pStyle w:val="ListBullet"/>
        <w:contextualSpacing/>
      </w:pPr>
      <w:r w:rsidRPr="00495448">
        <w:t xml:space="preserve">[[caseFirst]] is a String value; allowed values are specified in </w:t>
      </w:r>
      <w:r w:rsidRPr="00495448">
        <w:fldChar w:fldCharType="begin"/>
      </w:r>
      <w:r w:rsidRPr="00495448">
        <w:instrText xml:space="preserve"> REF _Ref182133332 \h </w:instrText>
      </w:r>
      <w:r w:rsidRPr="00495448">
        <w:fldChar w:fldCharType="separate"/>
      </w:r>
      <w:r w:rsidRPr="00495448">
        <w:t xml:space="preserve">Table </w:t>
      </w:r>
      <w:r>
        <w:rPr>
          <w:noProof/>
        </w:rPr>
        <w:t>1</w:t>
      </w:r>
      <w:r w:rsidRPr="00495448">
        <w:fldChar w:fldCharType="end"/>
      </w:r>
      <w:r w:rsidRPr="00495448">
        <w:t>.</w:t>
      </w:r>
    </w:p>
    <w:p w:rsidR="00BB7F36" w:rsidRPr="00495448" w:rsidRDefault="00BB7F36" w:rsidP="00BB7F36">
      <w:r w:rsidRPr="00495448">
        <w:t>Finally, objects that have been successfully initialized as a Collator have a [[boundCompare]] internal property that caches the function returned by the compare accessor (</w:t>
      </w:r>
      <w:r w:rsidRPr="00495448">
        <w:fldChar w:fldCharType="begin"/>
      </w:r>
      <w:r w:rsidRPr="00495448">
        <w:instrText xml:space="preserve"> REF _Ref189986810 \r \h </w:instrText>
      </w:r>
      <w:r w:rsidRPr="00495448">
        <w:fldChar w:fldCharType="separate"/>
      </w:r>
      <w:r>
        <w:t>10.3.2</w:t>
      </w:r>
      <w:r w:rsidRPr="00495448">
        <w:fldChar w:fldCharType="end"/>
      </w:r>
      <w:r w:rsidRPr="00495448">
        <w:t>).</w:t>
      </w:r>
    </w:p>
    <w:p w:rsidR="00BB7F36" w:rsidRPr="00495448" w:rsidRDefault="00BB7F36" w:rsidP="00BB7F36">
      <w:pPr>
        <w:pStyle w:val="Heading1"/>
        <w:spacing w:before="540"/>
      </w:pPr>
      <w:bookmarkStart w:id="213" w:name="_Ref190521437"/>
      <w:bookmarkStart w:id="214" w:name="_Toc210898682"/>
      <w:bookmarkStart w:id="215" w:name="_Toc337799273"/>
      <w:r w:rsidRPr="00495448">
        <w:t>NumberFormat Objects</w:t>
      </w:r>
      <w:bookmarkEnd w:id="213"/>
      <w:bookmarkEnd w:id="214"/>
      <w:bookmarkEnd w:id="215"/>
    </w:p>
    <w:p w:rsidR="00BB7F36" w:rsidRPr="00495448" w:rsidRDefault="00BB7F36" w:rsidP="00BB7F36">
      <w:pPr>
        <w:pStyle w:val="Heading2"/>
        <w:numPr>
          <w:ilvl w:val="1"/>
          <w:numId w:val="1"/>
        </w:numPr>
        <w:tabs>
          <w:tab w:val="clear" w:pos="360"/>
        </w:tabs>
      </w:pPr>
      <w:bookmarkStart w:id="216" w:name="_Toc210898683"/>
      <w:bookmarkStart w:id="217" w:name="_Toc337799274"/>
      <w:r w:rsidRPr="00495448">
        <w:t>The Intl.NumberFormat Constructor</w:t>
      </w:r>
      <w:bookmarkEnd w:id="216"/>
      <w:bookmarkEnd w:id="217"/>
    </w:p>
    <w:p w:rsidR="00BB7F36" w:rsidRPr="00495448" w:rsidRDefault="00BB7F36" w:rsidP="00BB7F36">
      <w:r w:rsidRPr="00495448">
        <w:t xml:space="preserve">The NumberFormat constructor is a standard built-in property of the Intl object. Behaviour common to all service constructor properties of the Intl object is specified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w:t>
      </w:r>
    </w:p>
    <w:p w:rsidR="00BB7F36" w:rsidRPr="00495448" w:rsidRDefault="00BB7F36" w:rsidP="00BB7F36">
      <w:pPr>
        <w:pStyle w:val="Heading3"/>
        <w:numPr>
          <w:ilvl w:val="2"/>
          <w:numId w:val="1"/>
        </w:numPr>
        <w:tabs>
          <w:tab w:val="clear" w:pos="720"/>
        </w:tabs>
      </w:pPr>
      <w:bookmarkStart w:id="218" w:name="_Ref190762147"/>
      <w:bookmarkStart w:id="219" w:name="_Toc210898684"/>
      <w:bookmarkStart w:id="220" w:name="_Toc337799275"/>
      <w:r w:rsidRPr="00495448">
        <w:t>Initializ</w:t>
      </w:r>
      <w:bookmarkEnd w:id="218"/>
      <w:r w:rsidRPr="00495448">
        <w:t>ing an Object as a NumberFormat</w:t>
      </w:r>
      <w:bookmarkEnd w:id="219"/>
      <w:bookmarkEnd w:id="220"/>
    </w:p>
    <w:p w:rsidR="00BB7F36" w:rsidRPr="00495448" w:rsidRDefault="00BB7F36" w:rsidP="00BB7F36">
      <w:pPr>
        <w:pStyle w:val="Heading4"/>
        <w:numPr>
          <w:ilvl w:val="3"/>
          <w:numId w:val="1"/>
        </w:numPr>
        <w:tabs>
          <w:tab w:val="clear" w:pos="1080"/>
        </w:tabs>
      </w:pPr>
      <w:bookmarkStart w:id="221" w:name="_Ref202239698"/>
      <w:r w:rsidRPr="00495448">
        <w:t>InitializeNumberFormat (numberFormat, locales, options)</w:t>
      </w:r>
      <w:bookmarkEnd w:id="221"/>
    </w:p>
    <w:p w:rsidR="00BB7F36" w:rsidRPr="00495448" w:rsidRDefault="00BB7F36" w:rsidP="00BB7F36">
      <w:r w:rsidRPr="00495448">
        <w:t xml:space="preserve">The abstract operation InitializeNumberFormat accepts the arguments </w:t>
      </w:r>
      <w:r w:rsidRPr="00495448">
        <w:rPr>
          <w:rStyle w:val="Algorithmvariable"/>
        </w:rPr>
        <w:t>numberFormat</w:t>
      </w:r>
      <w:r w:rsidRPr="00495448">
        <w:t xml:space="preserve"> (which must be an object), </w:t>
      </w:r>
      <w:r w:rsidRPr="00495448">
        <w:rPr>
          <w:rStyle w:val="Algorithmvariable"/>
        </w:rPr>
        <w:t>locales</w:t>
      </w:r>
      <w:r w:rsidRPr="00495448">
        <w:t xml:space="preserve">, and </w:t>
      </w:r>
      <w:r w:rsidRPr="00495448">
        <w:rPr>
          <w:rStyle w:val="Algorithmvariable"/>
        </w:rPr>
        <w:t>options</w:t>
      </w:r>
      <w:r w:rsidRPr="00495448">
        <w:t xml:space="preserve">. It initializes </w:t>
      </w:r>
      <w:r w:rsidRPr="00495448">
        <w:rPr>
          <w:rStyle w:val="Algorithmvariable"/>
        </w:rPr>
        <w:t>numberFormat</w:t>
      </w:r>
      <w:r w:rsidRPr="00495448">
        <w:t xml:space="preserve"> as a NumberFormat object.</w:t>
      </w:r>
    </w:p>
    <w:p w:rsidR="00BB7F36" w:rsidRPr="00495448" w:rsidRDefault="00BB7F36" w:rsidP="00BB7F36">
      <w:r w:rsidRPr="00495448">
        <w:t>The following steps are taken:</w:t>
      </w:r>
    </w:p>
    <w:p w:rsidR="00BB7F36" w:rsidRPr="00495448" w:rsidRDefault="00BB7F36" w:rsidP="00F91DF8">
      <w:pPr>
        <w:pStyle w:val="Algorithm"/>
        <w:numPr>
          <w:ilvl w:val="0"/>
          <w:numId w:val="29"/>
        </w:numPr>
      </w:pPr>
      <w:r w:rsidRPr="00495448">
        <w:t xml:space="preserve">If </w:t>
      </w:r>
      <w:r w:rsidRPr="00495448">
        <w:rPr>
          <w:rStyle w:val="Algorithmvariable"/>
        </w:rPr>
        <w:t>numberFormat</w:t>
      </w:r>
      <w:r w:rsidRPr="00495448">
        <w:t xml:space="preserve"> has an [[initializedIntlObject]] internal property with value </w:t>
      </w:r>
      <w:r w:rsidRPr="00495448">
        <w:rPr>
          <w:rStyle w:val="Algorithmkeyword"/>
        </w:rPr>
        <w:t>true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29"/>
        </w:numPr>
      </w:pPr>
      <w:r w:rsidRPr="00495448">
        <w:t xml:space="preserve">Set the [[initializedIntlObject]] internal property of </w:t>
      </w:r>
      <w:r w:rsidRPr="00495448">
        <w:rPr>
          <w:rStyle w:val="Algorithmvariable"/>
        </w:rPr>
        <w:t>numberFormat</w:t>
      </w:r>
      <w:r w:rsidRPr="00495448">
        <w:t xml:space="preserve"> to </w:t>
      </w:r>
      <w:r w:rsidRPr="00495448">
        <w:rPr>
          <w:rStyle w:val="Algorithmkeyword"/>
        </w:rPr>
        <w:t>true</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options</w:t>
      </w:r>
      <w:r w:rsidRPr="00495448">
        <w:t xml:space="preserve"> is </w:t>
      </w:r>
      <w:r w:rsidRPr="00495448">
        <w:rPr>
          <w:rStyle w:val="Algorithmkeyword"/>
        </w:rPr>
        <w:t>undefined</w:t>
      </w:r>
      <w:r w:rsidRPr="00495448">
        <w:t>, then</w:t>
      </w:r>
    </w:p>
    <w:p w:rsidR="00BB7F36" w:rsidRPr="00495448" w:rsidRDefault="00BB7F36" w:rsidP="00F91DF8">
      <w:pPr>
        <w:pStyle w:val="Algorithm"/>
        <w:numPr>
          <w:ilvl w:val="1"/>
          <w:numId w:val="29"/>
        </w:numPr>
      </w:pPr>
      <w:r w:rsidRPr="00495448">
        <w:t xml:space="preserve">Let </w:t>
      </w:r>
      <w:r w:rsidRPr="00495448">
        <w:rPr>
          <w:rStyle w:val="Algorithmvariable"/>
        </w:rPr>
        <w:t>options</w:t>
      </w:r>
      <w:r w:rsidRPr="00495448">
        <w:t xml:space="preserve"> be the result of creating a new object as if by the expression </w:t>
      </w:r>
      <w:r w:rsidRPr="00495448">
        <w:rPr>
          <w:rStyle w:val="Algorithmcode"/>
        </w:rPr>
        <w:t>new Object()</w:t>
      </w:r>
      <w:r w:rsidRPr="00495448">
        <w:t xml:space="preserve"> where </w:t>
      </w:r>
      <w:r w:rsidRPr="00495448">
        <w:rPr>
          <w:rStyle w:val="Algorithmcode"/>
        </w:rPr>
        <w:t>Object</w:t>
      </w:r>
      <w:r w:rsidRPr="00495448">
        <w:t xml:space="preserve"> is the standard built-in constructor with that name.</w:t>
      </w:r>
    </w:p>
    <w:p w:rsidR="00BB7F36" w:rsidRPr="00495448" w:rsidRDefault="00BB7F36" w:rsidP="00F91DF8">
      <w:pPr>
        <w:pStyle w:val="Algorithm"/>
        <w:numPr>
          <w:ilvl w:val="0"/>
          <w:numId w:val="29"/>
        </w:numPr>
      </w:pPr>
      <w:r w:rsidRPr="00495448">
        <w:t>Else</w:t>
      </w:r>
    </w:p>
    <w:p w:rsidR="00BB7F36" w:rsidRPr="00495448" w:rsidRDefault="00BB7F36" w:rsidP="00F91DF8">
      <w:pPr>
        <w:pStyle w:val="Algorithm"/>
        <w:numPr>
          <w:ilvl w:val="1"/>
          <w:numId w:val="29"/>
        </w:numPr>
      </w:pPr>
      <w:r w:rsidRPr="00495448">
        <w:t xml:space="preserve">Let </w:t>
      </w:r>
      <w:r w:rsidRPr="00495448">
        <w:rPr>
          <w:rStyle w:val="Algorithmvariable"/>
        </w:rPr>
        <w:t>options</w:t>
      </w:r>
      <w:r w:rsidRPr="00495448">
        <w:t xml:space="preserve"> be ToObject(</w:t>
      </w:r>
      <w:r w:rsidRPr="00495448">
        <w:rPr>
          <w:rStyle w:val="Algorithmvariable"/>
        </w:rPr>
        <w:t>options</w:t>
      </w:r>
      <w:r w:rsidRPr="00495448">
        <w:t>).</w:t>
      </w:r>
    </w:p>
    <w:p w:rsidR="00BB7F36" w:rsidRPr="00495448" w:rsidRDefault="00BB7F36" w:rsidP="00F91DF8">
      <w:pPr>
        <w:pStyle w:val="Algorithm"/>
        <w:numPr>
          <w:ilvl w:val="0"/>
          <w:numId w:val="29"/>
        </w:numPr>
      </w:pPr>
      <w:r w:rsidRPr="00495448">
        <w:lastRenderedPageBreak/>
        <w:t xml:space="preserve">Let </w:t>
      </w:r>
      <w:r w:rsidRPr="00495448">
        <w:rPr>
          <w:rStyle w:val="Algorithmvariable"/>
        </w:rPr>
        <w:t>opt</w:t>
      </w:r>
      <w:r w:rsidRPr="00495448">
        <w:t xml:space="preserve"> be a new Record.</w:t>
      </w:r>
    </w:p>
    <w:p w:rsidR="00BB7F36" w:rsidRPr="00495448" w:rsidRDefault="00BB7F36" w:rsidP="00F91DF8">
      <w:pPr>
        <w:pStyle w:val="Algorithm"/>
        <w:numPr>
          <w:ilvl w:val="0"/>
          <w:numId w:val="29"/>
        </w:numPr>
      </w:pPr>
      <w:r w:rsidRPr="00495448">
        <w:t xml:space="preserve">Let </w:t>
      </w:r>
      <w:r w:rsidRPr="00495448">
        <w:rPr>
          <w:rStyle w:val="Algorithmvariable"/>
        </w:rPr>
        <w:t>matcher</w:t>
      </w:r>
      <w:r w:rsidRPr="00495448">
        <w:t xml:space="preserve"> be the result of calling the GetOption abstract operation (defined in </w:t>
      </w:r>
      <w:r w:rsidRPr="00495448">
        <w:fldChar w:fldCharType="begin"/>
      </w:r>
      <w:r w:rsidRPr="00495448">
        <w:instrText xml:space="preserve"> REF _Ref184296556 \r \h </w:instrText>
      </w:r>
      <w:r w:rsidRPr="00495448">
        <w:fldChar w:fldCharType="separate"/>
      </w:r>
      <w:r>
        <w:t>9.2.9</w:t>
      </w:r>
      <w:r w:rsidRPr="00495448">
        <w:fldChar w:fldCharType="end"/>
      </w:r>
      <w:r w:rsidRPr="00495448">
        <w:t xml:space="preserve">) with the arguments </w:t>
      </w:r>
      <w:r w:rsidRPr="00495448">
        <w:rPr>
          <w:rStyle w:val="Algorithmvariable"/>
        </w:rPr>
        <w:t>options</w:t>
      </w:r>
      <w:r w:rsidRPr="00495448">
        <w:t xml:space="preserve">, </w:t>
      </w:r>
      <w:r w:rsidRPr="00495448">
        <w:rPr>
          <w:rStyle w:val="Algorithmcode"/>
        </w:rPr>
        <w:t>"localeMatcher"</w:t>
      </w:r>
      <w:r w:rsidRPr="00495448">
        <w:t xml:space="preserve">, </w:t>
      </w:r>
      <w:r w:rsidRPr="00495448">
        <w:rPr>
          <w:rStyle w:val="Algorithmcode"/>
        </w:rPr>
        <w:t>"string"</w:t>
      </w:r>
      <w:r w:rsidRPr="00495448">
        <w:t xml:space="preserve">, a List containing the two String values </w:t>
      </w:r>
      <w:r w:rsidRPr="00495448">
        <w:rPr>
          <w:rStyle w:val="Algorithmcode"/>
        </w:rPr>
        <w:t>"lookup"</w:t>
      </w:r>
      <w:r w:rsidRPr="00495448">
        <w:t xml:space="preserve"> and </w:t>
      </w:r>
      <w:r w:rsidRPr="00495448">
        <w:rPr>
          <w:rStyle w:val="Algorithmcode"/>
        </w:rPr>
        <w:t>"best fit"</w:t>
      </w:r>
      <w:r w:rsidRPr="00495448">
        <w:t xml:space="preserve">, and </w:t>
      </w:r>
      <w:r w:rsidRPr="00495448">
        <w:rPr>
          <w:rStyle w:val="Algorithmcode"/>
        </w:rPr>
        <w:t>"best fit"</w:t>
      </w:r>
      <w:r w:rsidRPr="00495448">
        <w:t>.</w:t>
      </w:r>
    </w:p>
    <w:p w:rsidR="00BB7F36" w:rsidRPr="00495448" w:rsidRDefault="00BB7F36" w:rsidP="00F91DF8">
      <w:pPr>
        <w:pStyle w:val="Algorithm"/>
        <w:numPr>
          <w:ilvl w:val="0"/>
          <w:numId w:val="29"/>
        </w:numPr>
      </w:pPr>
      <w:r w:rsidRPr="00495448">
        <w:t xml:space="preserve">Set </w:t>
      </w:r>
      <w:r w:rsidRPr="00495448">
        <w:rPr>
          <w:rStyle w:val="Algorithmvariable"/>
        </w:rPr>
        <w:t>opt</w:t>
      </w:r>
      <w:r w:rsidRPr="00495448">
        <w:t xml:space="preserve">.[[localeMatcher]] to </w:t>
      </w:r>
      <w:r w:rsidRPr="00495448">
        <w:rPr>
          <w:rStyle w:val="Algorithmvariable"/>
        </w:rPr>
        <w:t>matcher</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NumberFormat</w:t>
      </w:r>
      <w:r w:rsidRPr="00495448">
        <w:t xml:space="preserve"> be the standard built-in object that is the initial value of Intl.NumberFormat.</w:t>
      </w:r>
    </w:p>
    <w:p w:rsidR="00BB7F36" w:rsidRPr="00495448" w:rsidRDefault="00BB7F36" w:rsidP="00F91DF8">
      <w:pPr>
        <w:pStyle w:val="Algorithm"/>
        <w:numPr>
          <w:ilvl w:val="0"/>
          <w:numId w:val="29"/>
        </w:numPr>
      </w:pPr>
      <w:r w:rsidRPr="00495448">
        <w:t xml:space="preserve">Let </w:t>
      </w:r>
      <w:r w:rsidRPr="00495448">
        <w:rPr>
          <w:rStyle w:val="Algorithmvariable"/>
        </w:rPr>
        <w:t>localeData</w:t>
      </w:r>
      <w:r w:rsidRPr="00495448">
        <w:t xml:space="preserve"> be the value of the [[localeData]] internal property of </w:t>
      </w:r>
      <w:r w:rsidRPr="00495448">
        <w:rPr>
          <w:rStyle w:val="Algorithmvariable"/>
        </w:rPr>
        <w:t>NumberFormat</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r</w:t>
      </w:r>
      <w:r w:rsidRPr="00495448">
        <w:t xml:space="preserve"> be the result of calling the ResolveLocale abstract operation (defined in </w:t>
      </w:r>
      <w:r w:rsidRPr="00495448">
        <w:fldChar w:fldCharType="begin"/>
      </w:r>
      <w:r w:rsidRPr="00495448">
        <w:instrText xml:space="preserve"> REF _Ref182132649 \r \h </w:instrText>
      </w:r>
      <w:r w:rsidRPr="00495448">
        <w:fldChar w:fldCharType="separate"/>
      </w:r>
      <w:r>
        <w:t>9.2.5</w:t>
      </w:r>
      <w:r w:rsidRPr="00495448">
        <w:fldChar w:fldCharType="end"/>
      </w:r>
      <w:r w:rsidRPr="00495448">
        <w:t xml:space="preserve">) with the [[availableLocales]] internal property of </w:t>
      </w:r>
      <w:r w:rsidRPr="00495448">
        <w:rPr>
          <w:rStyle w:val="Algorithmvariable"/>
        </w:rPr>
        <w:t>NumberFormat</w:t>
      </w:r>
      <w:r w:rsidRPr="00495448">
        <w:t xml:space="preserve">, </w:t>
      </w:r>
      <w:r w:rsidRPr="00495448">
        <w:rPr>
          <w:rStyle w:val="Algorithmvariable"/>
        </w:rPr>
        <w:t>requestedLocales</w:t>
      </w:r>
      <w:r w:rsidRPr="00495448">
        <w:t xml:space="preserve">, </w:t>
      </w:r>
      <w:r w:rsidRPr="00495448">
        <w:rPr>
          <w:rStyle w:val="Algorithmvariable"/>
        </w:rPr>
        <w:t>opt</w:t>
      </w:r>
      <w:r w:rsidRPr="00495448">
        <w:t xml:space="preserve">, the [[relevantExtensionKeys]] internal property of </w:t>
      </w:r>
      <w:r w:rsidRPr="00495448">
        <w:rPr>
          <w:rStyle w:val="Algorithmvariable"/>
        </w:rPr>
        <w:t>NumberFormat</w:t>
      </w:r>
      <w:r w:rsidRPr="00495448">
        <w:t xml:space="preserve">, and </w:t>
      </w:r>
      <w:r w:rsidRPr="00495448">
        <w:rPr>
          <w:rStyle w:val="Algorithmvariable"/>
        </w:rPr>
        <w:t>localeData</w:t>
      </w:r>
      <w:r w:rsidRPr="00495448">
        <w:t>.</w:t>
      </w:r>
    </w:p>
    <w:p w:rsidR="00BB7F36" w:rsidRPr="00495448" w:rsidRDefault="00BB7F36" w:rsidP="00F91DF8">
      <w:pPr>
        <w:pStyle w:val="Algorithm"/>
        <w:numPr>
          <w:ilvl w:val="0"/>
          <w:numId w:val="29"/>
        </w:numPr>
      </w:pPr>
      <w:r w:rsidRPr="00495448">
        <w:t xml:space="preserve">Set the [[locale]] internal property of </w:t>
      </w:r>
      <w:r w:rsidRPr="00495448">
        <w:rPr>
          <w:rStyle w:val="Algorithmvariable"/>
        </w:rPr>
        <w:t>numberFormat</w:t>
      </w:r>
      <w:r w:rsidRPr="00495448">
        <w:t xml:space="preserve"> to the value of </w:t>
      </w:r>
      <w:r w:rsidRPr="00495448">
        <w:rPr>
          <w:rStyle w:val="Algorithmvariable"/>
        </w:rPr>
        <w:t>r</w:t>
      </w:r>
      <w:r w:rsidRPr="00495448">
        <w:t>.[[locale]].</w:t>
      </w:r>
    </w:p>
    <w:p w:rsidR="00BB7F36" w:rsidRPr="00495448" w:rsidRDefault="00BB7F36" w:rsidP="00F91DF8">
      <w:pPr>
        <w:pStyle w:val="Algorithm"/>
        <w:numPr>
          <w:ilvl w:val="0"/>
          <w:numId w:val="29"/>
        </w:numPr>
      </w:pPr>
      <w:r w:rsidRPr="00495448">
        <w:t xml:space="preserve">Set the [[numberingSystem]] internal property of </w:t>
      </w:r>
      <w:r w:rsidRPr="00495448">
        <w:rPr>
          <w:rStyle w:val="Algorithmvariable"/>
        </w:rPr>
        <w:t>numberFormat</w:t>
      </w:r>
      <w:r w:rsidRPr="00495448">
        <w:t xml:space="preserve"> to the value of </w:t>
      </w:r>
      <w:r w:rsidRPr="00495448">
        <w:rPr>
          <w:rStyle w:val="Algorithmvariable"/>
        </w:rPr>
        <w:t>r</w:t>
      </w:r>
      <w:r w:rsidRPr="00495448">
        <w:t>.[[nu]].</w:t>
      </w:r>
    </w:p>
    <w:p w:rsidR="00BB7F36" w:rsidRPr="00495448" w:rsidRDefault="00BB7F36" w:rsidP="00F91DF8">
      <w:pPr>
        <w:pStyle w:val="Algorithm"/>
        <w:numPr>
          <w:ilvl w:val="0"/>
          <w:numId w:val="29"/>
        </w:numPr>
      </w:pPr>
      <w:r w:rsidRPr="00495448">
        <w:t xml:space="preserve">Let </w:t>
      </w:r>
      <w:r w:rsidRPr="00495448">
        <w:rPr>
          <w:rStyle w:val="Algorithmvariable"/>
        </w:rPr>
        <w:t>dataLocale</w:t>
      </w:r>
      <w:r w:rsidRPr="00495448">
        <w:t xml:space="preserve"> be the value of </w:t>
      </w:r>
      <w:r w:rsidRPr="00495448">
        <w:rPr>
          <w:rStyle w:val="Algorithmvariable"/>
        </w:rPr>
        <w:t>r</w:t>
      </w:r>
      <w:r w:rsidRPr="00495448">
        <w:t>.[[dataLocale]].</w:t>
      </w:r>
    </w:p>
    <w:p w:rsidR="00BB7F36" w:rsidRPr="00495448" w:rsidRDefault="00BB7F36" w:rsidP="00F91DF8">
      <w:pPr>
        <w:pStyle w:val="Algorithm"/>
        <w:numPr>
          <w:ilvl w:val="0"/>
          <w:numId w:val="29"/>
        </w:numPr>
      </w:pPr>
      <w:r w:rsidRPr="00495448">
        <w:t xml:space="preserve">Let </w:t>
      </w:r>
      <w:r w:rsidRPr="00495448">
        <w:rPr>
          <w:rStyle w:val="Algorithmvariable"/>
        </w:rPr>
        <w:t>s</w:t>
      </w:r>
      <w:r w:rsidRPr="00495448">
        <w:t xml:space="preserve"> be the result of calling the GetOption abstract operation with the arguments </w:t>
      </w:r>
      <w:r w:rsidRPr="00495448">
        <w:rPr>
          <w:rStyle w:val="Algorithmvariable"/>
        </w:rPr>
        <w:t>options</w:t>
      </w:r>
      <w:r w:rsidRPr="00495448">
        <w:t xml:space="preserve">, </w:t>
      </w:r>
      <w:r w:rsidRPr="00495448">
        <w:rPr>
          <w:rStyle w:val="Algorithmcode"/>
        </w:rPr>
        <w:t>"style"</w:t>
      </w:r>
      <w:r w:rsidRPr="00495448">
        <w:t xml:space="preserve">, </w:t>
      </w:r>
      <w:r w:rsidRPr="00495448">
        <w:rPr>
          <w:rStyle w:val="Algorithmcode"/>
        </w:rPr>
        <w:t>"string"</w:t>
      </w:r>
      <w:r w:rsidRPr="00495448">
        <w:t xml:space="preserve">, a List containing the three String values </w:t>
      </w:r>
      <w:r w:rsidRPr="00495448">
        <w:rPr>
          <w:rStyle w:val="Algorithmcode"/>
        </w:rPr>
        <w:t>"decimal"</w:t>
      </w:r>
      <w:r w:rsidRPr="00495448">
        <w:t xml:space="preserve">, </w:t>
      </w:r>
      <w:r w:rsidRPr="00495448">
        <w:rPr>
          <w:rStyle w:val="Algorithmcode"/>
        </w:rPr>
        <w:t>"percent"</w:t>
      </w:r>
      <w:r w:rsidRPr="00495448">
        <w:t xml:space="preserve">, and </w:t>
      </w:r>
      <w:r w:rsidRPr="00495448">
        <w:rPr>
          <w:rStyle w:val="Algorithmcode"/>
        </w:rPr>
        <w:t>"currency"</w:t>
      </w:r>
      <w:r w:rsidRPr="00495448">
        <w:t xml:space="preserve">, and </w:t>
      </w:r>
      <w:r w:rsidRPr="00495448">
        <w:rPr>
          <w:rStyle w:val="Algorithmcode"/>
        </w:rPr>
        <w:t>"decimal"</w:t>
      </w:r>
      <w:r w:rsidRPr="00495448">
        <w:t>.</w:t>
      </w:r>
    </w:p>
    <w:p w:rsidR="00BB7F36" w:rsidRPr="00495448" w:rsidRDefault="00BB7F36" w:rsidP="00F91DF8">
      <w:pPr>
        <w:pStyle w:val="Algorithm"/>
        <w:numPr>
          <w:ilvl w:val="0"/>
          <w:numId w:val="29"/>
        </w:numPr>
      </w:pPr>
      <w:r w:rsidRPr="00495448">
        <w:t xml:space="preserve">Set the [[style]] internal property of </w:t>
      </w:r>
      <w:r w:rsidRPr="00495448">
        <w:rPr>
          <w:rStyle w:val="Algorithmvariable"/>
        </w:rPr>
        <w:t>numberFormat</w:t>
      </w:r>
      <w:r w:rsidRPr="00495448">
        <w:t xml:space="preserve"> to </w:t>
      </w:r>
      <w:r w:rsidRPr="00495448">
        <w:rPr>
          <w:rStyle w:val="Algorithmvariable"/>
        </w:rPr>
        <w:t>s</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c</w:t>
      </w:r>
      <w:r w:rsidRPr="00495448">
        <w:t xml:space="preserve"> be the result of calling the GetOption abstract operation with the arguments </w:t>
      </w:r>
      <w:r w:rsidRPr="00495448">
        <w:rPr>
          <w:rStyle w:val="Algorithmvariable"/>
        </w:rPr>
        <w:t>options</w:t>
      </w:r>
      <w:r w:rsidRPr="00495448">
        <w:t xml:space="preserve">, </w:t>
      </w:r>
      <w:r w:rsidRPr="00495448">
        <w:rPr>
          <w:rStyle w:val="Algorithmcode"/>
        </w:rPr>
        <w:t>"currency"</w:t>
      </w:r>
      <w:r w:rsidRPr="00495448">
        <w:t xml:space="preserve">, </w:t>
      </w:r>
      <w:r w:rsidRPr="00495448">
        <w:rPr>
          <w:rStyle w:val="Algorithmcode"/>
        </w:rPr>
        <w:t>"string"</w:t>
      </w:r>
      <w:r w:rsidRPr="00495448">
        <w:t xml:space="preserve">, </w:t>
      </w:r>
      <w:r w:rsidRPr="00495448">
        <w:rPr>
          <w:rStyle w:val="Algorithmkeyword"/>
        </w:rPr>
        <w:t>undefined</w:t>
      </w:r>
      <w:r w:rsidRPr="00495448">
        <w:t xml:space="preserve">, and </w:t>
      </w:r>
      <w:r w:rsidRPr="00495448">
        <w:rPr>
          <w:rStyle w:val="Algorithmkeyword"/>
        </w:rPr>
        <w:t>undefined</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c</w:t>
      </w:r>
      <w:r w:rsidRPr="00495448">
        <w:t xml:space="preserve"> is not undefined and the result of calling the IsWellFormedCurrencyCode abstract operation (defined in </w:t>
      </w:r>
      <w:r w:rsidRPr="00495448">
        <w:fldChar w:fldCharType="begin"/>
      </w:r>
      <w:r w:rsidRPr="00495448">
        <w:instrText xml:space="preserve"> REF _Ref202239307 \r \h </w:instrText>
      </w:r>
      <w:r w:rsidRPr="00495448">
        <w:fldChar w:fldCharType="separate"/>
      </w:r>
      <w:r>
        <w:t>6.3.1</w:t>
      </w:r>
      <w:r w:rsidRPr="00495448">
        <w:fldChar w:fldCharType="end"/>
      </w:r>
      <w:r w:rsidRPr="00495448">
        <w:t xml:space="preserve">) with argument </w:t>
      </w:r>
      <w:r w:rsidRPr="00495448">
        <w:rPr>
          <w:rStyle w:val="Algorithmvariable"/>
        </w:rPr>
        <w:t>c</w:t>
      </w:r>
      <w:r w:rsidRPr="00495448">
        <w:t xml:space="preserve"> is </w:t>
      </w:r>
      <w:r w:rsidRPr="00495448">
        <w:rPr>
          <w:rStyle w:val="Algorithmkeyword"/>
        </w:rPr>
        <w:t>false</w:t>
      </w:r>
      <w:r w:rsidRPr="00495448">
        <w:t xml:space="preserve">, then throw a </w:t>
      </w:r>
      <w:r w:rsidRPr="00495448">
        <w:rPr>
          <w:rStyle w:val="Algorithmkeyword"/>
        </w:rPr>
        <w:t>RangeError</w:t>
      </w:r>
      <w:r w:rsidRPr="00495448">
        <w:t xml:space="preserve"> exception.</w:t>
      </w:r>
    </w:p>
    <w:p w:rsidR="00BB7F36" w:rsidRPr="00495448" w:rsidRDefault="00BB7F36" w:rsidP="00F91DF8">
      <w:pPr>
        <w:pStyle w:val="Algorithm"/>
        <w:numPr>
          <w:ilvl w:val="0"/>
          <w:numId w:val="29"/>
        </w:numPr>
      </w:pPr>
      <w:r w:rsidRPr="00495448">
        <w:t xml:space="preserve">If </w:t>
      </w:r>
      <w:r w:rsidRPr="00495448">
        <w:rPr>
          <w:rStyle w:val="Algorithmvariable"/>
        </w:rPr>
        <w:t>s</w:t>
      </w:r>
      <w:r w:rsidRPr="00495448">
        <w:t xml:space="preserve"> is </w:t>
      </w:r>
      <w:r w:rsidRPr="00495448">
        <w:rPr>
          <w:rStyle w:val="Algorithmcode"/>
        </w:rPr>
        <w:t>"currency"</w:t>
      </w:r>
      <w:r w:rsidRPr="00495448">
        <w:t xml:space="preserve"> and </w:t>
      </w:r>
      <w:r w:rsidRPr="00495448">
        <w:rPr>
          <w:rStyle w:val="Algorithmvariable"/>
        </w:rPr>
        <w:t>c</w:t>
      </w:r>
      <w:r w:rsidRPr="00495448">
        <w:t xml:space="preserve"> is </w:t>
      </w:r>
      <w:r w:rsidRPr="00495448">
        <w:rPr>
          <w:rStyle w:val="Algorithmkeyword"/>
        </w:rPr>
        <w:t>undefined</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29"/>
        </w:numPr>
      </w:pPr>
      <w:r w:rsidRPr="00495448">
        <w:t xml:space="preserve">If </w:t>
      </w:r>
      <w:r w:rsidRPr="00495448">
        <w:rPr>
          <w:rStyle w:val="Algorithmvariable"/>
        </w:rPr>
        <w:t>s</w:t>
      </w:r>
      <w:r w:rsidRPr="00495448">
        <w:t xml:space="preserve"> is </w:t>
      </w:r>
      <w:r w:rsidRPr="00495448">
        <w:rPr>
          <w:rStyle w:val="Algorithmcode"/>
        </w:rPr>
        <w:t>"currency"</w:t>
      </w:r>
      <w:r>
        <w:t xml:space="preserve">, </w:t>
      </w:r>
      <w:r w:rsidRPr="00495448">
        <w:t>then</w:t>
      </w:r>
    </w:p>
    <w:p w:rsidR="00BB7F36" w:rsidRPr="00495448" w:rsidRDefault="00BB7F36" w:rsidP="00F91DF8">
      <w:pPr>
        <w:pStyle w:val="Algorithm"/>
        <w:numPr>
          <w:ilvl w:val="1"/>
          <w:numId w:val="29"/>
        </w:numPr>
      </w:pPr>
      <w:r w:rsidRPr="00495448">
        <w:t xml:space="preserve">Let </w:t>
      </w:r>
      <w:r w:rsidRPr="00495448">
        <w:rPr>
          <w:rStyle w:val="Algorithmvariable"/>
        </w:rPr>
        <w:t>c</w:t>
      </w:r>
      <w:r w:rsidRPr="00495448">
        <w:t xml:space="preserve"> be the result of converting </w:t>
      </w:r>
      <w:r w:rsidRPr="00495448">
        <w:rPr>
          <w:rStyle w:val="Algorithmvariable"/>
        </w:rPr>
        <w:t>c</w:t>
      </w:r>
      <w:r w:rsidRPr="00495448">
        <w:t xml:space="preserve"> to upper case as specified in </w:t>
      </w:r>
      <w:r w:rsidRPr="00495448">
        <w:fldChar w:fldCharType="begin"/>
      </w:r>
      <w:r w:rsidRPr="00495448">
        <w:instrText xml:space="preserve"> REF _Ref184300744 \r \h </w:instrText>
      </w:r>
      <w:r w:rsidRPr="00495448">
        <w:fldChar w:fldCharType="separate"/>
      </w:r>
      <w:r>
        <w:t>6.1</w:t>
      </w:r>
      <w:r w:rsidRPr="00495448">
        <w:fldChar w:fldCharType="end"/>
      </w:r>
      <w:r w:rsidRPr="00495448">
        <w:t>.</w:t>
      </w:r>
    </w:p>
    <w:p w:rsidR="00BB7F36" w:rsidRPr="00495448" w:rsidRDefault="00BB7F36" w:rsidP="00F91DF8">
      <w:pPr>
        <w:pStyle w:val="Algorithm"/>
        <w:numPr>
          <w:ilvl w:val="1"/>
          <w:numId w:val="29"/>
        </w:numPr>
      </w:pPr>
      <w:r w:rsidRPr="00495448">
        <w:t xml:space="preserve">Set the [[currency]] internal property of </w:t>
      </w:r>
      <w:r w:rsidRPr="00495448">
        <w:rPr>
          <w:rStyle w:val="Algorithmvariable"/>
        </w:rPr>
        <w:t>numberFormat</w:t>
      </w:r>
      <w:r w:rsidRPr="00495448">
        <w:t xml:space="preserve"> to </w:t>
      </w:r>
      <w:r w:rsidRPr="00495448">
        <w:rPr>
          <w:rStyle w:val="Algorithmvariable"/>
        </w:rPr>
        <w:t>c</w:t>
      </w:r>
      <w:r w:rsidRPr="00495448">
        <w:t>.</w:t>
      </w:r>
    </w:p>
    <w:p w:rsidR="00BB7F36" w:rsidRPr="00495448" w:rsidRDefault="00BB7F36" w:rsidP="00F91DF8">
      <w:pPr>
        <w:pStyle w:val="Algorithm"/>
        <w:numPr>
          <w:ilvl w:val="1"/>
          <w:numId w:val="29"/>
        </w:numPr>
      </w:pPr>
      <w:r w:rsidRPr="00495448">
        <w:t xml:space="preserve">Let </w:t>
      </w:r>
      <w:r w:rsidRPr="00495448">
        <w:rPr>
          <w:rStyle w:val="Algorithmvariable"/>
        </w:rPr>
        <w:t>cDigits</w:t>
      </w:r>
      <w:r w:rsidRPr="00495448">
        <w:t xml:space="preserve"> be the result of calling the CurrencyDigits abstract operation (defined below) with argument </w:t>
      </w:r>
      <w:r w:rsidRPr="00495448">
        <w:rPr>
          <w:rStyle w:val="Algorithmvariable"/>
        </w:rPr>
        <w:t>c</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cd</w:t>
      </w:r>
      <w:r w:rsidRPr="00495448">
        <w:t xml:space="preserve"> be the result of calling the GetOption abstract operation with the arguments </w:t>
      </w:r>
      <w:r w:rsidRPr="00495448">
        <w:rPr>
          <w:rStyle w:val="Algorithmvariable"/>
        </w:rPr>
        <w:t>options</w:t>
      </w:r>
      <w:r w:rsidRPr="00495448">
        <w:t xml:space="preserve">, </w:t>
      </w:r>
      <w:r w:rsidRPr="00495448">
        <w:rPr>
          <w:rStyle w:val="Algorithmcode"/>
        </w:rPr>
        <w:t>"currencyDisplay"</w:t>
      </w:r>
      <w:r w:rsidRPr="00495448">
        <w:t xml:space="preserve">, </w:t>
      </w:r>
      <w:r w:rsidRPr="00495448">
        <w:rPr>
          <w:rStyle w:val="Algorithmcode"/>
        </w:rPr>
        <w:t>"string"</w:t>
      </w:r>
      <w:r w:rsidRPr="00495448">
        <w:t xml:space="preserve">, a List containing the three String values </w:t>
      </w:r>
      <w:r w:rsidRPr="00495448">
        <w:rPr>
          <w:rStyle w:val="Algorithmcode"/>
        </w:rPr>
        <w:t>"code"</w:t>
      </w:r>
      <w:r w:rsidRPr="00495448">
        <w:t xml:space="preserve">, </w:t>
      </w:r>
      <w:r w:rsidRPr="00495448">
        <w:rPr>
          <w:rStyle w:val="Algorithmcode"/>
        </w:rPr>
        <w:t>"symbol"</w:t>
      </w:r>
      <w:r w:rsidRPr="00495448">
        <w:t xml:space="preserve">, and </w:t>
      </w:r>
      <w:r w:rsidRPr="00495448">
        <w:rPr>
          <w:rStyle w:val="Algorithmcode"/>
        </w:rPr>
        <w:t>"name"</w:t>
      </w:r>
      <w:r w:rsidRPr="00495448">
        <w:t xml:space="preserve">, and </w:t>
      </w:r>
      <w:r w:rsidRPr="00495448">
        <w:rPr>
          <w:rStyle w:val="Algorithmcode"/>
        </w:rPr>
        <w:t>"symbol"</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s</w:t>
      </w:r>
      <w:r w:rsidRPr="00495448">
        <w:t xml:space="preserve"> is </w:t>
      </w:r>
      <w:r w:rsidRPr="00495448">
        <w:rPr>
          <w:rStyle w:val="Algorithmcode"/>
        </w:rPr>
        <w:t>"currency"</w:t>
      </w:r>
      <w:r>
        <w:t xml:space="preserve">, </w:t>
      </w:r>
      <w:r w:rsidRPr="00495448">
        <w:t xml:space="preserve">then set the [[currencyDisplay]] internal property of </w:t>
      </w:r>
      <w:r w:rsidRPr="00495448">
        <w:rPr>
          <w:rStyle w:val="Algorithmvariable"/>
        </w:rPr>
        <w:t>numberFormat</w:t>
      </w:r>
      <w:r w:rsidRPr="00495448">
        <w:t xml:space="preserve"> to </w:t>
      </w:r>
      <w:r w:rsidRPr="00495448">
        <w:rPr>
          <w:rStyle w:val="Algorithmvariable"/>
        </w:rPr>
        <w:t>cd</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mnid</w:t>
      </w:r>
      <w:r w:rsidRPr="00495448">
        <w:t xml:space="preserve"> be the result of calling the GetNumberOption abstract operation (defined in </w:t>
      </w:r>
      <w:r w:rsidRPr="00495448">
        <w:fldChar w:fldCharType="begin"/>
      </w:r>
      <w:r w:rsidRPr="00495448">
        <w:instrText xml:space="preserve"> REF _Ref184304397 \r \h </w:instrText>
      </w:r>
      <w:r w:rsidRPr="00495448">
        <w:fldChar w:fldCharType="separate"/>
      </w:r>
      <w:r>
        <w:t>9.2.10</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"minimumIntegerDigits"</w:t>
      </w:r>
      <w:r w:rsidRPr="00495448">
        <w:t>, 1, 21, and 1.</w:t>
      </w:r>
    </w:p>
    <w:p w:rsidR="00BB7F36" w:rsidRPr="00495448" w:rsidRDefault="00BB7F36" w:rsidP="00F91DF8">
      <w:pPr>
        <w:pStyle w:val="Algorithm"/>
        <w:numPr>
          <w:ilvl w:val="0"/>
          <w:numId w:val="29"/>
        </w:numPr>
      </w:pPr>
      <w:r w:rsidRPr="00495448">
        <w:t xml:space="preserve">Set the [[minimumIntegerDigits]] internal property of </w:t>
      </w:r>
      <w:r w:rsidRPr="00495448">
        <w:rPr>
          <w:rStyle w:val="Algorithmvariable"/>
        </w:rPr>
        <w:t>numberFormat</w:t>
      </w:r>
      <w:r w:rsidRPr="00495448">
        <w:t xml:space="preserve"> to </w:t>
      </w:r>
      <w:r w:rsidRPr="00495448">
        <w:rPr>
          <w:rStyle w:val="Algorithmvariable"/>
        </w:rPr>
        <w:t>mnid</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s</w:t>
      </w:r>
      <w:r w:rsidRPr="00495448">
        <w:t xml:space="preserve"> is </w:t>
      </w:r>
      <w:r w:rsidRPr="00495448">
        <w:rPr>
          <w:rStyle w:val="Algorithmcode"/>
        </w:rPr>
        <w:t>"currency"</w:t>
      </w:r>
      <w:r>
        <w:t xml:space="preserve">, </w:t>
      </w:r>
      <w:r w:rsidRPr="00495448">
        <w:t xml:space="preserve">then let </w:t>
      </w:r>
      <w:r w:rsidRPr="00495448">
        <w:rPr>
          <w:rStyle w:val="Algorithmvariable"/>
        </w:rPr>
        <w:t>mnfdDefault</w:t>
      </w:r>
      <w:r w:rsidRPr="00495448">
        <w:t xml:space="preserve"> be </w:t>
      </w:r>
      <w:r w:rsidRPr="00495448">
        <w:rPr>
          <w:rStyle w:val="Algorithmvariable"/>
        </w:rPr>
        <w:t>cDigits</w:t>
      </w:r>
      <w:r w:rsidRPr="00495448">
        <w:t xml:space="preserve">; else let </w:t>
      </w:r>
      <w:r w:rsidRPr="00495448">
        <w:rPr>
          <w:rStyle w:val="Algorithmvariable"/>
        </w:rPr>
        <w:t>mnfdDefault</w:t>
      </w:r>
      <w:r w:rsidRPr="00495448">
        <w:t xml:space="preserve"> be 0.</w:t>
      </w:r>
    </w:p>
    <w:p w:rsidR="00BB7F36" w:rsidRPr="00495448" w:rsidRDefault="00BB7F36" w:rsidP="00F91DF8">
      <w:pPr>
        <w:pStyle w:val="Algorithm"/>
        <w:numPr>
          <w:ilvl w:val="0"/>
          <w:numId w:val="29"/>
        </w:numPr>
      </w:pPr>
      <w:r w:rsidRPr="00495448">
        <w:t xml:space="preserve">Let </w:t>
      </w:r>
      <w:r w:rsidRPr="00495448">
        <w:rPr>
          <w:rStyle w:val="Algorithmvariable"/>
        </w:rPr>
        <w:t>mnfd</w:t>
      </w:r>
      <w:r w:rsidRPr="00495448">
        <w:t xml:space="preserve"> be the result of calling the GetNumberOption abstract operation with arguments </w:t>
      </w:r>
      <w:r w:rsidRPr="00495448">
        <w:rPr>
          <w:rStyle w:val="Algorithmvariable"/>
        </w:rPr>
        <w:t>options</w:t>
      </w:r>
      <w:r w:rsidRPr="00495448">
        <w:t xml:space="preserve">, </w:t>
      </w:r>
      <w:r w:rsidRPr="00495448">
        <w:rPr>
          <w:rStyle w:val="Algorithmcode"/>
        </w:rPr>
        <w:t>"minimumFractionDigits"</w:t>
      </w:r>
      <w:r w:rsidRPr="00495448">
        <w:t xml:space="preserve">, 0, 20, and </w:t>
      </w:r>
      <w:r w:rsidRPr="00495448">
        <w:rPr>
          <w:rStyle w:val="Algorithmvariable"/>
        </w:rPr>
        <w:t>mnfdDefault</w:t>
      </w:r>
      <w:r w:rsidRPr="00495448">
        <w:t>.</w:t>
      </w:r>
    </w:p>
    <w:p w:rsidR="00BB7F36" w:rsidRPr="00495448" w:rsidRDefault="00BB7F36" w:rsidP="00F91DF8">
      <w:pPr>
        <w:pStyle w:val="Algorithm"/>
        <w:numPr>
          <w:ilvl w:val="0"/>
          <w:numId w:val="29"/>
        </w:numPr>
      </w:pPr>
      <w:r w:rsidRPr="00495448">
        <w:t xml:space="preserve">Set the [[minimumFractionDigits]] internal property of </w:t>
      </w:r>
      <w:r w:rsidRPr="00495448">
        <w:rPr>
          <w:rStyle w:val="Algorithmvariable"/>
        </w:rPr>
        <w:t>numberFormat</w:t>
      </w:r>
      <w:r w:rsidRPr="00495448">
        <w:t xml:space="preserve"> to </w:t>
      </w:r>
      <w:r w:rsidRPr="00495448">
        <w:rPr>
          <w:rStyle w:val="Algorithmvariable"/>
        </w:rPr>
        <w:t>mnfd</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s</w:t>
      </w:r>
      <w:r w:rsidRPr="00495448">
        <w:t xml:space="preserve"> is </w:t>
      </w:r>
      <w:r w:rsidRPr="00495448">
        <w:rPr>
          <w:rStyle w:val="Algorithmcode"/>
        </w:rPr>
        <w:t>"currency"</w:t>
      </w:r>
      <w:r>
        <w:t xml:space="preserve">, </w:t>
      </w:r>
      <w:r w:rsidRPr="00495448">
        <w:t xml:space="preserve">then let </w:t>
      </w:r>
      <w:r w:rsidRPr="00495448">
        <w:rPr>
          <w:rStyle w:val="Algorithmvariable"/>
        </w:rPr>
        <w:t>mxfdDefault</w:t>
      </w:r>
      <w:r w:rsidRPr="00495448">
        <w:t xml:space="preserve"> be max(</w:t>
      </w:r>
      <w:r w:rsidRPr="00495448">
        <w:rPr>
          <w:rStyle w:val="Algorithmvariable"/>
        </w:rPr>
        <w:t>mnfd</w:t>
      </w:r>
      <w:r w:rsidRPr="00495448">
        <w:t xml:space="preserve">, </w:t>
      </w:r>
      <w:r w:rsidRPr="00495448">
        <w:rPr>
          <w:rStyle w:val="Algorithmvariable"/>
        </w:rPr>
        <w:t>cDigits</w:t>
      </w:r>
      <w:r w:rsidRPr="00495448">
        <w:t xml:space="preserve">); else if </w:t>
      </w:r>
      <w:r w:rsidRPr="00495448">
        <w:rPr>
          <w:rStyle w:val="Algorithmvariable"/>
        </w:rPr>
        <w:t>s</w:t>
      </w:r>
      <w:r w:rsidRPr="00495448">
        <w:t xml:space="preserve"> is </w:t>
      </w:r>
      <w:r w:rsidRPr="00495448">
        <w:rPr>
          <w:rStyle w:val="Algorithmcode"/>
        </w:rPr>
        <w:t>"percent"</w:t>
      </w:r>
      <w:r>
        <w:t xml:space="preserve">, </w:t>
      </w:r>
      <w:r w:rsidRPr="00495448">
        <w:t xml:space="preserve">then let </w:t>
      </w:r>
      <w:r w:rsidRPr="00495448">
        <w:rPr>
          <w:rStyle w:val="Algorithmvariable"/>
        </w:rPr>
        <w:t>mxfdDefault</w:t>
      </w:r>
      <w:r w:rsidRPr="00495448">
        <w:t xml:space="preserve"> be max(</w:t>
      </w:r>
      <w:r w:rsidRPr="00495448">
        <w:rPr>
          <w:rStyle w:val="Algorithmvariable"/>
        </w:rPr>
        <w:t>mnfd</w:t>
      </w:r>
      <w:r w:rsidRPr="00495448">
        <w:t xml:space="preserve">, 0); else let </w:t>
      </w:r>
      <w:r w:rsidRPr="00495448">
        <w:rPr>
          <w:rStyle w:val="Algorithmvariable"/>
        </w:rPr>
        <w:t>mxfdDefault</w:t>
      </w:r>
      <w:r w:rsidRPr="00495448">
        <w:t xml:space="preserve"> be max(</w:t>
      </w:r>
      <w:r w:rsidRPr="00495448">
        <w:rPr>
          <w:rStyle w:val="Algorithmvariable"/>
        </w:rPr>
        <w:t>mnfd</w:t>
      </w:r>
      <w:r w:rsidRPr="00495448">
        <w:t>, 3).</w:t>
      </w:r>
    </w:p>
    <w:p w:rsidR="00BB7F36" w:rsidRPr="00495448" w:rsidRDefault="00BB7F36" w:rsidP="00F91DF8">
      <w:pPr>
        <w:pStyle w:val="Algorithm"/>
        <w:numPr>
          <w:ilvl w:val="0"/>
          <w:numId w:val="29"/>
        </w:numPr>
      </w:pPr>
      <w:r w:rsidRPr="00495448">
        <w:t xml:space="preserve">Let </w:t>
      </w:r>
      <w:r w:rsidRPr="00495448">
        <w:rPr>
          <w:rStyle w:val="Algorithmvariable"/>
        </w:rPr>
        <w:t>mxfd</w:t>
      </w:r>
      <w:r w:rsidRPr="00495448">
        <w:t xml:space="preserve"> be the result of calling the GetNumberOption abstract operation with arguments </w:t>
      </w:r>
      <w:r w:rsidRPr="00495448">
        <w:rPr>
          <w:rStyle w:val="Algorithmvariable"/>
        </w:rPr>
        <w:t>options</w:t>
      </w:r>
      <w:r w:rsidRPr="00495448">
        <w:t xml:space="preserve">, </w:t>
      </w:r>
      <w:r w:rsidRPr="00495448">
        <w:rPr>
          <w:rStyle w:val="Algorithmcode"/>
        </w:rPr>
        <w:t>"maximumFractionDigits"</w:t>
      </w:r>
      <w:r w:rsidRPr="00495448">
        <w:t xml:space="preserve">, </w:t>
      </w:r>
      <w:r w:rsidRPr="00495448">
        <w:rPr>
          <w:rStyle w:val="Algorithmvariable"/>
        </w:rPr>
        <w:t>mnfd</w:t>
      </w:r>
      <w:r w:rsidRPr="00495448">
        <w:t xml:space="preserve">, 20, and </w:t>
      </w:r>
      <w:r w:rsidRPr="00495448">
        <w:rPr>
          <w:rStyle w:val="Algorithmvariable"/>
        </w:rPr>
        <w:t>mxfdDefault</w:t>
      </w:r>
      <w:r w:rsidRPr="00495448">
        <w:t>.</w:t>
      </w:r>
    </w:p>
    <w:p w:rsidR="00BB7F36" w:rsidRPr="00495448" w:rsidRDefault="00BB7F36" w:rsidP="00F91DF8">
      <w:pPr>
        <w:pStyle w:val="Algorithm"/>
        <w:numPr>
          <w:ilvl w:val="0"/>
          <w:numId w:val="29"/>
        </w:numPr>
      </w:pPr>
      <w:r w:rsidRPr="00495448">
        <w:t xml:space="preserve">Set the [[maximumFractionDigits]] internal property of </w:t>
      </w:r>
      <w:r w:rsidRPr="00495448">
        <w:rPr>
          <w:rStyle w:val="Algorithmvariable"/>
        </w:rPr>
        <w:t>numberFormat</w:t>
      </w:r>
      <w:r w:rsidRPr="00495448">
        <w:t xml:space="preserve"> to </w:t>
      </w:r>
      <w:r w:rsidRPr="00495448">
        <w:rPr>
          <w:rStyle w:val="Algorithmvariable"/>
        </w:rPr>
        <w:t>mxfd</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mnsd</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code"/>
        </w:rPr>
        <w:t>"minimumSignificantDigits"</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mxsd</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code"/>
        </w:rPr>
        <w:t>"maximumSignificantDigits"</w:t>
      </w:r>
      <w:r w:rsidRPr="00495448">
        <w:t>.</w:t>
      </w:r>
    </w:p>
    <w:p w:rsidR="00BB7F36" w:rsidRPr="00495448" w:rsidRDefault="00BB7F36" w:rsidP="00F91DF8">
      <w:pPr>
        <w:pStyle w:val="Algorithm"/>
        <w:numPr>
          <w:ilvl w:val="0"/>
          <w:numId w:val="29"/>
        </w:numPr>
      </w:pPr>
      <w:r w:rsidRPr="00495448">
        <w:t xml:space="preserve">If </w:t>
      </w:r>
      <w:r w:rsidRPr="00495448">
        <w:rPr>
          <w:rStyle w:val="Algorithmvariable"/>
        </w:rPr>
        <w:t>mnsd</w:t>
      </w:r>
      <w:r w:rsidRPr="00495448">
        <w:t xml:space="preserve"> is not </w:t>
      </w:r>
      <w:r w:rsidRPr="00495448">
        <w:rPr>
          <w:rStyle w:val="Algorithmkeyword"/>
        </w:rPr>
        <w:t>undefined</w:t>
      </w:r>
      <w:r w:rsidRPr="00495448">
        <w:t xml:space="preserve"> or </w:t>
      </w:r>
      <w:r w:rsidRPr="00495448">
        <w:rPr>
          <w:rStyle w:val="Algorithmvariable"/>
        </w:rPr>
        <w:t>mxsd</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1"/>
          <w:numId w:val="30"/>
        </w:numPr>
      </w:pPr>
      <w:r w:rsidRPr="00495448">
        <w:t xml:space="preserve">Let </w:t>
      </w:r>
      <w:r w:rsidRPr="00495448">
        <w:rPr>
          <w:rStyle w:val="Algorithmvariable"/>
        </w:rPr>
        <w:t>mnsd</w:t>
      </w:r>
      <w:r w:rsidRPr="00495448">
        <w:t xml:space="preserve"> be the result of calling the GetNumberOption abstract operation with arguments </w:t>
      </w:r>
      <w:r w:rsidRPr="00495448">
        <w:rPr>
          <w:rStyle w:val="Algorithmvariable"/>
        </w:rPr>
        <w:t>options</w:t>
      </w:r>
      <w:r w:rsidRPr="00495448">
        <w:t xml:space="preserve">, </w:t>
      </w:r>
      <w:r w:rsidRPr="00495448">
        <w:rPr>
          <w:rStyle w:val="Algorithmcode"/>
        </w:rPr>
        <w:t>"minimumSignificantDigits"</w:t>
      </w:r>
      <w:r w:rsidRPr="00495448">
        <w:t>, 1, 21, and 1.</w:t>
      </w:r>
    </w:p>
    <w:p w:rsidR="00BB7F36" w:rsidRPr="00495448" w:rsidRDefault="00BB7F36" w:rsidP="00F91DF8">
      <w:pPr>
        <w:pStyle w:val="Algorithm"/>
        <w:numPr>
          <w:ilvl w:val="1"/>
          <w:numId w:val="30"/>
        </w:numPr>
      </w:pPr>
      <w:r w:rsidRPr="00495448">
        <w:t xml:space="preserve">Let </w:t>
      </w:r>
      <w:r w:rsidRPr="00495448">
        <w:rPr>
          <w:rStyle w:val="Algorithmvariable"/>
        </w:rPr>
        <w:t>mxsd</w:t>
      </w:r>
      <w:r w:rsidRPr="00495448">
        <w:t xml:space="preserve"> be the result of calling the GetNumberOption abstract operation with arguments </w:t>
      </w:r>
      <w:r w:rsidRPr="00495448">
        <w:rPr>
          <w:rStyle w:val="Algorithmvariable"/>
        </w:rPr>
        <w:t>options</w:t>
      </w:r>
      <w:r w:rsidRPr="00495448">
        <w:t xml:space="preserve">, </w:t>
      </w:r>
      <w:r w:rsidRPr="00495448">
        <w:rPr>
          <w:rStyle w:val="Algorithmcode"/>
        </w:rPr>
        <w:t>"maximumSignificantDigits"</w:t>
      </w:r>
      <w:r w:rsidRPr="00495448">
        <w:t xml:space="preserve">, </w:t>
      </w:r>
      <w:r w:rsidRPr="00495448">
        <w:rPr>
          <w:rStyle w:val="Algorithmvariable"/>
        </w:rPr>
        <w:t>mnsd</w:t>
      </w:r>
      <w:r w:rsidRPr="00495448">
        <w:t>, 21, and 21.</w:t>
      </w:r>
    </w:p>
    <w:p w:rsidR="00BB7F36" w:rsidRPr="00495448" w:rsidRDefault="00BB7F36" w:rsidP="00F91DF8">
      <w:pPr>
        <w:pStyle w:val="Algorithm"/>
        <w:numPr>
          <w:ilvl w:val="1"/>
          <w:numId w:val="30"/>
        </w:numPr>
      </w:pPr>
      <w:r w:rsidRPr="00495448">
        <w:t xml:space="preserve">Set the [[minimumSignificantDigits]] internal property of </w:t>
      </w:r>
      <w:r w:rsidRPr="00495448">
        <w:rPr>
          <w:rStyle w:val="Algorithmvariable"/>
        </w:rPr>
        <w:t>numberFormat</w:t>
      </w:r>
      <w:r w:rsidRPr="00495448">
        <w:t xml:space="preserve"> to </w:t>
      </w:r>
      <w:r w:rsidRPr="00495448">
        <w:rPr>
          <w:rStyle w:val="Algorithmvariable"/>
        </w:rPr>
        <w:t>mnsd</w:t>
      </w:r>
      <w:r w:rsidRPr="00495448">
        <w:t xml:space="preserve">, and the [[maximumSignificantDigits]] internal property of </w:t>
      </w:r>
      <w:r w:rsidRPr="00495448">
        <w:rPr>
          <w:rStyle w:val="Algorithmvariable"/>
        </w:rPr>
        <w:t>numberFormat</w:t>
      </w:r>
      <w:r w:rsidRPr="00495448">
        <w:t xml:space="preserve"> to </w:t>
      </w:r>
      <w:r w:rsidRPr="00495448">
        <w:rPr>
          <w:rStyle w:val="Algorithmvariable"/>
        </w:rPr>
        <w:t>mxsd</w:t>
      </w:r>
      <w:r w:rsidRPr="00495448">
        <w:t xml:space="preserve">. </w:t>
      </w:r>
    </w:p>
    <w:p w:rsidR="00BB7F36" w:rsidRPr="00495448" w:rsidRDefault="00BB7F36" w:rsidP="00F91DF8">
      <w:pPr>
        <w:pStyle w:val="Algorithm"/>
        <w:numPr>
          <w:ilvl w:val="0"/>
          <w:numId w:val="29"/>
        </w:numPr>
      </w:pPr>
      <w:r w:rsidRPr="00495448">
        <w:t xml:space="preserve">Let </w:t>
      </w:r>
      <w:r w:rsidRPr="00495448">
        <w:rPr>
          <w:rStyle w:val="Algorithmvariable"/>
        </w:rPr>
        <w:t>g</w:t>
      </w:r>
      <w:r w:rsidRPr="00495448">
        <w:t xml:space="preserve"> be the result of calling the GetOption abstract operation with the arguments </w:t>
      </w:r>
      <w:r w:rsidRPr="00495448">
        <w:rPr>
          <w:rStyle w:val="Algorithmvariable"/>
        </w:rPr>
        <w:t>options</w:t>
      </w:r>
      <w:r w:rsidRPr="00495448">
        <w:t xml:space="preserve">, </w:t>
      </w:r>
      <w:r w:rsidRPr="00495448">
        <w:rPr>
          <w:rStyle w:val="Algorithmcode"/>
        </w:rPr>
        <w:t>"useGrouping"</w:t>
      </w:r>
      <w:r w:rsidRPr="00495448">
        <w:t xml:space="preserve">, </w:t>
      </w:r>
      <w:r w:rsidRPr="00495448">
        <w:rPr>
          <w:rStyle w:val="Algorithmcode"/>
        </w:rPr>
        <w:t>"boolean"</w:t>
      </w:r>
      <w:r w:rsidRPr="00495448">
        <w:t xml:space="preserve">, </w:t>
      </w:r>
      <w:r w:rsidRPr="00495448">
        <w:rPr>
          <w:rStyle w:val="Algorithmkeyword"/>
        </w:rPr>
        <w:t>undefined</w:t>
      </w:r>
      <w:r w:rsidRPr="00495448">
        <w:t xml:space="preserve">, and </w:t>
      </w:r>
      <w:r w:rsidRPr="00495448">
        <w:rPr>
          <w:rStyle w:val="Algorithmkeyword"/>
        </w:rPr>
        <w:t>true</w:t>
      </w:r>
      <w:r w:rsidRPr="00495448">
        <w:t>.</w:t>
      </w:r>
    </w:p>
    <w:p w:rsidR="00BB7F36" w:rsidRPr="00495448" w:rsidRDefault="00BB7F36" w:rsidP="00F91DF8">
      <w:pPr>
        <w:pStyle w:val="Algorithm"/>
        <w:numPr>
          <w:ilvl w:val="0"/>
          <w:numId w:val="29"/>
        </w:numPr>
      </w:pPr>
      <w:r w:rsidRPr="00495448">
        <w:t xml:space="preserve">Set the [[useGrouping]] internal property of </w:t>
      </w:r>
      <w:r w:rsidRPr="00495448">
        <w:rPr>
          <w:rStyle w:val="Algorithmvariable"/>
        </w:rPr>
        <w:t>numberFormat</w:t>
      </w:r>
      <w:r w:rsidRPr="00495448">
        <w:t xml:space="preserve"> to </w:t>
      </w:r>
      <w:r w:rsidRPr="00495448">
        <w:rPr>
          <w:rStyle w:val="Algorithmvariable"/>
        </w:rPr>
        <w:t>g</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dataLocaleData</w:t>
      </w:r>
      <w:r w:rsidRPr="00495448">
        <w:t xml:space="preserve"> be the result of calling the [[Get]] internal method of </w:t>
      </w:r>
      <w:r w:rsidRPr="00495448">
        <w:rPr>
          <w:rStyle w:val="Algorithmvariable"/>
        </w:rPr>
        <w:t>localeData</w:t>
      </w:r>
      <w:r w:rsidRPr="00495448">
        <w:t xml:space="preserve"> with argument </w:t>
      </w:r>
      <w:r w:rsidRPr="00495448">
        <w:rPr>
          <w:rStyle w:val="Algorithmvariable"/>
        </w:rPr>
        <w:t>dataLocale</w:t>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patterns</w:t>
      </w:r>
      <w:r w:rsidRPr="00495448">
        <w:t xml:space="preserve"> be the result of calling the [[Get]] internal method of </w:t>
      </w:r>
      <w:r w:rsidRPr="00495448">
        <w:rPr>
          <w:rStyle w:val="Algorithmvariable"/>
        </w:rPr>
        <w:t>dataLocaleData</w:t>
      </w:r>
      <w:r w:rsidRPr="00495448">
        <w:t xml:space="preserve"> with argument </w:t>
      </w:r>
      <w:r w:rsidRPr="00495448">
        <w:rPr>
          <w:rStyle w:val="Algorithmcode"/>
        </w:rPr>
        <w:t>"patterns"</w:t>
      </w:r>
      <w:r w:rsidRPr="00495448">
        <w:t>.</w:t>
      </w:r>
    </w:p>
    <w:p w:rsidR="00BB7F36" w:rsidRPr="00495448" w:rsidRDefault="00BB7F36" w:rsidP="00F91DF8">
      <w:pPr>
        <w:pStyle w:val="Algorithm"/>
        <w:numPr>
          <w:ilvl w:val="0"/>
          <w:numId w:val="29"/>
        </w:numPr>
      </w:pPr>
      <w:r w:rsidRPr="00495448">
        <w:t xml:space="preserve">Assert: </w:t>
      </w:r>
      <w:r w:rsidRPr="00495448">
        <w:rPr>
          <w:rStyle w:val="Algorithmvariable"/>
        </w:rPr>
        <w:t>patterns</w:t>
      </w:r>
      <w:r w:rsidRPr="00495448">
        <w:t xml:space="preserve"> is an object (see </w:t>
      </w:r>
      <w:r w:rsidRPr="00495448">
        <w:fldChar w:fldCharType="begin"/>
      </w:r>
      <w:r w:rsidRPr="00495448">
        <w:instrText xml:space="preserve"> REF _Ref205648184 \r \h </w:instrText>
      </w:r>
      <w:r w:rsidRPr="00495448">
        <w:fldChar w:fldCharType="separate"/>
      </w:r>
      <w:r>
        <w:t>11.2.3</w:t>
      </w:r>
      <w:r w:rsidRPr="00495448">
        <w:fldChar w:fldCharType="end"/>
      </w:r>
      <w:r w:rsidRPr="00495448">
        <w:t>).</w:t>
      </w:r>
    </w:p>
    <w:p w:rsidR="00BB7F36" w:rsidRPr="00495448" w:rsidRDefault="00BB7F36" w:rsidP="00F91DF8">
      <w:pPr>
        <w:pStyle w:val="Algorithm"/>
        <w:numPr>
          <w:ilvl w:val="0"/>
          <w:numId w:val="29"/>
        </w:numPr>
      </w:pPr>
      <w:r w:rsidRPr="00495448">
        <w:t xml:space="preserve">Let </w:t>
      </w:r>
      <w:r w:rsidRPr="00495448">
        <w:rPr>
          <w:rStyle w:val="Algorithmvariable"/>
        </w:rPr>
        <w:t>stylePatterns</w:t>
      </w:r>
      <w:r w:rsidRPr="00495448">
        <w:t xml:space="preserve"> be the result of calling the [[Get]] internal method of </w:t>
      </w:r>
      <w:r w:rsidRPr="00495448">
        <w:rPr>
          <w:rStyle w:val="Algorithmvariable"/>
        </w:rPr>
        <w:t>patterns</w:t>
      </w:r>
      <w:r w:rsidRPr="00495448">
        <w:t xml:space="preserve"> with argument </w:t>
      </w:r>
      <w:r w:rsidRPr="00495448">
        <w:rPr>
          <w:rStyle w:val="Algorithmvariable"/>
        </w:rPr>
        <w:t>s</w:t>
      </w:r>
      <w:r w:rsidRPr="00495448">
        <w:t>.</w:t>
      </w:r>
    </w:p>
    <w:p w:rsidR="00BB7F36" w:rsidRPr="00495448" w:rsidRDefault="00BB7F36" w:rsidP="00F91DF8">
      <w:pPr>
        <w:pStyle w:val="Algorithm"/>
        <w:numPr>
          <w:ilvl w:val="0"/>
          <w:numId w:val="29"/>
        </w:numPr>
      </w:pPr>
      <w:r w:rsidRPr="00495448">
        <w:lastRenderedPageBreak/>
        <w:t xml:space="preserve">Set the [[positivePattern]] internal property of </w:t>
      </w:r>
      <w:r w:rsidRPr="00495448">
        <w:rPr>
          <w:rStyle w:val="Algorithmvariable"/>
        </w:rPr>
        <w:t>numberFormat</w:t>
      </w:r>
      <w:r w:rsidRPr="00495448">
        <w:t xml:space="preserve"> to the result of calling the [[Get]] internal method of </w:t>
      </w:r>
      <w:r w:rsidRPr="00495448">
        <w:rPr>
          <w:rStyle w:val="Algorithmvariable"/>
        </w:rPr>
        <w:t>stylePatterns</w:t>
      </w:r>
      <w:r w:rsidRPr="00495448">
        <w:t xml:space="preserve"> with the argument </w:t>
      </w:r>
      <w:r w:rsidRPr="00495448">
        <w:rPr>
          <w:rStyle w:val="Algorithmcode"/>
        </w:rPr>
        <w:t>"positivePattern"</w:t>
      </w:r>
      <w:r w:rsidRPr="00495448">
        <w:t>.</w:t>
      </w:r>
    </w:p>
    <w:p w:rsidR="00BB7F36" w:rsidRPr="00495448" w:rsidRDefault="00BB7F36" w:rsidP="00F91DF8">
      <w:pPr>
        <w:pStyle w:val="Algorithm"/>
        <w:numPr>
          <w:ilvl w:val="0"/>
          <w:numId w:val="29"/>
        </w:numPr>
      </w:pPr>
      <w:r w:rsidRPr="00495448">
        <w:t xml:space="preserve">Set the [[negativePattern]] internal property of </w:t>
      </w:r>
      <w:r w:rsidRPr="00495448">
        <w:rPr>
          <w:rStyle w:val="Algorithmvariable"/>
        </w:rPr>
        <w:t>numberFormat</w:t>
      </w:r>
      <w:r w:rsidRPr="00495448">
        <w:t xml:space="preserve"> to the result of calling the [[Get]] internal method of </w:t>
      </w:r>
      <w:r w:rsidRPr="00495448">
        <w:rPr>
          <w:rStyle w:val="Algorithmvariable"/>
        </w:rPr>
        <w:t>stylePatterns</w:t>
      </w:r>
      <w:r w:rsidRPr="00495448">
        <w:t xml:space="preserve"> with the argument </w:t>
      </w:r>
      <w:r w:rsidRPr="00495448">
        <w:rPr>
          <w:rStyle w:val="Algorithmcode"/>
        </w:rPr>
        <w:t>"negativePattern"</w:t>
      </w:r>
      <w:r w:rsidRPr="00495448">
        <w:t>.</w:t>
      </w:r>
    </w:p>
    <w:p w:rsidR="00BB7F36" w:rsidRPr="00495448" w:rsidRDefault="00BB7F36" w:rsidP="00F91DF8">
      <w:pPr>
        <w:pStyle w:val="Algorithm"/>
        <w:numPr>
          <w:ilvl w:val="0"/>
          <w:numId w:val="29"/>
        </w:numPr>
      </w:pPr>
      <w:r w:rsidRPr="00495448">
        <w:t xml:space="preserve">Set the [[boundFormat]] internal property of </w:t>
      </w:r>
      <w:r w:rsidRPr="00495448">
        <w:rPr>
          <w:rStyle w:val="Algorithmvariable"/>
        </w:rPr>
        <w:t>numberFormat</w:t>
      </w:r>
      <w:r w:rsidRPr="00495448">
        <w:t xml:space="preserve"> to </w:t>
      </w:r>
      <w:r w:rsidRPr="00495448">
        <w:rPr>
          <w:rStyle w:val="Algorithmkeyword"/>
        </w:rPr>
        <w:t>undefined</w:t>
      </w:r>
      <w:r w:rsidRPr="00495448">
        <w:t>.</w:t>
      </w:r>
    </w:p>
    <w:p w:rsidR="00BB7F36" w:rsidRPr="00495448" w:rsidRDefault="00BB7F36" w:rsidP="00F91DF8">
      <w:pPr>
        <w:pStyle w:val="Algorithm"/>
        <w:numPr>
          <w:ilvl w:val="0"/>
          <w:numId w:val="29"/>
        </w:numPr>
      </w:pPr>
      <w:r w:rsidRPr="00495448">
        <w:t xml:space="preserve">Set the [[initializedNumberFormat]] internal property of </w:t>
      </w:r>
      <w:r w:rsidRPr="00495448">
        <w:rPr>
          <w:rStyle w:val="Algorithmvariable"/>
        </w:rPr>
        <w:t>numberFormat</w:t>
      </w:r>
      <w:r w:rsidRPr="00495448">
        <w:t xml:space="preserve"> to </w:t>
      </w:r>
      <w:r w:rsidRPr="00495448">
        <w:rPr>
          <w:rStyle w:val="Algorithmkeyword"/>
        </w:rPr>
        <w:t>true</w:t>
      </w:r>
      <w:r w:rsidRPr="00495448">
        <w:t>.</w:t>
      </w:r>
    </w:p>
    <w:p w:rsidR="00BB7F36" w:rsidRPr="00495448" w:rsidRDefault="00BB7F36" w:rsidP="00BB7F36">
      <w:r w:rsidRPr="00495448">
        <w:t xml:space="preserve">When the CurrencyDigits abstract operation is called with an argument </w:t>
      </w:r>
      <w:r w:rsidRPr="00495448">
        <w:rPr>
          <w:rStyle w:val="Algorithmvariable"/>
        </w:rPr>
        <w:t>currency</w:t>
      </w:r>
      <w:r w:rsidRPr="00495448">
        <w:t xml:space="preserve"> (which must be an upper case String value), the following steps are taken:</w:t>
      </w:r>
    </w:p>
    <w:p w:rsidR="00BB7F36" w:rsidRPr="00495448" w:rsidRDefault="00BB7F36" w:rsidP="00F91DF8">
      <w:pPr>
        <w:pStyle w:val="Algorithm"/>
        <w:numPr>
          <w:ilvl w:val="0"/>
          <w:numId w:val="31"/>
        </w:numPr>
      </w:pPr>
      <w:r w:rsidRPr="00495448">
        <w:t xml:space="preserve">If the ISO 4217 currency and funds code list contains </w:t>
      </w:r>
      <w:r w:rsidRPr="00495448">
        <w:rPr>
          <w:rStyle w:val="Algorithmvariable"/>
        </w:rPr>
        <w:t>currency</w:t>
      </w:r>
      <w:r w:rsidRPr="00495448">
        <w:t xml:space="preserve"> as an alphabetic code, then return the minor unit value corresponding to the </w:t>
      </w:r>
      <w:r w:rsidRPr="00495448">
        <w:rPr>
          <w:rStyle w:val="Algorithmvariable"/>
        </w:rPr>
        <w:t>currency</w:t>
      </w:r>
      <w:r w:rsidRPr="00495448">
        <w:t xml:space="preserve"> from the list; else return 2.</w:t>
      </w:r>
    </w:p>
    <w:p w:rsidR="00BB7F36" w:rsidRPr="00495448" w:rsidRDefault="00BB7F36" w:rsidP="00BB7F36">
      <w:pPr>
        <w:pStyle w:val="Heading3"/>
        <w:numPr>
          <w:ilvl w:val="2"/>
          <w:numId w:val="1"/>
        </w:numPr>
        <w:tabs>
          <w:tab w:val="clear" w:pos="720"/>
        </w:tabs>
      </w:pPr>
      <w:bookmarkStart w:id="222" w:name="_Toc210898685"/>
      <w:bookmarkStart w:id="223" w:name="_Toc337799276"/>
      <w:r w:rsidRPr="00495448">
        <w:t>The Intl.NumberFormat Constructor Called as a Function</w:t>
      </w:r>
      <w:bookmarkEnd w:id="222"/>
      <w:bookmarkEnd w:id="223"/>
    </w:p>
    <w:p w:rsidR="00BB7F36" w:rsidRPr="00495448" w:rsidRDefault="00BB7F36" w:rsidP="00BB7F36">
      <w:pPr>
        <w:pStyle w:val="Heading4"/>
        <w:numPr>
          <w:ilvl w:val="3"/>
          <w:numId w:val="1"/>
        </w:numPr>
        <w:tabs>
          <w:tab w:val="clear" w:pos="1080"/>
        </w:tabs>
      </w:pPr>
      <w:r w:rsidRPr="00495448">
        <w:t>Intl.NumberFormat.call (this [, locales [, options]])</w:t>
      </w:r>
    </w:p>
    <w:p w:rsidR="00BB7F36" w:rsidRPr="00495448" w:rsidRDefault="00BB7F36" w:rsidP="00BB7F36">
      <w:r w:rsidRPr="00495448">
        <w:t xml:space="preserve">When </w:t>
      </w:r>
      <w:r w:rsidRPr="00495448">
        <w:rPr>
          <w:rStyle w:val="Algorithmcode"/>
        </w:rPr>
        <w:t>Intl.NumberFormat</w:t>
      </w:r>
      <w:r w:rsidRPr="00495448">
        <w:t xml:space="preserve"> is called as a function rather than as a constructor, it accepts the optional arguments </w:t>
      </w:r>
      <w:r w:rsidRPr="00495448">
        <w:rPr>
          <w:rStyle w:val="Algorithmvariable"/>
        </w:rPr>
        <w:t>locales</w:t>
      </w:r>
      <w:r w:rsidRPr="00495448">
        <w:t xml:space="preserve"> and </w:t>
      </w:r>
      <w:r w:rsidRPr="00495448">
        <w:rPr>
          <w:rStyle w:val="Algorithmvariable"/>
        </w:rPr>
        <w:t>options</w:t>
      </w:r>
      <w:r w:rsidRPr="00495448">
        <w:t xml:space="preserve"> and takes the following steps:</w:t>
      </w:r>
    </w:p>
    <w:p w:rsidR="00BB7F36" w:rsidRPr="00495448" w:rsidRDefault="00BB7F36" w:rsidP="00F91DF8">
      <w:pPr>
        <w:pStyle w:val="Algorithm"/>
        <w:numPr>
          <w:ilvl w:val="0"/>
          <w:numId w:val="60"/>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0"/>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0"/>
        </w:numPr>
      </w:pPr>
      <w:r w:rsidRPr="00495448">
        <w:t xml:space="preserve">If </w:t>
      </w:r>
      <w:r w:rsidRPr="00495448">
        <w:rPr>
          <w:rStyle w:val="Algorithmkeyword"/>
        </w:rPr>
        <w:t>this</w:t>
      </w:r>
      <w:r w:rsidRPr="00495448">
        <w:t xml:space="preserve"> is the standard built-in Intl object defined in </w:t>
      </w:r>
      <w:r w:rsidRPr="00495448">
        <w:fldChar w:fldCharType="begin"/>
      </w:r>
      <w:r w:rsidRPr="00495448">
        <w:instrText xml:space="preserve"> REF _Ref200618164 \r \h </w:instrText>
      </w:r>
      <w:r w:rsidRPr="00495448">
        <w:fldChar w:fldCharType="separate"/>
      </w:r>
      <w:r>
        <w:t>8</w:t>
      </w:r>
      <w:r w:rsidRPr="00495448">
        <w:fldChar w:fldCharType="end"/>
      </w:r>
      <w:r w:rsidRPr="00495448">
        <w:t xml:space="preserve"> or </w:t>
      </w:r>
      <w:r w:rsidRPr="00495448">
        <w:rPr>
          <w:rStyle w:val="Algorithmkeyword"/>
        </w:rPr>
        <w:t>undefined</w:t>
      </w:r>
      <w:r w:rsidRPr="00495448">
        <w:t>, then</w:t>
      </w:r>
    </w:p>
    <w:p w:rsidR="00BB7F36" w:rsidRPr="00495448" w:rsidRDefault="00BB7F36" w:rsidP="00F91DF8">
      <w:pPr>
        <w:pStyle w:val="Algorithm"/>
        <w:numPr>
          <w:ilvl w:val="1"/>
          <w:numId w:val="60"/>
        </w:numPr>
      </w:pPr>
      <w:r w:rsidRPr="00495448">
        <w:t xml:space="preserve">Return the result of creating a new object as if by the expression </w:t>
      </w:r>
      <w:r w:rsidRPr="00495448">
        <w:rPr>
          <w:rStyle w:val="Algorithmcode"/>
        </w:rPr>
        <w:t>new Intl.NumberFormat(locales, options)</w:t>
      </w:r>
      <w:r w:rsidRPr="00495448">
        <w:t xml:space="preserve">, where </w:t>
      </w:r>
      <w:r w:rsidRPr="00495448">
        <w:rPr>
          <w:rStyle w:val="Algorithmcode"/>
        </w:rPr>
        <w:t>Intl.NumberFormat</w:t>
      </w:r>
      <w:r w:rsidRPr="00495448">
        <w:t xml:space="preserve"> is the standard built-in constructor defined in </w:t>
      </w:r>
      <w:r w:rsidRPr="00495448">
        <w:fldChar w:fldCharType="begin"/>
      </w:r>
      <w:r w:rsidRPr="00495448">
        <w:instrText xml:space="preserve"> REF _Ref190939847 \r \h </w:instrText>
      </w:r>
      <w:r w:rsidRPr="00495448">
        <w:fldChar w:fldCharType="separate"/>
      </w:r>
      <w:r>
        <w:t>11.1.3</w:t>
      </w:r>
      <w:r w:rsidRPr="00495448">
        <w:fldChar w:fldCharType="end"/>
      </w:r>
      <w:r w:rsidRPr="00495448">
        <w:t>.</w:t>
      </w:r>
    </w:p>
    <w:p w:rsidR="00BB7F36" w:rsidRPr="00495448" w:rsidRDefault="00BB7F36" w:rsidP="00F91DF8">
      <w:pPr>
        <w:pStyle w:val="Algorithm"/>
        <w:numPr>
          <w:ilvl w:val="0"/>
          <w:numId w:val="60"/>
        </w:numPr>
      </w:pPr>
      <w:r w:rsidRPr="00495448">
        <w:t xml:space="preserve">Let </w:t>
      </w:r>
      <w:r w:rsidRPr="00495448">
        <w:rPr>
          <w:rStyle w:val="Algorithmvariable"/>
        </w:rPr>
        <w:t>obj</w:t>
      </w:r>
      <w:r w:rsidRPr="00495448">
        <w:t xml:space="preserve"> be the result of calling ToObject passing the </w:t>
      </w:r>
      <w:r w:rsidRPr="00495448">
        <w:rPr>
          <w:rStyle w:val="Algorithmkeyword"/>
        </w:rPr>
        <w:t>this</w:t>
      </w:r>
      <w:r w:rsidRPr="00495448">
        <w:t xml:space="preserve"> value as the argument.</w:t>
      </w:r>
    </w:p>
    <w:p w:rsidR="00BB7F36" w:rsidRPr="00495448" w:rsidRDefault="00BB7F36" w:rsidP="00F91DF8">
      <w:pPr>
        <w:pStyle w:val="Algorithm"/>
        <w:numPr>
          <w:ilvl w:val="0"/>
          <w:numId w:val="60"/>
        </w:numPr>
      </w:pPr>
      <w:r w:rsidRPr="00495448">
        <w:t xml:space="preserve">If the [[Extensible]] internal property of </w:t>
      </w:r>
      <w:r w:rsidRPr="00495448">
        <w:rPr>
          <w:rStyle w:val="Algorithmvariable"/>
        </w:rPr>
        <w:t>obj</w:t>
      </w:r>
      <w:r w:rsidRPr="00495448">
        <w:t xml:space="preserve"> is </w:t>
      </w:r>
      <w:r w:rsidRPr="00495448">
        <w:rPr>
          <w:rStyle w:val="Algorithmkeyword"/>
        </w:rPr>
        <w:t>false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60"/>
        </w:numPr>
      </w:pPr>
      <w:r w:rsidRPr="00495448">
        <w:t xml:space="preserve">Call the InitializeNumberFormat abstract operation (defined in </w:t>
      </w:r>
      <w:r w:rsidRPr="00495448">
        <w:fldChar w:fldCharType="begin"/>
      </w:r>
      <w:r w:rsidRPr="00495448">
        <w:instrText xml:space="preserve"> REF _Ref202239698 \r \h </w:instrText>
      </w:r>
      <w:r w:rsidRPr="00495448">
        <w:fldChar w:fldCharType="separate"/>
      </w:r>
      <w:r>
        <w:t>11.1.1.1</w:t>
      </w:r>
      <w:r w:rsidRPr="00495448">
        <w:fldChar w:fldCharType="end"/>
      </w:r>
      <w:r w:rsidRPr="00495448">
        <w:t xml:space="preserve">) with arguments </w:t>
      </w:r>
      <w:r w:rsidRPr="00495448">
        <w:rPr>
          <w:rStyle w:val="Algorithmvariable"/>
        </w:rPr>
        <w:t>obj</w:t>
      </w:r>
      <w:r w:rsidRPr="00495448">
        <w:t xml:space="preserve">,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F91DF8">
      <w:pPr>
        <w:pStyle w:val="Algorithm"/>
        <w:numPr>
          <w:ilvl w:val="0"/>
          <w:numId w:val="60"/>
        </w:numPr>
      </w:pPr>
      <w:r w:rsidRPr="00495448">
        <w:t xml:space="preserve">Return </w:t>
      </w:r>
      <w:r w:rsidRPr="00495448">
        <w:rPr>
          <w:rStyle w:val="Algorithmvariable"/>
        </w:rPr>
        <w:t>obj</w:t>
      </w:r>
      <w:r w:rsidRPr="00495448">
        <w:t>.</w:t>
      </w:r>
    </w:p>
    <w:p w:rsidR="00BB7F36" w:rsidRPr="00495448" w:rsidRDefault="00BB7F36" w:rsidP="00BB7F36">
      <w:pPr>
        <w:pStyle w:val="Heading3"/>
        <w:numPr>
          <w:ilvl w:val="2"/>
          <w:numId w:val="1"/>
        </w:numPr>
        <w:tabs>
          <w:tab w:val="clear" w:pos="720"/>
        </w:tabs>
      </w:pPr>
      <w:bookmarkStart w:id="224" w:name="_Ref190939847"/>
      <w:bookmarkStart w:id="225" w:name="_Toc210898686"/>
      <w:bookmarkStart w:id="226" w:name="_Toc337799277"/>
      <w:r w:rsidRPr="00495448">
        <w:t xml:space="preserve">The Intl.NumberFormat Constructor Used in a </w:t>
      </w:r>
      <w:r w:rsidRPr="00495448">
        <w:rPr>
          <w:rStyle w:val="Algorithmkeyword"/>
        </w:rPr>
        <w:t>new</w:t>
      </w:r>
      <w:r w:rsidRPr="00495448">
        <w:t xml:space="preserve"> Expression</w:t>
      </w:r>
      <w:bookmarkEnd w:id="224"/>
      <w:bookmarkEnd w:id="225"/>
      <w:bookmarkEnd w:id="226"/>
    </w:p>
    <w:p w:rsidR="00BB7F36" w:rsidRPr="00495448" w:rsidRDefault="00BB7F36" w:rsidP="00BB7F36">
      <w:pPr>
        <w:pStyle w:val="Heading4"/>
        <w:numPr>
          <w:ilvl w:val="3"/>
          <w:numId w:val="1"/>
        </w:numPr>
        <w:tabs>
          <w:tab w:val="clear" w:pos="1080"/>
        </w:tabs>
      </w:pPr>
      <w:r w:rsidRPr="00495448">
        <w:t>new Intl.NumberFormat ([locales [, options]])</w:t>
      </w:r>
    </w:p>
    <w:p w:rsidR="00BB7F36" w:rsidRPr="00495448" w:rsidRDefault="00BB7F36" w:rsidP="00BB7F36">
      <w:r w:rsidRPr="00495448">
        <w:t xml:space="preserve">When </w:t>
      </w:r>
      <w:r w:rsidRPr="00495448">
        <w:rPr>
          <w:rStyle w:val="Algorithmcode"/>
        </w:rPr>
        <w:t>Intl.NumberFormat</w:t>
      </w:r>
      <w:r w:rsidRPr="00495448">
        <w:t xml:space="preserve"> is called as part of a </w:t>
      </w:r>
      <w:r w:rsidRPr="00495448">
        <w:rPr>
          <w:rStyle w:val="Algorithmcode"/>
        </w:rPr>
        <w:t>new</w:t>
      </w:r>
      <w:r w:rsidRPr="00495448">
        <w:t xml:space="preserve"> expression, it is a constructor: it initializes the newly created object.</w:t>
      </w:r>
    </w:p>
    <w:p w:rsidR="00BB7F36" w:rsidRPr="00495448" w:rsidRDefault="00BB7F36" w:rsidP="00BB7F36">
      <w:r w:rsidRPr="00495448">
        <w:t xml:space="preserve">The [[Prototype]] internal property of the newly constructed object is set to the original Intl.NumberFormat prototype object, the one that is the initial value of </w:t>
      </w:r>
      <w:r w:rsidRPr="00495448">
        <w:rPr>
          <w:rStyle w:val="Algorithmcode"/>
        </w:rPr>
        <w:t>Intl.NumberFormat.prototype</w:t>
      </w:r>
      <w:r w:rsidRPr="00495448">
        <w:t xml:space="preserve"> (</w:t>
      </w:r>
      <w:r w:rsidRPr="00495448">
        <w:fldChar w:fldCharType="begin"/>
      </w:r>
      <w:r w:rsidRPr="00495448">
        <w:instrText xml:space="preserve"> REF _Ref182135334 \r \h </w:instrText>
      </w:r>
      <w:r w:rsidRPr="00495448">
        <w:fldChar w:fldCharType="separate"/>
      </w:r>
      <w:r>
        <w:t>11.2.1</w:t>
      </w:r>
      <w:r w:rsidRPr="00495448">
        <w:fldChar w:fldCharType="end"/>
      </w:r>
      <w:r w:rsidRPr="00495448">
        <w:t>).</w:t>
      </w:r>
    </w:p>
    <w:p w:rsidR="00BB7F36" w:rsidRPr="00495448" w:rsidRDefault="00BB7F36" w:rsidP="00BB7F36">
      <w:r w:rsidRPr="00495448">
        <w:t xml:space="preserve">The [[Extensible]] internal property of the newly constructed object is set to </w:t>
      </w:r>
      <w:r w:rsidRPr="00495448">
        <w:rPr>
          <w:rStyle w:val="Algorithmkeyword"/>
        </w:rPr>
        <w:t>true</w:t>
      </w:r>
      <w:r w:rsidRPr="00495448">
        <w:t>.</w:t>
      </w:r>
    </w:p>
    <w:p w:rsidR="00BB7F36" w:rsidRPr="00495448" w:rsidRDefault="00BB7F36" w:rsidP="00BB7F36">
      <w:r w:rsidRPr="00495448">
        <w:t>NumberFormat-specific properties of the newly constructed object are set using the following steps:</w:t>
      </w:r>
    </w:p>
    <w:p w:rsidR="00BB7F36" w:rsidRPr="00495448" w:rsidRDefault="00BB7F36" w:rsidP="00F91DF8">
      <w:pPr>
        <w:pStyle w:val="Algorithm"/>
        <w:numPr>
          <w:ilvl w:val="0"/>
          <w:numId w:val="65"/>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5"/>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5"/>
        </w:numPr>
      </w:pPr>
      <w:r w:rsidRPr="00495448">
        <w:t xml:space="preserve">Call the InitializeNumberFormat abstract operation (defined in </w:t>
      </w:r>
      <w:r w:rsidRPr="00495448">
        <w:fldChar w:fldCharType="begin"/>
      </w:r>
      <w:r w:rsidRPr="00495448">
        <w:instrText xml:space="preserve"> REF _Ref202239698 \r \h </w:instrText>
      </w:r>
      <w:r w:rsidRPr="00495448">
        <w:fldChar w:fldCharType="separate"/>
      </w:r>
      <w:r>
        <w:t>11.1.1.1</w:t>
      </w:r>
      <w:r w:rsidRPr="00495448">
        <w:fldChar w:fldCharType="end"/>
      </w:r>
      <w:r w:rsidRPr="00495448">
        <w:t xml:space="preserve">), passing as arguments the newly constructed object,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BB7F36">
      <w:pPr>
        <w:pStyle w:val="Heading2"/>
        <w:numPr>
          <w:ilvl w:val="1"/>
          <w:numId w:val="1"/>
        </w:numPr>
        <w:tabs>
          <w:tab w:val="clear" w:pos="360"/>
        </w:tabs>
      </w:pPr>
      <w:bookmarkStart w:id="227" w:name="_Toc210898687"/>
      <w:bookmarkStart w:id="228" w:name="_Toc337799278"/>
      <w:r w:rsidRPr="00495448">
        <w:t>Properties of the Intl.NumberFormat Constructor</w:t>
      </w:r>
      <w:bookmarkEnd w:id="227"/>
      <w:bookmarkEnd w:id="228"/>
    </w:p>
    <w:p w:rsidR="00BB7F36" w:rsidRPr="00495448" w:rsidRDefault="00BB7F36" w:rsidP="00BB7F36">
      <w:r w:rsidRPr="00495448">
        <w:t xml:space="preserve">Besides the internal properties and the </w:t>
      </w:r>
      <w:r w:rsidRPr="00495448">
        <w:rPr>
          <w:rStyle w:val="Algorithmcode"/>
        </w:rPr>
        <w:t>length</w:t>
      </w:r>
      <w:r w:rsidRPr="00495448">
        <w:t xml:space="preserve"> property (whose value is 0), the Intl.NumberFormat constructor has the following properties:</w:t>
      </w:r>
    </w:p>
    <w:p w:rsidR="00BB7F36" w:rsidRPr="00495448" w:rsidRDefault="00BB7F36" w:rsidP="00BB7F36">
      <w:pPr>
        <w:pStyle w:val="Heading3"/>
        <w:numPr>
          <w:ilvl w:val="2"/>
          <w:numId w:val="1"/>
        </w:numPr>
        <w:tabs>
          <w:tab w:val="clear" w:pos="720"/>
        </w:tabs>
      </w:pPr>
      <w:bookmarkStart w:id="229" w:name="_Ref182135334"/>
      <w:bookmarkStart w:id="230" w:name="_Toc210898688"/>
      <w:bookmarkStart w:id="231" w:name="_Toc337799279"/>
      <w:r w:rsidRPr="00495448">
        <w:t>Intl.NumberFormat.prototype</w:t>
      </w:r>
      <w:bookmarkEnd w:id="229"/>
      <w:bookmarkEnd w:id="230"/>
      <w:bookmarkEnd w:id="231"/>
      <w:r w:rsidRPr="00495448">
        <w:t xml:space="preserve"> </w:t>
      </w:r>
    </w:p>
    <w:p w:rsidR="00BB7F36" w:rsidRPr="00495448" w:rsidRDefault="00BB7F36" w:rsidP="00BB7F36">
      <w:r w:rsidRPr="00495448">
        <w:t xml:space="preserve">The value of </w:t>
      </w:r>
      <w:r w:rsidRPr="00495448">
        <w:rPr>
          <w:rStyle w:val="Algorithmcode"/>
        </w:rPr>
        <w:t>Intl.NumberFormat.prototype</w:t>
      </w:r>
      <w:r w:rsidRPr="00495448">
        <w:t xml:space="preserve"> is the built-in Intl.NumberFormat prototype object (</w:t>
      </w:r>
      <w:r w:rsidRPr="00495448">
        <w:fldChar w:fldCharType="begin"/>
      </w:r>
      <w:r w:rsidRPr="00495448">
        <w:instrText xml:space="preserve"> REF _Ref200275680 \r \h </w:instrText>
      </w:r>
      <w:r w:rsidRPr="00495448">
        <w:fldChar w:fldCharType="separate"/>
      </w:r>
      <w:r>
        <w:t>11.3</w:t>
      </w:r>
      <w:r w:rsidRPr="00495448">
        <w:fldChar w:fldCharType="end"/>
      </w:r>
      <w:r w:rsidRPr="00495448">
        <w:t>).</w:t>
      </w:r>
    </w:p>
    <w:p w:rsidR="00BB7F36" w:rsidRPr="00495448" w:rsidRDefault="00BB7F36" w:rsidP="00BB7F36">
      <w:r w:rsidRPr="00495448">
        <w:lastRenderedPageBreak/>
        <w:t xml:space="preserve">This property has the attributes { [[Writable]]: false, [[Enumerable]]: false, [[Configurable]]: false }. </w:t>
      </w:r>
    </w:p>
    <w:p w:rsidR="00BB7F36" w:rsidRPr="00495448" w:rsidRDefault="00BB7F36" w:rsidP="00BB7F36">
      <w:pPr>
        <w:pStyle w:val="Heading3"/>
        <w:numPr>
          <w:ilvl w:val="2"/>
          <w:numId w:val="1"/>
        </w:numPr>
        <w:tabs>
          <w:tab w:val="clear" w:pos="720"/>
        </w:tabs>
      </w:pPr>
      <w:bookmarkStart w:id="232" w:name="_Toc210898689"/>
      <w:bookmarkStart w:id="233" w:name="_Toc337799280"/>
      <w:r w:rsidRPr="00495448">
        <w:t>Intl.NumberFormat.supportedLocalesOf (locales [, options])</w:t>
      </w:r>
      <w:bookmarkEnd w:id="232"/>
      <w:bookmarkEnd w:id="233"/>
    </w:p>
    <w:p w:rsidR="00BB7F36" w:rsidRPr="00495448" w:rsidRDefault="00BB7F36" w:rsidP="00BB7F36">
      <w:r w:rsidRPr="00495448">
        <w:t xml:space="preserve">When the </w:t>
      </w:r>
      <w:r w:rsidRPr="00495448">
        <w:rPr>
          <w:rStyle w:val="Algorithmcode"/>
        </w:rPr>
        <w:t>supportedLocalesOf</w:t>
      </w:r>
      <w:r w:rsidRPr="00495448">
        <w:t xml:space="preserve"> method of Intl.NumberFormat is called, the following steps are taken:</w:t>
      </w:r>
    </w:p>
    <w:p w:rsidR="00BB7F36" w:rsidRPr="00495448" w:rsidRDefault="00BB7F36" w:rsidP="00F91DF8">
      <w:pPr>
        <w:pStyle w:val="Algorithm"/>
        <w:numPr>
          <w:ilvl w:val="0"/>
          <w:numId w:val="32"/>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32"/>
        </w:numPr>
      </w:pPr>
      <w:r w:rsidRPr="00495448">
        <w:t xml:space="preserve">Let </w:t>
      </w:r>
      <w:r w:rsidRPr="00495448">
        <w:rPr>
          <w:rStyle w:val="Algorithmvariable"/>
        </w:rPr>
        <w:t>availableLocales</w:t>
      </w:r>
      <w:r w:rsidRPr="00495448">
        <w:t xml:space="preserve"> be the value of the [[availableLocales]] internal property of the standard built-in object that is the initial value of Intl.NumberFormat.</w:t>
      </w:r>
    </w:p>
    <w:p w:rsidR="00BB7F36" w:rsidRPr="00495448" w:rsidRDefault="00BB7F36" w:rsidP="00F91DF8">
      <w:pPr>
        <w:pStyle w:val="Algorithm"/>
        <w:numPr>
          <w:ilvl w:val="0"/>
          <w:numId w:val="32"/>
        </w:numPr>
      </w:pPr>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32"/>
        </w:numPr>
      </w:pPr>
      <w:r w:rsidRPr="00495448">
        <w:t xml:space="preserve">Return the result of calling the SupportedLocales abstract operation (defined in </w:t>
      </w:r>
      <w:r w:rsidRPr="00495448">
        <w:fldChar w:fldCharType="begin"/>
      </w:r>
      <w:r w:rsidRPr="00495448">
        <w:instrText xml:space="preserve"> REF _Ref202239769 \r \h </w:instrText>
      </w:r>
      <w:r w:rsidRPr="00495448">
        <w:fldChar w:fldCharType="separate"/>
      </w:r>
      <w:r>
        <w:t>9.2.8</w:t>
      </w:r>
      <w:r w:rsidRPr="00495448">
        <w:fldChar w:fldCharType="end"/>
      </w:r>
      <w:r w:rsidRPr="00495448">
        <w:t xml:space="preserve">) with arguments </w:t>
      </w:r>
      <w:r w:rsidRPr="00495448">
        <w:rPr>
          <w:rStyle w:val="Algorithmvariable"/>
        </w:rPr>
        <w:t>availableLocales</w:t>
      </w:r>
      <w:r w:rsidRPr="00495448">
        <w:t xml:space="preserve">, </w:t>
      </w:r>
      <w:r w:rsidRPr="00495448">
        <w:rPr>
          <w:rStyle w:val="Algorithmvariable"/>
        </w:rPr>
        <w:t>requestedLocales</w:t>
      </w:r>
      <w:r w:rsidRPr="00495448">
        <w:t xml:space="preserve">, and </w:t>
      </w:r>
      <w:r w:rsidRPr="00495448">
        <w:rPr>
          <w:rStyle w:val="Algorithmvariable"/>
        </w:rPr>
        <w:t>options</w:t>
      </w:r>
      <w:r w:rsidRPr="00495448">
        <w:t>.</w:t>
      </w:r>
    </w:p>
    <w:p w:rsidR="00BB7F36" w:rsidRPr="00495448" w:rsidRDefault="00BB7F36" w:rsidP="00BB7F36">
      <w:bookmarkStart w:id="234" w:name="_Ref184397353"/>
      <w:r w:rsidRPr="00495448">
        <w:t xml:space="preserve">The value of the </w:t>
      </w:r>
      <w:r w:rsidRPr="00495448">
        <w:rPr>
          <w:rStyle w:val="Algorithmcode"/>
        </w:rPr>
        <w:t>length</w:t>
      </w:r>
      <w:r w:rsidRPr="00495448">
        <w:t xml:space="preserve"> property of the </w:t>
      </w:r>
      <w:r w:rsidRPr="00495448">
        <w:rPr>
          <w:rStyle w:val="Algorithmcode"/>
        </w:rPr>
        <w:t>supportedLocalesOf</w:t>
      </w:r>
      <w:r w:rsidRPr="00495448">
        <w:t xml:space="preserve"> method is </w:t>
      </w:r>
      <w:r w:rsidRPr="00495448">
        <w:rPr>
          <w:rStyle w:val="Algorithmcode"/>
        </w:rPr>
        <w:t>1</w:t>
      </w:r>
      <w:r w:rsidRPr="00495448">
        <w:t>.</w:t>
      </w:r>
    </w:p>
    <w:p w:rsidR="00BB7F36" w:rsidRPr="00495448" w:rsidRDefault="00BB7F36" w:rsidP="00BB7F36">
      <w:pPr>
        <w:pStyle w:val="Heading3"/>
        <w:numPr>
          <w:ilvl w:val="2"/>
          <w:numId w:val="1"/>
        </w:numPr>
        <w:tabs>
          <w:tab w:val="clear" w:pos="720"/>
        </w:tabs>
      </w:pPr>
      <w:bookmarkStart w:id="235" w:name="_Ref205648184"/>
      <w:bookmarkStart w:id="236" w:name="_Ref205648279"/>
      <w:bookmarkStart w:id="237" w:name="_Toc210898690"/>
      <w:bookmarkStart w:id="238" w:name="_Toc337799281"/>
      <w:r w:rsidRPr="00495448">
        <w:t>Internal Properties</w:t>
      </w:r>
      <w:bookmarkEnd w:id="234"/>
      <w:bookmarkEnd w:id="235"/>
      <w:bookmarkEnd w:id="236"/>
      <w:bookmarkEnd w:id="237"/>
      <w:bookmarkEnd w:id="238"/>
    </w:p>
    <w:p w:rsidR="00BB7F36" w:rsidRPr="00495448" w:rsidRDefault="00BB7F36" w:rsidP="00BB7F36">
      <w:r w:rsidRPr="00495448">
        <w:t xml:space="preserve">The value of the [[availableLocales]] internal property is implementation defined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w:t>
      </w:r>
    </w:p>
    <w:p w:rsidR="00BB7F36" w:rsidRPr="00495448" w:rsidRDefault="00BB7F36" w:rsidP="00BB7F36">
      <w:r w:rsidRPr="00495448">
        <w:t xml:space="preserve">The value of the [[relevantExtensionKeys]] internal property is </w:t>
      </w:r>
      <w:r w:rsidRPr="00495448">
        <w:rPr>
          <w:rStyle w:val="Algorithmcode"/>
        </w:rPr>
        <w:t>["nu"]</w:t>
      </w:r>
      <w:r w:rsidRPr="00495448">
        <w:t>.</w:t>
      </w:r>
    </w:p>
    <w:p w:rsidR="00BB7F36" w:rsidRPr="00495448" w:rsidRDefault="00BB7F36" w:rsidP="00BB7F36">
      <w:pPr>
        <w:pStyle w:val="Note"/>
      </w:pPr>
      <w:r>
        <w:t>NOTE</w:t>
      </w:r>
      <w:r>
        <w:tab/>
      </w:r>
      <w:r w:rsidRPr="00495448">
        <w:t>Unicode Technical Standard 35 describes two locale extension keys that are relevant to number formatting, "nu" for numbering system and "cu" for currency. Intl.NumberFormat, however, requires that the currency of a currency format is specified through the currency property in the options objects.</w:t>
      </w:r>
    </w:p>
    <w:p w:rsidR="00BB7F36" w:rsidRPr="00495448" w:rsidRDefault="00BB7F36" w:rsidP="00BB7F36">
      <w:pPr>
        <w:rPr>
          <w:rFonts w:ascii="Times" w:hAnsi="Times"/>
          <w:lang w:eastAsia="en-US"/>
        </w:rPr>
      </w:pPr>
      <w:r w:rsidRPr="00495448">
        <w:rPr>
          <w:lang w:eastAsia="en-US"/>
        </w:rPr>
        <w:t xml:space="preserve">The value of the [[localeData]] internal property is implementation </w:t>
      </w:r>
      <w:r w:rsidRPr="00495448">
        <w:t>defined</w:t>
      </w:r>
      <w:r w:rsidRPr="00495448">
        <w:rPr>
          <w:lang w:eastAsia="en-US"/>
        </w:rPr>
        <w:t xml:space="preserve">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rPr>
          <w:lang w:eastAsia="en-US"/>
        </w:rPr>
        <w:t xml:space="preserve"> and the following additional constraints:</w:t>
      </w:r>
    </w:p>
    <w:p w:rsidR="00BB7F36" w:rsidRPr="00495448" w:rsidRDefault="00BB7F36" w:rsidP="00BB7F36">
      <w:pPr>
        <w:pStyle w:val="ListBullet"/>
        <w:contextualSpacing/>
      </w:pPr>
      <w:r w:rsidRPr="00495448">
        <w:t>The array that is the value of the "nu" property of any locale property of [[localeData]] must not include the values "native", "traditio", or "finance".</w:t>
      </w:r>
    </w:p>
    <w:p w:rsidR="00BB7F36" w:rsidRPr="00495448" w:rsidRDefault="00BB7F36" w:rsidP="00BB7F36">
      <w:pPr>
        <w:pStyle w:val="ListBullet"/>
        <w:contextualSpacing/>
        <w:rPr>
          <w:lang w:eastAsia="en-US"/>
        </w:rPr>
      </w:pPr>
      <w:r w:rsidRPr="00495448">
        <w:rPr>
          <w:lang w:eastAsia="en-US"/>
        </w:rPr>
        <w:t xml:space="preserve">[[localeData]][locale] must have a patterns property for all locale values. The value of this property must be an object, which must have properties with the names of the three number format styles: </w:t>
      </w:r>
      <w:r w:rsidRPr="00495448">
        <w:rPr>
          <w:rStyle w:val="Algorithmcode"/>
        </w:rPr>
        <w:t>"decimal"</w:t>
      </w:r>
      <w:r w:rsidRPr="00495448">
        <w:t xml:space="preserve">, </w:t>
      </w:r>
      <w:r w:rsidRPr="00495448">
        <w:rPr>
          <w:rStyle w:val="Algorithmcode"/>
        </w:rPr>
        <w:t>"percent"</w:t>
      </w:r>
      <w:r w:rsidRPr="00495448">
        <w:t xml:space="preserve">, and </w:t>
      </w:r>
      <w:r w:rsidRPr="00495448">
        <w:rPr>
          <w:rStyle w:val="Algorithmcode"/>
        </w:rPr>
        <w:t>"currency"</w:t>
      </w:r>
      <w:r w:rsidRPr="00495448">
        <w:t>. Each of these properties in turn must be an object with the properties positivePattern and negativePattern</w:t>
      </w:r>
      <w:r w:rsidRPr="00495448">
        <w:rPr>
          <w:lang w:eastAsia="en-US"/>
        </w:rPr>
        <w:t xml:space="preserve">. The value of these properties must be string values that contain a substring </w:t>
      </w:r>
      <w:r w:rsidRPr="00495448">
        <w:rPr>
          <w:rStyle w:val="Algorithmcode"/>
        </w:rPr>
        <w:t>"{number}"</w:t>
      </w:r>
      <w:r w:rsidRPr="00495448">
        <w:t>; the values within the currency</w:t>
      </w:r>
      <w:r w:rsidRPr="00495448">
        <w:rPr>
          <w:rStyle w:val="Algorithmcode"/>
        </w:rPr>
        <w:t xml:space="preserve"> </w:t>
      </w:r>
      <w:r w:rsidRPr="00495448">
        <w:t>property</w:t>
      </w:r>
      <w:r w:rsidRPr="00495448">
        <w:rPr>
          <w:lang w:eastAsia="en-US"/>
        </w:rPr>
        <w:t xml:space="preserve"> must also contain a substring </w:t>
      </w:r>
      <w:r w:rsidRPr="00495448">
        <w:rPr>
          <w:rStyle w:val="Algorithmcode"/>
        </w:rPr>
        <w:t>"{currency}"</w:t>
      </w:r>
      <w:r w:rsidRPr="00495448">
        <w:t>. The pattern strings must not contain any characters in the General Category “Number, decimal digit” as specified by the Unicode Standard.</w:t>
      </w:r>
    </w:p>
    <w:p w:rsidR="00BB7F36" w:rsidRPr="00495448" w:rsidRDefault="00BB7F36" w:rsidP="00BB7F36">
      <w:pPr>
        <w:pStyle w:val="Note"/>
      </w:pPr>
      <w:bookmarkStart w:id="239" w:name="_Ref182135355"/>
      <w:r>
        <w:t>NOTE</w:t>
      </w:r>
      <w:r>
        <w:tab/>
      </w:r>
      <w:r w:rsidRPr="00495448">
        <w:t xml:space="preserve">It is recommended that implementations use the locale data provided by the Common Locale Data Repository (available at </w:t>
      </w:r>
      <w:hyperlink r:id="rId32" w:history="1">
        <w:r w:rsidRPr="00495448">
          <w:rPr>
            <w:rStyle w:val="Hyperlink"/>
            <w:lang w:val="en-GB"/>
          </w:rPr>
          <w:t>http://cldr.unicode.org/</w:t>
        </w:r>
      </w:hyperlink>
      <w:r w:rsidRPr="00495448">
        <w:t>).</w:t>
      </w:r>
    </w:p>
    <w:p w:rsidR="00BB7F36" w:rsidRPr="00495448" w:rsidRDefault="00BB7F36" w:rsidP="00BB7F36">
      <w:pPr>
        <w:pStyle w:val="Heading2"/>
        <w:numPr>
          <w:ilvl w:val="1"/>
          <w:numId w:val="1"/>
        </w:numPr>
        <w:tabs>
          <w:tab w:val="clear" w:pos="360"/>
        </w:tabs>
      </w:pPr>
      <w:bookmarkStart w:id="240" w:name="_Ref200275680"/>
      <w:bookmarkStart w:id="241" w:name="_Toc210898691"/>
      <w:bookmarkStart w:id="242" w:name="_Toc337799282"/>
      <w:r w:rsidRPr="00495448">
        <w:t>Properties of the Intl.NumberFormat Prototype Object</w:t>
      </w:r>
      <w:bookmarkEnd w:id="239"/>
      <w:bookmarkEnd w:id="240"/>
      <w:bookmarkEnd w:id="241"/>
      <w:bookmarkEnd w:id="242"/>
    </w:p>
    <w:p w:rsidR="00BB7F36" w:rsidRPr="00495448" w:rsidRDefault="00BB7F36" w:rsidP="00BB7F36">
      <w:r w:rsidRPr="00495448">
        <w:t xml:space="preserve">The Intl.NumberFormat prototype object is itself an Intl.NumberFormat instance as specified in </w:t>
      </w:r>
      <w:r w:rsidRPr="00495448">
        <w:fldChar w:fldCharType="begin"/>
      </w:r>
      <w:r w:rsidRPr="00495448">
        <w:instrText xml:space="preserve"> REF _Ref182135762 \r \h </w:instrText>
      </w:r>
      <w:r w:rsidRPr="00495448">
        <w:fldChar w:fldCharType="separate"/>
      </w:r>
      <w:r>
        <w:t>11.4</w:t>
      </w:r>
      <w:r w:rsidRPr="00495448">
        <w:fldChar w:fldCharType="end"/>
      </w:r>
      <w:r w:rsidRPr="00495448">
        <w:t xml:space="preserve">, whose internal properties are set as if it had been constructed by the expression </w:t>
      </w:r>
      <w:r w:rsidRPr="00495448">
        <w:rPr>
          <w:rStyle w:val="Algorithmcode"/>
        </w:rPr>
        <w:t>Intl.NumberFormat.call({})</w:t>
      </w:r>
      <w:r w:rsidRPr="00495448">
        <w:t xml:space="preserve"> with the standard built-in values of Intl.NumberFormat and Function.prototype.call.</w:t>
      </w:r>
    </w:p>
    <w:p w:rsidR="00BB7F36" w:rsidRPr="00495448" w:rsidRDefault="00BB7F36" w:rsidP="00BB7F36">
      <w:r w:rsidRPr="00495448">
        <w:t xml:space="preserve">In the following descriptions of functions that are properties </w:t>
      </w:r>
      <w:r>
        <w:t xml:space="preserve">or [[Get]] attributes of properties </w:t>
      </w:r>
      <w:r w:rsidRPr="00495448">
        <w:t xml:space="preserve">of the Intl.NumberFormat prototype object, the phrase “this NumberFormat object” refers to the object that is the this value for the invocation of the function; a </w:t>
      </w:r>
      <w:r w:rsidRPr="00495448">
        <w:rPr>
          <w:rStyle w:val="Algorithmkeyword"/>
        </w:rPr>
        <w:t>TypeError</w:t>
      </w:r>
      <w:r w:rsidRPr="00495448">
        <w:t xml:space="preserve"> exception is thrown if the this value is not an object or an object that does not have an [[initializedNumberFormat]] internal property with value </w:t>
      </w:r>
      <w:r w:rsidRPr="00495448">
        <w:rPr>
          <w:rStyle w:val="Algorithmkeyword"/>
        </w:rPr>
        <w:t>true</w:t>
      </w:r>
      <w:r w:rsidRPr="00495448">
        <w:t>.</w:t>
      </w:r>
    </w:p>
    <w:p w:rsidR="00BB7F36" w:rsidRPr="00495448" w:rsidRDefault="00BB7F36" w:rsidP="00BB7F36">
      <w:pPr>
        <w:pStyle w:val="Heading3"/>
        <w:numPr>
          <w:ilvl w:val="2"/>
          <w:numId w:val="1"/>
        </w:numPr>
        <w:tabs>
          <w:tab w:val="clear" w:pos="720"/>
        </w:tabs>
      </w:pPr>
      <w:bookmarkStart w:id="243" w:name="_Toc210898692"/>
      <w:bookmarkStart w:id="244" w:name="_Toc337799283"/>
      <w:r w:rsidRPr="00495448">
        <w:t>Intl.NumberFormat.prototype.constructor</w:t>
      </w:r>
      <w:bookmarkEnd w:id="243"/>
      <w:bookmarkEnd w:id="244"/>
      <w:r w:rsidRPr="00495448">
        <w:t xml:space="preserve"> </w:t>
      </w:r>
    </w:p>
    <w:p w:rsidR="00BB7F36" w:rsidRPr="00495448" w:rsidRDefault="00BB7F36" w:rsidP="00BB7F36">
      <w:r w:rsidRPr="00495448">
        <w:t xml:space="preserve">The initial value of </w:t>
      </w:r>
      <w:r w:rsidRPr="00495448">
        <w:rPr>
          <w:rStyle w:val="Algorithmcode"/>
        </w:rPr>
        <w:t>Intl.NumberFormat.prototype.constructor</w:t>
      </w:r>
      <w:r w:rsidRPr="00495448">
        <w:t xml:space="preserve"> is the built-in Intl.NumberFormat constructor. </w:t>
      </w:r>
    </w:p>
    <w:p w:rsidR="00BB7F36" w:rsidRPr="00495448" w:rsidRDefault="00BB7F36" w:rsidP="00BB7F36">
      <w:pPr>
        <w:pStyle w:val="Heading3"/>
        <w:numPr>
          <w:ilvl w:val="2"/>
          <w:numId w:val="1"/>
        </w:numPr>
        <w:tabs>
          <w:tab w:val="clear" w:pos="720"/>
        </w:tabs>
      </w:pPr>
      <w:bookmarkStart w:id="245" w:name="_Ref200460064"/>
      <w:bookmarkStart w:id="246" w:name="_Toc210898693"/>
      <w:bookmarkStart w:id="247" w:name="_Toc337799284"/>
      <w:r w:rsidRPr="00495448">
        <w:lastRenderedPageBreak/>
        <w:t>Intl.NumberFormat.prototype.format</w:t>
      </w:r>
      <w:bookmarkEnd w:id="245"/>
      <w:bookmarkEnd w:id="246"/>
      <w:bookmarkEnd w:id="247"/>
    </w:p>
    <w:p w:rsidR="00BB7F36" w:rsidRPr="00495448" w:rsidRDefault="00BB7F36" w:rsidP="00BB7F36">
      <w:r w:rsidRPr="00495448">
        <w:t>This named accessor property returns a function that formats a number according to the effective locale and the formatting options of this NumberFormat object.</w:t>
      </w:r>
    </w:p>
    <w:p w:rsidR="00BB7F36" w:rsidRPr="00495448" w:rsidRDefault="00BB7F36" w:rsidP="00BB7F36">
      <w:r w:rsidRPr="00495448">
        <w:t>The value of the [[Get]] attribute is a function that takes the following steps:</w:t>
      </w:r>
    </w:p>
    <w:p w:rsidR="00BB7F36" w:rsidRPr="00495448" w:rsidRDefault="00BB7F36" w:rsidP="00F91DF8">
      <w:pPr>
        <w:pStyle w:val="Algorithm"/>
        <w:numPr>
          <w:ilvl w:val="0"/>
          <w:numId w:val="62"/>
        </w:numPr>
      </w:pPr>
      <w:r w:rsidRPr="00495448">
        <w:t xml:space="preserve">If the [[boundFormat]] internal property of this NumberFormat object is </w:t>
      </w:r>
      <w:r w:rsidRPr="00495448">
        <w:rPr>
          <w:rStyle w:val="Algorithmkeyword"/>
        </w:rPr>
        <w:t>undefined</w:t>
      </w:r>
      <w:r w:rsidRPr="00495448">
        <w:t>, then:</w:t>
      </w:r>
    </w:p>
    <w:p w:rsidR="00BB7F36" w:rsidRPr="00495448" w:rsidRDefault="00BB7F36" w:rsidP="00F91DF8">
      <w:pPr>
        <w:pStyle w:val="Algorithm"/>
        <w:numPr>
          <w:ilvl w:val="1"/>
          <w:numId w:val="62"/>
        </w:numPr>
      </w:pPr>
      <w:r w:rsidRPr="00495448">
        <w:t xml:space="preserve">Let </w:t>
      </w:r>
      <w:r w:rsidRPr="00495448">
        <w:rPr>
          <w:rStyle w:val="Algorithmvariable"/>
        </w:rPr>
        <w:t>F</w:t>
      </w:r>
      <w:r w:rsidRPr="00495448">
        <w:t xml:space="preserve"> be a Function object, with internal properties set as specified for built-in functions in ES5, 15, or successor, and the length property set to 1, that takes the argument </w:t>
      </w:r>
      <w:r w:rsidRPr="00495448">
        <w:rPr>
          <w:rStyle w:val="Algorithmvariable"/>
        </w:rPr>
        <w:t>value</w:t>
      </w:r>
      <w:r w:rsidRPr="00495448">
        <w:t xml:space="preserve"> and performs the following steps:</w:t>
      </w:r>
    </w:p>
    <w:p w:rsidR="00BB7F36" w:rsidRPr="00495448" w:rsidRDefault="00BB7F36" w:rsidP="00F91DF8">
      <w:pPr>
        <w:pStyle w:val="Algorithm"/>
        <w:numPr>
          <w:ilvl w:val="2"/>
          <w:numId w:val="62"/>
        </w:numPr>
      </w:pPr>
      <w:r w:rsidRPr="00495448">
        <w:t xml:space="preserve">If </w:t>
      </w:r>
      <w:r w:rsidRPr="00495448">
        <w:rPr>
          <w:rStyle w:val="Algorithmvariable"/>
        </w:rPr>
        <w:t>value</w:t>
      </w:r>
      <w:r w:rsidRPr="00495448">
        <w:t xml:space="preserve"> is not provided, then let </w:t>
      </w:r>
      <w:r w:rsidRPr="00495448">
        <w:rPr>
          <w:rStyle w:val="Algorithmvariable"/>
        </w:rPr>
        <w:t>value</w:t>
      </w:r>
      <w:r w:rsidRPr="00495448">
        <w:t xml:space="preserve"> be </w:t>
      </w:r>
      <w:r w:rsidRPr="00495448">
        <w:rPr>
          <w:rStyle w:val="Algorithmkeyword"/>
        </w:rPr>
        <w:t>undefined</w:t>
      </w:r>
      <w:r w:rsidRPr="00495448">
        <w:t>.</w:t>
      </w:r>
    </w:p>
    <w:p w:rsidR="00BB7F36" w:rsidRPr="00495448" w:rsidRDefault="00BB7F36" w:rsidP="00F91DF8">
      <w:pPr>
        <w:pStyle w:val="Algorithm"/>
        <w:numPr>
          <w:ilvl w:val="2"/>
          <w:numId w:val="62"/>
        </w:numPr>
      </w:pPr>
      <w:r w:rsidRPr="00495448">
        <w:t xml:space="preserve">Let </w:t>
      </w:r>
      <w:r w:rsidRPr="00495448">
        <w:rPr>
          <w:rStyle w:val="Algorithmvariable"/>
        </w:rPr>
        <w:t>x</w:t>
      </w:r>
      <w:r w:rsidRPr="00495448">
        <w:t xml:space="preserve"> be ToNumber(</w:t>
      </w:r>
      <w:r w:rsidRPr="00495448">
        <w:rPr>
          <w:rStyle w:val="Algorithmvariable"/>
        </w:rPr>
        <w:t>value</w:t>
      </w:r>
      <w:r w:rsidRPr="00495448">
        <w:t>).</w:t>
      </w:r>
    </w:p>
    <w:p w:rsidR="00BB7F36" w:rsidRPr="00495448" w:rsidRDefault="00BB7F36" w:rsidP="00F91DF8">
      <w:pPr>
        <w:pStyle w:val="Algorithm"/>
        <w:numPr>
          <w:ilvl w:val="2"/>
          <w:numId w:val="62"/>
        </w:numPr>
      </w:pPr>
      <w:r w:rsidRPr="00495448">
        <w:t xml:space="preserve">Return the result of calling the FormatNumber abstract operation (defined below) with arguments </w:t>
      </w:r>
      <w:r w:rsidRPr="00495448">
        <w:rPr>
          <w:rStyle w:val="Algorithmkeyword"/>
        </w:rPr>
        <w:t>this</w:t>
      </w:r>
      <w:r w:rsidRPr="00495448">
        <w:t xml:space="preserve"> and </w:t>
      </w:r>
      <w:r w:rsidRPr="00495448">
        <w:rPr>
          <w:rStyle w:val="Algorithmvariable"/>
        </w:rPr>
        <w:t>x</w:t>
      </w:r>
      <w:r w:rsidRPr="00495448">
        <w:t>.</w:t>
      </w:r>
    </w:p>
    <w:p w:rsidR="00BB7F36" w:rsidRPr="00495448" w:rsidRDefault="00BB7F36" w:rsidP="00F91DF8">
      <w:pPr>
        <w:pStyle w:val="Algorithm"/>
        <w:numPr>
          <w:ilvl w:val="1"/>
          <w:numId w:val="62"/>
        </w:numPr>
      </w:pPr>
      <w:r w:rsidRPr="00495448">
        <w:t xml:space="preserve">Let </w:t>
      </w:r>
      <w:r w:rsidRPr="00495448">
        <w:rPr>
          <w:rStyle w:val="Algorithmvariable"/>
        </w:rPr>
        <w:t>bind</w:t>
      </w:r>
      <w:r w:rsidRPr="00495448">
        <w:t xml:space="preserve"> be the standard built-in function object defined in ES5, 15.3.4.5.</w:t>
      </w:r>
    </w:p>
    <w:p w:rsidR="00BB7F36" w:rsidRPr="00495448" w:rsidRDefault="00BB7F36" w:rsidP="00F91DF8">
      <w:pPr>
        <w:pStyle w:val="Algorithm"/>
        <w:numPr>
          <w:ilvl w:val="1"/>
          <w:numId w:val="62"/>
        </w:numPr>
      </w:pPr>
      <w:r w:rsidRPr="00495448">
        <w:t xml:space="preserve">Let </w:t>
      </w:r>
      <w:r w:rsidRPr="00495448">
        <w:rPr>
          <w:rStyle w:val="Algorithmvariable"/>
        </w:rPr>
        <w:t>bf</w:t>
      </w:r>
      <w:r w:rsidRPr="00495448">
        <w:t xml:space="preserve"> be the result of calling the [[Call]] internal method of </w:t>
      </w:r>
      <w:r w:rsidRPr="00495448">
        <w:rPr>
          <w:rStyle w:val="Algorithmvariable"/>
        </w:rPr>
        <w:t>bind</w:t>
      </w:r>
      <w:r w:rsidRPr="00495448">
        <w:t xml:space="preserve"> with </w:t>
      </w:r>
      <w:r w:rsidRPr="00495448">
        <w:rPr>
          <w:rStyle w:val="Algorithmvariable"/>
        </w:rPr>
        <w:t>F</w:t>
      </w:r>
      <w:r w:rsidRPr="00495448">
        <w:t xml:space="preserve"> as the </w:t>
      </w:r>
      <w:r w:rsidRPr="00495448">
        <w:rPr>
          <w:rStyle w:val="Algorithmkeyword"/>
        </w:rPr>
        <w:t>this</w:t>
      </w:r>
      <w:r w:rsidRPr="00495448">
        <w:t xml:space="preserve"> value and an argument list containing the single item </w:t>
      </w:r>
      <w:r w:rsidRPr="00495448">
        <w:rPr>
          <w:rStyle w:val="Algorithmkeyword"/>
        </w:rPr>
        <w:t>this</w:t>
      </w:r>
      <w:r w:rsidRPr="00495448">
        <w:t>.</w:t>
      </w:r>
    </w:p>
    <w:p w:rsidR="00BB7F36" w:rsidRPr="00495448" w:rsidRDefault="00BB7F36" w:rsidP="00F91DF8">
      <w:pPr>
        <w:pStyle w:val="Algorithm"/>
        <w:numPr>
          <w:ilvl w:val="1"/>
          <w:numId w:val="62"/>
        </w:numPr>
      </w:pPr>
      <w:r w:rsidRPr="00495448">
        <w:t xml:space="preserve">Set the [[boundFormat]] internal property of this NumberFormat object to </w:t>
      </w:r>
      <w:r w:rsidRPr="00495448">
        <w:rPr>
          <w:rStyle w:val="Algorithmvariable"/>
        </w:rPr>
        <w:t>bf</w:t>
      </w:r>
      <w:r w:rsidRPr="00495448">
        <w:t>.</w:t>
      </w:r>
    </w:p>
    <w:p w:rsidR="00BB7F36" w:rsidRPr="00495448" w:rsidRDefault="00BB7F36" w:rsidP="00F91DF8">
      <w:pPr>
        <w:pStyle w:val="Algorithm"/>
        <w:numPr>
          <w:ilvl w:val="0"/>
          <w:numId w:val="62"/>
        </w:numPr>
      </w:pPr>
      <w:r w:rsidRPr="00495448">
        <w:t>Return the value of the [[boundFormat]] internal property of this NumberFormat object.</w:t>
      </w:r>
    </w:p>
    <w:p w:rsidR="00BB7F36" w:rsidRPr="00495448" w:rsidRDefault="00BB7F36" w:rsidP="00BB7F36">
      <w:pPr>
        <w:pStyle w:val="Note"/>
      </w:pPr>
      <w:r>
        <w:t>NOTE</w:t>
      </w:r>
      <w:r>
        <w:tab/>
      </w:r>
      <w:r w:rsidRPr="00495448">
        <w:t>The function returned by [[Get]] is bound to this NumberFormat object so that it can be passed directly to Array.prototype.map or other functions.</w:t>
      </w:r>
    </w:p>
    <w:p w:rsidR="00BB7F36" w:rsidRPr="00495448" w:rsidRDefault="00BB7F36" w:rsidP="00BB7F36">
      <w:r w:rsidRPr="00495448">
        <w:t xml:space="preserve">The value of the [[Set]] attribute is </w:t>
      </w:r>
      <w:r w:rsidRPr="00495448">
        <w:rPr>
          <w:rStyle w:val="Algorithmkeyword"/>
        </w:rPr>
        <w:t>undefined</w:t>
      </w:r>
      <w:r w:rsidRPr="00495448">
        <w:t>.</w:t>
      </w:r>
    </w:p>
    <w:p w:rsidR="00BB7F36" w:rsidRPr="00495448" w:rsidRDefault="00BB7F36" w:rsidP="00BB7F36">
      <w:r w:rsidRPr="00495448">
        <w:t xml:space="preserve">When the FormatNumber abstract operation is called with arguments </w:t>
      </w:r>
      <w:r w:rsidRPr="00495448">
        <w:rPr>
          <w:rStyle w:val="Algorithmvariable"/>
        </w:rPr>
        <w:t>numberFormat</w:t>
      </w:r>
      <w:r w:rsidRPr="00495448">
        <w:t xml:space="preserve"> (which must be </w:t>
      </w:r>
      <w:r w:rsidRPr="00495448">
        <w:rPr>
          <w:lang w:eastAsia="en-US"/>
        </w:rPr>
        <w:t>a</w:t>
      </w:r>
      <w:r>
        <w:rPr>
          <w:lang w:eastAsia="en-US"/>
        </w:rPr>
        <w:t>n object initialized as a</w:t>
      </w:r>
      <w:r w:rsidRPr="00495448">
        <w:rPr>
          <w:lang w:eastAsia="en-US"/>
        </w:rPr>
        <w:t xml:space="preserve"> </w:t>
      </w:r>
      <w:r w:rsidRPr="00495448">
        <w:t xml:space="preserve">NumberFormat) and </w:t>
      </w:r>
      <w:r w:rsidRPr="00495448">
        <w:rPr>
          <w:rStyle w:val="Algorithmvariable"/>
        </w:rPr>
        <w:t>x</w:t>
      </w:r>
      <w:r w:rsidRPr="00495448">
        <w:t xml:space="preserve"> (which must be a Number value), it returns a String value representing </w:t>
      </w:r>
      <w:r w:rsidRPr="00495448">
        <w:rPr>
          <w:rStyle w:val="Algorithmvariable"/>
        </w:rPr>
        <w:t>x</w:t>
      </w:r>
      <w:r w:rsidRPr="00495448">
        <w:t xml:space="preserve"> according to the effective locale and the formatting options of </w:t>
      </w:r>
      <w:r w:rsidRPr="00495448">
        <w:rPr>
          <w:rStyle w:val="Algorithmvariable"/>
        </w:rPr>
        <w:t>numberFormat</w:t>
      </w:r>
      <w:r w:rsidRPr="00495448">
        <w:t>.</w:t>
      </w:r>
    </w:p>
    <w:p w:rsidR="00BB7F36" w:rsidRPr="00495448" w:rsidRDefault="00BB7F36" w:rsidP="00BB7F36">
      <w:r w:rsidRPr="00495448">
        <w:t xml:space="preserve">The computations rely on String values and locations within numeric strings that are dependent upon the implementation and the effective locale of </w:t>
      </w:r>
      <w:r w:rsidRPr="00495448">
        <w:rPr>
          <w:rStyle w:val="Algorithmvariable"/>
        </w:rPr>
        <w:t>numberFormat</w:t>
      </w:r>
      <w:r w:rsidRPr="00495448">
        <w:t xml:space="preserve"> (“ILD”) or upon the implementation, the effective locale, and the numbering system of </w:t>
      </w:r>
      <w:r w:rsidRPr="00495448">
        <w:rPr>
          <w:rStyle w:val="Algorithmvariable"/>
        </w:rPr>
        <w:t>numberFormat</w:t>
      </w:r>
      <w:r w:rsidRPr="00495448">
        <w:t xml:space="preserve"> (“ILND”). The ILD and ILND Strings mentioned, other than those for currency names, must not contain any characters in the General Category “Number, decimal digit” as specified by the Unicode Standard.</w:t>
      </w:r>
    </w:p>
    <w:p w:rsidR="00BB7F36" w:rsidRPr="00495448" w:rsidRDefault="00BB7F36" w:rsidP="00BB7F36">
      <w:pPr>
        <w:pStyle w:val="Note"/>
      </w:pPr>
      <w:r>
        <w:t>NOTE</w:t>
      </w:r>
      <w:r>
        <w:tab/>
      </w:r>
      <w:r w:rsidRPr="00495448">
        <w:t xml:space="preserve">It is recommended that implementations use the locale data provided by the Common Locale Data Repository (available at </w:t>
      </w:r>
      <w:hyperlink r:id="rId33" w:history="1">
        <w:r w:rsidRPr="00495448">
          <w:rPr>
            <w:rStyle w:val="Hyperlink"/>
            <w:lang w:val="en-GB"/>
          </w:rPr>
          <w:t>http://cldr.unicode.org/</w:t>
        </w:r>
      </w:hyperlink>
      <w:r w:rsidRPr="00495448">
        <w:t>).</w:t>
      </w:r>
    </w:p>
    <w:p w:rsidR="00BB7F36" w:rsidRPr="00495448" w:rsidRDefault="00BB7F36" w:rsidP="00BB7F36">
      <w:r w:rsidRPr="00495448">
        <w:t>The following steps are taken:</w:t>
      </w:r>
    </w:p>
    <w:p w:rsidR="00BB7F36" w:rsidRPr="00495448" w:rsidRDefault="00BB7F36" w:rsidP="00F91DF8">
      <w:pPr>
        <w:pStyle w:val="Algorithm"/>
        <w:numPr>
          <w:ilvl w:val="0"/>
          <w:numId w:val="33"/>
        </w:numPr>
      </w:pPr>
      <w:r w:rsidRPr="00495448">
        <w:t xml:space="preserve">Let </w:t>
      </w:r>
      <w:r w:rsidRPr="00495448">
        <w:rPr>
          <w:rStyle w:val="Algorithmvariable"/>
        </w:rPr>
        <w:t>negative</w:t>
      </w:r>
      <w:r w:rsidRPr="00495448">
        <w:t xml:space="preserve"> be </w:t>
      </w:r>
      <w:r w:rsidRPr="00495448">
        <w:rPr>
          <w:rStyle w:val="Algorithmkeyword"/>
        </w:rPr>
        <w:t>false</w:t>
      </w:r>
      <w:r w:rsidRPr="00495448">
        <w:t>.</w:t>
      </w:r>
    </w:p>
    <w:p w:rsidR="00BB7F36" w:rsidRPr="00495448" w:rsidRDefault="00BB7F36" w:rsidP="00F91DF8">
      <w:pPr>
        <w:pStyle w:val="Algorithm"/>
        <w:numPr>
          <w:ilvl w:val="0"/>
          <w:numId w:val="33"/>
        </w:numPr>
      </w:pPr>
      <w:r w:rsidRPr="00495448">
        <w:t>If the result of isFinite(</w:t>
      </w:r>
      <w:r w:rsidRPr="00495448">
        <w:rPr>
          <w:rStyle w:val="Algorithmvariable"/>
        </w:rPr>
        <w:t>x</w:t>
      </w:r>
      <w:r w:rsidRPr="00495448">
        <w:t xml:space="preserve">) is </w:t>
      </w:r>
      <w:r w:rsidRPr="00495448">
        <w:rPr>
          <w:rStyle w:val="Algorithmkeyword"/>
        </w:rPr>
        <w:t>false</w:t>
      </w:r>
      <w:r w:rsidRPr="00495448">
        <w:t>, then</w:t>
      </w:r>
    </w:p>
    <w:p w:rsidR="00BB7F36" w:rsidRPr="00495448" w:rsidRDefault="00BB7F36" w:rsidP="00F91DF8">
      <w:pPr>
        <w:pStyle w:val="Algorithm"/>
        <w:numPr>
          <w:ilvl w:val="1"/>
          <w:numId w:val="33"/>
        </w:numPr>
      </w:pPr>
      <w:r w:rsidRPr="00495448">
        <w:t xml:space="preserve">If </w:t>
      </w:r>
      <w:r w:rsidRPr="00495448">
        <w:rPr>
          <w:rStyle w:val="Algorithmvariable"/>
        </w:rPr>
        <w:t>x</w:t>
      </w:r>
      <w:r w:rsidRPr="00495448">
        <w:t xml:space="preserve"> is </w:t>
      </w:r>
      <w:r w:rsidRPr="00495448">
        <w:rPr>
          <w:rStyle w:val="Algorithmkeyword"/>
        </w:rPr>
        <w:t>NaN</w:t>
      </w:r>
      <w:r w:rsidRPr="00495448">
        <w:t xml:space="preserve">, then let </w:t>
      </w:r>
      <w:r w:rsidRPr="00495448">
        <w:rPr>
          <w:rStyle w:val="Algorithmvariable"/>
        </w:rPr>
        <w:t>n</w:t>
      </w:r>
      <w:r w:rsidRPr="00495448">
        <w:t xml:space="preserve"> be an ILD String value indicating the NaN value.</w:t>
      </w:r>
    </w:p>
    <w:p w:rsidR="00BB7F36" w:rsidRPr="00495448" w:rsidRDefault="00BB7F36" w:rsidP="00F91DF8">
      <w:pPr>
        <w:pStyle w:val="Algorithm"/>
        <w:numPr>
          <w:ilvl w:val="1"/>
          <w:numId w:val="33"/>
        </w:numPr>
      </w:pPr>
      <w:r w:rsidRPr="00495448">
        <w:t>Else</w:t>
      </w:r>
    </w:p>
    <w:p w:rsidR="00BB7F36" w:rsidRPr="00495448" w:rsidRDefault="00BB7F36" w:rsidP="00F91DF8">
      <w:pPr>
        <w:pStyle w:val="Algorithm"/>
        <w:numPr>
          <w:ilvl w:val="2"/>
          <w:numId w:val="33"/>
        </w:numPr>
      </w:pPr>
      <w:r w:rsidRPr="00495448">
        <w:t xml:space="preserve">Let </w:t>
      </w:r>
      <w:r w:rsidRPr="00495448">
        <w:rPr>
          <w:rStyle w:val="Algorithmvariable"/>
        </w:rPr>
        <w:t>n</w:t>
      </w:r>
      <w:r w:rsidRPr="00495448">
        <w:t xml:space="preserve"> be an ILD String value indicating infinity.</w:t>
      </w:r>
    </w:p>
    <w:p w:rsidR="00BB7F36" w:rsidRPr="00495448" w:rsidRDefault="00BB7F36" w:rsidP="00F91DF8">
      <w:pPr>
        <w:pStyle w:val="Algorithm"/>
        <w:numPr>
          <w:ilvl w:val="2"/>
          <w:numId w:val="33"/>
        </w:numPr>
      </w:pPr>
      <w:r w:rsidRPr="00495448">
        <w:t xml:space="preserve">If </w:t>
      </w:r>
      <w:r w:rsidRPr="00495448">
        <w:rPr>
          <w:rStyle w:val="Algorithmvariable"/>
        </w:rPr>
        <w:t>x</w:t>
      </w:r>
      <w:r w:rsidRPr="00495448">
        <w:t xml:space="preserve"> &lt; 0, then let </w:t>
      </w:r>
      <w:r w:rsidRPr="00495448">
        <w:rPr>
          <w:rStyle w:val="Algorithmvariable"/>
        </w:rPr>
        <w:t>negative</w:t>
      </w:r>
      <w:r w:rsidRPr="00495448">
        <w:t xml:space="preserve"> be </w:t>
      </w:r>
      <w:r w:rsidRPr="00495448">
        <w:rPr>
          <w:rStyle w:val="Algorithmkeyword"/>
        </w:rPr>
        <w:t>true</w:t>
      </w:r>
      <w:r w:rsidRPr="00495448">
        <w:t>.</w:t>
      </w:r>
    </w:p>
    <w:p w:rsidR="00BB7F36" w:rsidRPr="00495448" w:rsidRDefault="00BB7F36" w:rsidP="00F91DF8">
      <w:pPr>
        <w:pStyle w:val="Algorithm"/>
        <w:numPr>
          <w:ilvl w:val="0"/>
          <w:numId w:val="33"/>
        </w:numPr>
      </w:pPr>
      <w:r w:rsidRPr="00495448">
        <w:t>Else</w:t>
      </w:r>
    </w:p>
    <w:p w:rsidR="00BB7F36" w:rsidRPr="00495448" w:rsidRDefault="00BB7F36" w:rsidP="00F91DF8">
      <w:pPr>
        <w:pStyle w:val="Algorithm"/>
        <w:numPr>
          <w:ilvl w:val="1"/>
          <w:numId w:val="33"/>
        </w:numPr>
      </w:pPr>
      <w:r w:rsidRPr="00495448">
        <w:t xml:space="preserve">If </w:t>
      </w:r>
      <w:r w:rsidRPr="00495448">
        <w:rPr>
          <w:rStyle w:val="Algorithmvariable"/>
        </w:rPr>
        <w:t>x</w:t>
      </w:r>
      <w:r w:rsidRPr="00495448">
        <w:t xml:space="preserve"> &lt; 0, then</w:t>
      </w:r>
    </w:p>
    <w:p w:rsidR="00BB7F36" w:rsidRPr="00495448" w:rsidRDefault="00BB7F36" w:rsidP="00F91DF8">
      <w:pPr>
        <w:pStyle w:val="Algorithm"/>
        <w:numPr>
          <w:ilvl w:val="2"/>
          <w:numId w:val="33"/>
        </w:numPr>
      </w:pPr>
      <w:r w:rsidRPr="00495448">
        <w:t xml:space="preserve">Let </w:t>
      </w:r>
      <w:r w:rsidRPr="00495448">
        <w:rPr>
          <w:rStyle w:val="Algorithmvariable"/>
        </w:rPr>
        <w:t>negative</w:t>
      </w:r>
      <w:r w:rsidRPr="00495448">
        <w:t xml:space="preserve"> be </w:t>
      </w:r>
      <w:r w:rsidRPr="00495448">
        <w:rPr>
          <w:rStyle w:val="Algorithmkeyword"/>
        </w:rPr>
        <w:t>true</w:t>
      </w:r>
      <w:r w:rsidRPr="00495448">
        <w:t>.</w:t>
      </w:r>
    </w:p>
    <w:p w:rsidR="00BB7F36" w:rsidRPr="00495448" w:rsidRDefault="00BB7F36" w:rsidP="00F91DF8">
      <w:pPr>
        <w:pStyle w:val="Algorithm"/>
        <w:numPr>
          <w:ilvl w:val="2"/>
          <w:numId w:val="33"/>
        </w:numPr>
      </w:pPr>
      <w:r w:rsidRPr="00495448">
        <w:t xml:space="preserve">Let </w:t>
      </w:r>
      <w:r w:rsidRPr="00495448">
        <w:rPr>
          <w:rStyle w:val="Algorithmvariable"/>
        </w:rPr>
        <w:t>x</w:t>
      </w:r>
      <w:r w:rsidRPr="00495448">
        <w:t xml:space="preserve"> be -</w:t>
      </w:r>
      <w:r w:rsidRPr="00495448">
        <w:rPr>
          <w:rStyle w:val="Algorithmvariable"/>
        </w:rPr>
        <w:t>x</w:t>
      </w:r>
      <w:r w:rsidRPr="00495448">
        <w:t>.</w:t>
      </w:r>
    </w:p>
    <w:p w:rsidR="00BB7F36" w:rsidRPr="00495448" w:rsidRDefault="00BB7F36" w:rsidP="00F91DF8">
      <w:pPr>
        <w:pStyle w:val="Algorithm"/>
        <w:numPr>
          <w:ilvl w:val="1"/>
          <w:numId w:val="33"/>
        </w:numPr>
      </w:pPr>
      <w:r w:rsidRPr="00495448">
        <w:t xml:space="preserve">If the value of the [[style]] internal property of </w:t>
      </w:r>
      <w:r w:rsidRPr="00495448">
        <w:rPr>
          <w:rStyle w:val="Algorithmvariable"/>
        </w:rPr>
        <w:t>numberFormat</w:t>
      </w:r>
      <w:r w:rsidRPr="00495448">
        <w:t xml:space="preserve"> is </w:t>
      </w:r>
      <w:r w:rsidRPr="00495448">
        <w:rPr>
          <w:rStyle w:val="Algorithmkeyword"/>
        </w:rPr>
        <w:t>"percent"</w:t>
      </w:r>
      <w:r w:rsidRPr="00495448">
        <w:t xml:space="preserve">, let </w:t>
      </w:r>
      <w:r w:rsidRPr="00495448">
        <w:rPr>
          <w:rStyle w:val="Algorithmvariable"/>
        </w:rPr>
        <w:t>x</w:t>
      </w:r>
      <w:r w:rsidRPr="00495448">
        <w:t xml:space="preserve"> be 100 </w:t>
      </w:r>
      <w:r w:rsidRPr="00495448">
        <w:rPr>
          <w:rFonts w:ascii="Cambria" w:hAnsi="Cambria" w:cs="Cambria"/>
        </w:rPr>
        <w:t>×</w:t>
      </w:r>
      <w:r w:rsidRPr="00495448">
        <w:t xml:space="preserve"> </w:t>
      </w:r>
      <w:r w:rsidRPr="00495448">
        <w:rPr>
          <w:rStyle w:val="Algorithmvariable"/>
        </w:rPr>
        <w:t>x</w:t>
      </w:r>
      <w:r w:rsidRPr="00495448">
        <w:t>.</w:t>
      </w:r>
    </w:p>
    <w:p w:rsidR="00BB7F36" w:rsidRPr="00495448" w:rsidRDefault="00BB7F36" w:rsidP="00F91DF8">
      <w:pPr>
        <w:pStyle w:val="Algorithm"/>
        <w:numPr>
          <w:ilvl w:val="1"/>
          <w:numId w:val="33"/>
        </w:numPr>
      </w:pPr>
      <w:r w:rsidRPr="00495448">
        <w:t xml:space="preserve">If the [[minimumSignificantDigits]] and [[maximumSignificantDigits]] internal properties of </w:t>
      </w:r>
      <w:r w:rsidRPr="00495448">
        <w:rPr>
          <w:rStyle w:val="Algorithmvariable"/>
        </w:rPr>
        <w:t>numberFormat</w:t>
      </w:r>
      <w:r w:rsidRPr="00495448">
        <w:t xml:space="preserve"> are present, then</w:t>
      </w:r>
    </w:p>
    <w:p w:rsidR="00BB7F36" w:rsidRPr="00495448" w:rsidRDefault="00BB7F36" w:rsidP="00F91DF8">
      <w:pPr>
        <w:pStyle w:val="Algorithm"/>
        <w:numPr>
          <w:ilvl w:val="2"/>
          <w:numId w:val="33"/>
        </w:numPr>
      </w:pPr>
      <w:r w:rsidRPr="00495448">
        <w:t xml:space="preserve">Let </w:t>
      </w:r>
      <w:r w:rsidRPr="00495448">
        <w:rPr>
          <w:rStyle w:val="Algorithmvariable"/>
        </w:rPr>
        <w:t>n</w:t>
      </w:r>
      <w:r w:rsidRPr="00495448">
        <w:t xml:space="preserve"> be the result of calling the ToRawPrecision abstract operation (defined below), passing as arguments </w:t>
      </w:r>
      <w:r w:rsidRPr="00495448">
        <w:rPr>
          <w:rStyle w:val="Algorithmvariable"/>
        </w:rPr>
        <w:t>x</w:t>
      </w:r>
      <w:r w:rsidRPr="00495448">
        <w:t xml:space="preserve"> and the values of the [[minimumSignificantDigits]] and [[maximumSignificantDigits]] internal properties of </w:t>
      </w:r>
      <w:r w:rsidRPr="00495448">
        <w:rPr>
          <w:rStyle w:val="Algorithmvariable"/>
        </w:rPr>
        <w:t>numberFormat</w:t>
      </w:r>
      <w:r w:rsidRPr="00495448">
        <w:t>.</w:t>
      </w:r>
    </w:p>
    <w:p w:rsidR="00BB7F36" w:rsidRPr="00495448" w:rsidRDefault="00BB7F36" w:rsidP="00F91DF8">
      <w:pPr>
        <w:pStyle w:val="Algorithm"/>
        <w:numPr>
          <w:ilvl w:val="1"/>
          <w:numId w:val="33"/>
        </w:numPr>
      </w:pPr>
      <w:r w:rsidRPr="00495448">
        <w:t>Else</w:t>
      </w:r>
    </w:p>
    <w:p w:rsidR="00BB7F36" w:rsidRPr="00495448" w:rsidRDefault="00BB7F36" w:rsidP="00F91DF8">
      <w:pPr>
        <w:pStyle w:val="Algorithm"/>
        <w:numPr>
          <w:ilvl w:val="2"/>
          <w:numId w:val="33"/>
        </w:numPr>
      </w:pPr>
      <w:r w:rsidRPr="00495448">
        <w:t xml:space="preserve">Let </w:t>
      </w:r>
      <w:r w:rsidRPr="00495448">
        <w:rPr>
          <w:rStyle w:val="Algorithmvariable"/>
        </w:rPr>
        <w:t>n</w:t>
      </w:r>
      <w:r w:rsidRPr="00495448">
        <w:t xml:space="preserve"> be the result of calling the ToRawFixed abstract operation (defined below), passing as arguments </w:t>
      </w:r>
      <w:r w:rsidRPr="00495448">
        <w:rPr>
          <w:rStyle w:val="Algorithmvariable"/>
        </w:rPr>
        <w:t>x</w:t>
      </w:r>
      <w:r w:rsidRPr="00495448">
        <w:t xml:space="preserve"> and the values of the [[minimumIntegerDigits]], [[minimumFractionDigits]], and [[maximumFractionDigits]] internal properties of </w:t>
      </w:r>
      <w:r w:rsidRPr="00495448">
        <w:rPr>
          <w:rStyle w:val="Algorithmvariable"/>
        </w:rPr>
        <w:t>numberFormat</w:t>
      </w:r>
      <w:r w:rsidRPr="00495448">
        <w:t>.</w:t>
      </w:r>
    </w:p>
    <w:p w:rsidR="00BB7F36" w:rsidRPr="00495448" w:rsidRDefault="00BB7F36" w:rsidP="00F91DF8">
      <w:pPr>
        <w:pStyle w:val="Algorithm"/>
        <w:numPr>
          <w:ilvl w:val="1"/>
          <w:numId w:val="33"/>
        </w:numPr>
      </w:pPr>
      <w:r w:rsidRPr="00495448">
        <w:lastRenderedPageBreak/>
        <w:t xml:space="preserve">If the value of the [[numberingSystem]] internal property of </w:t>
      </w:r>
      <w:r w:rsidRPr="00495448">
        <w:rPr>
          <w:rStyle w:val="Algorithmvariable"/>
        </w:rPr>
        <w:t>numberFormat</w:t>
      </w:r>
      <w:r w:rsidRPr="00495448">
        <w:t xml:space="preserve"> matches one of the values in the “Numbering System” column of </w:t>
      </w:r>
      <w:r w:rsidRPr="00495448">
        <w:fldChar w:fldCharType="begin"/>
      </w:r>
      <w:r w:rsidRPr="00495448">
        <w:instrText xml:space="preserve"> REF _Ref182134435 \h </w:instrText>
      </w:r>
      <w:r w:rsidRPr="00495448">
        <w:fldChar w:fldCharType="separate"/>
      </w:r>
      <w:r w:rsidRPr="00495448">
        <w:t xml:space="preserve">Table </w:t>
      </w:r>
      <w:r>
        <w:rPr>
          <w:noProof/>
        </w:rPr>
        <w:t>2</w:t>
      </w:r>
      <w:r w:rsidRPr="00495448">
        <w:fldChar w:fldCharType="end"/>
      </w:r>
      <w:r w:rsidRPr="00495448">
        <w:t xml:space="preserve"> below, then</w:t>
      </w:r>
    </w:p>
    <w:p w:rsidR="00BB7F36" w:rsidRPr="00495448" w:rsidRDefault="00BB7F36" w:rsidP="00F91DF8">
      <w:pPr>
        <w:pStyle w:val="Algorithm"/>
        <w:numPr>
          <w:ilvl w:val="2"/>
          <w:numId w:val="33"/>
        </w:numPr>
      </w:pPr>
      <w:r w:rsidRPr="00495448">
        <w:t xml:space="preserve">Let </w:t>
      </w:r>
      <w:r w:rsidRPr="00495448">
        <w:rPr>
          <w:rStyle w:val="Algorithmvariable"/>
        </w:rPr>
        <w:t>digits</w:t>
      </w:r>
      <w:r w:rsidRPr="00495448">
        <w:t xml:space="preserve"> be an array whose 10 String valued elements are the UTF-16 string representations of the 10 digits specified in the “Digits” column of </w:t>
      </w:r>
      <w:r w:rsidRPr="00495448">
        <w:fldChar w:fldCharType="begin"/>
      </w:r>
      <w:r w:rsidRPr="00495448">
        <w:instrText xml:space="preserve"> REF _Ref182134435 \h </w:instrText>
      </w:r>
      <w:r w:rsidRPr="00495448">
        <w:fldChar w:fldCharType="separate"/>
      </w:r>
      <w:r w:rsidRPr="00495448">
        <w:t xml:space="preserve">Table </w:t>
      </w:r>
      <w:r>
        <w:rPr>
          <w:noProof/>
        </w:rPr>
        <w:t>2</w:t>
      </w:r>
      <w:r w:rsidRPr="00495448">
        <w:fldChar w:fldCharType="end"/>
      </w:r>
      <w:r w:rsidRPr="00495448">
        <w:t xml:space="preserve"> in the row containing the value of the [[numberingSystem]] internal property.</w:t>
      </w:r>
    </w:p>
    <w:p w:rsidR="00BB7F36" w:rsidRPr="00495448" w:rsidRDefault="00BB7F36" w:rsidP="00F91DF8">
      <w:pPr>
        <w:pStyle w:val="Algorithm"/>
        <w:numPr>
          <w:ilvl w:val="2"/>
          <w:numId w:val="33"/>
        </w:numPr>
      </w:pPr>
      <w:r w:rsidRPr="00495448">
        <w:t xml:space="preserve">Replace each </w:t>
      </w:r>
      <w:r w:rsidRPr="00495448">
        <w:rPr>
          <w:rStyle w:val="Algorithmvariable"/>
        </w:rPr>
        <w:t>digit</w:t>
      </w:r>
      <w:r w:rsidRPr="00495448">
        <w:t xml:space="preserve"> in </w:t>
      </w:r>
      <w:r w:rsidRPr="00495448">
        <w:rPr>
          <w:rStyle w:val="Algorithmvariable"/>
        </w:rPr>
        <w:t>n</w:t>
      </w:r>
      <w:r w:rsidRPr="00495448">
        <w:t xml:space="preserve"> with the value of </w:t>
      </w:r>
      <w:r w:rsidRPr="00495448">
        <w:rPr>
          <w:rStyle w:val="Algorithmvariable"/>
        </w:rPr>
        <w:t>digits</w:t>
      </w:r>
      <w:r w:rsidRPr="00495448">
        <w:t>[</w:t>
      </w:r>
      <w:r w:rsidRPr="00495448">
        <w:rPr>
          <w:rStyle w:val="Algorithmvariable"/>
        </w:rPr>
        <w:t>digit</w:t>
      </w:r>
      <w:r w:rsidRPr="00495448">
        <w:t>].</w:t>
      </w:r>
    </w:p>
    <w:p w:rsidR="00BB7F36" w:rsidRPr="00495448" w:rsidRDefault="00BB7F36" w:rsidP="00F91DF8">
      <w:pPr>
        <w:pStyle w:val="Algorithm"/>
        <w:numPr>
          <w:ilvl w:val="1"/>
          <w:numId w:val="33"/>
        </w:numPr>
      </w:pPr>
      <w:r w:rsidRPr="00495448">
        <w:t xml:space="preserve">Else use an implementation dependent algorithm to map </w:t>
      </w:r>
      <w:r w:rsidRPr="00495448">
        <w:rPr>
          <w:rStyle w:val="Algorithmvariable"/>
        </w:rPr>
        <w:t>n</w:t>
      </w:r>
      <w:r w:rsidRPr="00495448">
        <w:t xml:space="preserve"> to the appropriate representation of </w:t>
      </w:r>
      <w:r w:rsidRPr="00495448">
        <w:rPr>
          <w:rStyle w:val="Algorithmvariable"/>
        </w:rPr>
        <w:t>n</w:t>
      </w:r>
      <w:r w:rsidRPr="00495448">
        <w:t xml:space="preserve"> in the given numbering system.</w:t>
      </w:r>
    </w:p>
    <w:p w:rsidR="00BB7F36" w:rsidRPr="00495448" w:rsidRDefault="00BB7F36" w:rsidP="00F91DF8">
      <w:pPr>
        <w:pStyle w:val="Algorithm"/>
        <w:numPr>
          <w:ilvl w:val="1"/>
          <w:numId w:val="33"/>
        </w:numPr>
      </w:pPr>
      <w:r w:rsidRPr="00495448">
        <w:t xml:space="preserve">If </w:t>
      </w:r>
      <w:r w:rsidRPr="00495448">
        <w:rPr>
          <w:rStyle w:val="Algorithmvariable"/>
        </w:rPr>
        <w:t>n</w:t>
      </w:r>
      <w:r w:rsidRPr="00495448">
        <w:t xml:space="preserve"> contains the character </w:t>
      </w:r>
      <w:r w:rsidRPr="00495448">
        <w:rPr>
          <w:rStyle w:val="Algorithmcode"/>
        </w:rPr>
        <w:t>"."</w:t>
      </w:r>
      <w:r w:rsidRPr="00495448">
        <w:t>, then replace it with an ILND String representing the decimal separator.</w:t>
      </w:r>
    </w:p>
    <w:p w:rsidR="00BB7F36" w:rsidRPr="00495448" w:rsidRDefault="00BB7F36" w:rsidP="00F91DF8">
      <w:pPr>
        <w:pStyle w:val="Algorithm"/>
        <w:numPr>
          <w:ilvl w:val="1"/>
          <w:numId w:val="33"/>
        </w:numPr>
      </w:pPr>
      <w:r w:rsidRPr="00495448">
        <w:t xml:space="preserve">If the value of the [[useGrouping]] internal property of </w:t>
      </w:r>
      <w:r w:rsidRPr="00495448">
        <w:rPr>
          <w:rStyle w:val="Algorithmvariable"/>
        </w:rPr>
        <w:t>numberFormat</w:t>
      </w:r>
      <w:r w:rsidRPr="00495448">
        <w:t xml:space="preserve"> is </w:t>
      </w:r>
      <w:r w:rsidRPr="00495448">
        <w:rPr>
          <w:rStyle w:val="Algorithmkeyword"/>
        </w:rPr>
        <w:t>true</w:t>
      </w:r>
      <w:r w:rsidRPr="00495448">
        <w:t xml:space="preserve">, then insert an ILND String representing a grouping separator into an ILND set of locations within the integer part of </w:t>
      </w:r>
      <w:r w:rsidRPr="00495448">
        <w:rPr>
          <w:rStyle w:val="Algorithmvariable"/>
        </w:rPr>
        <w:t>n</w:t>
      </w:r>
      <w:r w:rsidRPr="00495448">
        <w:t>.</w:t>
      </w:r>
    </w:p>
    <w:p w:rsidR="00BB7F36" w:rsidRPr="00495448" w:rsidRDefault="00BB7F36" w:rsidP="00F91DF8">
      <w:pPr>
        <w:pStyle w:val="Algorithm"/>
        <w:numPr>
          <w:ilvl w:val="0"/>
          <w:numId w:val="33"/>
        </w:numPr>
      </w:pPr>
      <w:r w:rsidRPr="00495448">
        <w:t xml:space="preserve">If </w:t>
      </w:r>
      <w:r w:rsidRPr="00495448">
        <w:rPr>
          <w:rStyle w:val="Algorithmvariable"/>
        </w:rPr>
        <w:t>negative</w:t>
      </w:r>
      <w:r w:rsidRPr="00495448">
        <w:t xml:space="preserve"> is </w:t>
      </w:r>
      <w:r w:rsidRPr="00495448">
        <w:rPr>
          <w:rStyle w:val="Algorithmkeyword"/>
        </w:rPr>
        <w:t>true</w:t>
      </w:r>
      <w:r w:rsidRPr="00495448">
        <w:t xml:space="preserve">, then let </w:t>
      </w:r>
      <w:r w:rsidRPr="00495448">
        <w:rPr>
          <w:rStyle w:val="Algorithmvariable"/>
        </w:rPr>
        <w:t>result</w:t>
      </w:r>
      <w:r w:rsidRPr="00495448">
        <w:t xml:space="preserve"> be the value of the [[negativePattern]] internal property of </w:t>
      </w:r>
      <w:r w:rsidRPr="00495448">
        <w:rPr>
          <w:rStyle w:val="Algorithmvariable"/>
        </w:rPr>
        <w:t>numberFormat</w:t>
      </w:r>
      <w:r w:rsidRPr="00495448">
        <w:t xml:space="preserve">; else let </w:t>
      </w:r>
      <w:r w:rsidRPr="00495448">
        <w:rPr>
          <w:rStyle w:val="Algorithmvariable"/>
        </w:rPr>
        <w:t>result</w:t>
      </w:r>
      <w:r w:rsidRPr="00495448">
        <w:t xml:space="preserve"> be the value of the [[positivePattern]] internal property of </w:t>
      </w:r>
      <w:r w:rsidRPr="00495448">
        <w:rPr>
          <w:rStyle w:val="Algorithmvariable"/>
        </w:rPr>
        <w:t>numberFormat</w:t>
      </w:r>
      <w:r w:rsidRPr="00495448">
        <w:t>.</w:t>
      </w:r>
    </w:p>
    <w:p w:rsidR="00BB7F36" w:rsidRPr="00495448" w:rsidRDefault="00BB7F36" w:rsidP="00F91DF8">
      <w:pPr>
        <w:pStyle w:val="Algorithm"/>
        <w:numPr>
          <w:ilvl w:val="0"/>
          <w:numId w:val="33"/>
        </w:numPr>
      </w:pPr>
      <w:r w:rsidRPr="00495448">
        <w:t xml:space="preserve">Replace the substring </w:t>
      </w:r>
      <w:r w:rsidRPr="00495448">
        <w:rPr>
          <w:rStyle w:val="Algorithmcode"/>
        </w:rPr>
        <w:t>"{number}"</w:t>
      </w:r>
      <w:r w:rsidRPr="00495448">
        <w:t xml:space="preserve"> within </w:t>
      </w:r>
      <w:r w:rsidRPr="00495448">
        <w:rPr>
          <w:rStyle w:val="Algorithmvariable"/>
        </w:rPr>
        <w:t>result</w:t>
      </w:r>
      <w:r w:rsidRPr="00495448">
        <w:t xml:space="preserve"> with </w:t>
      </w:r>
      <w:r w:rsidRPr="00495448">
        <w:rPr>
          <w:rStyle w:val="Algorithmvariable"/>
        </w:rPr>
        <w:t>n</w:t>
      </w:r>
      <w:r w:rsidRPr="00495448">
        <w:t>.</w:t>
      </w:r>
    </w:p>
    <w:p w:rsidR="00BB7F36" w:rsidRPr="00495448" w:rsidRDefault="00BB7F36" w:rsidP="00F91DF8">
      <w:pPr>
        <w:pStyle w:val="Algorithm"/>
        <w:numPr>
          <w:ilvl w:val="0"/>
          <w:numId w:val="33"/>
        </w:numPr>
      </w:pPr>
      <w:r w:rsidRPr="00495448">
        <w:t xml:space="preserve">If the value of the [[style]] internal property of </w:t>
      </w:r>
      <w:r w:rsidRPr="00495448">
        <w:rPr>
          <w:rStyle w:val="Algorithmvariable"/>
        </w:rPr>
        <w:t>numberFormat</w:t>
      </w:r>
      <w:r w:rsidRPr="00495448">
        <w:t xml:space="preserve"> is </w:t>
      </w:r>
      <w:r w:rsidRPr="00495448">
        <w:rPr>
          <w:rStyle w:val="Algorithmcode"/>
        </w:rPr>
        <w:t>"currency"</w:t>
      </w:r>
      <w:r w:rsidRPr="00495448">
        <w:t>, then:</w:t>
      </w:r>
    </w:p>
    <w:p w:rsidR="00BB7F36" w:rsidRPr="00495448" w:rsidRDefault="00BB7F36" w:rsidP="00F91DF8">
      <w:pPr>
        <w:pStyle w:val="Algorithm"/>
        <w:numPr>
          <w:ilvl w:val="1"/>
          <w:numId w:val="33"/>
        </w:numPr>
      </w:pPr>
      <w:r w:rsidRPr="00495448">
        <w:t xml:space="preserve">Let </w:t>
      </w:r>
      <w:r w:rsidRPr="00495448">
        <w:rPr>
          <w:rStyle w:val="Algorithmvariable"/>
        </w:rPr>
        <w:t>currency</w:t>
      </w:r>
      <w:r w:rsidRPr="00495448">
        <w:t xml:space="preserve"> be the value of the [[currency]] internal property of </w:t>
      </w:r>
      <w:r w:rsidRPr="00495448">
        <w:rPr>
          <w:rStyle w:val="Algorithmvariable"/>
        </w:rPr>
        <w:t>numberFormat</w:t>
      </w:r>
      <w:r w:rsidRPr="00495448">
        <w:t>.</w:t>
      </w:r>
    </w:p>
    <w:p w:rsidR="00BB7F36" w:rsidRPr="00495448" w:rsidRDefault="00BB7F36" w:rsidP="00F91DF8">
      <w:pPr>
        <w:pStyle w:val="Algorithm"/>
        <w:numPr>
          <w:ilvl w:val="1"/>
          <w:numId w:val="33"/>
        </w:numPr>
      </w:pPr>
      <w:r w:rsidRPr="00495448">
        <w:t xml:space="preserve">If the value of the [[currencyDisplay]] internal property of </w:t>
      </w:r>
      <w:r w:rsidRPr="00495448">
        <w:rPr>
          <w:rStyle w:val="Algorithmvariable"/>
        </w:rPr>
        <w:t>numberFormat</w:t>
      </w:r>
      <w:r w:rsidRPr="00495448">
        <w:t xml:space="preserve"> is </w:t>
      </w:r>
      <w:r w:rsidRPr="00495448">
        <w:rPr>
          <w:rStyle w:val="Algorithmcode"/>
        </w:rPr>
        <w:t>"code"</w:t>
      </w:r>
      <w:r w:rsidRPr="00495448">
        <w:t xml:space="preserve">, then let </w:t>
      </w:r>
      <w:r w:rsidRPr="00495448">
        <w:rPr>
          <w:rStyle w:val="Algorithmvariable"/>
        </w:rPr>
        <w:t>cd</w:t>
      </w:r>
      <w:r w:rsidRPr="00495448">
        <w:t xml:space="preserve"> be </w:t>
      </w:r>
      <w:r w:rsidRPr="00495448">
        <w:rPr>
          <w:rStyle w:val="Algorithmvariable"/>
        </w:rPr>
        <w:t>currency</w:t>
      </w:r>
      <w:r w:rsidRPr="00495448">
        <w:t>.</w:t>
      </w:r>
    </w:p>
    <w:p w:rsidR="00BB7F36" w:rsidRPr="00495448" w:rsidRDefault="00BB7F36" w:rsidP="00F91DF8">
      <w:pPr>
        <w:pStyle w:val="Algorithm"/>
        <w:numPr>
          <w:ilvl w:val="1"/>
          <w:numId w:val="33"/>
        </w:numPr>
      </w:pPr>
      <w:r w:rsidRPr="00495448">
        <w:t xml:space="preserve">Else if the value of the [[currencyDisplay]] internal property of </w:t>
      </w:r>
      <w:r w:rsidRPr="00495448">
        <w:rPr>
          <w:rStyle w:val="Algorithmvariable"/>
        </w:rPr>
        <w:t>numberFormat</w:t>
      </w:r>
      <w:r w:rsidRPr="00495448">
        <w:t xml:space="preserve"> is </w:t>
      </w:r>
      <w:r w:rsidRPr="00495448">
        <w:rPr>
          <w:rStyle w:val="Algorithmcode"/>
        </w:rPr>
        <w:t>"symbol"</w:t>
      </w:r>
      <w:r w:rsidRPr="00495448">
        <w:t xml:space="preserve">, then let </w:t>
      </w:r>
      <w:r w:rsidRPr="00495448">
        <w:rPr>
          <w:rStyle w:val="Algorithmvariable"/>
        </w:rPr>
        <w:t>cd</w:t>
      </w:r>
      <w:r w:rsidRPr="00495448">
        <w:t xml:space="preserve"> be an ILD string representing </w:t>
      </w:r>
      <w:r w:rsidRPr="00495448">
        <w:rPr>
          <w:rStyle w:val="Algorithmvariable"/>
        </w:rPr>
        <w:t>currency</w:t>
      </w:r>
      <w:r w:rsidRPr="00495448">
        <w:t xml:space="preserve"> in short form. If the implementation does not have such a representation of </w:t>
      </w:r>
      <w:r w:rsidRPr="00495448">
        <w:rPr>
          <w:rStyle w:val="Algorithmvariable"/>
        </w:rPr>
        <w:t>currency</w:t>
      </w:r>
      <w:r w:rsidRPr="00495448">
        <w:t xml:space="preserve">, then use </w:t>
      </w:r>
      <w:r w:rsidRPr="00495448">
        <w:rPr>
          <w:rStyle w:val="Algorithmvariable"/>
        </w:rPr>
        <w:t>currency</w:t>
      </w:r>
      <w:r w:rsidRPr="00495448">
        <w:t xml:space="preserve"> itself.</w:t>
      </w:r>
    </w:p>
    <w:p w:rsidR="00BB7F36" w:rsidRPr="00495448" w:rsidRDefault="00BB7F36" w:rsidP="00F91DF8">
      <w:pPr>
        <w:pStyle w:val="Algorithm"/>
        <w:numPr>
          <w:ilvl w:val="1"/>
          <w:numId w:val="33"/>
        </w:numPr>
      </w:pPr>
      <w:r w:rsidRPr="00495448">
        <w:t xml:space="preserve">Else if the value of the [[currencyDisplay]] internal property of </w:t>
      </w:r>
      <w:r w:rsidRPr="00495448">
        <w:rPr>
          <w:rStyle w:val="Algorithmvariable"/>
        </w:rPr>
        <w:t>numberFormat</w:t>
      </w:r>
      <w:r w:rsidRPr="00495448">
        <w:t xml:space="preserve"> is </w:t>
      </w:r>
      <w:r w:rsidRPr="00495448">
        <w:rPr>
          <w:rStyle w:val="Algorithmcode"/>
        </w:rPr>
        <w:t>"name"</w:t>
      </w:r>
      <w:r w:rsidRPr="00495448">
        <w:t xml:space="preserve">, then let </w:t>
      </w:r>
      <w:r w:rsidRPr="00495448">
        <w:rPr>
          <w:rStyle w:val="Algorithmvariable"/>
        </w:rPr>
        <w:t>cd</w:t>
      </w:r>
      <w:r w:rsidRPr="00495448">
        <w:t xml:space="preserve"> be an ILD string representing </w:t>
      </w:r>
      <w:r w:rsidRPr="00495448">
        <w:rPr>
          <w:rStyle w:val="Algorithmvariable"/>
        </w:rPr>
        <w:t>currency</w:t>
      </w:r>
      <w:r w:rsidRPr="00495448">
        <w:t xml:space="preserve"> in long form. If the implementation does not have such a representation of </w:t>
      </w:r>
      <w:r w:rsidRPr="00495448">
        <w:rPr>
          <w:rStyle w:val="Algorithmvariable"/>
        </w:rPr>
        <w:t>currency</w:t>
      </w:r>
      <w:r w:rsidRPr="00495448">
        <w:t xml:space="preserve">, then use </w:t>
      </w:r>
      <w:r w:rsidRPr="00495448">
        <w:rPr>
          <w:rStyle w:val="Algorithmvariable"/>
        </w:rPr>
        <w:t>currency</w:t>
      </w:r>
      <w:r w:rsidRPr="00495448">
        <w:t xml:space="preserve"> itself.</w:t>
      </w:r>
    </w:p>
    <w:p w:rsidR="00BB7F36" w:rsidRPr="00495448" w:rsidRDefault="00BB7F36" w:rsidP="00F91DF8">
      <w:pPr>
        <w:pStyle w:val="Algorithm"/>
        <w:numPr>
          <w:ilvl w:val="1"/>
          <w:numId w:val="33"/>
        </w:numPr>
      </w:pPr>
      <w:r w:rsidRPr="00495448">
        <w:t xml:space="preserve">Replace the substring </w:t>
      </w:r>
      <w:r w:rsidRPr="00495448">
        <w:rPr>
          <w:rStyle w:val="Algorithmcode"/>
        </w:rPr>
        <w:t>"{currency}"</w:t>
      </w:r>
      <w:r w:rsidRPr="00495448">
        <w:t xml:space="preserve"> within </w:t>
      </w:r>
      <w:r w:rsidRPr="00495448">
        <w:rPr>
          <w:rStyle w:val="Algorithmvariable"/>
        </w:rPr>
        <w:t>result</w:t>
      </w:r>
      <w:r w:rsidRPr="00495448">
        <w:t xml:space="preserve"> with </w:t>
      </w:r>
      <w:r w:rsidRPr="00495448">
        <w:rPr>
          <w:rStyle w:val="Algorithmvariable"/>
        </w:rPr>
        <w:t>cd</w:t>
      </w:r>
      <w:r w:rsidRPr="00495448">
        <w:t>.</w:t>
      </w:r>
    </w:p>
    <w:p w:rsidR="00BB7F36" w:rsidRPr="00495448" w:rsidRDefault="00BB7F36" w:rsidP="00F91DF8">
      <w:pPr>
        <w:pStyle w:val="Algorithm"/>
        <w:numPr>
          <w:ilvl w:val="0"/>
          <w:numId w:val="33"/>
        </w:numPr>
      </w:pPr>
      <w:r w:rsidRPr="00495448">
        <w:t xml:space="preserve">Return </w:t>
      </w:r>
      <w:r w:rsidRPr="00495448">
        <w:rPr>
          <w:rStyle w:val="Algorithmvariable"/>
        </w:rPr>
        <w:t>result</w:t>
      </w:r>
      <w:r w:rsidRPr="00495448">
        <w:t>.</w:t>
      </w:r>
    </w:p>
    <w:p w:rsidR="00BB7F36" w:rsidRPr="00495448" w:rsidRDefault="00BB7F36" w:rsidP="00BB7F36">
      <w:r w:rsidRPr="00495448">
        <w:t xml:space="preserve">When the ToRawPrecision abstract operation is called with arguments </w:t>
      </w:r>
      <w:r w:rsidRPr="00495448">
        <w:rPr>
          <w:rStyle w:val="Algorithmvariable"/>
        </w:rPr>
        <w:t>x</w:t>
      </w:r>
      <w:r w:rsidRPr="00495448">
        <w:t xml:space="preserve"> (which must be a finite non-negative number), </w:t>
      </w:r>
      <w:r w:rsidRPr="00495448">
        <w:rPr>
          <w:rStyle w:val="Algorithmvariable"/>
        </w:rPr>
        <w:t>minPrecision</w:t>
      </w:r>
      <w:r w:rsidRPr="00495448">
        <w:t xml:space="preserve">, and </w:t>
      </w:r>
      <w:r w:rsidRPr="00495448">
        <w:rPr>
          <w:rStyle w:val="Algorithmvariable"/>
        </w:rPr>
        <w:t>maxPrecision</w:t>
      </w:r>
      <w:r w:rsidRPr="00495448">
        <w:t xml:space="preserve"> (both must be integers between 1 and 21) the following steps are taken:</w:t>
      </w:r>
    </w:p>
    <w:p w:rsidR="00BB7F36" w:rsidRPr="00495448" w:rsidRDefault="00BB7F36" w:rsidP="00F91DF8">
      <w:pPr>
        <w:pStyle w:val="Algorithm"/>
        <w:numPr>
          <w:ilvl w:val="0"/>
          <w:numId w:val="51"/>
        </w:numPr>
      </w:pPr>
      <w:r w:rsidRPr="00495448">
        <w:t xml:space="preserve">Let </w:t>
      </w:r>
      <w:r w:rsidRPr="00495448">
        <w:rPr>
          <w:rStyle w:val="Algorithmvariable"/>
        </w:rPr>
        <w:t>p</w:t>
      </w:r>
      <w:r w:rsidRPr="00495448">
        <w:t xml:space="preserve"> be </w:t>
      </w:r>
      <w:r w:rsidRPr="00495448">
        <w:rPr>
          <w:rStyle w:val="Algorithmvariable"/>
        </w:rPr>
        <w:t>maxPrecision</w:t>
      </w:r>
      <w:r w:rsidRPr="00495448">
        <w:t>.</w:t>
      </w:r>
    </w:p>
    <w:p w:rsidR="00BB7F36" w:rsidRPr="00495448" w:rsidRDefault="00BB7F36" w:rsidP="00F91DF8">
      <w:pPr>
        <w:pStyle w:val="Algorithm"/>
        <w:numPr>
          <w:ilvl w:val="0"/>
          <w:numId w:val="51"/>
        </w:numPr>
      </w:pPr>
      <w:r w:rsidRPr="00495448">
        <w:t xml:space="preserve">If </w:t>
      </w:r>
      <w:r w:rsidRPr="00495448">
        <w:rPr>
          <w:rStyle w:val="Algorithmvariable"/>
        </w:rPr>
        <w:t>x</w:t>
      </w:r>
      <w:r w:rsidRPr="00495448">
        <w:t xml:space="preserve"> = 0, then</w:t>
      </w:r>
    </w:p>
    <w:p w:rsidR="00BB7F36" w:rsidRPr="00495448" w:rsidRDefault="00BB7F36" w:rsidP="00F91DF8">
      <w:pPr>
        <w:pStyle w:val="Algorithm"/>
        <w:numPr>
          <w:ilvl w:val="1"/>
          <w:numId w:val="51"/>
        </w:numPr>
      </w:pPr>
      <w:r w:rsidRPr="00495448">
        <w:t xml:space="preserve">Let </w:t>
      </w:r>
      <w:r w:rsidRPr="00495448">
        <w:rPr>
          <w:rStyle w:val="Algorithmvariable"/>
        </w:rPr>
        <w:t>m</w:t>
      </w:r>
      <w:r w:rsidRPr="00495448">
        <w:rPr>
          <w:rFonts w:ascii="Times" w:hAnsi="Times" w:cs="Times"/>
        </w:rPr>
        <w:t xml:space="preserve"> </w:t>
      </w:r>
      <w:r w:rsidRPr="00495448">
        <w:t xml:space="preserve">be the String consisting of </w:t>
      </w:r>
      <w:r w:rsidRPr="00495448">
        <w:rPr>
          <w:rStyle w:val="Algorithmvariable"/>
        </w:rPr>
        <w:t>p</w:t>
      </w:r>
      <w:r w:rsidRPr="00495448">
        <w:rPr>
          <w:rFonts w:ascii="Times" w:hAnsi="Times" w:cs="Times"/>
        </w:rPr>
        <w:t xml:space="preserve"> </w:t>
      </w:r>
      <w:r w:rsidRPr="00495448">
        <w:t xml:space="preserve">occurrences of the character </w:t>
      </w:r>
      <w:r w:rsidRPr="00495448">
        <w:rPr>
          <w:rStyle w:val="Algorithmcode"/>
        </w:rPr>
        <w:t>"0"</w:t>
      </w:r>
      <w:r w:rsidRPr="00495448">
        <w:t>.</w:t>
      </w:r>
    </w:p>
    <w:p w:rsidR="00BB7F36" w:rsidRPr="00495448" w:rsidRDefault="00BB7F36" w:rsidP="00F91DF8">
      <w:pPr>
        <w:pStyle w:val="Algorithm"/>
        <w:numPr>
          <w:ilvl w:val="1"/>
          <w:numId w:val="51"/>
        </w:numPr>
      </w:pPr>
      <w:r w:rsidRPr="00495448">
        <w:t xml:space="preserve">Let </w:t>
      </w:r>
      <w:r w:rsidRPr="00495448">
        <w:rPr>
          <w:rStyle w:val="Algorithmvariable"/>
        </w:rPr>
        <w:t>e</w:t>
      </w:r>
      <w:r w:rsidRPr="00495448">
        <w:t xml:space="preserve"> be 0.</w:t>
      </w:r>
    </w:p>
    <w:p w:rsidR="00BB7F36" w:rsidRPr="00495448" w:rsidRDefault="00BB7F36" w:rsidP="00F91DF8">
      <w:pPr>
        <w:pStyle w:val="Algorithm"/>
        <w:numPr>
          <w:ilvl w:val="0"/>
          <w:numId w:val="51"/>
        </w:numPr>
      </w:pPr>
      <w:r w:rsidRPr="00495448">
        <w:t>Else</w:t>
      </w:r>
    </w:p>
    <w:p w:rsidR="00BB7F36" w:rsidRPr="00495448" w:rsidRDefault="00BB7F36" w:rsidP="00F91DF8">
      <w:pPr>
        <w:pStyle w:val="Algorithm"/>
        <w:numPr>
          <w:ilvl w:val="1"/>
          <w:numId w:val="51"/>
        </w:numPr>
      </w:pPr>
      <w:r w:rsidRPr="00495448">
        <w:t xml:space="preserve">Let </w:t>
      </w:r>
      <w:r w:rsidRPr="00495448">
        <w:rPr>
          <w:rStyle w:val="Algorithmvariable"/>
        </w:rPr>
        <w:t>e</w:t>
      </w:r>
      <w:r w:rsidRPr="00495448">
        <w:t xml:space="preserve"> and </w:t>
      </w:r>
      <w:r w:rsidRPr="00495448">
        <w:rPr>
          <w:rStyle w:val="Algorithmvariable"/>
        </w:rPr>
        <w:t>n</w:t>
      </w:r>
      <w:r w:rsidRPr="00495448">
        <w:t xml:space="preserve"> be integers such that 10</w:t>
      </w:r>
      <w:r w:rsidRPr="00495448">
        <w:rPr>
          <w:i/>
          <w:vertAlign w:val="superscript"/>
        </w:rPr>
        <w:t>p</w:t>
      </w:r>
      <w:r w:rsidRPr="00495448">
        <w:rPr>
          <w:vertAlign w:val="superscript"/>
        </w:rPr>
        <w:t>–1</w:t>
      </w:r>
      <w:r w:rsidRPr="00495448">
        <w:t xml:space="preserve"> ≤ </w:t>
      </w:r>
      <w:r w:rsidRPr="00495448">
        <w:rPr>
          <w:rStyle w:val="Algorithmvariable"/>
        </w:rPr>
        <w:t>n</w:t>
      </w:r>
      <w:r w:rsidRPr="00495448">
        <w:t xml:space="preserve"> &lt; 10</w:t>
      </w:r>
      <w:r w:rsidRPr="00495448">
        <w:rPr>
          <w:i/>
          <w:vertAlign w:val="superscript"/>
        </w:rPr>
        <w:t>p</w:t>
      </w:r>
      <w:r w:rsidRPr="00495448">
        <w:t xml:space="preserve"> and for which the exact mathematical value of n </w:t>
      </w:r>
      <w:r w:rsidRPr="00495448">
        <w:rPr>
          <w:rFonts w:ascii="Cambria" w:hAnsi="Cambria" w:cs="Cambria"/>
        </w:rPr>
        <w:t>×</w:t>
      </w:r>
      <w:r w:rsidRPr="00495448">
        <w:t xml:space="preserve"> 10</w:t>
      </w:r>
      <w:r w:rsidRPr="00495448">
        <w:rPr>
          <w:i/>
          <w:vertAlign w:val="superscript"/>
        </w:rPr>
        <w:t>e</w:t>
      </w:r>
      <w:r w:rsidRPr="00495448">
        <w:rPr>
          <w:vertAlign w:val="superscript"/>
        </w:rPr>
        <w:t>–</w:t>
      </w:r>
      <w:r w:rsidRPr="00495448">
        <w:rPr>
          <w:i/>
          <w:vertAlign w:val="superscript"/>
        </w:rPr>
        <w:t>p</w:t>
      </w:r>
      <w:r w:rsidRPr="00495448">
        <w:rPr>
          <w:vertAlign w:val="superscript"/>
        </w:rPr>
        <w:t>+1</w:t>
      </w:r>
      <w:r w:rsidRPr="00495448">
        <w:t xml:space="preserve"> – </w:t>
      </w:r>
      <w:r w:rsidRPr="00495448">
        <w:rPr>
          <w:rStyle w:val="Algorithmvariable"/>
        </w:rPr>
        <w:t>x</w:t>
      </w:r>
      <w:r w:rsidRPr="00495448">
        <w:t xml:space="preserve"> is as close to zero as possible. If there are two such sets of </w:t>
      </w:r>
      <w:r w:rsidRPr="00495448">
        <w:rPr>
          <w:rStyle w:val="Algorithmvariable"/>
        </w:rPr>
        <w:t>e</w:t>
      </w:r>
      <w:r w:rsidRPr="00495448">
        <w:t xml:space="preserve"> and </w:t>
      </w:r>
      <w:r w:rsidRPr="00495448">
        <w:rPr>
          <w:rStyle w:val="Algorithmvariable"/>
        </w:rPr>
        <w:t>n</w:t>
      </w:r>
      <w:r w:rsidRPr="00495448">
        <w:t xml:space="preserve">, pick the </w:t>
      </w:r>
      <w:r w:rsidRPr="00495448">
        <w:rPr>
          <w:rStyle w:val="Algorithmvariable"/>
        </w:rPr>
        <w:t>e</w:t>
      </w:r>
      <w:r w:rsidRPr="00495448">
        <w:t xml:space="preserve"> and </w:t>
      </w:r>
      <w:r w:rsidRPr="00495448">
        <w:rPr>
          <w:rStyle w:val="Algorithmvariable"/>
        </w:rPr>
        <w:t>n</w:t>
      </w:r>
      <w:r w:rsidRPr="00495448">
        <w:t xml:space="preserve"> for which </w:t>
      </w:r>
      <w:r w:rsidRPr="00495448">
        <w:rPr>
          <w:rStyle w:val="Algorithmvariable"/>
        </w:rPr>
        <w:t>n</w:t>
      </w:r>
      <w:r w:rsidRPr="00495448">
        <w:t xml:space="preserve"> </w:t>
      </w:r>
      <w:r w:rsidRPr="00495448">
        <w:rPr>
          <w:rFonts w:ascii="Cambria" w:hAnsi="Cambria" w:cs="Cambria"/>
        </w:rPr>
        <w:t>×</w:t>
      </w:r>
      <w:r w:rsidRPr="00495448">
        <w:t xml:space="preserve"> 10</w:t>
      </w:r>
      <w:r w:rsidRPr="00495448">
        <w:rPr>
          <w:i/>
          <w:vertAlign w:val="superscript"/>
        </w:rPr>
        <w:t>e</w:t>
      </w:r>
      <w:r w:rsidRPr="00495448">
        <w:rPr>
          <w:vertAlign w:val="superscript"/>
        </w:rPr>
        <w:t>–</w:t>
      </w:r>
      <w:r w:rsidRPr="00495448">
        <w:rPr>
          <w:i/>
          <w:vertAlign w:val="superscript"/>
        </w:rPr>
        <w:t>p</w:t>
      </w:r>
      <w:r w:rsidRPr="00495448">
        <w:rPr>
          <w:vertAlign w:val="superscript"/>
        </w:rPr>
        <w:t>+1</w:t>
      </w:r>
      <w:r w:rsidRPr="00495448">
        <w:t xml:space="preserve"> is larger</w:t>
      </w:r>
      <w:r w:rsidRPr="00495448">
        <w:rPr>
          <w:color w:val="000000"/>
          <w:sz w:val="19"/>
          <w:szCs w:val="19"/>
        </w:rPr>
        <w:t>.</w:t>
      </w:r>
    </w:p>
    <w:p w:rsidR="00BB7F36" w:rsidRPr="00495448" w:rsidRDefault="00BB7F36" w:rsidP="00F91DF8">
      <w:pPr>
        <w:pStyle w:val="Algorithm"/>
        <w:numPr>
          <w:ilvl w:val="1"/>
          <w:numId w:val="51"/>
        </w:numPr>
      </w:pPr>
      <w:r w:rsidRPr="00495448">
        <w:t xml:space="preserve">Let </w:t>
      </w:r>
      <w:r w:rsidRPr="00495448">
        <w:rPr>
          <w:rStyle w:val="Algorithmvariable"/>
        </w:rPr>
        <w:t>m</w:t>
      </w:r>
      <w:r w:rsidRPr="00495448">
        <w:t xml:space="preserve"> be the String consisting of the digits of the decimal representation of </w:t>
      </w:r>
      <w:r w:rsidRPr="00495448">
        <w:rPr>
          <w:rStyle w:val="Algorithmvariable"/>
        </w:rPr>
        <w:t>n</w:t>
      </w:r>
      <w:r w:rsidRPr="00495448">
        <w:t xml:space="preserve"> (in order, with no leading zeroes).</w:t>
      </w:r>
    </w:p>
    <w:p w:rsidR="00BB7F36" w:rsidRPr="00495448" w:rsidRDefault="00BB7F36" w:rsidP="00F91DF8">
      <w:pPr>
        <w:pStyle w:val="Algorithm"/>
        <w:numPr>
          <w:ilvl w:val="0"/>
          <w:numId w:val="51"/>
        </w:numPr>
      </w:pPr>
      <w:r w:rsidRPr="00495448">
        <w:t xml:space="preserve">If </w:t>
      </w:r>
      <w:r w:rsidRPr="00495448">
        <w:rPr>
          <w:rStyle w:val="Algorithmvariable"/>
        </w:rPr>
        <w:t>e</w:t>
      </w:r>
      <w:r w:rsidRPr="00495448">
        <w:t xml:space="preserve"> ≥ </w:t>
      </w:r>
      <w:r w:rsidRPr="00495448">
        <w:rPr>
          <w:rStyle w:val="Algorithmvariable"/>
        </w:rPr>
        <w:t>p</w:t>
      </w:r>
      <w:r>
        <w:t xml:space="preserve">, </w:t>
      </w:r>
      <w:r w:rsidRPr="00495448">
        <w:t>then</w:t>
      </w:r>
    </w:p>
    <w:p w:rsidR="00BB7F36" w:rsidRPr="00495448" w:rsidRDefault="00BB7F36" w:rsidP="00F91DF8">
      <w:pPr>
        <w:pStyle w:val="Algorithm"/>
        <w:numPr>
          <w:ilvl w:val="1"/>
          <w:numId w:val="51"/>
        </w:numPr>
      </w:pPr>
      <w:r w:rsidRPr="00495448">
        <w:t xml:space="preserve">Return the concatenation of </w:t>
      </w:r>
      <w:r w:rsidRPr="00495448">
        <w:rPr>
          <w:rStyle w:val="Algorithmvariable"/>
        </w:rPr>
        <w:t>m</w:t>
      </w:r>
      <w:r w:rsidRPr="00495448">
        <w:t xml:space="preserve"> and </w:t>
      </w:r>
      <w:r w:rsidRPr="00495448">
        <w:rPr>
          <w:rStyle w:val="Algorithmvariable"/>
        </w:rPr>
        <w:t>e</w:t>
      </w:r>
      <w:r w:rsidRPr="00495448">
        <w:t>-</w:t>
      </w:r>
      <w:r w:rsidRPr="00495448">
        <w:rPr>
          <w:rStyle w:val="Algorithmvariable"/>
        </w:rPr>
        <w:t>p</w:t>
      </w:r>
      <w:r w:rsidRPr="00495448">
        <w:t xml:space="preserve">+1 occurrences of the character </w:t>
      </w:r>
      <w:r w:rsidRPr="00495448">
        <w:rPr>
          <w:rStyle w:val="Algorithmcode"/>
        </w:rPr>
        <w:t>"0"</w:t>
      </w:r>
      <w:r w:rsidRPr="00495448">
        <w:t>.</w:t>
      </w:r>
    </w:p>
    <w:p w:rsidR="00BB7F36" w:rsidRPr="00495448" w:rsidRDefault="00BB7F36" w:rsidP="00F91DF8">
      <w:pPr>
        <w:pStyle w:val="Algorithm"/>
        <w:numPr>
          <w:ilvl w:val="0"/>
          <w:numId w:val="51"/>
        </w:numPr>
      </w:pPr>
      <w:r w:rsidRPr="00495448">
        <w:t xml:space="preserve">If </w:t>
      </w:r>
      <w:r w:rsidRPr="00495448">
        <w:rPr>
          <w:rStyle w:val="Algorithmvariable"/>
        </w:rPr>
        <w:t>e</w:t>
      </w:r>
      <w:r w:rsidRPr="00495448">
        <w:t xml:space="preserve"> = </w:t>
      </w:r>
      <w:r w:rsidRPr="00495448">
        <w:rPr>
          <w:rStyle w:val="Algorithmvariable"/>
        </w:rPr>
        <w:t>p</w:t>
      </w:r>
      <w:r>
        <w:t xml:space="preserve">-1, </w:t>
      </w:r>
      <w:r w:rsidRPr="00495448">
        <w:t>then</w:t>
      </w:r>
    </w:p>
    <w:p w:rsidR="00BB7F36" w:rsidRPr="00495448" w:rsidRDefault="00BB7F36" w:rsidP="00F91DF8">
      <w:pPr>
        <w:pStyle w:val="Algorithm"/>
        <w:numPr>
          <w:ilvl w:val="1"/>
          <w:numId w:val="51"/>
        </w:numPr>
      </w:pPr>
      <w:r w:rsidRPr="00495448">
        <w:t xml:space="preserve">Return </w:t>
      </w:r>
      <w:r w:rsidRPr="00495448">
        <w:rPr>
          <w:rStyle w:val="Algorithmvariable"/>
        </w:rPr>
        <w:t>m</w:t>
      </w:r>
      <w:r w:rsidRPr="00495448">
        <w:t>.</w:t>
      </w:r>
    </w:p>
    <w:p w:rsidR="00BB7F36" w:rsidRPr="00495448" w:rsidRDefault="00BB7F36" w:rsidP="00F91DF8">
      <w:pPr>
        <w:pStyle w:val="Algorithm"/>
        <w:numPr>
          <w:ilvl w:val="0"/>
          <w:numId w:val="51"/>
        </w:numPr>
      </w:pPr>
      <w:r w:rsidRPr="00495448">
        <w:t xml:space="preserve">If </w:t>
      </w:r>
      <w:r w:rsidRPr="00495448">
        <w:rPr>
          <w:rStyle w:val="Algorithmvariable"/>
        </w:rPr>
        <w:t>e</w:t>
      </w:r>
      <w:r>
        <w:t xml:space="preserve"> ≥ 0, </w:t>
      </w:r>
      <w:r w:rsidRPr="00495448">
        <w:t>then</w:t>
      </w:r>
    </w:p>
    <w:p w:rsidR="00BB7F36" w:rsidRPr="00495448" w:rsidRDefault="00BB7F36" w:rsidP="00F91DF8">
      <w:pPr>
        <w:pStyle w:val="Algorithm"/>
        <w:numPr>
          <w:ilvl w:val="1"/>
          <w:numId w:val="51"/>
        </w:numPr>
      </w:pPr>
      <w:r w:rsidRPr="00495448">
        <w:t xml:space="preserve">Let </w:t>
      </w:r>
      <w:r w:rsidRPr="00495448">
        <w:rPr>
          <w:rStyle w:val="Algorithmvariable"/>
        </w:rPr>
        <w:t>m</w:t>
      </w:r>
      <w:r w:rsidRPr="00495448">
        <w:t xml:space="preserve"> be the concatenation of the first </w:t>
      </w:r>
      <w:r w:rsidRPr="00495448">
        <w:rPr>
          <w:rStyle w:val="Algorithmvariable"/>
        </w:rPr>
        <w:t>e</w:t>
      </w:r>
      <w:r w:rsidRPr="00495448">
        <w:t xml:space="preserve">+1 characters of </w:t>
      </w:r>
      <w:r w:rsidRPr="00495448">
        <w:rPr>
          <w:rStyle w:val="Algorithmvariable"/>
        </w:rPr>
        <w:t>m</w:t>
      </w:r>
      <w:r w:rsidRPr="00495448">
        <w:t xml:space="preserve">, the character </w:t>
      </w:r>
      <w:r w:rsidRPr="00495448">
        <w:rPr>
          <w:rStyle w:val="Algorithmcode"/>
        </w:rPr>
        <w:t>"."</w:t>
      </w:r>
      <w:r w:rsidRPr="00495448">
        <w:t xml:space="preserve">, and the remaining </w:t>
      </w:r>
      <w:r w:rsidRPr="00495448">
        <w:rPr>
          <w:rStyle w:val="Algorithmvariable"/>
        </w:rPr>
        <w:t>p</w:t>
      </w:r>
      <w:r w:rsidRPr="00495448">
        <w:t>–(</w:t>
      </w:r>
      <w:r w:rsidRPr="00495448">
        <w:rPr>
          <w:rStyle w:val="Algorithmvariable"/>
        </w:rPr>
        <w:t>e</w:t>
      </w:r>
      <w:r w:rsidRPr="00495448">
        <w:t xml:space="preserve">+1) characters of </w:t>
      </w:r>
      <w:r w:rsidRPr="00495448">
        <w:rPr>
          <w:rStyle w:val="Algorithmvariable"/>
        </w:rPr>
        <w:t>m</w:t>
      </w:r>
      <w:r w:rsidRPr="00495448">
        <w:t>.</w:t>
      </w:r>
    </w:p>
    <w:p w:rsidR="00BB7F36" w:rsidRPr="00495448" w:rsidRDefault="00BB7F36" w:rsidP="00F91DF8">
      <w:pPr>
        <w:pStyle w:val="Algorithm"/>
        <w:numPr>
          <w:ilvl w:val="0"/>
          <w:numId w:val="51"/>
        </w:numPr>
      </w:pPr>
      <w:r w:rsidRPr="00495448">
        <w:t xml:space="preserve">If </w:t>
      </w:r>
      <w:r w:rsidRPr="00495448">
        <w:rPr>
          <w:rStyle w:val="Algorithmvariable"/>
        </w:rPr>
        <w:t>e</w:t>
      </w:r>
      <w:r>
        <w:t xml:space="preserve"> &lt; 0, </w:t>
      </w:r>
      <w:r w:rsidRPr="00495448">
        <w:t>then</w:t>
      </w:r>
    </w:p>
    <w:p w:rsidR="00BB7F36" w:rsidRPr="00495448" w:rsidRDefault="00BB7F36" w:rsidP="00F91DF8">
      <w:pPr>
        <w:pStyle w:val="Algorithm"/>
        <w:numPr>
          <w:ilvl w:val="1"/>
          <w:numId w:val="51"/>
        </w:numPr>
      </w:pPr>
      <w:r w:rsidRPr="00495448">
        <w:t xml:space="preserve">Let </w:t>
      </w:r>
      <w:r w:rsidRPr="00495448">
        <w:rPr>
          <w:rStyle w:val="Algorithmvariable"/>
        </w:rPr>
        <w:t>m</w:t>
      </w:r>
      <w:r w:rsidRPr="00495448">
        <w:t xml:space="preserve"> be the concatenation of the String </w:t>
      </w:r>
      <w:r w:rsidRPr="00495448">
        <w:rPr>
          <w:rStyle w:val="Algorithmcode"/>
        </w:rPr>
        <w:t>"0."</w:t>
      </w:r>
      <w:r w:rsidRPr="00495448">
        <w:t>, –(</w:t>
      </w:r>
      <w:r w:rsidRPr="00495448">
        <w:rPr>
          <w:rStyle w:val="Algorithmvariable"/>
        </w:rPr>
        <w:t>e</w:t>
      </w:r>
      <w:r w:rsidRPr="00495448">
        <w:t xml:space="preserve">+1) occurrences of the character </w:t>
      </w:r>
      <w:r w:rsidRPr="00495448">
        <w:rPr>
          <w:rStyle w:val="Algorithmcode"/>
        </w:rPr>
        <w:t>"0"</w:t>
      </w:r>
      <w:r w:rsidRPr="00495448">
        <w:t xml:space="preserve">, and the string </w:t>
      </w:r>
      <w:r w:rsidRPr="00495448">
        <w:rPr>
          <w:rStyle w:val="Algorithmvariable"/>
        </w:rPr>
        <w:t>m</w:t>
      </w:r>
      <w:r w:rsidRPr="00495448">
        <w:t>.</w:t>
      </w:r>
    </w:p>
    <w:p w:rsidR="00BB7F36" w:rsidRPr="00495448" w:rsidRDefault="00BB7F36" w:rsidP="00F91DF8">
      <w:pPr>
        <w:pStyle w:val="Algorithm"/>
        <w:numPr>
          <w:ilvl w:val="0"/>
          <w:numId w:val="51"/>
        </w:numPr>
      </w:pPr>
      <w:r w:rsidRPr="00495448">
        <w:t xml:space="preserve">If </w:t>
      </w:r>
      <w:r w:rsidRPr="00495448">
        <w:rPr>
          <w:rStyle w:val="Algorithmvariable"/>
        </w:rPr>
        <w:t>m</w:t>
      </w:r>
      <w:r w:rsidRPr="00495448">
        <w:t xml:space="preserve"> contains the character </w:t>
      </w:r>
      <w:r w:rsidRPr="00495448">
        <w:rPr>
          <w:rStyle w:val="Algorithmcode"/>
        </w:rPr>
        <w:t>"."</w:t>
      </w:r>
      <w:r w:rsidRPr="00495448">
        <w:t xml:space="preserve">, and </w:t>
      </w:r>
      <w:r w:rsidRPr="00495448">
        <w:rPr>
          <w:rStyle w:val="Algorithmvariable"/>
        </w:rPr>
        <w:t>maxPrecision</w:t>
      </w:r>
      <w:r w:rsidRPr="00495448">
        <w:t xml:space="preserve"> &gt; </w:t>
      </w:r>
      <w:r w:rsidRPr="00495448">
        <w:rPr>
          <w:rStyle w:val="Algorithmvariable"/>
        </w:rPr>
        <w:t>minPrecision</w:t>
      </w:r>
      <w:r w:rsidRPr="00495448">
        <w:t>, then</w:t>
      </w:r>
    </w:p>
    <w:p w:rsidR="00BB7F36" w:rsidRPr="00495448" w:rsidRDefault="00BB7F36" w:rsidP="00F91DF8">
      <w:pPr>
        <w:pStyle w:val="Algorithm"/>
        <w:numPr>
          <w:ilvl w:val="1"/>
          <w:numId w:val="51"/>
        </w:numPr>
      </w:pPr>
      <w:r w:rsidRPr="00495448">
        <w:t xml:space="preserve">Let </w:t>
      </w:r>
      <w:r w:rsidRPr="00495448">
        <w:rPr>
          <w:rStyle w:val="Algorithmvariable"/>
        </w:rPr>
        <w:t>cut</w:t>
      </w:r>
      <w:r w:rsidRPr="00495448">
        <w:t xml:space="preserve"> be </w:t>
      </w:r>
      <w:r w:rsidRPr="00495448">
        <w:rPr>
          <w:rStyle w:val="Algorithmvariable"/>
        </w:rPr>
        <w:t>maxPrecision</w:t>
      </w:r>
      <w:r w:rsidRPr="00495448">
        <w:t xml:space="preserve"> – </w:t>
      </w:r>
      <w:r w:rsidRPr="00495448">
        <w:rPr>
          <w:rStyle w:val="Algorithmvariable"/>
        </w:rPr>
        <w:t>minPrecision</w:t>
      </w:r>
      <w:r w:rsidRPr="00495448">
        <w:t>.</w:t>
      </w:r>
    </w:p>
    <w:p w:rsidR="00BB7F36" w:rsidRPr="00495448" w:rsidRDefault="00BB7F36" w:rsidP="00F91DF8">
      <w:pPr>
        <w:pStyle w:val="Algorithm"/>
        <w:numPr>
          <w:ilvl w:val="1"/>
          <w:numId w:val="51"/>
        </w:numPr>
      </w:pPr>
      <w:r w:rsidRPr="00495448">
        <w:t xml:space="preserve">Repeat while </w:t>
      </w:r>
      <w:r w:rsidRPr="00495448">
        <w:rPr>
          <w:rStyle w:val="Algorithmvariable"/>
        </w:rPr>
        <w:t>cut</w:t>
      </w:r>
      <w:r w:rsidRPr="00495448">
        <w:t xml:space="preserve"> &gt; 0 and the last character of </w:t>
      </w:r>
      <w:r w:rsidRPr="00495448">
        <w:rPr>
          <w:rStyle w:val="Algorithmvariable"/>
        </w:rPr>
        <w:t>m</w:t>
      </w:r>
      <w:r w:rsidRPr="00495448">
        <w:t xml:space="preserve"> is </w:t>
      </w:r>
      <w:r w:rsidRPr="00495448">
        <w:rPr>
          <w:rStyle w:val="Algorithmcode"/>
        </w:rPr>
        <w:t>"0"</w:t>
      </w:r>
      <w:r w:rsidRPr="00495448">
        <w:t>:</w:t>
      </w:r>
    </w:p>
    <w:p w:rsidR="00BB7F36" w:rsidRPr="00495448" w:rsidRDefault="00BB7F36" w:rsidP="00F91DF8">
      <w:pPr>
        <w:pStyle w:val="Algorithm"/>
        <w:numPr>
          <w:ilvl w:val="2"/>
          <w:numId w:val="51"/>
        </w:numPr>
      </w:pPr>
      <w:r w:rsidRPr="00495448">
        <w:t xml:space="preserve">Remove the last character from </w:t>
      </w:r>
      <w:r w:rsidRPr="00495448">
        <w:rPr>
          <w:rStyle w:val="Algorithmvariable"/>
        </w:rPr>
        <w:t>m</w:t>
      </w:r>
      <w:r w:rsidRPr="00495448">
        <w:t>.</w:t>
      </w:r>
    </w:p>
    <w:p w:rsidR="00BB7F36" w:rsidRPr="00495448" w:rsidRDefault="00BB7F36" w:rsidP="00F91DF8">
      <w:pPr>
        <w:pStyle w:val="Algorithm"/>
        <w:numPr>
          <w:ilvl w:val="2"/>
          <w:numId w:val="51"/>
        </w:numPr>
      </w:pPr>
      <w:r w:rsidRPr="00495448">
        <w:t xml:space="preserve">Decrease </w:t>
      </w:r>
      <w:r w:rsidRPr="00495448">
        <w:rPr>
          <w:rStyle w:val="Algorithmvariable"/>
        </w:rPr>
        <w:t>cut</w:t>
      </w:r>
      <w:r w:rsidRPr="00495448">
        <w:t xml:space="preserve"> by 1.</w:t>
      </w:r>
    </w:p>
    <w:p w:rsidR="00BB7F36" w:rsidRPr="00495448" w:rsidRDefault="00BB7F36" w:rsidP="00F91DF8">
      <w:pPr>
        <w:pStyle w:val="Algorithm"/>
        <w:numPr>
          <w:ilvl w:val="1"/>
          <w:numId w:val="51"/>
        </w:numPr>
      </w:pPr>
      <w:r w:rsidRPr="00495448">
        <w:t xml:space="preserve">If the last character of </w:t>
      </w:r>
      <w:r w:rsidRPr="00495448">
        <w:rPr>
          <w:rStyle w:val="Algorithmvariable"/>
        </w:rPr>
        <w:t>m</w:t>
      </w:r>
      <w:r w:rsidRPr="00495448">
        <w:t xml:space="preserve"> is </w:t>
      </w:r>
      <w:r w:rsidRPr="00495448">
        <w:rPr>
          <w:rStyle w:val="Algorithmcode"/>
        </w:rPr>
        <w:t>"."</w:t>
      </w:r>
      <w:r w:rsidRPr="00495448">
        <w:t>, then</w:t>
      </w:r>
    </w:p>
    <w:p w:rsidR="00BB7F36" w:rsidRPr="00495448" w:rsidRDefault="00BB7F36" w:rsidP="00F91DF8">
      <w:pPr>
        <w:pStyle w:val="Algorithm"/>
        <w:numPr>
          <w:ilvl w:val="2"/>
          <w:numId w:val="51"/>
        </w:numPr>
      </w:pPr>
      <w:r w:rsidRPr="00495448">
        <w:t xml:space="preserve">Remove the last character from </w:t>
      </w:r>
      <w:r w:rsidRPr="00495448">
        <w:rPr>
          <w:rStyle w:val="Algorithmvariable"/>
        </w:rPr>
        <w:t>m</w:t>
      </w:r>
      <w:r w:rsidRPr="00495448">
        <w:t>.</w:t>
      </w:r>
    </w:p>
    <w:p w:rsidR="00BB7F36" w:rsidRPr="00495448" w:rsidRDefault="00BB7F36" w:rsidP="00F91DF8">
      <w:pPr>
        <w:pStyle w:val="Algorithm"/>
        <w:numPr>
          <w:ilvl w:val="0"/>
          <w:numId w:val="51"/>
        </w:numPr>
      </w:pPr>
      <w:r w:rsidRPr="00495448">
        <w:t xml:space="preserve">Return </w:t>
      </w:r>
      <w:r w:rsidRPr="00495448">
        <w:rPr>
          <w:rStyle w:val="Algorithmvariable"/>
        </w:rPr>
        <w:t>m</w:t>
      </w:r>
      <w:r w:rsidRPr="00495448">
        <w:t>.</w:t>
      </w:r>
    </w:p>
    <w:p w:rsidR="00BB7F36" w:rsidRPr="00495448" w:rsidRDefault="00BB7F36" w:rsidP="00BB7F36">
      <w:r w:rsidRPr="00495448">
        <w:lastRenderedPageBreak/>
        <w:t xml:space="preserve">When the ToRawFixed abstract operation is called with arguments </w:t>
      </w:r>
      <w:r w:rsidRPr="00495448">
        <w:rPr>
          <w:rStyle w:val="Algorithmvariable"/>
        </w:rPr>
        <w:t>x</w:t>
      </w:r>
      <w:r w:rsidRPr="00495448">
        <w:t xml:space="preserve"> (which must be a finite non-negative number), </w:t>
      </w:r>
      <w:r w:rsidRPr="00495448">
        <w:rPr>
          <w:rStyle w:val="Algorithmvariable"/>
        </w:rPr>
        <w:t>minInteger</w:t>
      </w:r>
      <w:r w:rsidRPr="00495448">
        <w:t xml:space="preserve"> (which must be an integer between 1 and 21), </w:t>
      </w:r>
      <w:r w:rsidRPr="00495448">
        <w:rPr>
          <w:rStyle w:val="Algorithmvariable"/>
        </w:rPr>
        <w:t>minFraction</w:t>
      </w:r>
      <w:r w:rsidRPr="00495448">
        <w:t xml:space="preserve">, and </w:t>
      </w:r>
      <w:r w:rsidRPr="00495448">
        <w:rPr>
          <w:rStyle w:val="Algorithmvariable"/>
        </w:rPr>
        <w:t>maxFraction</w:t>
      </w:r>
      <w:r w:rsidRPr="00495448">
        <w:t xml:space="preserve"> (which must be integers between 0 and 20) the following steps are taken:</w:t>
      </w:r>
    </w:p>
    <w:p w:rsidR="00BB7F36" w:rsidRPr="00495448" w:rsidRDefault="00BB7F36" w:rsidP="00F91DF8">
      <w:pPr>
        <w:pStyle w:val="Algorithm"/>
        <w:numPr>
          <w:ilvl w:val="0"/>
          <w:numId w:val="53"/>
        </w:numPr>
      </w:pPr>
      <w:r w:rsidRPr="00495448">
        <w:t xml:space="preserve">Let </w:t>
      </w:r>
      <w:r w:rsidRPr="00495448">
        <w:rPr>
          <w:rStyle w:val="Algorithmvariable"/>
        </w:rPr>
        <w:t>f</w:t>
      </w:r>
      <w:r w:rsidRPr="00495448">
        <w:t xml:space="preserve"> be </w:t>
      </w:r>
      <w:r w:rsidRPr="00495448">
        <w:rPr>
          <w:rStyle w:val="Algorithmvariable"/>
        </w:rPr>
        <w:t>maxFraction</w:t>
      </w:r>
      <w:r w:rsidRPr="00495448">
        <w:t>.</w:t>
      </w:r>
    </w:p>
    <w:p w:rsidR="00BB7F36" w:rsidRPr="00495448" w:rsidRDefault="00BB7F36" w:rsidP="00F91DF8">
      <w:pPr>
        <w:pStyle w:val="Algorithm"/>
        <w:numPr>
          <w:ilvl w:val="0"/>
          <w:numId w:val="53"/>
        </w:numPr>
      </w:pPr>
      <w:r w:rsidRPr="00495448">
        <w:t xml:space="preserve">Let </w:t>
      </w:r>
      <w:r w:rsidRPr="00495448">
        <w:rPr>
          <w:rStyle w:val="Algorithmvariable"/>
        </w:rPr>
        <w:t>n</w:t>
      </w:r>
      <w:r w:rsidRPr="00495448">
        <w:t xml:space="preserve"> be an integer for which the exact mathematical value of </w:t>
      </w:r>
      <w:r w:rsidRPr="00495448">
        <w:rPr>
          <w:rStyle w:val="Algorithmvariable"/>
        </w:rPr>
        <w:t>n</w:t>
      </w:r>
      <w:r w:rsidRPr="00495448">
        <w:t xml:space="preserve"> </w:t>
      </w:r>
      <w:r w:rsidRPr="00495448">
        <w:rPr>
          <w:rFonts w:ascii="Cambria" w:hAnsi="Cambria" w:cs="Cambria"/>
        </w:rPr>
        <w:t>÷</w:t>
      </w:r>
      <w:r w:rsidRPr="00495448">
        <w:t xml:space="preserve"> 10</w:t>
      </w:r>
      <w:r w:rsidRPr="00495448">
        <w:rPr>
          <w:i/>
          <w:vertAlign w:val="superscript"/>
        </w:rPr>
        <w:t>f</w:t>
      </w:r>
      <w:r w:rsidRPr="00495448">
        <w:t xml:space="preserve"> – </w:t>
      </w:r>
      <w:r w:rsidRPr="00495448">
        <w:rPr>
          <w:rStyle w:val="Algorithmvariable"/>
        </w:rPr>
        <w:t>x</w:t>
      </w:r>
      <w:r w:rsidRPr="00495448">
        <w:t xml:space="preserve"> is as close to zero as possible. If there are two such </w:t>
      </w:r>
      <w:r w:rsidRPr="00495448">
        <w:rPr>
          <w:rStyle w:val="Algorithmvariable"/>
        </w:rPr>
        <w:t>n</w:t>
      </w:r>
      <w:r w:rsidRPr="00495448">
        <w:t xml:space="preserve">, pick the larger </w:t>
      </w:r>
      <w:r w:rsidRPr="00495448">
        <w:rPr>
          <w:rStyle w:val="Algorithmvariable"/>
        </w:rPr>
        <w:t>n</w:t>
      </w:r>
      <w:r w:rsidRPr="00495448">
        <w:t>.</w:t>
      </w:r>
    </w:p>
    <w:p w:rsidR="00BB7F36" w:rsidRPr="00495448" w:rsidRDefault="00BB7F36" w:rsidP="00F91DF8">
      <w:pPr>
        <w:pStyle w:val="Algorithm"/>
        <w:numPr>
          <w:ilvl w:val="0"/>
          <w:numId w:val="53"/>
        </w:numPr>
      </w:pPr>
      <w:r w:rsidRPr="00495448">
        <w:t xml:space="preserve">If </w:t>
      </w:r>
      <w:r w:rsidRPr="00495448">
        <w:rPr>
          <w:rStyle w:val="Algorithmvariable"/>
        </w:rPr>
        <w:t>n</w:t>
      </w:r>
      <w:r w:rsidRPr="00495448">
        <w:t xml:space="preserve"> = 0, let </w:t>
      </w:r>
      <w:r w:rsidRPr="00495448">
        <w:rPr>
          <w:rStyle w:val="Algorithmvariable"/>
        </w:rPr>
        <w:t>m</w:t>
      </w:r>
      <w:r w:rsidRPr="00495448">
        <w:t xml:space="preserve"> be the String </w:t>
      </w:r>
      <w:r w:rsidRPr="00495448">
        <w:rPr>
          <w:rStyle w:val="Algorithmcode"/>
        </w:rPr>
        <w:t>"0"</w:t>
      </w:r>
      <w:r w:rsidRPr="00495448">
        <w:t xml:space="preserve">. Otherwise, let </w:t>
      </w:r>
      <w:r w:rsidRPr="00495448">
        <w:rPr>
          <w:rStyle w:val="Algorithmvariable"/>
        </w:rPr>
        <w:t>m</w:t>
      </w:r>
      <w:r w:rsidRPr="00495448">
        <w:t xml:space="preserve"> be the String consisting of the digits of the decimal representation of </w:t>
      </w:r>
      <w:r w:rsidRPr="00495448">
        <w:rPr>
          <w:rStyle w:val="Algorithmvariable"/>
        </w:rPr>
        <w:t>n</w:t>
      </w:r>
      <w:r w:rsidRPr="00495448">
        <w:t xml:space="preserve"> (in order, with no leading zeroes).</w:t>
      </w:r>
    </w:p>
    <w:p w:rsidR="00BB7F36" w:rsidRPr="00495448" w:rsidRDefault="00BB7F36" w:rsidP="00F91DF8">
      <w:pPr>
        <w:pStyle w:val="Algorithm"/>
        <w:numPr>
          <w:ilvl w:val="0"/>
          <w:numId w:val="53"/>
        </w:numPr>
      </w:pPr>
      <w:r w:rsidRPr="00495448">
        <w:t xml:space="preserve">If </w:t>
      </w:r>
      <w:r w:rsidRPr="00495448">
        <w:rPr>
          <w:rStyle w:val="Algorithmvariable"/>
        </w:rPr>
        <w:t>f</w:t>
      </w:r>
      <w:r w:rsidRPr="00495448">
        <w:t xml:space="preserve"> ≠ 0, then</w:t>
      </w:r>
    </w:p>
    <w:p w:rsidR="00BB7F36" w:rsidRPr="00495448" w:rsidRDefault="00BB7F36" w:rsidP="00F91DF8">
      <w:pPr>
        <w:pStyle w:val="Algorithm"/>
        <w:numPr>
          <w:ilvl w:val="1"/>
          <w:numId w:val="53"/>
        </w:numPr>
      </w:pPr>
      <w:r w:rsidRPr="00495448">
        <w:t xml:space="preserve">Let </w:t>
      </w:r>
      <w:r w:rsidRPr="00495448">
        <w:rPr>
          <w:rStyle w:val="Algorithmvariable"/>
        </w:rPr>
        <w:t>k</w:t>
      </w:r>
      <w:r w:rsidRPr="00495448">
        <w:t xml:space="preserve"> be the number of characters in </w:t>
      </w:r>
      <w:r w:rsidRPr="00495448">
        <w:rPr>
          <w:rStyle w:val="Algorithmvariable"/>
        </w:rPr>
        <w:t>m</w:t>
      </w:r>
      <w:r w:rsidRPr="00495448">
        <w:t>.</w:t>
      </w:r>
    </w:p>
    <w:p w:rsidR="00BB7F36" w:rsidRPr="00495448" w:rsidRDefault="00BB7F36" w:rsidP="00F91DF8">
      <w:pPr>
        <w:pStyle w:val="Algorithm"/>
        <w:numPr>
          <w:ilvl w:val="1"/>
          <w:numId w:val="53"/>
        </w:numPr>
      </w:pPr>
      <w:r w:rsidRPr="00495448">
        <w:t xml:space="preserve">If </w:t>
      </w:r>
      <w:r w:rsidRPr="00495448">
        <w:rPr>
          <w:rStyle w:val="Algorithmvariable"/>
        </w:rPr>
        <w:t>k</w:t>
      </w:r>
      <w:r w:rsidRPr="00495448">
        <w:t xml:space="preserve"> ≤ </w:t>
      </w:r>
      <w:r w:rsidRPr="00495448">
        <w:rPr>
          <w:rStyle w:val="Algorithmvariable"/>
        </w:rPr>
        <w:t>f</w:t>
      </w:r>
      <w:r w:rsidRPr="00495448">
        <w:t>, then</w:t>
      </w:r>
    </w:p>
    <w:p w:rsidR="00BB7F36" w:rsidRPr="00495448" w:rsidRDefault="00BB7F36" w:rsidP="00F91DF8">
      <w:pPr>
        <w:pStyle w:val="Algorithm"/>
        <w:numPr>
          <w:ilvl w:val="2"/>
          <w:numId w:val="53"/>
        </w:numPr>
      </w:pPr>
      <w:r w:rsidRPr="00495448">
        <w:t xml:space="preserve">Let </w:t>
      </w:r>
      <w:r w:rsidRPr="00495448">
        <w:rPr>
          <w:rStyle w:val="Algorithmvariable"/>
        </w:rPr>
        <w:t>z</w:t>
      </w:r>
      <w:r w:rsidRPr="00495448">
        <w:t xml:space="preserve"> be the String consisting of </w:t>
      </w:r>
      <w:r w:rsidRPr="00495448">
        <w:rPr>
          <w:rStyle w:val="Algorithmvariable"/>
        </w:rPr>
        <w:t>f</w:t>
      </w:r>
      <w:r w:rsidRPr="00495448">
        <w:t>+1–</w:t>
      </w:r>
      <w:r w:rsidRPr="00495448">
        <w:rPr>
          <w:rStyle w:val="Algorithmvariable"/>
        </w:rPr>
        <w:t>k</w:t>
      </w:r>
      <w:r w:rsidRPr="00495448">
        <w:t xml:space="preserve"> occurrences of the character </w:t>
      </w:r>
      <w:r w:rsidRPr="00495448">
        <w:rPr>
          <w:rStyle w:val="Algorithmcode"/>
        </w:rPr>
        <w:t>"0"</w:t>
      </w:r>
      <w:r w:rsidRPr="00495448">
        <w:t>.</w:t>
      </w:r>
    </w:p>
    <w:p w:rsidR="00BB7F36" w:rsidRPr="00495448" w:rsidRDefault="00BB7F36" w:rsidP="00F91DF8">
      <w:pPr>
        <w:pStyle w:val="Algorithm"/>
        <w:numPr>
          <w:ilvl w:val="2"/>
          <w:numId w:val="53"/>
        </w:numPr>
      </w:pPr>
      <w:r w:rsidRPr="00495448">
        <w:t xml:space="preserve">Let </w:t>
      </w:r>
      <w:r w:rsidRPr="00495448">
        <w:rPr>
          <w:rStyle w:val="Algorithmvariable"/>
        </w:rPr>
        <w:t>m</w:t>
      </w:r>
      <w:r w:rsidRPr="00495448">
        <w:t xml:space="preserve"> be the concatenation of Strings </w:t>
      </w:r>
      <w:r w:rsidRPr="00495448">
        <w:rPr>
          <w:rStyle w:val="Algorithmvariable"/>
        </w:rPr>
        <w:t>z</w:t>
      </w:r>
      <w:r w:rsidRPr="00495448">
        <w:t xml:space="preserve"> and </w:t>
      </w:r>
      <w:r w:rsidRPr="00495448">
        <w:rPr>
          <w:rStyle w:val="Algorithmvariable"/>
        </w:rPr>
        <w:t>m</w:t>
      </w:r>
      <w:r w:rsidRPr="00495448">
        <w:t>.</w:t>
      </w:r>
    </w:p>
    <w:p w:rsidR="00BB7F36" w:rsidRPr="00495448" w:rsidRDefault="00BB7F36" w:rsidP="00F91DF8">
      <w:pPr>
        <w:pStyle w:val="Algorithm"/>
        <w:numPr>
          <w:ilvl w:val="2"/>
          <w:numId w:val="53"/>
        </w:numPr>
      </w:pPr>
      <w:r w:rsidRPr="00495448">
        <w:t xml:space="preserve">Let </w:t>
      </w:r>
      <w:r w:rsidRPr="00495448">
        <w:rPr>
          <w:rStyle w:val="Algorithmvariable"/>
        </w:rPr>
        <w:t>k</w:t>
      </w:r>
      <w:r w:rsidRPr="00495448">
        <w:t>=</w:t>
      </w:r>
      <w:r w:rsidRPr="00495448">
        <w:rPr>
          <w:rStyle w:val="Algorithmvariable"/>
        </w:rPr>
        <w:t>f</w:t>
      </w:r>
      <w:r w:rsidRPr="00495448">
        <w:t>+1.</w:t>
      </w:r>
    </w:p>
    <w:p w:rsidR="00BB7F36" w:rsidRPr="00495448" w:rsidRDefault="00BB7F36" w:rsidP="00F91DF8">
      <w:pPr>
        <w:pStyle w:val="Algorithm"/>
        <w:numPr>
          <w:ilvl w:val="1"/>
          <w:numId w:val="53"/>
        </w:numPr>
      </w:pPr>
      <w:r w:rsidRPr="00495448">
        <w:t xml:space="preserve">Let </w:t>
      </w:r>
      <w:r w:rsidRPr="00495448">
        <w:rPr>
          <w:rStyle w:val="Algorithmvariable"/>
        </w:rPr>
        <w:t>a</w:t>
      </w:r>
      <w:r w:rsidRPr="00495448">
        <w:t xml:space="preserve"> be the first </w:t>
      </w:r>
      <w:r w:rsidRPr="00495448">
        <w:rPr>
          <w:rStyle w:val="Algorithmvariable"/>
        </w:rPr>
        <w:t>k</w:t>
      </w:r>
      <w:r w:rsidRPr="00495448">
        <w:t>–</w:t>
      </w:r>
      <w:r w:rsidRPr="00495448">
        <w:rPr>
          <w:rStyle w:val="Algorithmvariable"/>
        </w:rPr>
        <w:t>f</w:t>
      </w:r>
      <w:r w:rsidRPr="00495448">
        <w:t xml:space="preserve"> characters of m, and let </w:t>
      </w:r>
      <w:r w:rsidRPr="00495448">
        <w:rPr>
          <w:rStyle w:val="Algorithmvariable"/>
        </w:rPr>
        <w:t>b</w:t>
      </w:r>
      <w:r w:rsidRPr="00495448">
        <w:t xml:space="preserve"> be the remaining </w:t>
      </w:r>
      <w:r w:rsidRPr="00495448">
        <w:rPr>
          <w:rStyle w:val="Algorithmvariable"/>
        </w:rPr>
        <w:t>f</w:t>
      </w:r>
      <w:r w:rsidRPr="00495448">
        <w:t xml:space="preserve"> characters of </w:t>
      </w:r>
      <w:r w:rsidRPr="00495448">
        <w:rPr>
          <w:rStyle w:val="Algorithmvariable"/>
        </w:rPr>
        <w:t>m</w:t>
      </w:r>
      <w:r w:rsidRPr="00495448">
        <w:t>.</w:t>
      </w:r>
    </w:p>
    <w:p w:rsidR="00BB7F36" w:rsidRPr="00495448" w:rsidRDefault="00BB7F36" w:rsidP="00F91DF8">
      <w:pPr>
        <w:pStyle w:val="Algorithm"/>
        <w:numPr>
          <w:ilvl w:val="1"/>
          <w:numId w:val="53"/>
        </w:numPr>
      </w:pPr>
      <w:r w:rsidRPr="00495448">
        <w:t xml:space="preserve">Let </w:t>
      </w:r>
      <w:r w:rsidRPr="00495448">
        <w:rPr>
          <w:rStyle w:val="Algorithmvariable"/>
        </w:rPr>
        <w:t>m</w:t>
      </w:r>
      <w:r w:rsidRPr="00495448">
        <w:t xml:space="preserve"> be the concatenation of the three Strings </w:t>
      </w:r>
      <w:r w:rsidRPr="00495448">
        <w:rPr>
          <w:rStyle w:val="Algorithmvariable"/>
        </w:rPr>
        <w:t>a</w:t>
      </w:r>
      <w:r w:rsidRPr="00495448">
        <w:t xml:space="preserve">, ".", and </w:t>
      </w:r>
      <w:r w:rsidRPr="00495448">
        <w:rPr>
          <w:rStyle w:val="Algorithmvariable"/>
        </w:rPr>
        <w:t>b</w:t>
      </w:r>
      <w:r w:rsidRPr="00495448">
        <w:t>.</w:t>
      </w:r>
    </w:p>
    <w:p w:rsidR="00BB7F36" w:rsidRPr="00495448" w:rsidRDefault="00BB7F36" w:rsidP="00F91DF8">
      <w:pPr>
        <w:pStyle w:val="Algorithm"/>
        <w:numPr>
          <w:ilvl w:val="1"/>
          <w:numId w:val="53"/>
        </w:numPr>
      </w:pPr>
      <w:r w:rsidRPr="00495448">
        <w:t xml:space="preserve">Let </w:t>
      </w:r>
      <w:r w:rsidRPr="00495448">
        <w:rPr>
          <w:rStyle w:val="Algorithmvariable"/>
        </w:rPr>
        <w:t>int</w:t>
      </w:r>
      <w:r w:rsidRPr="00495448">
        <w:t xml:space="preserve"> be the number of characters in </w:t>
      </w:r>
      <w:r w:rsidRPr="00495448">
        <w:rPr>
          <w:rStyle w:val="Algorithmvariable"/>
        </w:rPr>
        <w:t>a</w:t>
      </w:r>
      <w:r w:rsidRPr="00495448">
        <w:t>.</w:t>
      </w:r>
    </w:p>
    <w:p w:rsidR="00BB7F36" w:rsidRPr="00495448" w:rsidRDefault="00BB7F36" w:rsidP="00F91DF8">
      <w:pPr>
        <w:pStyle w:val="Algorithm"/>
        <w:numPr>
          <w:ilvl w:val="0"/>
          <w:numId w:val="53"/>
        </w:numPr>
      </w:pPr>
      <w:r w:rsidRPr="00495448">
        <w:t xml:space="preserve">Else let </w:t>
      </w:r>
      <w:r w:rsidRPr="00495448">
        <w:rPr>
          <w:rStyle w:val="Algorithmvariable"/>
        </w:rPr>
        <w:t>int</w:t>
      </w:r>
      <w:r w:rsidRPr="00495448">
        <w:t xml:space="preserve"> be the number of characters in </w:t>
      </w:r>
      <w:r w:rsidRPr="00495448">
        <w:rPr>
          <w:rStyle w:val="Algorithmvariable"/>
        </w:rPr>
        <w:t>m</w:t>
      </w:r>
      <w:r w:rsidRPr="00495448">
        <w:t>.</w:t>
      </w:r>
    </w:p>
    <w:p w:rsidR="00BB7F36" w:rsidRPr="00495448" w:rsidRDefault="00BB7F36" w:rsidP="00F91DF8">
      <w:pPr>
        <w:pStyle w:val="Algorithm"/>
        <w:numPr>
          <w:ilvl w:val="0"/>
          <w:numId w:val="53"/>
        </w:numPr>
      </w:pPr>
      <w:r w:rsidRPr="00495448">
        <w:t xml:space="preserve">Let </w:t>
      </w:r>
      <w:r w:rsidRPr="00495448">
        <w:rPr>
          <w:rStyle w:val="Algorithmvariable"/>
        </w:rPr>
        <w:t>cut</w:t>
      </w:r>
      <w:r w:rsidRPr="00495448">
        <w:t xml:space="preserve"> be </w:t>
      </w:r>
      <w:r w:rsidRPr="00495448">
        <w:rPr>
          <w:rStyle w:val="Algorithmvariable"/>
        </w:rPr>
        <w:t>maxFraction</w:t>
      </w:r>
      <w:r w:rsidRPr="00495448">
        <w:t xml:space="preserve"> – </w:t>
      </w:r>
      <w:r w:rsidRPr="00495448">
        <w:rPr>
          <w:rStyle w:val="Algorithmvariable"/>
        </w:rPr>
        <w:t>minFraction</w:t>
      </w:r>
      <w:r w:rsidRPr="00495448">
        <w:t>.</w:t>
      </w:r>
    </w:p>
    <w:p w:rsidR="00BB7F36" w:rsidRPr="00495448" w:rsidRDefault="00BB7F36" w:rsidP="00F91DF8">
      <w:pPr>
        <w:pStyle w:val="Algorithm"/>
        <w:numPr>
          <w:ilvl w:val="0"/>
          <w:numId w:val="53"/>
        </w:numPr>
      </w:pPr>
      <w:r w:rsidRPr="00495448">
        <w:t xml:space="preserve">Repeat while </w:t>
      </w:r>
      <w:r w:rsidRPr="00495448">
        <w:rPr>
          <w:rStyle w:val="Algorithmvariable"/>
        </w:rPr>
        <w:t>cut</w:t>
      </w:r>
      <w:r w:rsidRPr="00495448">
        <w:t xml:space="preserve"> &gt; 0 and the last character of </w:t>
      </w:r>
      <w:r w:rsidRPr="00495448">
        <w:rPr>
          <w:rStyle w:val="Algorithmvariable"/>
        </w:rPr>
        <w:t>m</w:t>
      </w:r>
      <w:r w:rsidRPr="00495448">
        <w:t xml:space="preserve"> is </w:t>
      </w:r>
      <w:r w:rsidRPr="00495448">
        <w:rPr>
          <w:rStyle w:val="Algorithmcode"/>
        </w:rPr>
        <w:t>"0"</w:t>
      </w:r>
      <w:r w:rsidRPr="00495448">
        <w:t>:</w:t>
      </w:r>
    </w:p>
    <w:p w:rsidR="00BB7F36" w:rsidRPr="00495448" w:rsidRDefault="00BB7F36" w:rsidP="00F91DF8">
      <w:pPr>
        <w:pStyle w:val="Algorithm"/>
        <w:numPr>
          <w:ilvl w:val="1"/>
          <w:numId w:val="53"/>
        </w:numPr>
      </w:pPr>
      <w:r w:rsidRPr="00495448">
        <w:t xml:space="preserve">Remove the last character from </w:t>
      </w:r>
      <w:r w:rsidRPr="00495448">
        <w:rPr>
          <w:rStyle w:val="Algorithmvariable"/>
        </w:rPr>
        <w:t>m</w:t>
      </w:r>
      <w:r w:rsidRPr="00495448">
        <w:t>.</w:t>
      </w:r>
    </w:p>
    <w:p w:rsidR="00BB7F36" w:rsidRPr="00495448" w:rsidRDefault="00BB7F36" w:rsidP="00F91DF8">
      <w:pPr>
        <w:pStyle w:val="Algorithm"/>
        <w:numPr>
          <w:ilvl w:val="1"/>
          <w:numId w:val="53"/>
        </w:numPr>
      </w:pPr>
      <w:r w:rsidRPr="00495448">
        <w:t xml:space="preserve">Decrease </w:t>
      </w:r>
      <w:r w:rsidRPr="00495448">
        <w:rPr>
          <w:rStyle w:val="Algorithmvariable"/>
        </w:rPr>
        <w:t>cut</w:t>
      </w:r>
      <w:r w:rsidRPr="00495448">
        <w:t xml:space="preserve"> by 1.</w:t>
      </w:r>
    </w:p>
    <w:p w:rsidR="00BB7F36" w:rsidRPr="00495448" w:rsidRDefault="00BB7F36" w:rsidP="00F91DF8">
      <w:pPr>
        <w:pStyle w:val="Algorithm"/>
        <w:numPr>
          <w:ilvl w:val="0"/>
          <w:numId w:val="53"/>
        </w:numPr>
      </w:pPr>
      <w:r w:rsidRPr="00495448">
        <w:t xml:space="preserve">If the last character of </w:t>
      </w:r>
      <w:r w:rsidRPr="00495448">
        <w:rPr>
          <w:rStyle w:val="Algorithmvariable"/>
        </w:rPr>
        <w:t>m</w:t>
      </w:r>
      <w:r w:rsidRPr="00495448">
        <w:t xml:space="preserve"> is </w:t>
      </w:r>
      <w:r w:rsidRPr="00495448">
        <w:rPr>
          <w:rStyle w:val="Algorithmcode"/>
        </w:rPr>
        <w:t>"."</w:t>
      </w:r>
      <w:r w:rsidRPr="00495448">
        <w:t>, then</w:t>
      </w:r>
    </w:p>
    <w:p w:rsidR="00BB7F36" w:rsidRPr="00495448" w:rsidRDefault="00BB7F36" w:rsidP="00F91DF8">
      <w:pPr>
        <w:pStyle w:val="Algorithm"/>
        <w:numPr>
          <w:ilvl w:val="1"/>
          <w:numId w:val="53"/>
        </w:numPr>
      </w:pPr>
      <w:r w:rsidRPr="00495448">
        <w:t xml:space="preserve">Remove the last character from </w:t>
      </w:r>
      <w:r w:rsidRPr="00495448">
        <w:rPr>
          <w:rStyle w:val="Algorithmvariable"/>
        </w:rPr>
        <w:t>m</w:t>
      </w:r>
      <w:r w:rsidRPr="00495448">
        <w:t>.</w:t>
      </w:r>
    </w:p>
    <w:p w:rsidR="00BB7F36" w:rsidRPr="00495448" w:rsidRDefault="00BB7F36" w:rsidP="00F91DF8">
      <w:pPr>
        <w:pStyle w:val="Algorithm"/>
        <w:numPr>
          <w:ilvl w:val="0"/>
          <w:numId w:val="53"/>
        </w:numPr>
      </w:pPr>
      <w:r w:rsidRPr="00495448">
        <w:t xml:space="preserve">If </w:t>
      </w:r>
      <w:r w:rsidRPr="00780D8F">
        <w:rPr>
          <w:rStyle w:val="Algorithmvariable"/>
        </w:rPr>
        <w:t>int</w:t>
      </w:r>
      <w:r w:rsidRPr="00495448">
        <w:t xml:space="preserve"> &lt; </w:t>
      </w:r>
      <w:r w:rsidRPr="00495448">
        <w:rPr>
          <w:rStyle w:val="Algorithmvariable"/>
        </w:rPr>
        <w:t>minInteger</w:t>
      </w:r>
      <w:r w:rsidRPr="00495448">
        <w:t>, then</w:t>
      </w:r>
    </w:p>
    <w:p w:rsidR="00BB7F36" w:rsidRPr="00495448" w:rsidRDefault="00BB7F36" w:rsidP="00F91DF8">
      <w:pPr>
        <w:pStyle w:val="Algorithm"/>
        <w:numPr>
          <w:ilvl w:val="1"/>
          <w:numId w:val="53"/>
        </w:numPr>
      </w:pPr>
      <w:r w:rsidRPr="00495448">
        <w:t xml:space="preserve">Let </w:t>
      </w:r>
      <w:r w:rsidRPr="00495448">
        <w:rPr>
          <w:rStyle w:val="Algorithmvariable"/>
        </w:rPr>
        <w:t>z</w:t>
      </w:r>
      <w:r w:rsidRPr="00495448">
        <w:t xml:space="preserve"> be the String consisting of </w:t>
      </w:r>
      <w:r w:rsidRPr="00495448">
        <w:rPr>
          <w:rStyle w:val="Algorithmvariable"/>
        </w:rPr>
        <w:t>minInteger</w:t>
      </w:r>
      <w:r w:rsidRPr="00495448">
        <w:t>–</w:t>
      </w:r>
      <w:r w:rsidRPr="00495448">
        <w:rPr>
          <w:rStyle w:val="Algorithmvariable"/>
        </w:rPr>
        <w:t>int</w:t>
      </w:r>
      <w:r w:rsidRPr="00495448">
        <w:t xml:space="preserve"> occurrences of the character </w:t>
      </w:r>
      <w:r w:rsidRPr="00495448">
        <w:rPr>
          <w:rStyle w:val="Algorithmcode"/>
        </w:rPr>
        <w:t>"0"</w:t>
      </w:r>
      <w:r w:rsidRPr="00495448">
        <w:t>.</w:t>
      </w:r>
    </w:p>
    <w:p w:rsidR="00BB7F36" w:rsidRPr="00495448" w:rsidRDefault="00BB7F36" w:rsidP="00F91DF8">
      <w:pPr>
        <w:pStyle w:val="Algorithm"/>
        <w:numPr>
          <w:ilvl w:val="1"/>
          <w:numId w:val="53"/>
        </w:numPr>
      </w:pPr>
      <w:r w:rsidRPr="00495448">
        <w:t xml:space="preserve">Let </w:t>
      </w:r>
      <w:r w:rsidRPr="00495448">
        <w:rPr>
          <w:rStyle w:val="Algorithmvariable"/>
        </w:rPr>
        <w:t>m</w:t>
      </w:r>
      <w:r w:rsidRPr="00495448">
        <w:t xml:space="preserve"> be the concatenation of Strings </w:t>
      </w:r>
      <w:r w:rsidRPr="00495448">
        <w:rPr>
          <w:rStyle w:val="Algorithmvariable"/>
        </w:rPr>
        <w:t>z</w:t>
      </w:r>
      <w:r w:rsidRPr="00495448">
        <w:t xml:space="preserve"> and </w:t>
      </w:r>
      <w:r w:rsidRPr="00495448">
        <w:rPr>
          <w:rStyle w:val="Algorithmvariable"/>
        </w:rPr>
        <w:t>m</w:t>
      </w:r>
      <w:r w:rsidRPr="00495448">
        <w:t>.</w:t>
      </w:r>
    </w:p>
    <w:p w:rsidR="00BB7F36" w:rsidRPr="00495448" w:rsidRDefault="00BB7F36" w:rsidP="00F91DF8">
      <w:pPr>
        <w:pStyle w:val="Algorithm"/>
        <w:numPr>
          <w:ilvl w:val="0"/>
          <w:numId w:val="53"/>
        </w:numPr>
      </w:pPr>
      <w:r w:rsidRPr="00495448">
        <w:t xml:space="preserve">Return </w:t>
      </w:r>
      <w:r w:rsidRPr="00495448">
        <w:rPr>
          <w:rStyle w:val="Algorithmvariable"/>
        </w:rPr>
        <w:t>m</w:t>
      </w:r>
      <w:r w:rsidRPr="00495448">
        <w:t>.</w:t>
      </w:r>
    </w:p>
    <w:p w:rsidR="00BB7F36" w:rsidRPr="00495448" w:rsidRDefault="00BB7F36" w:rsidP="00BB7F36">
      <w:pPr>
        <w:pStyle w:val="Caption"/>
        <w:keepNext/>
        <w:jc w:val="center"/>
      </w:pPr>
      <w:bookmarkStart w:id="248" w:name="_Ref182134435"/>
      <w:r w:rsidRPr="00495448">
        <w:t xml:space="preserve">Table </w:t>
      </w:r>
      <w:r w:rsidRPr="00495448">
        <w:fldChar w:fldCharType="begin"/>
      </w:r>
      <w:r w:rsidRPr="00495448">
        <w:instrText xml:space="preserve"> SEQ Table \* ARABIC </w:instrText>
      </w:r>
      <w:r w:rsidRPr="00495448">
        <w:fldChar w:fldCharType="separate"/>
      </w:r>
      <w:r>
        <w:rPr>
          <w:noProof/>
        </w:rPr>
        <w:t>2</w:t>
      </w:r>
      <w:r w:rsidRPr="00495448">
        <w:fldChar w:fldCharType="end"/>
      </w:r>
      <w:bookmarkEnd w:id="248"/>
      <w:r w:rsidRPr="00495448">
        <w:t xml:space="preserve"> – Numbering systems with simple digit mappings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78"/>
        <w:gridCol w:w="7990"/>
      </w:tblGrid>
      <w:tr w:rsidR="00BB7F36" w:rsidRPr="00495448" w:rsidTr="00BB7F36">
        <w:trPr>
          <w:cantSplit/>
          <w:jc w:val="center"/>
        </w:trPr>
        <w:tc>
          <w:tcPr>
            <w:tcW w:w="0" w:type="auto"/>
            <w:shd w:val="solid" w:color="D8D8D8" w:fill="auto"/>
          </w:tcPr>
          <w:p w:rsidR="00BB7F36" w:rsidRPr="00495448" w:rsidRDefault="00BB7F36" w:rsidP="00BB7F36">
            <w:pPr>
              <w:spacing w:before="40" w:after="40"/>
              <w:rPr>
                <w:b/>
              </w:rPr>
            </w:pPr>
            <w:r w:rsidRPr="00495448">
              <w:rPr>
                <w:b/>
              </w:rPr>
              <w:t>Numbering System</w:t>
            </w:r>
          </w:p>
        </w:tc>
        <w:tc>
          <w:tcPr>
            <w:tcW w:w="0" w:type="auto"/>
            <w:shd w:val="solid" w:color="D8D8D8" w:fill="auto"/>
          </w:tcPr>
          <w:p w:rsidR="00BB7F36" w:rsidRPr="00495448" w:rsidRDefault="00BB7F36" w:rsidP="00BB7F36">
            <w:pPr>
              <w:spacing w:before="40" w:after="40"/>
              <w:rPr>
                <w:b/>
              </w:rPr>
            </w:pPr>
            <w:r w:rsidRPr="00495448">
              <w:rPr>
                <w:b/>
              </w:rPr>
              <w:t>Digits</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arab</w:t>
            </w:r>
          </w:p>
        </w:tc>
        <w:tc>
          <w:tcPr>
            <w:tcW w:w="0" w:type="auto"/>
            <w:shd w:val="clear" w:color="auto" w:fill="auto"/>
          </w:tcPr>
          <w:p w:rsidR="00BB7F36" w:rsidRPr="00495448" w:rsidRDefault="00BB7F36" w:rsidP="00BB7F36">
            <w:pPr>
              <w:spacing w:before="40" w:after="40"/>
            </w:pPr>
            <w:r w:rsidRPr="00495448">
              <w:t>U+0660 to U+0669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arabext</w:t>
            </w:r>
          </w:p>
        </w:tc>
        <w:tc>
          <w:tcPr>
            <w:tcW w:w="0" w:type="auto"/>
            <w:shd w:val="clear" w:color="auto" w:fill="auto"/>
          </w:tcPr>
          <w:p w:rsidR="00BB7F36" w:rsidRPr="00495448" w:rsidRDefault="00BB7F36" w:rsidP="00BB7F36">
            <w:pPr>
              <w:spacing w:before="40" w:after="40"/>
            </w:pPr>
            <w:r w:rsidRPr="00495448">
              <w:t>U+06F0 to U+06F9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t>bali</w:t>
            </w:r>
          </w:p>
        </w:tc>
        <w:tc>
          <w:tcPr>
            <w:tcW w:w="0" w:type="auto"/>
            <w:shd w:val="clear" w:color="auto" w:fill="auto"/>
          </w:tcPr>
          <w:p w:rsidR="00BB7F36" w:rsidRPr="00495448" w:rsidRDefault="00BB7F36" w:rsidP="00BB7F36">
            <w:pPr>
              <w:spacing w:before="40" w:after="40"/>
            </w:pPr>
            <w:r>
              <w:t>U+1B50 to U+1B59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beng</w:t>
            </w:r>
          </w:p>
        </w:tc>
        <w:tc>
          <w:tcPr>
            <w:tcW w:w="0" w:type="auto"/>
            <w:shd w:val="clear" w:color="auto" w:fill="auto"/>
          </w:tcPr>
          <w:p w:rsidR="00BB7F36" w:rsidRPr="00495448" w:rsidRDefault="00BB7F36" w:rsidP="00BB7F36">
            <w:pPr>
              <w:spacing w:before="40" w:after="40"/>
            </w:pPr>
            <w:r w:rsidRPr="00495448">
              <w:t>U+09E6 to U+09EF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deva</w:t>
            </w:r>
          </w:p>
        </w:tc>
        <w:tc>
          <w:tcPr>
            <w:tcW w:w="0" w:type="auto"/>
            <w:shd w:val="clear" w:color="auto" w:fill="auto"/>
          </w:tcPr>
          <w:p w:rsidR="00BB7F36" w:rsidRPr="00495448" w:rsidRDefault="00BB7F36" w:rsidP="00BB7F36">
            <w:pPr>
              <w:spacing w:before="40" w:after="40"/>
              <w:rPr>
                <w:rFonts w:cs="Arial"/>
              </w:rPr>
            </w:pPr>
            <w:r w:rsidRPr="00495448">
              <w:rPr>
                <w:rFonts w:cs="Arial"/>
              </w:rPr>
              <w:t>U+0966 to U+096F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rPr>
                <w:rFonts w:hint="eastAsia"/>
              </w:rPr>
              <w:t>fullwide</w:t>
            </w:r>
          </w:p>
        </w:tc>
        <w:tc>
          <w:tcPr>
            <w:tcW w:w="0" w:type="auto"/>
            <w:shd w:val="clear" w:color="auto" w:fill="auto"/>
          </w:tcPr>
          <w:p w:rsidR="00BB7F36" w:rsidRPr="00495448" w:rsidRDefault="00BB7F36" w:rsidP="00BB7F36">
            <w:pPr>
              <w:spacing w:before="40" w:after="40"/>
            </w:pPr>
            <w:r w:rsidRPr="00495448">
              <w:t>U+FF10 to U+FF19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gujr</w:t>
            </w:r>
          </w:p>
        </w:tc>
        <w:tc>
          <w:tcPr>
            <w:tcW w:w="0" w:type="auto"/>
            <w:shd w:val="clear" w:color="auto" w:fill="auto"/>
          </w:tcPr>
          <w:p w:rsidR="00BB7F36" w:rsidRPr="00495448" w:rsidRDefault="00BB7F36" w:rsidP="00BB7F36">
            <w:pPr>
              <w:spacing w:before="40" w:after="40"/>
            </w:pPr>
            <w:r w:rsidRPr="00495448">
              <w:t>U+0AE6 to U+0AEF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guru</w:t>
            </w:r>
          </w:p>
        </w:tc>
        <w:tc>
          <w:tcPr>
            <w:tcW w:w="0" w:type="auto"/>
            <w:shd w:val="clear" w:color="auto" w:fill="auto"/>
          </w:tcPr>
          <w:p w:rsidR="00BB7F36" w:rsidRPr="00495448" w:rsidRDefault="00BB7F36" w:rsidP="00BB7F36">
            <w:pPr>
              <w:spacing w:before="40" w:after="40"/>
            </w:pPr>
            <w:r w:rsidRPr="00495448">
              <w:t>U+0A66 to U+0A6F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rPr>
                <w:rFonts w:hint="eastAsia"/>
              </w:rPr>
              <w:t>hanidec</w:t>
            </w:r>
          </w:p>
        </w:tc>
        <w:tc>
          <w:tcPr>
            <w:tcW w:w="0" w:type="auto"/>
            <w:shd w:val="clear" w:color="auto" w:fill="auto"/>
          </w:tcPr>
          <w:p w:rsidR="00BB7F36" w:rsidRPr="00495448" w:rsidRDefault="00BB7F36" w:rsidP="00BB7F36">
            <w:pPr>
              <w:spacing w:before="40" w:after="40"/>
            </w:pPr>
            <w:r w:rsidRPr="00495448">
              <w:t>U+3007, U+4E00, U+4E8C, U+4E09, U+56DB, U+4E94, U+516D, U+4E03, U+516B, U+4E5D</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khmr</w:t>
            </w:r>
          </w:p>
        </w:tc>
        <w:tc>
          <w:tcPr>
            <w:tcW w:w="0" w:type="auto"/>
            <w:shd w:val="clear" w:color="auto" w:fill="auto"/>
          </w:tcPr>
          <w:p w:rsidR="00BB7F36" w:rsidRPr="00495448" w:rsidRDefault="00BB7F36" w:rsidP="00BB7F36">
            <w:pPr>
              <w:spacing w:before="40" w:after="40"/>
            </w:pPr>
            <w:r w:rsidRPr="00495448">
              <w:t>U+17E0 to U+17E9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knda</w:t>
            </w:r>
          </w:p>
        </w:tc>
        <w:tc>
          <w:tcPr>
            <w:tcW w:w="0" w:type="auto"/>
            <w:shd w:val="clear" w:color="auto" w:fill="auto"/>
          </w:tcPr>
          <w:p w:rsidR="00BB7F36" w:rsidRPr="00495448" w:rsidRDefault="00BB7F36" w:rsidP="00BB7F36">
            <w:pPr>
              <w:spacing w:before="40" w:after="40"/>
            </w:pPr>
            <w:r w:rsidRPr="00495448">
              <w:rPr>
                <w:rFonts w:hint="cs"/>
              </w:rPr>
              <w:t>U+</w:t>
            </w:r>
            <w:r w:rsidRPr="00495448">
              <w:t>0CE6 to U+0CEF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laoo</w:t>
            </w:r>
          </w:p>
        </w:tc>
        <w:tc>
          <w:tcPr>
            <w:tcW w:w="0" w:type="auto"/>
            <w:shd w:val="clear" w:color="auto" w:fill="auto"/>
          </w:tcPr>
          <w:p w:rsidR="00BB7F36" w:rsidRPr="00495448" w:rsidRDefault="00BB7F36" w:rsidP="00BB7F36">
            <w:pPr>
              <w:spacing w:before="40" w:after="40"/>
            </w:pPr>
            <w:r w:rsidRPr="00495448">
              <w:t>U+0ED0 to U+0ED9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latn</w:t>
            </w:r>
          </w:p>
        </w:tc>
        <w:tc>
          <w:tcPr>
            <w:tcW w:w="0" w:type="auto"/>
            <w:shd w:val="clear" w:color="auto" w:fill="auto"/>
          </w:tcPr>
          <w:p w:rsidR="00BB7F36" w:rsidRPr="00495448" w:rsidRDefault="00BB7F36" w:rsidP="00BB7F36">
            <w:pPr>
              <w:spacing w:before="40" w:after="40"/>
            </w:pPr>
            <w:r w:rsidRPr="00495448">
              <w:t>U+0030 to U+0039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t>limb</w:t>
            </w:r>
          </w:p>
        </w:tc>
        <w:tc>
          <w:tcPr>
            <w:tcW w:w="0" w:type="auto"/>
            <w:shd w:val="clear" w:color="auto" w:fill="auto"/>
          </w:tcPr>
          <w:p w:rsidR="00BB7F36" w:rsidRPr="00495448" w:rsidRDefault="00BB7F36" w:rsidP="00BB7F36">
            <w:pPr>
              <w:spacing w:before="40" w:after="40"/>
            </w:pPr>
            <w:r>
              <w:t>U+1946 to U+194F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mlym</w:t>
            </w:r>
          </w:p>
        </w:tc>
        <w:tc>
          <w:tcPr>
            <w:tcW w:w="0" w:type="auto"/>
            <w:shd w:val="clear" w:color="auto" w:fill="auto"/>
          </w:tcPr>
          <w:p w:rsidR="00BB7F36" w:rsidRPr="00495448" w:rsidRDefault="00BB7F36" w:rsidP="00BB7F36">
            <w:pPr>
              <w:spacing w:before="40" w:after="40"/>
            </w:pPr>
            <w:r w:rsidRPr="00495448">
              <w:t>U+0D66 to U+0D6F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mong</w:t>
            </w:r>
          </w:p>
        </w:tc>
        <w:tc>
          <w:tcPr>
            <w:tcW w:w="0" w:type="auto"/>
            <w:shd w:val="clear" w:color="auto" w:fill="auto"/>
          </w:tcPr>
          <w:p w:rsidR="00BB7F36" w:rsidRPr="00495448" w:rsidRDefault="00BB7F36" w:rsidP="00BB7F36">
            <w:pPr>
              <w:spacing w:before="40" w:after="40"/>
            </w:pPr>
            <w:r w:rsidRPr="00495448">
              <w:t>U+1810 to U+1819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mymr</w:t>
            </w:r>
          </w:p>
        </w:tc>
        <w:tc>
          <w:tcPr>
            <w:tcW w:w="0" w:type="auto"/>
            <w:shd w:val="clear" w:color="auto" w:fill="auto"/>
          </w:tcPr>
          <w:p w:rsidR="00BB7F36" w:rsidRPr="00495448" w:rsidRDefault="00BB7F36" w:rsidP="00BB7F36">
            <w:pPr>
              <w:spacing w:before="40" w:after="40"/>
            </w:pPr>
            <w:r w:rsidRPr="00495448">
              <w:t>U+1040 to U+1049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lastRenderedPageBreak/>
              <w:t>orya</w:t>
            </w:r>
          </w:p>
        </w:tc>
        <w:tc>
          <w:tcPr>
            <w:tcW w:w="0" w:type="auto"/>
            <w:shd w:val="clear" w:color="auto" w:fill="auto"/>
          </w:tcPr>
          <w:p w:rsidR="00BB7F36" w:rsidRPr="00495448" w:rsidRDefault="00BB7F36" w:rsidP="00BB7F36">
            <w:pPr>
              <w:spacing w:before="40" w:after="40"/>
            </w:pPr>
            <w:r w:rsidRPr="00495448">
              <w:t>U+0B66 to U+0B6F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tamldec</w:t>
            </w:r>
          </w:p>
        </w:tc>
        <w:tc>
          <w:tcPr>
            <w:tcW w:w="0" w:type="auto"/>
            <w:shd w:val="clear" w:color="auto" w:fill="auto"/>
          </w:tcPr>
          <w:p w:rsidR="00BB7F36" w:rsidRPr="00495448" w:rsidRDefault="00BB7F36" w:rsidP="00BB7F36">
            <w:pPr>
              <w:spacing w:before="40" w:after="40"/>
            </w:pPr>
            <w:r w:rsidRPr="00495448">
              <w:t>U+0BE6 to U+0BEF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telu</w:t>
            </w:r>
          </w:p>
        </w:tc>
        <w:tc>
          <w:tcPr>
            <w:tcW w:w="0" w:type="auto"/>
            <w:shd w:val="clear" w:color="auto" w:fill="auto"/>
          </w:tcPr>
          <w:p w:rsidR="00BB7F36" w:rsidRPr="00495448" w:rsidRDefault="00BB7F36" w:rsidP="00BB7F36">
            <w:pPr>
              <w:spacing w:before="40" w:after="40"/>
            </w:pPr>
            <w:r w:rsidRPr="00495448">
              <w:t>U+0C66 to U+0C6F</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thai</w:t>
            </w:r>
          </w:p>
        </w:tc>
        <w:tc>
          <w:tcPr>
            <w:tcW w:w="0" w:type="auto"/>
            <w:shd w:val="clear" w:color="auto" w:fill="auto"/>
          </w:tcPr>
          <w:p w:rsidR="00BB7F36" w:rsidRPr="00495448" w:rsidRDefault="00BB7F36" w:rsidP="00BB7F36">
            <w:pPr>
              <w:spacing w:before="40" w:after="40"/>
            </w:pPr>
            <w:r w:rsidRPr="00495448">
              <w:t>U+0E50 to U+0E59</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tibt</w:t>
            </w:r>
          </w:p>
        </w:tc>
        <w:tc>
          <w:tcPr>
            <w:tcW w:w="0" w:type="auto"/>
            <w:shd w:val="clear" w:color="auto" w:fill="auto"/>
          </w:tcPr>
          <w:p w:rsidR="00BB7F36" w:rsidRPr="00495448" w:rsidRDefault="00BB7F36" w:rsidP="00BB7F36">
            <w:pPr>
              <w:spacing w:before="40" w:after="40"/>
            </w:pPr>
            <w:r w:rsidRPr="00495448">
              <w:t>U+0F20 to U+0F29</w:t>
            </w:r>
          </w:p>
        </w:tc>
      </w:tr>
    </w:tbl>
    <w:p w:rsidR="00BB7F36" w:rsidRPr="00495448" w:rsidRDefault="00BB7F36" w:rsidP="00BB7F36"/>
    <w:p w:rsidR="00BB7F36" w:rsidRPr="00495448" w:rsidRDefault="00BB7F36" w:rsidP="00BB7F36">
      <w:pPr>
        <w:pStyle w:val="Heading3"/>
        <w:numPr>
          <w:ilvl w:val="2"/>
          <w:numId w:val="1"/>
        </w:numPr>
        <w:tabs>
          <w:tab w:val="clear" w:pos="720"/>
        </w:tabs>
      </w:pPr>
      <w:bookmarkStart w:id="249" w:name="_Toc210898694"/>
      <w:bookmarkStart w:id="250" w:name="_Toc337799285"/>
      <w:r w:rsidRPr="00495448">
        <w:t>Intl.NumberFormat.prototype.resolvedOptions ()</w:t>
      </w:r>
      <w:bookmarkEnd w:id="249"/>
      <w:bookmarkEnd w:id="250"/>
    </w:p>
    <w:p w:rsidR="00BB7F36" w:rsidRPr="00495448" w:rsidRDefault="00BB7F36" w:rsidP="00BB7F36">
      <w:r w:rsidRPr="00495448">
        <w:t>This function provides access to the locale and formatting options computed during initialization of the object.</w:t>
      </w:r>
    </w:p>
    <w:p w:rsidR="00BB7F36" w:rsidRPr="00495448" w:rsidRDefault="00BB7F36" w:rsidP="00BB7F36">
      <w:r w:rsidRPr="00495448">
        <w:t xml:space="preserve">The function returns a new object whose properties and attributes are set as if constructed by an object literal assigning to each of the following properties the value of the corresponding internal property of this NumberFormat object (see </w:t>
      </w:r>
      <w:r w:rsidRPr="00495448">
        <w:fldChar w:fldCharType="begin"/>
      </w:r>
      <w:r w:rsidRPr="00495448">
        <w:instrText xml:space="preserve"> REF _Ref182135762 \r \h </w:instrText>
      </w:r>
      <w:r w:rsidRPr="00495448">
        <w:fldChar w:fldCharType="separate"/>
      </w:r>
      <w:r>
        <w:t>11.4</w:t>
      </w:r>
      <w:r w:rsidRPr="00495448">
        <w:fldChar w:fldCharType="end"/>
      </w:r>
      <w:r w:rsidRPr="00495448">
        <w:t>): locale, numberingSystem, style, currency, currencyDisplay, minimumIntegerDigits, minimumFractionDigits, maximumFractionDigits, minimumSignificantDigits, maximumSignificantDigits, and useGrouping. Properties whose corresponding internal properties are not present are not assigned.</w:t>
      </w:r>
    </w:p>
    <w:p w:rsidR="00BB7F36" w:rsidRPr="00495448" w:rsidRDefault="00BB7F36" w:rsidP="00BB7F36">
      <w:pPr>
        <w:pStyle w:val="Heading2"/>
        <w:numPr>
          <w:ilvl w:val="1"/>
          <w:numId w:val="1"/>
        </w:numPr>
        <w:tabs>
          <w:tab w:val="clear" w:pos="360"/>
        </w:tabs>
      </w:pPr>
      <w:bookmarkStart w:id="251" w:name="_Ref182135762"/>
      <w:bookmarkStart w:id="252" w:name="_Toc210898695"/>
      <w:bookmarkStart w:id="253" w:name="_Toc337799286"/>
      <w:r w:rsidRPr="00495448">
        <w:t>Properties of Intl.NumberFormat Instances</w:t>
      </w:r>
      <w:bookmarkEnd w:id="251"/>
      <w:bookmarkEnd w:id="252"/>
      <w:bookmarkEnd w:id="253"/>
    </w:p>
    <w:p w:rsidR="00BB7F36" w:rsidRPr="00495448" w:rsidRDefault="00BB7F36" w:rsidP="00BB7F36">
      <w:r w:rsidRPr="00495448">
        <w:t xml:space="preserve">Intl.NumberFormat instances inherit properties from the Intl.NumberFormat prototype object. Their [[Class]] internal property value is </w:t>
      </w:r>
      <w:r w:rsidRPr="00495448">
        <w:rPr>
          <w:rStyle w:val="Algorithmcode"/>
        </w:rPr>
        <w:t>"Object"</w:t>
      </w:r>
      <w:r w:rsidRPr="00495448">
        <w:t>.</w:t>
      </w:r>
    </w:p>
    <w:p w:rsidR="00BB7F36" w:rsidRPr="00495448" w:rsidRDefault="00BB7F36" w:rsidP="00BB7F36">
      <w:r w:rsidRPr="00495448">
        <w:t xml:space="preserve">Intl.NumberFormat instances and other objects that have been successfully initialized as a NumberFormat have [[initializedIntlObject]] and [[initializedNumberFormat]] internal properties whose values are </w:t>
      </w:r>
      <w:r w:rsidRPr="00495448">
        <w:rPr>
          <w:rStyle w:val="Algorithmkeyword"/>
        </w:rPr>
        <w:t>true</w:t>
      </w:r>
      <w:r w:rsidRPr="00495448">
        <w:t>.</w:t>
      </w:r>
    </w:p>
    <w:p w:rsidR="00BB7F36" w:rsidRPr="00495448" w:rsidRDefault="00BB7F36" w:rsidP="00BB7F36">
      <w:r w:rsidRPr="00495448">
        <w:t>Objects that have been successfully initialized as a NumberFormat also have several internal properties that are computed by the constructor:</w:t>
      </w:r>
    </w:p>
    <w:p w:rsidR="00BB7F36" w:rsidRPr="00495448" w:rsidRDefault="00BB7F36" w:rsidP="00BB7F36">
      <w:pPr>
        <w:pStyle w:val="ListBullet"/>
        <w:contextualSpacing/>
      </w:pPr>
      <w:r w:rsidRPr="00495448">
        <w:t>[[locale]] is a String value with the language tag of the locale whose localization is used for formatting.</w:t>
      </w:r>
    </w:p>
    <w:p w:rsidR="00BB7F36" w:rsidRPr="00495448" w:rsidRDefault="00BB7F36" w:rsidP="00BB7F36">
      <w:pPr>
        <w:pStyle w:val="ListBullet"/>
        <w:contextualSpacing/>
      </w:pPr>
      <w:r w:rsidRPr="00495448">
        <w:t>[[numberingSystem]] is a String value with the “type” given in Unicode Technical Standard 35 for the numbering system used for formatting.</w:t>
      </w:r>
    </w:p>
    <w:p w:rsidR="00BB7F36" w:rsidRPr="00495448" w:rsidRDefault="00BB7F36" w:rsidP="00BB7F36">
      <w:pPr>
        <w:pStyle w:val="ListBullet"/>
        <w:contextualSpacing/>
      </w:pPr>
      <w:r w:rsidRPr="00495448">
        <w:t xml:space="preserve">[[style]] is one of the String values </w:t>
      </w:r>
      <w:r w:rsidRPr="00495448">
        <w:rPr>
          <w:rStyle w:val="Algorithmcode"/>
        </w:rPr>
        <w:t>"decimal"</w:t>
      </w:r>
      <w:r w:rsidRPr="00495448">
        <w:t xml:space="preserve">, </w:t>
      </w:r>
      <w:r w:rsidRPr="00495448">
        <w:rPr>
          <w:rStyle w:val="Algorithmcode"/>
        </w:rPr>
        <w:t>"currency"</w:t>
      </w:r>
      <w:r w:rsidRPr="00495448">
        <w:t xml:space="preserve">, or </w:t>
      </w:r>
      <w:r w:rsidRPr="00495448">
        <w:rPr>
          <w:rStyle w:val="Algorithmcode"/>
        </w:rPr>
        <w:t>"percent"</w:t>
      </w:r>
      <w:r w:rsidRPr="00495448">
        <w:t>, identifying the number format style used.</w:t>
      </w:r>
    </w:p>
    <w:p w:rsidR="00BB7F36" w:rsidRPr="00495448" w:rsidRDefault="00BB7F36" w:rsidP="00BB7F36">
      <w:pPr>
        <w:pStyle w:val="ListBullet"/>
        <w:contextualSpacing/>
      </w:pPr>
      <w:r w:rsidRPr="00495448">
        <w:t xml:space="preserve">[[currency]] is a String value with the currency code identifying the currency to be used if formatting with the </w:t>
      </w:r>
      <w:r w:rsidRPr="00495448">
        <w:rPr>
          <w:rStyle w:val="Algorithmcode"/>
        </w:rPr>
        <w:t>"currency"</w:t>
      </w:r>
      <w:r w:rsidRPr="00495448">
        <w:t xml:space="preserve"> style. It is only present when [[style]] has the value </w:t>
      </w:r>
      <w:r w:rsidRPr="00495448">
        <w:rPr>
          <w:rStyle w:val="Algorithmcode"/>
        </w:rPr>
        <w:t>"currency"</w:t>
      </w:r>
      <w:r w:rsidRPr="00495448">
        <w:t>.</w:t>
      </w:r>
    </w:p>
    <w:p w:rsidR="00BB7F36" w:rsidRPr="00495448" w:rsidRDefault="00BB7F36" w:rsidP="00BB7F36">
      <w:pPr>
        <w:pStyle w:val="ListBullet"/>
        <w:contextualSpacing/>
      </w:pPr>
      <w:r w:rsidRPr="00495448">
        <w:t xml:space="preserve">[[currencyDisplay]] is one of the String values </w:t>
      </w:r>
      <w:r w:rsidRPr="00495448">
        <w:rPr>
          <w:rStyle w:val="Algorithmcode"/>
        </w:rPr>
        <w:t>"code"</w:t>
      </w:r>
      <w:r w:rsidRPr="00495448">
        <w:t xml:space="preserve">, </w:t>
      </w:r>
      <w:r w:rsidRPr="00495448">
        <w:rPr>
          <w:rStyle w:val="Algorithmcode"/>
        </w:rPr>
        <w:t>"symbol"</w:t>
      </w:r>
      <w:r w:rsidRPr="00495448">
        <w:t xml:space="preserve">, or </w:t>
      </w:r>
      <w:r w:rsidRPr="00495448">
        <w:rPr>
          <w:rStyle w:val="Algorithmcode"/>
        </w:rPr>
        <w:t>"name"</w:t>
      </w:r>
      <w:r w:rsidRPr="00495448">
        <w:t xml:space="preserve">, specifying whether to display the currency as an ISO 4217 alphabetic currency code, a localized currency symbol, or a localized currency name if formatting with the </w:t>
      </w:r>
      <w:r w:rsidRPr="00495448">
        <w:rPr>
          <w:rStyle w:val="Algorithmcode"/>
        </w:rPr>
        <w:t>"currency"</w:t>
      </w:r>
      <w:r w:rsidRPr="00495448">
        <w:t xml:space="preserve"> style. It is only present when [[style]] has the value </w:t>
      </w:r>
      <w:r w:rsidRPr="00495448">
        <w:rPr>
          <w:rStyle w:val="Algorithmcode"/>
        </w:rPr>
        <w:t>"currency"</w:t>
      </w:r>
      <w:r w:rsidRPr="00495448">
        <w:t>.</w:t>
      </w:r>
    </w:p>
    <w:p w:rsidR="00BB7F36" w:rsidRPr="00495448" w:rsidRDefault="00BB7F36" w:rsidP="00BB7F36">
      <w:pPr>
        <w:pStyle w:val="ListBullet"/>
        <w:contextualSpacing/>
      </w:pPr>
      <w:r w:rsidRPr="00495448">
        <w:t>[[minimumIntegerDigits]] is a non-negative integer Number value indicating the minimum integer digits to be used. Numbers will be padded with leading zeroes if necessary.</w:t>
      </w:r>
    </w:p>
    <w:p w:rsidR="00BB7F36" w:rsidRPr="00495448" w:rsidRDefault="00BB7F36" w:rsidP="00BB7F36">
      <w:pPr>
        <w:pStyle w:val="ListBullet"/>
        <w:contextualSpacing/>
      </w:pPr>
      <w:r w:rsidRPr="00495448">
        <w:t>[[minimumFractionDigits]] and [[maximumFractionDigits]] are non-negative integer Number values indicating the minimum and maximum fraction digits to be used. Numbers will be rounded or padded with trailing zeroes if necessary.</w:t>
      </w:r>
    </w:p>
    <w:p w:rsidR="00BB7F36" w:rsidRPr="00495448" w:rsidRDefault="00BB7F36" w:rsidP="00BB7F36">
      <w:pPr>
        <w:pStyle w:val="ListBullet"/>
        <w:contextualSpacing/>
      </w:pPr>
      <w:r w:rsidRPr="00495448">
        <w:t>[[minimumSignificantDigits]] and [[maximumSignificantDigits]] are positive integer Number values indicating the minimum and maximum fraction digits to be shown. Either none or both of these properties are present; if they are, they override minimum and maximum integer and fraction digits – the formatter uses however many integer and fraction digits are required to display the specified number of significant digits.</w:t>
      </w:r>
    </w:p>
    <w:p w:rsidR="00BB7F36" w:rsidRPr="00495448" w:rsidRDefault="00BB7F36" w:rsidP="00BB7F36">
      <w:pPr>
        <w:pStyle w:val="ListBullet"/>
        <w:contextualSpacing/>
      </w:pPr>
      <w:r w:rsidRPr="00495448">
        <w:t>[[useGrouping]] is a Boolean value indicating whether a grouping separator should be used.</w:t>
      </w:r>
    </w:p>
    <w:p w:rsidR="00BB7F36" w:rsidRPr="00495448" w:rsidRDefault="00BB7F36" w:rsidP="00BB7F36">
      <w:pPr>
        <w:pStyle w:val="ListBullet"/>
        <w:contextualSpacing/>
        <w:rPr>
          <w:lang w:eastAsia="en-US"/>
        </w:rPr>
      </w:pPr>
      <w:r w:rsidRPr="00495448">
        <w:rPr>
          <w:lang w:eastAsia="en-US"/>
        </w:rPr>
        <w:t xml:space="preserve">[[positivePattern]] and [[negativePattern]] are String values as described in </w:t>
      </w:r>
      <w:r w:rsidRPr="00495448">
        <w:rPr>
          <w:lang w:eastAsia="en-US"/>
        </w:rPr>
        <w:fldChar w:fldCharType="begin"/>
      </w:r>
      <w:r w:rsidRPr="00495448">
        <w:rPr>
          <w:lang w:eastAsia="en-US"/>
        </w:rPr>
        <w:instrText xml:space="preserve"> REF _Ref205648279 \r \h </w:instrText>
      </w:r>
      <w:r w:rsidRPr="00495448">
        <w:rPr>
          <w:lang w:eastAsia="en-US"/>
        </w:rPr>
      </w:r>
      <w:r w:rsidRPr="00495448">
        <w:rPr>
          <w:lang w:eastAsia="en-US"/>
        </w:rPr>
        <w:fldChar w:fldCharType="separate"/>
      </w:r>
      <w:r>
        <w:rPr>
          <w:lang w:eastAsia="en-US"/>
        </w:rPr>
        <w:t>11.2.3</w:t>
      </w:r>
      <w:r w:rsidRPr="00495448">
        <w:rPr>
          <w:lang w:eastAsia="en-US"/>
        </w:rPr>
        <w:fldChar w:fldCharType="end"/>
      </w:r>
      <w:r w:rsidRPr="00495448">
        <w:rPr>
          <w:lang w:eastAsia="en-US"/>
        </w:rPr>
        <w:t>.</w:t>
      </w:r>
    </w:p>
    <w:p w:rsidR="00BB7F36" w:rsidRPr="00495448" w:rsidRDefault="00BB7F36" w:rsidP="00BB7F36">
      <w:pPr>
        <w:rPr>
          <w:lang w:eastAsia="en-US"/>
        </w:rPr>
      </w:pPr>
      <w:r w:rsidRPr="00495448">
        <w:t>Finally, objects that have been successfully initialized as a NumberFormat have a [[boundFormat]] internal property that caches the function returned by the format accessor (</w:t>
      </w:r>
      <w:r w:rsidRPr="00495448">
        <w:fldChar w:fldCharType="begin"/>
      </w:r>
      <w:r w:rsidRPr="00495448">
        <w:instrText xml:space="preserve"> REF _Ref200460064 \r \h </w:instrText>
      </w:r>
      <w:r w:rsidRPr="00495448">
        <w:fldChar w:fldCharType="separate"/>
      </w:r>
      <w:r>
        <w:t>11.3.2</w:t>
      </w:r>
      <w:r w:rsidRPr="00495448">
        <w:fldChar w:fldCharType="end"/>
      </w:r>
      <w:r w:rsidRPr="00495448">
        <w:t>).</w:t>
      </w:r>
    </w:p>
    <w:p w:rsidR="00BB7F36" w:rsidRPr="00495448" w:rsidRDefault="00BB7F36" w:rsidP="00BB7F36">
      <w:pPr>
        <w:pStyle w:val="Heading1"/>
        <w:spacing w:before="540"/>
      </w:pPr>
      <w:bookmarkStart w:id="254" w:name="_Ref190521449"/>
      <w:bookmarkStart w:id="255" w:name="_Ref190521505"/>
      <w:bookmarkStart w:id="256" w:name="_Ref190521519"/>
      <w:bookmarkStart w:id="257" w:name="_Toc210898696"/>
      <w:bookmarkStart w:id="258" w:name="_Toc337799287"/>
      <w:r w:rsidRPr="00495448">
        <w:lastRenderedPageBreak/>
        <w:t>DateTimeFormat Objects</w:t>
      </w:r>
      <w:bookmarkEnd w:id="254"/>
      <w:bookmarkEnd w:id="255"/>
      <w:bookmarkEnd w:id="256"/>
      <w:bookmarkEnd w:id="257"/>
      <w:bookmarkEnd w:id="258"/>
    </w:p>
    <w:p w:rsidR="00BB7F36" w:rsidRPr="00495448" w:rsidRDefault="00BB7F36" w:rsidP="00BB7F36">
      <w:pPr>
        <w:pStyle w:val="Heading2"/>
        <w:numPr>
          <w:ilvl w:val="1"/>
          <w:numId w:val="1"/>
        </w:numPr>
        <w:tabs>
          <w:tab w:val="clear" w:pos="360"/>
        </w:tabs>
      </w:pPr>
      <w:bookmarkStart w:id="259" w:name="_Toc210898697"/>
      <w:bookmarkStart w:id="260" w:name="_Toc337799288"/>
      <w:r w:rsidRPr="00495448">
        <w:t>The Intl.DateTimeFormat Constructor</w:t>
      </w:r>
      <w:bookmarkEnd w:id="259"/>
      <w:bookmarkEnd w:id="260"/>
    </w:p>
    <w:p w:rsidR="00BB7F36" w:rsidRPr="00495448" w:rsidRDefault="00BB7F36" w:rsidP="00BB7F36">
      <w:r w:rsidRPr="00495448">
        <w:t xml:space="preserve">The Intl.DateTimeFormat constructor is a standard built-in property of the Intl object. Behaviour common to all service constructor properties of the Intl object is specified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t>.</w:t>
      </w:r>
    </w:p>
    <w:p w:rsidR="00BB7F36" w:rsidRPr="00495448" w:rsidRDefault="00BB7F36" w:rsidP="00BB7F36">
      <w:pPr>
        <w:pStyle w:val="Heading3"/>
        <w:numPr>
          <w:ilvl w:val="2"/>
          <w:numId w:val="1"/>
        </w:numPr>
        <w:tabs>
          <w:tab w:val="clear" w:pos="720"/>
        </w:tabs>
      </w:pPr>
      <w:bookmarkStart w:id="261" w:name="_Ref190762760"/>
      <w:bookmarkStart w:id="262" w:name="_Toc210898698"/>
      <w:bookmarkStart w:id="263" w:name="_Toc337799289"/>
      <w:r w:rsidRPr="00495448">
        <w:t>Initializing an Object as a DateTimeFormat</w:t>
      </w:r>
      <w:bookmarkEnd w:id="261"/>
      <w:bookmarkEnd w:id="262"/>
      <w:bookmarkEnd w:id="263"/>
    </w:p>
    <w:p w:rsidR="00BB7F36" w:rsidRPr="00495448" w:rsidRDefault="00BB7F36" w:rsidP="00BB7F36">
      <w:pPr>
        <w:pStyle w:val="Heading4"/>
        <w:numPr>
          <w:ilvl w:val="3"/>
          <w:numId w:val="1"/>
        </w:numPr>
        <w:tabs>
          <w:tab w:val="clear" w:pos="1080"/>
        </w:tabs>
      </w:pPr>
      <w:bookmarkStart w:id="264" w:name="_Ref202240287"/>
      <w:r w:rsidRPr="00495448">
        <w:t>InitializeDateTimeFormat (dateTimeFormat, locales, options)</w:t>
      </w:r>
      <w:bookmarkEnd w:id="264"/>
    </w:p>
    <w:p w:rsidR="00BB7F36" w:rsidRPr="00495448" w:rsidRDefault="00BB7F36" w:rsidP="00BB7F36">
      <w:r w:rsidRPr="00495448">
        <w:t xml:space="preserve">The abstract operation InitializeDateTimeFormat accepts the arguments </w:t>
      </w:r>
      <w:r w:rsidRPr="00495448">
        <w:rPr>
          <w:rStyle w:val="Algorithmvariable"/>
        </w:rPr>
        <w:t>dateTimeFormat</w:t>
      </w:r>
      <w:r w:rsidRPr="00495448">
        <w:t xml:space="preserve"> (which must be an object), </w:t>
      </w:r>
      <w:r w:rsidRPr="00495448">
        <w:rPr>
          <w:rStyle w:val="Algorithmvariable"/>
        </w:rPr>
        <w:t>locales</w:t>
      </w:r>
      <w:r w:rsidRPr="00495448">
        <w:t xml:space="preserve">, and </w:t>
      </w:r>
      <w:r w:rsidRPr="00495448">
        <w:rPr>
          <w:rStyle w:val="Algorithmvariable"/>
        </w:rPr>
        <w:t>options</w:t>
      </w:r>
      <w:r w:rsidRPr="00495448">
        <w:t xml:space="preserve">. It initializes </w:t>
      </w:r>
      <w:r w:rsidRPr="00495448">
        <w:rPr>
          <w:rStyle w:val="Algorithmvariable"/>
        </w:rPr>
        <w:t>dateTimeFormat</w:t>
      </w:r>
      <w:r w:rsidRPr="00495448">
        <w:t xml:space="preserve"> as a DateTimeFormat object.</w:t>
      </w:r>
    </w:p>
    <w:p w:rsidR="00BB7F36" w:rsidRPr="00495448" w:rsidRDefault="00BB7F36" w:rsidP="00BB7F36">
      <w:r w:rsidRPr="00495448">
        <w:t>Several DateTimeFormat algorithms use values from the following table, which provides property names and allowable values for the components of date and time formats:</w:t>
      </w:r>
    </w:p>
    <w:p w:rsidR="00BB7F36" w:rsidRPr="00495448" w:rsidRDefault="00BB7F36" w:rsidP="00BB7F36">
      <w:pPr>
        <w:pStyle w:val="Caption"/>
        <w:keepNext/>
        <w:jc w:val="center"/>
      </w:pPr>
      <w:bookmarkStart w:id="265" w:name="_Ref182134633"/>
      <w:r w:rsidRPr="00495448">
        <w:t xml:space="preserve">Table </w:t>
      </w:r>
      <w:r w:rsidRPr="00495448">
        <w:fldChar w:fldCharType="begin"/>
      </w:r>
      <w:r w:rsidRPr="00495448">
        <w:instrText xml:space="preserve"> SEQ Table \* ARABIC </w:instrText>
      </w:r>
      <w:r w:rsidRPr="00495448">
        <w:fldChar w:fldCharType="separate"/>
      </w:r>
      <w:r>
        <w:rPr>
          <w:noProof/>
        </w:rPr>
        <w:t>3</w:t>
      </w:r>
      <w:r w:rsidRPr="00495448">
        <w:fldChar w:fldCharType="end"/>
      </w:r>
      <w:bookmarkEnd w:id="265"/>
      <w:r w:rsidRPr="00495448">
        <w:t xml:space="preserve"> – Components of date and time formats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4061"/>
      </w:tblGrid>
      <w:tr w:rsidR="00BB7F36" w:rsidRPr="00495448" w:rsidTr="00BB7F36">
        <w:trPr>
          <w:cantSplit/>
          <w:jc w:val="center"/>
        </w:trPr>
        <w:tc>
          <w:tcPr>
            <w:tcW w:w="0" w:type="auto"/>
            <w:shd w:val="solid" w:color="D8D8D8" w:fill="auto"/>
          </w:tcPr>
          <w:p w:rsidR="00BB7F36" w:rsidRPr="00495448" w:rsidRDefault="00BB7F36" w:rsidP="00BB7F36">
            <w:pPr>
              <w:keepNext/>
              <w:spacing w:before="40" w:after="40"/>
              <w:rPr>
                <w:b/>
              </w:rPr>
            </w:pPr>
            <w:r w:rsidRPr="00495448">
              <w:rPr>
                <w:b/>
              </w:rPr>
              <w:t>Property</w:t>
            </w:r>
          </w:p>
        </w:tc>
        <w:tc>
          <w:tcPr>
            <w:tcW w:w="0" w:type="auto"/>
            <w:shd w:val="solid" w:color="D8D8D8" w:fill="auto"/>
          </w:tcPr>
          <w:p w:rsidR="00BB7F36" w:rsidRPr="00495448" w:rsidRDefault="00BB7F36" w:rsidP="00BB7F36">
            <w:pPr>
              <w:keepNext/>
              <w:spacing w:before="40" w:after="40"/>
              <w:rPr>
                <w:b/>
              </w:rPr>
            </w:pPr>
            <w:r w:rsidRPr="00495448">
              <w:rPr>
                <w:b/>
              </w:rPr>
              <w:t>Values</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weekday</w:t>
            </w:r>
          </w:p>
        </w:tc>
        <w:tc>
          <w:tcPr>
            <w:tcW w:w="0" w:type="auto"/>
            <w:shd w:val="clear" w:color="auto" w:fill="auto"/>
          </w:tcPr>
          <w:p w:rsidR="00BB7F36" w:rsidRPr="00495448" w:rsidRDefault="00BB7F36" w:rsidP="00BB7F36">
            <w:pPr>
              <w:keepNext/>
              <w:spacing w:before="40" w:after="40"/>
            </w:pPr>
            <w:r w:rsidRPr="00495448">
              <w:t>"narrow", "short", "long"</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era</w:t>
            </w:r>
          </w:p>
        </w:tc>
        <w:tc>
          <w:tcPr>
            <w:tcW w:w="0" w:type="auto"/>
            <w:shd w:val="clear" w:color="auto" w:fill="auto"/>
          </w:tcPr>
          <w:p w:rsidR="00BB7F36" w:rsidRPr="00495448" w:rsidRDefault="00BB7F36" w:rsidP="00BB7F36">
            <w:pPr>
              <w:keepNext/>
              <w:spacing w:before="40" w:after="40"/>
            </w:pPr>
            <w:r w:rsidRPr="00495448">
              <w:t>"narrow", "short", "long"</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year</w:t>
            </w:r>
          </w:p>
        </w:tc>
        <w:tc>
          <w:tcPr>
            <w:tcW w:w="0" w:type="auto"/>
            <w:shd w:val="clear" w:color="auto" w:fill="auto"/>
          </w:tcPr>
          <w:p w:rsidR="00BB7F36" w:rsidRPr="00495448" w:rsidRDefault="00BB7F36" w:rsidP="00BB7F36">
            <w:pPr>
              <w:keepNext/>
              <w:spacing w:before="40" w:after="40"/>
            </w:pPr>
            <w:r w:rsidRPr="00495448">
              <w:t>"2-digit", "numeric"</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month</w:t>
            </w:r>
          </w:p>
        </w:tc>
        <w:tc>
          <w:tcPr>
            <w:tcW w:w="0" w:type="auto"/>
            <w:shd w:val="clear" w:color="auto" w:fill="auto"/>
          </w:tcPr>
          <w:p w:rsidR="00BB7F36" w:rsidRPr="00495448" w:rsidRDefault="00BB7F36" w:rsidP="00BB7F36">
            <w:pPr>
              <w:keepNext/>
              <w:spacing w:before="40" w:after="40"/>
            </w:pPr>
            <w:r w:rsidRPr="00495448">
              <w:t>"2-digit", "numeric", "narrow", "short", "long"</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day</w:t>
            </w:r>
          </w:p>
        </w:tc>
        <w:tc>
          <w:tcPr>
            <w:tcW w:w="0" w:type="auto"/>
            <w:shd w:val="clear" w:color="auto" w:fill="auto"/>
          </w:tcPr>
          <w:p w:rsidR="00BB7F36" w:rsidRPr="00495448" w:rsidRDefault="00BB7F36" w:rsidP="00BB7F36">
            <w:pPr>
              <w:keepNext/>
              <w:spacing w:before="40" w:after="40"/>
            </w:pPr>
            <w:r w:rsidRPr="00495448">
              <w:t>"2-digit", "numeric"</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hour</w:t>
            </w:r>
          </w:p>
        </w:tc>
        <w:tc>
          <w:tcPr>
            <w:tcW w:w="0" w:type="auto"/>
            <w:shd w:val="clear" w:color="auto" w:fill="auto"/>
          </w:tcPr>
          <w:p w:rsidR="00BB7F36" w:rsidRPr="00495448" w:rsidRDefault="00BB7F36" w:rsidP="00BB7F36">
            <w:pPr>
              <w:keepNext/>
              <w:spacing w:before="40" w:after="40"/>
            </w:pPr>
            <w:r w:rsidRPr="00495448">
              <w:t>"2-digit", "numeric"</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minute</w:t>
            </w:r>
          </w:p>
        </w:tc>
        <w:tc>
          <w:tcPr>
            <w:tcW w:w="0" w:type="auto"/>
            <w:shd w:val="clear" w:color="auto" w:fill="auto"/>
          </w:tcPr>
          <w:p w:rsidR="00BB7F36" w:rsidRPr="00495448" w:rsidRDefault="00BB7F36" w:rsidP="00BB7F36">
            <w:pPr>
              <w:keepNext/>
              <w:spacing w:before="40" w:after="40"/>
            </w:pPr>
            <w:r w:rsidRPr="00495448">
              <w:t>"2-digit", "numeric"</w:t>
            </w:r>
          </w:p>
        </w:tc>
      </w:tr>
      <w:tr w:rsidR="00BB7F36" w:rsidRPr="00495448" w:rsidTr="00BB7F36">
        <w:trPr>
          <w:cantSplit/>
          <w:jc w:val="center"/>
        </w:trPr>
        <w:tc>
          <w:tcPr>
            <w:tcW w:w="0" w:type="auto"/>
            <w:shd w:val="clear" w:color="auto" w:fill="auto"/>
          </w:tcPr>
          <w:p w:rsidR="00BB7F36" w:rsidRPr="00495448" w:rsidRDefault="00BB7F36" w:rsidP="00BB7F36">
            <w:pPr>
              <w:keepNext/>
              <w:spacing w:before="40" w:after="40"/>
            </w:pPr>
            <w:r w:rsidRPr="00495448">
              <w:t>second</w:t>
            </w:r>
          </w:p>
        </w:tc>
        <w:tc>
          <w:tcPr>
            <w:tcW w:w="0" w:type="auto"/>
            <w:shd w:val="clear" w:color="auto" w:fill="auto"/>
          </w:tcPr>
          <w:p w:rsidR="00BB7F36" w:rsidRPr="00495448" w:rsidRDefault="00BB7F36" w:rsidP="00BB7F36">
            <w:pPr>
              <w:keepNext/>
              <w:spacing w:before="40" w:after="40"/>
            </w:pPr>
            <w:r w:rsidRPr="00495448">
              <w:t>"2-digit", "numeric"</w:t>
            </w:r>
          </w:p>
        </w:tc>
      </w:tr>
      <w:tr w:rsidR="00BB7F36" w:rsidRPr="00495448" w:rsidTr="00BB7F36">
        <w:trPr>
          <w:cantSplit/>
          <w:jc w:val="center"/>
        </w:trPr>
        <w:tc>
          <w:tcPr>
            <w:tcW w:w="0" w:type="auto"/>
            <w:shd w:val="clear" w:color="auto" w:fill="auto"/>
          </w:tcPr>
          <w:p w:rsidR="00BB7F36" w:rsidRPr="00495448" w:rsidRDefault="00BB7F36" w:rsidP="00BB7F36">
            <w:pPr>
              <w:spacing w:before="40" w:after="40"/>
            </w:pPr>
            <w:r w:rsidRPr="00495448">
              <w:t>timeZoneName</w:t>
            </w:r>
          </w:p>
        </w:tc>
        <w:tc>
          <w:tcPr>
            <w:tcW w:w="0" w:type="auto"/>
            <w:shd w:val="clear" w:color="auto" w:fill="auto"/>
          </w:tcPr>
          <w:p w:rsidR="00BB7F36" w:rsidRPr="00495448" w:rsidRDefault="00BB7F36" w:rsidP="00BB7F36">
            <w:pPr>
              <w:spacing w:before="40" w:after="40"/>
            </w:pPr>
            <w:r w:rsidRPr="00495448">
              <w:t>"short", "long"</w:t>
            </w:r>
          </w:p>
        </w:tc>
      </w:tr>
    </w:tbl>
    <w:p w:rsidR="00BB7F36" w:rsidRPr="00495448" w:rsidRDefault="00BB7F36" w:rsidP="00BB7F36"/>
    <w:p w:rsidR="00BB7F36" w:rsidRPr="00495448" w:rsidRDefault="00BB7F36" w:rsidP="00BB7F36">
      <w:r w:rsidRPr="00495448">
        <w:t>The following steps are taken:</w:t>
      </w:r>
    </w:p>
    <w:p w:rsidR="00BB7F36" w:rsidRPr="00495448" w:rsidRDefault="00BB7F36" w:rsidP="00F91DF8">
      <w:pPr>
        <w:pStyle w:val="Algorithm"/>
        <w:numPr>
          <w:ilvl w:val="0"/>
          <w:numId w:val="34"/>
        </w:numPr>
      </w:pPr>
      <w:r w:rsidRPr="00495448">
        <w:t xml:space="preserve">If </w:t>
      </w:r>
      <w:r w:rsidRPr="00495448">
        <w:rPr>
          <w:rStyle w:val="Algorithmvariable"/>
        </w:rPr>
        <w:t>dateTimeFormat</w:t>
      </w:r>
      <w:r w:rsidRPr="00495448">
        <w:t xml:space="preserve"> has an [[initializedIntlObject]] internal property with value </w:t>
      </w:r>
      <w:r w:rsidRPr="00495448">
        <w:rPr>
          <w:rStyle w:val="Algorithmkeyword"/>
        </w:rPr>
        <w:t>true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34"/>
        </w:numPr>
      </w:pPr>
      <w:r w:rsidRPr="00495448">
        <w:t xml:space="preserve">Set the [[initializedIntlObject]] internal property of </w:t>
      </w:r>
      <w:r w:rsidRPr="00495448">
        <w:rPr>
          <w:rStyle w:val="Algorithmvariable"/>
        </w:rPr>
        <w:t>dateTimeFormat</w:t>
      </w:r>
      <w:r w:rsidRPr="00495448">
        <w:t xml:space="preserve"> to </w:t>
      </w:r>
      <w:r w:rsidRPr="00495448">
        <w:rPr>
          <w:rStyle w:val="Algorithmkeyword"/>
        </w:rPr>
        <w:t>true</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options</w:t>
      </w:r>
      <w:r w:rsidRPr="00495448">
        <w:t xml:space="preserve"> be the result of calling the ToDateTimeOptions abstract operation (defined below) with arguments </w:t>
      </w:r>
      <w:r w:rsidRPr="00495448">
        <w:rPr>
          <w:rStyle w:val="Algorithmvariable"/>
        </w:rPr>
        <w:t>options</w:t>
      </w:r>
      <w:r w:rsidRPr="00495448">
        <w:t xml:space="preserve">, </w:t>
      </w:r>
      <w:r w:rsidRPr="00495448">
        <w:rPr>
          <w:rStyle w:val="Algorithmcode"/>
        </w:rPr>
        <w:t>"any"</w:t>
      </w:r>
      <w:r w:rsidRPr="00495448">
        <w:t xml:space="preserve">, and </w:t>
      </w:r>
      <w:r w:rsidRPr="00495448">
        <w:rPr>
          <w:rStyle w:val="Algorithmcode"/>
        </w:rPr>
        <w:t>"date"</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opt</w:t>
      </w:r>
      <w:r w:rsidRPr="00495448">
        <w:t xml:space="preserve"> be a new Record.</w:t>
      </w:r>
    </w:p>
    <w:p w:rsidR="00BB7F36" w:rsidRPr="00495448" w:rsidRDefault="00BB7F36" w:rsidP="00F91DF8">
      <w:pPr>
        <w:pStyle w:val="Algorithm"/>
        <w:numPr>
          <w:ilvl w:val="0"/>
          <w:numId w:val="34"/>
        </w:numPr>
      </w:pPr>
      <w:r w:rsidRPr="00495448">
        <w:t xml:space="preserve">Let </w:t>
      </w:r>
      <w:r w:rsidRPr="00495448">
        <w:rPr>
          <w:rStyle w:val="Algorithmvariable"/>
        </w:rPr>
        <w:t>matcher</w:t>
      </w:r>
      <w:r w:rsidRPr="00495448">
        <w:t xml:space="preserve"> be the result of calling the GetOption abstract operation (defined in </w:t>
      </w:r>
      <w:r w:rsidRPr="00495448">
        <w:fldChar w:fldCharType="begin"/>
      </w:r>
      <w:r w:rsidRPr="00495448">
        <w:instrText xml:space="preserve"> REF _Ref184296556 \r \h </w:instrText>
      </w:r>
      <w:r w:rsidRPr="00495448">
        <w:fldChar w:fldCharType="separate"/>
      </w:r>
      <w:r>
        <w:t>9.2.9</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"localeMatcher"</w:t>
      </w:r>
      <w:r w:rsidRPr="00495448">
        <w:t xml:space="preserve">, </w:t>
      </w:r>
      <w:r w:rsidRPr="00495448">
        <w:rPr>
          <w:rStyle w:val="Algorithmcode"/>
        </w:rPr>
        <w:t>"string"</w:t>
      </w:r>
      <w:r w:rsidRPr="00495448">
        <w:t xml:space="preserve">, a List containing the two String values </w:t>
      </w:r>
      <w:r w:rsidRPr="00495448">
        <w:rPr>
          <w:rStyle w:val="Algorithmcode"/>
        </w:rPr>
        <w:t>"lookup"</w:t>
      </w:r>
      <w:r w:rsidRPr="00495448">
        <w:t xml:space="preserve"> and </w:t>
      </w:r>
      <w:r w:rsidRPr="00495448">
        <w:rPr>
          <w:rStyle w:val="Algorithmcode"/>
        </w:rPr>
        <w:t>"best fit"</w:t>
      </w:r>
      <w:r w:rsidRPr="00495448">
        <w:t xml:space="preserve">, and </w:t>
      </w:r>
      <w:r w:rsidRPr="00495448">
        <w:rPr>
          <w:rStyle w:val="Algorithmcode"/>
        </w:rPr>
        <w:t>"best fit"</w:t>
      </w:r>
      <w:r w:rsidRPr="00495448">
        <w:t>.</w:t>
      </w:r>
    </w:p>
    <w:p w:rsidR="00BB7F36" w:rsidRPr="00495448" w:rsidRDefault="00BB7F36" w:rsidP="00F91DF8">
      <w:pPr>
        <w:pStyle w:val="Algorithm"/>
        <w:numPr>
          <w:ilvl w:val="0"/>
          <w:numId w:val="34"/>
        </w:numPr>
      </w:pPr>
      <w:r w:rsidRPr="00495448">
        <w:t xml:space="preserve">Set </w:t>
      </w:r>
      <w:r w:rsidRPr="00495448">
        <w:rPr>
          <w:rStyle w:val="Algorithmvariable"/>
        </w:rPr>
        <w:t>opt</w:t>
      </w:r>
      <w:r w:rsidRPr="00495448">
        <w:t xml:space="preserve">.[[localeMatcher]] to </w:t>
      </w:r>
      <w:r w:rsidRPr="00495448">
        <w:rPr>
          <w:rStyle w:val="Algorithmvariable"/>
        </w:rPr>
        <w:t>matcher</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DateTimeFormat</w:t>
      </w:r>
      <w:r w:rsidRPr="00495448">
        <w:t xml:space="preserve"> be the standard built-in object that is the initial value of Intl.DateTimeFormat.</w:t>
      </w:r>
    </w:p>
    <w:p w:rsidR="00BB7F36" w:rsidRPr="00495448" w:rsidRDefault="00BB7F36" w:rsidP="00F91DF8">
      <w:pPr>
        <w:pStyle w:val="Algorithm"/>
        <w:numPr>
          <w:ilvl w:val="0"/>
          <w:numId w:val="34"/>
        </w:numPr>
      </w:pPr>
      <w:r w:rsidRPr="00495448">
        <w:t xml:space="preserve">Let </w:t>
      </w:r>
      <w:r w:rsidRPr="00495448">
        <w:rPr>
          <w:rStyle w:val="Algorithmvariable"/>
        </w:rPr>
        <w:t>localeData</w:t>
      </w:r>
      <w:r w:rsidRPr="00495448">
        <w:t xml:space="preserve"> be the value of the [[localeData]] internal property of </w:t>
      </w:r>
      <w:r w:rsidRPr="00495448">
        <w:rPr>
          <w:rStyle w:val="Algorithmvariable"/>
        </w:rPr>
        <w:t>DateTimeFormat</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r</w:t>
      </w:r>
      <w:r w:rsidRPr="00495448">
        <w:t xml:space="preserve"> be the result of calling the ResolveLocale abstract operation (defined in </w:t>
      </w:r>
      <w:r w:rsidRPr="00495448">
        <w:fldChar w:fldCharType="begin"/>
      </w:r>
      <w:r w:rsidRPr="00495448">
        <w:instrText xml:space="preserve"> REF _Ref182132649 \r \h </w:instrText>
      </w:r>
      <w:r w:rsidRPr="00495448">
        <w:fldChar w:fldCharType="separate"/>
      </w:r>
      <w:r>
        <w:t>9.2.5</w:t>
      </w:r>
      <w:r w:rsidRPr="00495448">
        <w:fldChar w:fldCharType="end"/>
      </w:r>
      <w:r w:rsidRPr="00495448">
        <w:t xml:space="preserve">) with the [[availableLocales]] internal property of </w:t>
      </w:r>
      <w:r w:rsidRPr="00495448">
        <w:rPr>
          <w:rStyle w:val="Algorithmvariable"/>
        </w:rPr>
        <w:t>DateTimeFormat</w:t>
      </w:r>
      <w:r w:rsidRPr="00495448">
        <w:t xml:space="preserve">, </w:t>
      </w:r>
      <w:r w:rsidRPr="00495448">
        <w:rPr>
          <w:rStyle w:val="Algorithmvariable"/>
        </w:rPr>
        <w:t>requestedLocales</w:t>
      </w:r>
      <w:r w:rsidRPr="00495448">
        <w:t xml:space="preserve">, </w:t>
      </w:r>
      <w:r w:rsidRPr="00495448">
        <w:rPr>
          <w:rStyle w:val="Algorithmvariable"/>
        </w:rPr>
        <w:t>opt</w:t>
      </w:r>
      <w:r w:rsidRPr="00495448">
        <w:t xml:space="preserve">, the [[relevantExtensionKeys]] internal property of </w:t>
      </w:r>
      <w:r w:rsidRPr="00495448">
        <w:rPr>
          <w:rStyle w:val="Algorithmvariable"/>
        </w:rPr>
        <w:t>DateTimeFormat</w:t>
      </w:r>
      <w:r w:rsidRPr="00495448">
        <w:t xml:space="preserve">, and </w:t>
      </w:r>
      <w:r w:rsidRPr="00495448">
        <w:rPr>
          <w:rStyle w:val="Algorithmvariable"/>
        </w:rPr>
        <w:t>localeData</w:t>
      </w:r>
      <w:r w:rsidRPr="00495448">
        <w:t>.</w:t>
      </w:r>
    </w:p>
    <w:p w:rsidR="00BB7F36" w:rsidRPr="00495448" w:rsidRDefault="00BB7F36" w:rsidP="00F91DF8">
      <w:pPr>
        <w:pStyle w:val="Algorithm"/>
        <w:numPr>
          <w:ilvl w:val="0"/>
          <w:numId w:val="34"/>
        </w:numPr>
      </w:pPr>
      <w:r w:rsidRPr="00495448">
        <w:t xml:space="preserve">Set the [[locale]] internal property of </w:t>
      </w:r>
      <w:r w:rsidRPr="00495448">
        <w:rPr>
          <w:rStyle w:val="Algorithmvariable"/>
        </w:rPr>
        <w:t>dateTimeFormat</w:t>
      </w:r>
      <w:r w:rsidRPr="00495448">
        <w:t xml:space="preserve"> to the value of </w:t>
      </w:r>
      <w:r w:rsidRPr="00495448">
        <w:rPr>
          <w:rStyle w:val="Algorithmvariable"/>
        </w:rPr>
        <w:t>r</w:t>
      </w:r>
      <w:r w:rsidRPr="00495448">
        <w:t>.[[locale]].</w:t>
      </w:r>
    </w:p>
    <w:p w:rsidR="00BB7F36" w:rsidRPr="00495448" w:rsidRDefault="00BB7F36" w:rsidP="00F91DF8">
      <w:pPr>
        <w:pStyle w:val="Algorithm"/>
        <w:numPr>
          <w:ilvl w:val="0"/>
          <w:numId w:val="34"/>
        </w:numPr>
      </w:pPr>
      <w:r w:rsidRPr="00495448">
        <w:t xml:space="preserve">Set the [[calendar]] internal property of </w:t>
      </w:r>
      <w:r w:rsidRPr="00495448">
        <w:rPr>
          <w:rStyle w:val="Algorithmvariable"/>
        </w:rPr>
        <w:t>dateTimeFormat</w:t>
      </w:r>
      <w:r w:rsidRPr="00495448">
        <w:t xml:space="preserve"> to the value of </w:t>
      </w:r>
      <w:r w:rsidRPr="00495448">
        <w:rPr>
          <w:rStyle w:val="Algorithmvariable"/>
        </w:rPr>
        <w:t>r</w:t>
      </w:r>
      <w:r w:rsidRPr="00495448">
        <w:t>.[[ca]].</w:t>
      </w:r>
    </w:p>
    <w:p w:rsidR="00BB7F36" w:rsidRPr="00495448" w:rsidRDefault="00BB7F36" w:rsidP="00F91DF8">
      <w:pPr>
        <w:pStyle w:val="Algorithm"/>
        <w:numPr>
          <w:ilvl w:val="0"/>
          <w:numId w:val="34"/>
        </w:numPr>
      </w:pPr>
      <w:r w:rsidRPr="00495448">
        <w:t xml:space="preserve">Set the [[numberingSystem]] internal property of </w:t>
      </w:r>
      <w:r w:rsidRPr="00495448">
        <w:rPr>
          <w:rStyle w:val="Algorithmvariable"/>
        </w:rPr>
        <w:t>dateTimeFormat</w:t>
      </w:r>
      <w:r w:rsidRPr="00495448">
        <w:t xml:space="preserve"> to the value of </w:t>
      </w:r>
      <w:r w:rsidRPr="00495448">
        <w:rPr>
          <w:rStyle w:val="Algorithmvariable"/>
        </w:rPr>
        <w:t>r</w:t>
      </w:r>
      <w:r w:rsidRPr="00495448">
        <w:t>.[[nu]].</w:t>
      </w:r>
    </w:p>
    <w:p w:rsidR="00BB7F36" w:rsidRPr="00495448" w:rsidRDefault="00BB7F36" w:rsidP="00F91DF8">
      <w:pPr>
        <w:pStyle w:val="Algorithm"/>
        <w:numPr>
          <w:ilvl w:val="0"/>
          <w:numId w:val="34"/>
        </w:numPr>
      </w:pPr>
      <w:r w:rsidRPr="00495448">
        <w:t xml:space="preserve">Let </w:t>
      </w:r>
      <w:r w:rsidRPr="00495448">
        <w:rPr>
          <w:rStyle w:val="Algorithmvariable"/>
        </w:rPr>
        <w:t>dataLocale</w:t>
      </w:r>
      <w:r w:rsidRPr="00495448">
        <w:t xml:space="preserve"> be the value of </w:t>
      </w:r>
      <w:r w:rsidRPr="00495448">
        <w:rPr>
          <w:rStyle w:val="Algorithmvariable"/>
        </w:rPr>
        <w:t>r</w:t>
      </w:r>
      <w:r w:rsidRPr="00495448">
        <w:t>.[[dataLocale]].</w:t>
      </w:r>
    </w:p>
    <w:p w:rsidR="00BB7F36" w:rsidRPr="00495448" w:rsidRDefault="00BB7F36" w:rsidP="00F91DF8">
      <w:pPr>
        <w:pStyle w:val="Algorithm"/>
        <w:numPr>
          <w:ilvl w:val="0"/>
          <w:numId w:val="34"/>
        </w:numPr>
      </w:pPr>
      <w:r w:rsidRPr="00495448">
        <w:t xml:space="preserve">Let </w:t>
      </w:r>
      <w:r w:rsidRPr="00495448">
        <w:rPr>
          <w:rStyle w:val="Algorithmvariable"/>
        </w:rPr>
        <w:t>tz</w:t>
      </w:r>
      <w:r w:rsidRPr="00495448">
        <w:t xml:space="preserve"> be the result of calling the [[Get]] internal method of </w:t>
      </w:r>
      <w:r w:rsidRPr="00495448">
        <w:rPr>
          <w:rStyle w:val="Algorithmvariable"/>
        </w:rPr>
        <w:t>options</w:t>
      </w:r>
      <w:r w:rsidRPr="00495448">
        <w:t xml:space="preserve"> with argument </w:t>
      </w:r>
      <w:r w:rsidRPr="00495448">
        <w:rPr>
          <w:rStyle w:val="Algorithmcode"/>
        </w:rPr>
        <w:t>"timeZone"</w:t>
      </w:r>
      <w:r w:rsidRPr="00495448">
        <w:t>.</w:t>
      </w:r>
    </w:p>
    <w:p w:rsidR="00BB7F36" w:rsidRPr="00495448" w:rsidRDefault="00BB7F36" w:rsidP="00F91DF8">
      <w:pPr>
        <w:pStyle w:val="Algorithm"/>
        <w:numPr>
          <w:ilvl w:val="0"/>
          <w:numId w:val="34"/>
        </w:numPr>
      </w:pPr>
      <w:r w:rsidRPr="00495448">
        <w:lastRenderedPageBreak/>
        <w:t xml:space="preserve">If </w:t>
      </w:r>
      <w:r w:rsidRPr="00495448">
        <w:rPr>
          <w:rStyle w:val="Algorithmvariable"/>
        </w:rPr>
        <w:t>tz</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1"/>
          <w:numId w:val="35"/>
        </w:numPr>
      </w:pPr>
      <w:r w:rsidRPr="00495448">
        <w:t xml:space="preserve">Let </w:t>
      </w:r>
      <w:r w:rsidRPr="00495448">
        <w:rPr>
          <w:rStyle w:val="Algorithmvariable"/>
        </w:rPr>
        <w:t>tz</w:t>
      </w:r>
      <w:r w:rsidRPr="00495448">
        <w:t xml:space="preserve"> be ToString(</w:t>
      </w:r>
      <w:r w:rsidRPr="00495448">
        <w:rPr>
          <w:rStyle w:val="Algorithmvariable"/>
        </w:rPr>
        <w:t>tz</w:t>
      </w:r>
      <w:r w:rsidRPr="00495448">
        <w:t>).</w:t>
      </w:r>
    </w:p>
    <w:p w:rsidR="00BB7F36" w:rsidRPr="00495448" w:rsidRDefault="00BB7F36" w:rsidP="00F91DF8">
      <w:pPr>
        <w:pStyle w:val="Algorithm"/>
        <w:numPr>
          <w:ilvl w:val="1"/>
          <w:numId w:val="35"/>
        </w:numPr>
      </w:pPr>
      <w:r w:rsidRPr="00495448">
        <w:t xml:space="preserve">Convert </w:t>
      </w:r>
      <w:r w:rsidRPr="00495448">
        <w:rPr>
          <w:rStyle w:val="Algorithmvariable"/>
        </w:rPr>
        <w:t>tz</w:t>
      </w:r>
      <w:r w:rsidRPr="00495448">
        <w:t xml:space="preserve"> to upper case as described in </w:t>
      </w:r>
      <w:r w:rsidRPr="00495448">
        <w:fldChar w:fldCharType="begin"/>
      </w:r>
      <w:r w:rsidRPr="00495448">
        <w:instrText xml:space="preserve"> REF _Ref184294626 \r \h </w:instrText>
      </w:r>
      <w:r w:rsidRPr="00495448">
        <w:fldChar w:fldCharType="separate"/>
      </w:r>
      <w:r>
        <w:t>6.1</w:t>
      </w:r>
      <w:r w:rsidRPr="00495448">
        <w:fldChar w:fldCharType="end"/>
      </w:r>
      <w:r w:rsidRPr="00495448">
        <w:t>.</w:t>
      </w:r>
      <w:r w:rsidRPr="00495448">
        <w:br/>
      </w:r>
      <w:r>
        <w:rPr>
          <w:rFonts w:ascii="Arial" w:hAnsi="Arial"/>
          <w:sz w:val="18"/>
          <w:szCs w:val="18"/>
        </w:rPr>
        <w:t>NOTE:</w:t>
      </w:r>
      <w:r>
        <w:rPr>
          <w:rFonts w:ascii="Arial" w:hAnsi="Arial"/>
          <w:sz w:val="18"/>
          <w:szCs w:val="18"/>
        </w:rPr>
        <w:tab/>
      </w:r>
      <w:r w:rsidRPr="00495448">
        <w:rPr>
          <w:rFonts w:ascii="Arial" w:hAnsi="Arial"/>
          <w:sz w:val="18"/>
          <w:szCs w:val="18"/>
        </w:rPr>
        <w:t>If an implementation accepts additional time zone values, as permitted under certain conditions by the Conformance clause, different casing rules apply.</w:t>
      </w:r>
    </w:p>
    <w:p w:rsidR="00BB7F36" w:rsidRPr="00495448" w:rsidRDefault="00BB7F36" w:rsidP="00F91DF8">
      <w:pPr>
        <w:pStyle w:val="Algorithm"/>
        <w:numPr>
          <w:ilvl w:val="1"/>
          <w:numId w:val="35"/>
        </w:numPr>
      </w:pPr>
      <w:r w:rsidRPr="00495448">
        <w:t xml:space="preserve">If </w:t>
      </w:r>
      <w:r w:rsidRPr="00495448">
        <w:rPr>
          <w:rStyle w:val="Algorithmvariable"/>
        </w:rPr>
        <w:t>tz</w:t>
      </w:r>
      <w:r w:rsidRPr="00495448">
        <w:t xml:space="preserve"> is not </w:t>
      </w:r>
      <w:r w:rsidRPr="00495448">
        <w:rPr>
          <w:rStyle w:val="Algorithmcode"/>
        </w:rPr>
        <w:t>"UTC"</w:t>
      </w:r>
      <w:r w:rsidRPr="00495448">
        <w:t xml:space="preserve">, then throw a </w:t>
      </w:r>
      <w:r w:rsidRPr="00495448">
        <w:rPr>
          <w:rStyle w:val="Algorithmkeyword"/>
        </w:rPr>
        <w:t>RangeError</w:t>
      </w:r>
      <w:r w:rsidRPr="00495448">
        <w:t xml:space="preserve"> exception.</w:t>
      </w:r>
    </w:p>
    <w:p w:rsidR="00BB7F36" w:rsidRPr="00495448" w:rsidRDefault="00BB7F36" w:rsidP="00F91DF8">
      <w:pPr>
        <w:pStyle w:val="Algorithm"/>
        <w:numPr>
          <w:ilvl w:val="0"/>
          <w:numId w:val="34"/>
        </w:numPr>
      </w:pPr>
      <w:r w:rsidRPr="00495448">
        <w:t xml:space="preserve">Set the [[timeZone]] internal property of </w:t>
      </w:r>
      <w:r w:rsidRPr="00495448">
        <w:rPr>
          <w:rStyle w:val="Algorithmvariable"/>
        </w:rPr>
        <w:t>dateTimeFormat</w:t>
      </w:r>
      <w:r w:rsidRPr="00495448">
        <w:t xml:space="preserve"> to </w:t>
      </w:r>
      <w:r w:rsidRPr="00495448">
        <w:rPr>
          <w:rStyle w:val="Algorithmvariable"/>
        </w:rPr>
        <w:t>tz</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opt</w:t>
      </w:r>
      <w:r w:rsidRPr="00495448">
        <w:t xml:space="preserve"> be a new Record.</w:t>
      </w:r>
    </w:p>
    <w:p w:rsidR="00BB7F36" w:rsidRPr="00495448" w:rsidRDefault="00BB7F36" w:rsidP="00F91DF8">
      <w:pPr>
        <w:pStyle w:val="Algorithm"/>
        <w:numPr>
          <w:ilvl w:val="0"/>
          <w:numId w:val="34"/>
        </w:numPr>
      </w:pPr>
      <w:r w:rsidRPr="00495448">
        <w:t xml:space="preserve">For each row of </w:t>
      </w:r>
      <w:r w:rsidRPr="00495448">
        <w:fldChar w:fldCharType="begin"/>
      </w:r>
      <w:r w:rsidRPr="00495448">
        <w:instrText xml:space="preserve"> REF _Ref182134633 \h </w:instrText>
      </w:r>
      <w:r w:rsidRPr="00495448">
        <w:fldChar w:fldCharType="separate"/>
      </w:r>
      <w:r w:rsidRPr="00495448">
        <w:t xml:space="preserve">Table </w:t>
      </w:r>
      <w:r>
        <w:rPr>
          <w:noProof/>
        </w:rPr>
        <w:t>3</w:t>
      </w:r>
      <w:r w:rsidRPr="00495448">
        <w:fldChar w:fldCharType="end"/>
      </w:r>
      <w:r w:rsidRPr="00495448">
        <w:t>, except the header row, do:</w:t>
      </w:r>
    </w:p>
    <w:p w:rsidR="00BB7F36" w:rsidRPr="00495448" w:rsidRDefault="00BB7F36" w:rsidP="00F91DF8">
      <w:pPr>
        <w:pStyle w:val="Algorithm"/>
        <w:numPr>
          <w:ilvl w:val="0"/>
          <w:numId w:val="57"/>
        </w:numPr>
      </w:pPr>
      <w:r w:rsidRPr="00495448">
        <w:t xml:space="preserve">Let </w:t>
      </w:r>
      <w:r w:rsidRPr="00495448">
        <w:rPr>
          <w:rStyle w:val="Algorithmvariable"/>
        </w:rPr>
        <w:t>prop</w:t>
      </w:r>
      <w:r w:rsidRPr="00495448">
        <w:t xml:space="preserve"> be the name given in the Property column of the row.</w:t>
      </w:r>
    </w:p>
    <w:p w:rsidR="00BB7F36" w:rsidRPr="00495448" w:rsidRDefault="00BB7F36" w:rsidP="00F91DF8">
      <w:pPr>
        <w:pStyle w:val="Algorithm"/>
        <w:numPr>
          <w:ilvl w:val="0"/>
          <w:numId w:val="57"/>
        </w:numPr>
      </w:pPr>
      <w:r w:rsidRPr="00495448">
        <w:t xml:space="preserve">Let </w:t>
      </w:r>
      <w:r w:rsidRPr="00495448">
        <w:rPr>
          <w:rStyle w:val="Algorithmvariable"/>
        </w:rPr>
        <w:t>value</w:t>
      </w:r>
      <w:r w:rsidRPr="00495448">
        <w:t xml:space="preserve"> be the result of calling the GetOption abstract operation, passing as argument </w:t>
      </w:r>
      <w:r w:rsidRPr="00495448">
        <w:rPr>
          <w:rStyle w:val="Algorithmvariable"/>
        </w:rPr>
        <w:t>options</w:t>
      </w:r>
      <w:r w:rsidRPr="00495448">
        <w:t xml:space="preserve">, the name given in the Property column of the row, </w:t>
      </w:r>
      <w:r w:rsidRPr="00495448">
        <w:rPr>
          <w:rStyle w:val="Algorithmcode"/>
        </w:rPr>
        <w:t>"string"</w:t>
      </w:r>
      <w:r w:rsidRPr="00495448">
        <w:t xml:space="preserve">, a List containing the strings given in the Values column of the row, and </w:t>
      </w:r>
      <w:r w:rsidRPr="00495448">
        <w:rPr>
          <w:rStyle w:val="Algorithmkeyword"/>
        </w:rPr>
        <w:t>undefined</w:t>
      </w:r>
      <w:r w:rsidRPr="00495448">
        <w:t>.</w:t>
      </w:r>
    </w:p>
    <w:p w:rsidR="00BB7F36" w:rsidRPr="00495448" w:rsidRDefault="00BB7F36" w:rsidP="00F91DF8">
      <w:pPr>
        <w:pStyle w:val="Algorithm"/>
        <w:numPr>
          <w:ilvl w:val="0"/>
          <w:numId w:val="57"/>
        </w:numPr>
      </w:pPr>
      <w:r w:rsidRPr="00495448">
        <w:t xml:space="preserve">Set </w:t>
      </w:r>
      <w:r w:rsidRPr="00495448">
        <w:rPr>
          <w:rStyle w:val="Algorithmvariable"/>
        </w:rPr>
        <w:t>opt</w:t>
      </w:r>
      <w:r w:rsidRPr="00495448">
        <w:t>.[[&lt;</w:t>
      </w:r>
      <w:r w:rsidRPr="00495448">
        <w:rPr>
          <w:rStyle w:val="Algorithmvariable"/>
        </w:rPr>
        <w:t>prop</w:t>
      </w:r>
      <w:r w:rsidRPr="00495448">
        <w:t xml:space="preserve">&gt;]] to </w:t>
      </w:r>
      <w:r w:rsidRPr="00495448">
        <w:rPr>
          <w:rStyle w:val="Algorithmvariable"/>
        </w:rPr>
        <w:t>value</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dataLocaleData</w:t>
      </w:r>
      <w:r w:rsidRPr="00495448">
        <w:t xml:space="preserve"> be the result of calling the [[Get]] internal method of </w:t>
      </w:r>
      <w:r w:rsidRPr="00495448">
        <w:rPr>
          <w:rStyle w:val="Algorithmvariable"/>
        </w:rPr>
        <w:t>localeData</w:t>
      </w:r>
      <w:r w:rsidRPr="00495448">
        <w:t xml:space="preserve"> with argument </w:t>
      </w:r>
      <w:r w:rsidRPr="00495448">
        <w:rPr>
          <w:rStyle w:val="Algorithmvariable"/>
        </w:rPr>
        <w:t>dataLocale</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formats</w:t>
      </w:r>
      <w:r w:rsidRPr="00495448">
        <w:t xml:space="preserve"> be the result of calling the [[Get]] internal method of </w:t>
      </w:r>
      <w:r w:rsidRPr="00495448">
        <w:rPr>
          <w:rStyle w:val="Algorithmvariable"/>
        </w:rPr>
        <w:t>dataLocaleData</w:t>
      </w:r>
      <w:r w:rsidRPr="00495448">
        <w:t xml:space="preserve"> with argument </w:t>
      </w:r>
      <w:r w:rsidRPr="00495448">
        <w:rPr>
          <w:rStyle w:val="Algorithmcode"/>
        </w:rPr>
        <w:t>"formats"</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matcher</w:t>
      </w:r>
      <w:r w:rsidRPr="00495448">
        <w:t xml:space="preserve"> be the result of calling the GetOption abstract operation with arguments </w:t>
      </w:r>
      <w:r w:rsidRPr="00495448">
        <w:rPr>
          <w:rStyle w:val="Algorithmvariable"/>
        </w:rPr>
        <w:t>options</w:t>
      </w:r>
      <w:r w:rsidRPr="00495448">
        <w:t xml:space="preserve">, </w:t>
      </w:r>
      <w:r w:rsidRPr="00495448">
        <w:rPr>
          <w:rStyle w:val="Algorithmcode"/>
        </w:rPr>
        <w:t>"formatMatcher"</w:t>
      </w:r>
      <w:r w:rsidRPr="00495448">
        <w:t xml:space="preserve">, </w:t>
      </w:r>
      <w:r w:rsidRPr="00495448">
        <w:rPr>
          <w:rStyle w:val="Algorithmcode"/>
        </w:rPr>
        <w:t>"string"</w:t>
      </w:r>
      <w:r w:rsidRPr="00495448">
        <w:t xml:space="preserve">, a List containing the two String values </w:t>
      </w:r>
      <w:r w:rsidRPr="00495448">
        <w:rPr>
          <w:rStyle w:val="Algorithmcode"/>
        </w:rPr>
        <w:t>"basic"</w:t>
      </w:r>
      <w:r w:rsidRPr="00495448">
        <w:t xml:space="preserve"> and </w:t>
      </w:r>
      <w:r w:rsidRPr="00495448">
        <w:rPr>
          <w:rStyle w:val="Algorithmcode"/>
        </w:rPr>
        <w:t>"best fit"</w:t>
      </w:r>
      <w:r w:rsidRPr="00495448">
        <w:t xml:space="preserve">, and </w:t>
      </w:r>
      <w:r w:rsidRPr="00495448">
        <w:rPr>
          <w:rStyle w:val="Algorithmcode"/>
        </w:rPr>
        <w:t>"best fit"</w:t>
      </w:r>
      <w:r w:rsidRPr="00495448">
        <w:t>.</w:t>
      </w:r>
    </w:p>
    <w:p w:rsidR="00BB7F36" w:rsidRPr="00495448" w:rsidRDefault="00BB7F36" w:rsidP="00F91DF8">
      <w:pPr>
        <w:pStyle w:val="Algorithm"/>
        <w:numPr>
          <w:ilvl w:val="0"/>
          <w:numId w:val="34"/>
        </w:numPr>
      </w:pPr>
      <w:r w:rsidRPr="00495448">
        <w:t xml:space="preserve">If </w:t>
      </w:r>
      <w:r w:rsidRPr="00495448">
        <w:rPr>
          <w:rStyle w:val="Algorithmvariable"/>
        </w:rPr>
        <w:t>matcher</w:t>
      </w:r>
      <w:r w:rsidRPr="00495448">
        <w:t xml:space="preserve"> is </w:t>
      </w:r>
      <w:r w:rsidRPr="00495448">
        <w:rPr>
          <w:rStyle w:val="Algorithmcode"/>
        </w:rPr>
        <w:t>"basic"</w:t>
      </w:r>
      <w:r>
        <w:t xml:space="preserve">, </w:t>
      </w:r>
      <w:r w:rsidRPr="00495448">
        <w:t>then</w:t>
      </w:r>
    </w:p>
    <w:p w:rsidR="00BB7F36" w:rsidRPr="00495448" w:rsidRDefault="00BB7F36" w:rsidP="00F91DF8">
      <w:pPr>
        <w:pStyle w:val="Algorithm"/>
        <w:numPr>
          <w:ilvl w:val="0"/>
          <w:numId w:val="58"/>
        </w:numPr>
      </w:pPr>
      <w:r w:rsidRPr="00495448">
        <w:t xml:space="preserve">Let </w:t>
      </w:r>
      <w:r w:rsidRPr="00495448">
        <w:rPr>
          <w:rStyle w:val="Algorithmvariable"/>
        </w:rPr>
        <w:t>bestFormat</w:t>
      </w:r>
      <w:r w:rsidRPr="00495448">
        <w:t xml:space="preserve"> be the result of calling the BasicFormatMatcher abstract operation (defined below) with </w:t>
      </w:r>
      <w:r w:rsidRPr="00495448">
        <w:rPr>
          <w:rStyle w:val="Algorithmvariable"/>
        </w:rPr>
        <w:t>opt</w:t>
      </w:r>
      <w:r w:rsidRPr="00495448">
        <w:t xml:space="preserve"> and </w:t>
      </w:r>
      <w:r w:rsidRPr="00495448">
        <w:rPr>
          <w:rStyle w:val="Algorithmvariable"/>
        </w:rPr>
        <w:t>formats</w:t>
      </w:r>
      <w:r w:rsidRPr="00495448">
        <w:t>.</w:t>
      </w:r>
    </w:p>
    <w:p w:rsidR="00BB7F36" w:rsidRPr="00495448" w:rsidRDefault="00BB7F36" w:rsidP="00F91DF8">
      <w:pPr>
        <w:pStyle w:val="Algorithm"/>
        <w:numPr>
          <w:ilvl w:val="0"/>
          <w:numId w:val="34"/>
        </w:numPr>
      </w:pPr>
      <w:r w:rsidRPr="00495448">
        <w:t>Else</w:t>
      </w:r>
    </w:p>
    <w:p w:rsidR="00BB7F36" w:rsidRPr="00495448" w:rsidRDefault="00BB7F36" w:rsidP="00F91DF8">
      <w:pPr>
        <w:pStyle w:val="Algorithm"/>
        <w:numPr>
          <w:ilvl w:val="0"/>
          <w:numId w:val="59"/>
        </w:numPr>
      </w:pPr>
      <w:r w:rsidRPr="00495448">
        <w:t xml:space="preserve">Let </w:t>
      </w:r>
      <w:r w:rsidRPr="00495448">
        <w:rPr>
          <w:rStyle w:val="Algorithmvariable"/>
        </w:rPr>
        <w:t>bestFormat</w:t>
      </w:r>
      <w:r w:rsidRPr="00495448">
        <w:t xml:space="preserve"> be the result of calling the BestFitFormatMatcher abstract operation (defined below) with </w:t>
      </w:r>
      <w:r w:rsidRPr="00495448">
        <w:rPr>
          <w:rStyle w:val="Algorithmvariable"/>
        </w:rPr>
        <w:t>opt</w:t>
      </w:r>
      <w:r w:rsidRPr="00495448">
        <w:t xml:space="preserve"> and </w:t>
      </w:r>
      <w:r w:rsidRPr="00495448">
        <w:rPr>
          <w:rStyle w:val="Algorithmvariable"/>
        </w:rPr>
        <w:t>formats</w:t>
      </w:r>
      <w:r w:rsidRPr="00495448">
        <w:t>.</w:t>
      </w:r>
    </w:p>
    <w:p w:rsidR="00BB7F36" w:rsidRPr="00495448" w:rsidRDefault="00BB7F36" w:rsidP="00F91DF8">
      <w:pPr>
        <w:pStyle w:val="Algorithm"/>
        <w:numPr>
          <w:ilvl w:val="0"/>
          <w:numId w:val="34"/>
        </w:numPr>
      </w:pPr>
      <w:r w:rsidRPr="00495448">
        <w:t xml:space="preserve">For each row in </w:t>
      </w:r>
      <w:r w:rsidRPr="00495448">
        <w:fldChar w:fldCharType="begin"/>
      </w:r>
      <w:r w:rsidRPr="00495448">
        <w:instrText xml:space="preserve"> REF _Ref182134633 \h </w:instrText>
      </w:r>
      <w:r w:rsidRPr="00495448">
        <w:fldChar w:fldCharType="separate"/>
      </w:r>
      <w:r w:rsidRPr="00495448">
        <w:t xml:space="preserve">Table </w:t>
      </w:r>
      <w:r>
        <w:rPr>
          <w:noProof/>
        </w:rPr>
        <w:t>3</w:t>
      </w:r>
      <w:r w:rsidRPr="00495448">
        <w:fldChar w:fldCharType="end"/>
      </w:r>
      <w:r w:rsidRPr="00495448">
        <w:t>, except the header row, do</w:t>
      </w:r>
    </w:p>
    <w:p w:rsidR="00BB7F36" w:rsidRPr="00495448" w:rsidRDefault="00BB7F36" w:rsidP="00F91DF8">
      <w:pPr>
        <w:pStyle w:val="Algorithm"/>
        <w:numPr>
          <w:ilvl w:val="1"/>
          <w:numId w:val="34"/>
        </w:numPr>
      </w:pPr>
      <w:r w:rsidRPr="00495448">
        <w:t xml:space="preserve">Let </w:t>
      </w:r>
      <w:r w:rsidRPr="00495448">
        <w:rPr>
          <w:rStyle w:val="Algorithmvariable"/>
        </w:rPr>
        <w:t>prop</w:t>
      </w:r>
      <w:r w:rsidRPr="00495448">
        <w:t xml:space="preserve"> be the name given in the Property column of the row.</w:t>
      </w:r>
    </w:p>
    <w:p w:rsidR="00BB7F36" w:rsidRPr="00495448" w:rsidRDefault="00BB7F36" w:rsidP="00F91DF8">
      <w:pPr>
        <w:pStyle w:val="Algorithm"/>
        <w:numPr>
          <w:ilvl w:val="1"/>
          <w:numId w:val="34"/>
        </w:numPr>
      </w:pPr>
      <w:r w:rsidRPr="00495448">
        <w:t xml:space="preserve">Let </w:t>
      </w:r>
      <w:r w:rsidRPr="00495448">
        <w:rPr>
          <w:rStyle w:val="Algorithmvariable"/>
        </w:rPr>
        <w:t>pDesc</w:t>
      </w:r>
      <w:r w:rsidRPr="00495448">
        <w:t xml:space="preserve"> be the result of calling the [[GetOwnProperty]] internal method of </w:t>
      </w:r>
      <w:r w:rsidRPr="00495448">
        <w:rPr>
          <w:rStyle w:val="Algorithmvariable"/>
        </w:rPr>
        <w:t>bestFormat</w:t>
      </w:r>
      <w:r w:rsidRPr="00495448">
        <w:t xml:space="preserve"> with argument </w:t>
      </w:r>
      <w:r w:rsidRPr="00495448">
        <w:rPr>
          <w:rStyle w:val="Algorithmvariable"/>
        </w:rPr>
        <w:t>prop</w:t>
      </w:r>
      <w:r w:rsidRPr="00495448">
        <w:t>.</w:t>
      </w:r>
    </w:p>
    <w:p w:rsidR="00BB7F36" w:rsidRPr="00495448" w:rsidRDefault="00BB7F36" w:rsidP="00F91DF8">
      <w:pPr>
        <w:pStyle w:val="Algorithm"/>
        <w:numPr>
          <w:ilvl w:val="1"/>
          <w:numId w:val="34"/>
        </w:numPr>
      </w:pPr>
      <w:r w:rsidRPr="00495448">
        <w:t xml:space="preserve">If </w:t>
      </w:r>
      <w:r w:rsidRPr="00495448">
        <w:rPr>
          <w:rStyle w:val="Algorithmvariable"/>
        </w:rPr>
        <w:t>pDesc</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2"/>
          <w:numId w:val="34"/>
        </w:numPr>
      </w:pPr>
      <w:r w:rsidRPr="00495448">
        <w:t xml:space="preserve">Let </w:t>
      </w:r>
      <w:r w:rsidRPr="00495448">
        <w:rPr>
          <w:rStyle w:val="Algorithmvariable"/>
        </w:rPr>
        <w:t>p</w:t>
      </w:r>
      <w:r w:rsidRPr="00495448">
        <w:t xml:space="preserve"> be the result of calling the [[Get]] internal method of </w:t>
      </w:r>
      <w:r w:rsidRPr="00495448">
        <w:rPr>
          <w:rStyle w:val="Algorithmvariable"/>
        </w:rPr>
        <w:t>bestFormat</w:t>
      </w:r>
      <w:r w:rsidRPr="00495448">
        <w:t xml:space="preserve"> with argument </w:t>
      </w:r>
      <w:r w:rsidRPr="00495448">
        <w:rPr>
          <w:rStyle w:val="Algorithmvariable"/>
        </w:rPr>
        <w:t>prop</w:t>
      </w:r>
      <w:r w:rsidRPr="00495448">
        <w:t>.</w:t>
      </w:r>
    </w:p>
    <w:p w:rsidR="00BB7F36" w:rsidRPr="00495448" w:rsidRDefault="00BB7F36" w:rsidP="00F91DF8">
      <w:pPr>
        <w:pStyle w:val="Algorithm"/>
        <w:numPr>
          <w:ilvl w:val="2"/>
          <w:numId w:val="34"/>
        </w:numPr>
      </w:pPr>
      <w:r w:rsidRPr="00495448">
        <w:t>Set the [[&lt;</w:t>
      </w:r>
      <w:r w:rsidRPr="00495448">
        <w:rPr>
          <w:rStyle w:val="Algorithmvariable"/>
        </w:rPr>
        <w:t>prop</w:t>
      </w:r>
      <w:r w:rsidRPr="00495448">
        <w:t xml:space="preserve">&gt;]] internal property of </w:t>
      </w:r>
      <w:r w:rsidRPr="00495448">
        <w:rPr>
          <w:rStyle w:val="Algorithmvariable"/>
        </w:rPr>
        <w:t>dateTimeFormat</w:t>
      </w:r>
      <w:r w:rsidRPr="00495448">
        <w:t xml:space="preserve"> to </w:t>
      </w:r>
      <w:r w:rsidRPr="00495448">
        <w:rPr>
          <w:rStyle w:val="Algorithmvariable"/>
        </w:rPr>
        <w:t>p</w:t>
      </w:r>
      <w:r w:rsidRPr="00495448">
        <w:t>.</w:t>
      </w:r>
    </w:p>
    <w:p w:rsidR="00BB7F36" w:rsidRPr="00495448" w:rsidRDefault="00BB7F36" w:rsidP="00F91DF8">
      <w:pPr>
        <w:pStyle w:val="Algorithm"/>
        <w:numPr>
          <w:ilvl w:val="0"/>
          <w:numId w:val="34"/>
        </w:numPr>
      </w:pPr>
      <w:r w:rsidRPr="00495448">
        <w:t xml:space="preserve">Let </w:t>
      </w:r>
      <w:r w:rsidRPr="00495448">
        <w:rPr>
          <w:rStyle w:val="Algorithmvariable"/>
        </w:rPr>
        <w:t>hr12</w:t>
      </w:r>
      <w:r w:rsidRPr="00495448">
        <w:t xml:space="preserve"> be the result of calling the GetOption abstract operation with arguments </w:t>
      </w:r>
      <w:r w:rsidRPr="00495448">
        <w:rPr>
          <w:rStyle w:val="Algorithmvariable"/>
        </w:rPr>
        <w:t>options</w:t>
      </w:r>
      <w:r w:rsidRPr="00495448">
        <w:t xml:space="preserve">, </w:t>
      </w:r>
      <w:r w:rsidRPr="00495448">
        <w:rPr>
          <w:rStyle w:val="Algorithmcode"/>
        </w:rPr>
        <w:t>"hour12"</w:t>
      </w:r>
      <w:r w:rsidRPr="00495448">
        <w:t xml:space="preserve">, </w:t>
      </w:r>
      <w:r w:rsidRPr="00495448">
        <w:rPr>
          <w:rStyle w:val="Algorithmcode"/>
        </w:rPr>
        <w:t>"boolean"</w:t>
      </w:r>
      <w:r w:rsidRPr="00495448">
        <w:t xml:space="preserve">, </w:t>
      </w:r>
      <w:r w:rsidRPr="00495448">
        <w:rPr>
          <w:rStyle w:val="Algorithmkeyword"/>
        </w:rPr>
        <w:t>undefined</w:t>
      </w:r>
      <w:r w:rsidRPr="00495448">
        <w:t xml:space="preserve">, and </w:t>
      </w:r>
      <w:r w:rsidRPr="00495448">
        <w:rPr>
          <w:rStyle w:val="Algorithmkeyword"/>
        </w:rPr>
        <w:t>undefined</w:t>
      </w:r>
      <w:r w:rsidRPr="00495448">
        <w:t>.</w:t>
      </w:r>
    </w:p>
    <w:p w:rsidR="00BB7F36" w:rsidRDefault="00BB7F36" w:rsidP="00F91DF8">
      <w:pPr>
        <w:pStyle w:val="Algorithm"/>
        <w:numPr>
          <w:ilvl w:val="0"/>
          <w:numId w:val="34"/>
        </w:numPr>
      </w:pPr>
      <w:r>
        <w:t xml:space="preserve">If </w:t>
      </w:r>
      <w:r w:rsidRPr="00165751">
        <w:rPr>
          <w:rStyle w:val="Algorithmvariable"/>
        </w:rPr>
        <w:t>dateTimeFormat</w:t>
      </w:r>
      <w:r>
        <w:t xml:space="preserve"> has an internal property [[hour]], then</w:t>
      </w:r>
    </w:p>
    <w:p w:rsidR="00BB7F36" w:rsidRPr="00495448" w:rsidRDefault="00BB7F36" w:rsidP="00F91DF8">
      <w:pPr>
        <w:pStyle w:val="Algorithm"/>
        <w:numPr>
          <w:ilvl w:val="1"/>
          <w:numId w:val="34"/>
        </w:numPr>
      </w:pPr>
      <w:r w:rsidRPr="00495448">
        <w:t xml:space="preserve">If </w:t>
      </w:r>
      <w:r w:rsidRPr="00495448">
        <w:rPr>
          <w:rStyle w:val="Algorithmvariable"/>
        </w:rPr>
        <w:t>hr12</w:t>
      </w:r>
      <w:r w:rsidRPr="00495448">
        <w:t xml:space="preserve"> is </w:t>
      </w:r>
      <w:r w:rsidRPr="00495448">
        <w:rPr>
          <w:rStyle w:val="Algorithmkeyword"/>
        </w:rPr>
        <w:t>undefined</w:t>
      </w:r>
      <w:r w:rsidRPr="00495448">
        <w:t xml:space="preserve">, then let </w:t>
      </w:r>
      <w:r w:rsidRPr="00495448">
        <w:rPr>
          <w:rStyle w:val="Algorithmvariable"/>
        </w:rPr>
        <w:t>hr12</w:t>
      </w:r>
      <w:r w:rsidRPr="00495448">
        <w:t xml:space="preserve"> be the result of calling the [[Get]] internal method of </w:t>
      </w:r>
      <w:r w:rsidRPr="00495448">
        <w:rPr>
          <w:rStyle w:val="Algorithmvariable"/>
        </w:rPr>
        <w:t>dataLocaleData</w:t>
      </w:r>
      <w:r w:rsidRPr="00495448">
        <w:t xml:space="preserve"> with argument </w:t>
      </w:r>
      <w:r w:rsidRPr="00495448">
        <w:rPr>
          <w:rStyle w:val="Algorithmcode"/>
        </w:rPr>
        <w:t>"hour12"</w:t>
      </w:r>
      <w:r w:rsidRPr="00495448">
        <w:t>.</w:t>
      </w:r>
    </w:p>
    <w:p w:rsidR="00BB7F36" w:rsidRDefault="00BB7F36" w:rsidP="00F91DF8">
      <w:pPr>
        <w:pStyle w:val="Algorithm"/>
        <w:numPr>
          <w:ilvl w:val="1"/>
          <w:numId w:val="34"/>
        </w:numPr>
      </w:pPr>
      <w:r>
        <w:t>S</w:t>
      </w:r>
      <w:r w:rsidRPr="00495448">
        <w:t xml:space="preserve">et the [[hour12]] internal property of </w:t>
      </w:r>
      <w:r w:rsidRPr="00495448">
        <w:rPr>
          <w:rStyle w:val="Algorithmvariable"/>
        </w:rPr>
        <w:t>dateTimeFormat</w:t>
      </w:r>
      <w:r w:rsidRPr="00495448">
        <w:t xml:space="preserve"> to </w:t>
      </w:r>
      <w:r w:rsidRPr="00495448">
        <w:rPr>
          <w:rStyle w:val="Algorithmvariable"/>
        </w:rPr>
        <w:t>hr12</w:t>
      </w:r>
      <w:r w:rsidRPr="00495448">
        <w:t>.</w:t>
      </w:r>
    </w:p>
    <w:p w:rsidR="00BB7F36" w:rsidRDefault="00BB7F36" w:rsidP="00F91DF8">
      <w:pPr>
        <w:pStyle w:val="Algorithm"/>
        <w:numPr>
          <w:ilvl w:val="1"/>
          <w:numId w:val="34"/>
        </w:numPr>
      </w:pPr>
      <w:r>
        <w:t xml:space="preserve">If </w:t>
      </w:r>
      <w:r w:rsidRPr="003D089B">
        <w:rPr>
          <w:rStyle w:val="Algorithmvariable"/>
        </w:rPr>
        <w:t>hr12</w:t>
      </w:r>
      <w:r>
        <w:t xml:space="preserve"> is </w:t>
      </w:r>
      <w:r w:rsidRPr="003D089B">
        <w:rPr>
          <w:rStyle w:val="Algorithmkeyword"/>
        </w:rPr>
        <w:t>true</w:t>
      </w:r>
      <w:r>
        <w:t>, then</w:t>
      </w:r>
    </w:p>
    <w:p w:rsidR="00BB7F36" w:rsidRDefault="00BB7F36" w:rsidP="00F91DF8">
      <w:pPr>
        <w:pStyle w:val="Algorithm"/>
        <w:numPr>
          <w:ilvl w:val="2"/>
          <w:numId w:val="34"/>
        </w:numPr>
      </w:pPr>
      <w:r>
        <w:t xml:space="preserve">Let </w:t>
      </w:r>
      <w:r>
        <w:rPr>
          <w:rStyle w:val="Algorithmvariable"/>
        </w:rPr>
        <w:t>hourNo0</w:t>
      </w:r>
      <w:r>
        <w:t xml:space="preserve"> be the result of calling the [[Get]] </w:t>
      </w:r>
      <w:r w:rsidRPr="00495448">
        <w:t xml:space="preserve">internal method of </w:t>
      </w:r>
      <w:r w:rsidRPr="00495448">
        <w:rPr>
          <w:rStyle w:val="Algorithmvariable"/>
        </w:rPr>
        <w:t>dataLocaleData</w:t>
      </w:r>
      <w:r w:rsidRPr="00495448">
        <w:t xml:space="preserve"> with argument </w:t>
      </w:r>
      <w:r>
        <w:rPr>
          <w:rStyle w:val="Algorithmcode"/>
        </w:rPr>
        <w:t>"hourNo0</w:t>
      </w:r>
      <w:r w:rsidRPr="00495448">
        <w:rPr>
          <w:rStyle w:val="Algorithmcode"/>
        </w:rPr>
        <w:t>"</w:t>
      </w:r>
      <w:r w:rsidRPr="00495448">
        <w:t>.</w:t>
      </w:r>
    </w:p>
    <w:p w:rsidR="00BB7F36" w:rsidRPr="00495448" w:rsidRDefault="00BB7F36" w:rsidP="00F91DF8">
      <w:pPr>
        <w:pStyle w:val="Algorithm"/>
        <w:numPr>
          <w:ilvl w:val="2"/>
          <w:numId w:val="34"/>
        </w:numPr>
      </w:pPr>
      <w:r>
        <w:t>Set the [[</w:t>
      </w:r>
      <w:r w:rsidRPr="006D05F4">
        <w:t>hourNo0</w:t>
      </w:r>
      <w:r>
        <w:t xml:space="preserve">]] </w:t>
      </w:r>
      <w:r w:rsidRPr="00495448">
        <w:t xml:space="preserve">internal property of </w:t>
      </w:r>
      <w:r w:rsidRPr="00495448">
        <w:rPr>
          <w:rStyle w:val="Algorithmvariable"/>
        </w:rPr>
        <w:t>dateTimeFormat</w:t>
      </w:r>
      <w:r w:rsidRPr="00495448">
        <w:t xml:space="preserve"> to </w:t>
      </w:r>
      <w:r w:rsidRPr="006D05F4">
        <w:rPr>
          <w:rStyle w:val="Algorithmvariable"/>
        </w:rPr>
        <w:t>hourNo0</w:t>
      </w:r>
      <w:r w:rsidRPr="00495448">
        <w:t>.</w:t>
      </w:r>
    </w:p>
    <w:p w:rsidR="00BB7F36" w:rsidRDefault="00BB7F36" w:rsidP="00F91DF8">
      <w:pPr>
        <w:pStyle w:val="Algorithm"/>
        <w:numPr>
          <w:ilvl w:val="2"/>
          <w:numId w:val="34"/>
        </w:numPr>
      </w:pPr>
      <w:r w:rsidRPr="00495448">
        <w:t xml:space="preserve">Let </w:t>
      </w:r>
      <w:r w:rsidRPr="00495448">
        <w:rPr>
          <w:rStyle w:val="Algorithmvariable"/>
        </w:rPr>
        <w:t>pattern</w:t>
      </w:r>
      <w:r w:rsidRPr="00495448">
        <w:t xml:space="preserve"> be the result of calling the [[Get]] internal method of </w:t>
      </w:r>
      <w:r w:rsidRPr="00495448">
        <w:rPr>
          <w:rStyle w:val="Algorithmvariable"/>
        </w:rPr>
        <w:t>bestFormat</w:t>
      </w:r>
      <w:r w:rsidRPr="00495448">
        <w:t xml:space="preserve"> with argument </w:t>
      </w:r>
      <w:r w:rsidRPr="00495448">
        <w:rPr>
          <w:rStyle w:val="Algorithmcode"/>
        </w:rPr>
        <w:t>"pattern</w:t>
      </w:r>
      <w:r>
        <w:rPr>
          <w:rStyle w:val="Algorithmcode"/>
        </w:rPr>
        <w:t>12</w:t>
      </w:r>
      <w:r w:rsidRPr="00495448">
        <w:rPr>
          <w:rStyle w:val="Algorithmcode"/>
        </w:rPr>
        <w:t>"</w:t>
      </w:r>
      <w:r w:rsidRPr="00495448">
        <w:t>.</w:t>
      </w:r>
    </w:p>
    <w:p w:rsidR="00BB7F36" w:rsidRDefault="00BB7F36" w:rsidP="00F91DF8">
      <w:pPr>
        <w:pStyle w:val="Algorithm"/>
        <w:numPr>
          <w:ilvl w:val="1"/>
          <w:numId w:val="34"/>
        </w:numPr>
      </w:pPr>
      <w:r>
        <w:t>Else</w:t>
      </w:r>
    </w:p>
    <w:p w:rsidR="00BB7F36" w:rsidRDefault="00BB7F36" w:rsidP="00F91DF8">
      <w:pPr>
        <w:pStyle w:val="Algorithm"/>
        <w:numPr>
          <w:ilvl w:val="2"/>
          <w:numId w:val="34"/>
        </w:numPr>
      </w:pPr>
      <w:r>
        <w:t>L</w:t>
      </w:r>
      <w:r w:rsidRPr="00495448">
        <w:t xml:space="preserve">et </w:t>
      </w:r>
      <w:r w:rsidRPr="00495448">
        <w:rPr>
          <w:rStyle w:val="Algorithmvariable"/>
        </w:rPr>
        <w:t>pattern</w:t>
      </w:r>
      <w:r w:rsidRPr="00495448">
        <w:t xml:space="preserve"> be the result of calling the [[Get]] internal method of </w:t>
      </w:r>
      <w:r w:rsidRPr="00495448">
        <w:rPr>
          <w:rStyle w:val="Algorithmvariable"/>
        </w:rPr>
        <w:t>bestFormat</w:t>
      </w:r>
      <w:r w:rsidRPr="00495448">
        <w:t xml:space="preserve"> with argument </w:t>
      </w:r>
      <w:r w:rsidRPr="00495448">
        <w:rPr>
          <w:rStyle w:val="Algorithmcode"/>
        </w:rPr>
        <w:t>"pattern"</w:t>
      </w:r>
      <w:r w:rsidRPr="00495448">
        <w:t>.</w:t>
      </w:r>
    </w:p>
    <w:p w:rsidR="00BB7F36" w:rsidRPr="00495448" w:rsidRDefault="00BB7F36" w:rsidP="00F91DF8">
      <w:pPr>
        <w:pStyle w:val="Algorithm"/>
        <w:numPr>
          <w:ilvl w:val="0"/>
          <w:numId w:val="34"/>
        </w:numPr>
      </w:pPr>
      <w:r>
        <w:t>Else</w:t>
      </w:r>
    </w:p>
    <w:p w:rsidR="00BB7F36" w:rsidRPr="00495448" w:rsidRDefault="00BB7F36" w:rsidP="00F91DF8">
      <w:pPr>
        <w:pStyle w:val="Algorithm"/>
        <w:numPr>
          <w:ilvl w:val="1"/>
          <w:numId w:val="34"/>
        </w:numPr>
      </w:pPr>
      <w:r w:rsidRPr="00495448">
        <w:t xml:space="preserve">Let </w:t>
      </w:r>
      <w:r w:rsidRPr="00495448">
        <w:rPr>
          <w:rStyle w:val="Algorithmvariable"/>
        </w:rPr>
        <w:t>pattern</w:t>
      </w:r>
      <w:r w:rsidRPr="00495448">
        <w:t xml:space="preserve"> be the result of calling the [[Get]] internal method of </w:t>
      </w:r>
      <w:r w:rsidRPr="00495448">
        <w:rPr>
          <w:rStyle w:val="Algorithmvariable"/>
        </w:rPr>
        <w:t>bestFormat</w:t>
      </w:r>
      <w:r w:rsidRPr="00495448">
        <w:t xml:space="preserve"> with argument </w:t>
      </w:r>
      <w:r w:rsidRPr="00495448">
        <w:rPr>
          <w:rStyle w:val="Algorithmcode"/>
        </w:rPr>
        <w:t>"pattern"</w:t>
      </w:r>
      <w:r w:rsidRPr="00495448">
        <w:t>.</w:t>
      </w:r>
    </w:p>
    <w:p w:rsidR="00BB7F36" w:rsidRDefault="00BB7F36" w:rsidP="00F91DF8">
      <w:pPr>
        <w:pStyle w:val="Algorithm"/>
        <w:numPr>
          <w:ilvl w:val="0"/>
          <w:numId w:val="34"/>
        </w:numPr>
      </w:pPr>
      <w:r w:rsidRPr="00495448">
        <w:t xml:space="preserve">Set the [[pattern]] internal property of </w:t>
      </w:r>
      <w:r w:rsidRPr="00495448">
        <w:rPr>
          <w:rStyle w:val="Algorithmvariable"/>
        </w:rPr>
        <w:t>dateTimeFormat</w:t>
      </w:r>
      <w:r w:rsidRPr="00495448">
        <w:t xml:space="preserve"> to </w:t>
      </w:r>
      <w:r w:rsidRPr="00495448">
        <w:rPr>
          <w:rStyle w:val="Algorithmvariable"/>
        </w:rPr>
        <w:t>pattern</w:t>
      </w:r>
      <w:r w:rsidRPr="00495448">
        <w:t>.</w:t>
      </w:r>
    </w:p>
    <w:p w:rsidR="00BB7F36" w:rsidRPr="00495448" w:rsidRDefault="00BB7F36" w:rsidP="00F91DF8">
      <w:pPr>
        <w:pStyle w:val="Algorithm"/>
        <w:numPr>
          <w:ilvl w:val="0"/>
          <w:numId w:val="34"/>
        </w:numPr>
      </w:pPr>
      <w:r w:rsidRPr="00495448">
        <w:t xml:space="preserve">Set the [[boundFormat]] internal property of </w:t>
      </w:r>
      <w:r w:rsidRPr="00495448">
        <w:rPr>
          <w:rStyle w:val="Algorithmvariable"/>
        </w:rPr>
        <w:t>dateTimeFormat</w:t>
      </w:r>
      <w:r w:rsidRPr="00495448">
        <w:t xml:space="preserve"> to </w:t>
      </w:r>
      <w:r w:rsidRPr="00495448">
        <w:rPr>
          <w:rStyle w:val="Algorithmkeyword"/>
        </w:rPr>
        <w:t>undefined</w:t>
      </w:r>
      <w:r w:rsidRPr="00495448">
        <w:t>.</w:t>
      </w:r>
    </w:p>
    <w:p w:rsidR="00BB7F36" w:rsidRPr="00495448" w:rsidRDefault="00BB7F36" w:rsidP="00F91DF8">
      <w:pPr>
        <w:pStyle w:val="Algorithm"/>
        <w:numPr>
          <w:ilvl w:val="0"/>
          <w:numId w:val="34"/>
        </w:numPr>
      </w:pPr>
      <w:r w:rsidRPr="00495448">
        <w:t xml:space="preserve">Set the [[initializedDateTimeFormat]] internal property of </w:t>
      </w:r>
      <w:r w:rsidRPr="00495448">
        <w:rPr>
          <w:rStyle w:val="Algorithmvariable"/>
        </w:rPr>
        <w:t>dateTimeFormat</w:t>
      </w:r>
      <w:r w:rsidRPr="00495448">
        <w:t xml:space="preserve"> to </w:t>
      </w:r>
      <w:r w:rsidRPr="00495448">
        <w:rPr>
          <w:rStyle w:val="Algorithmkeyword"/>
        </w:rPr>
        <w:t>true</w:t>
      </w:r>
      <w:r w:rsidRPr="00495448">
        <w:t>.</w:t>
      </w:r>
    </w:p>
    <w:p w:rsidR="00BB7F36" w:rsidRPr="00495448" w:rsidRDefault="00BB7F36" w:rsidP="00BB7F36">
      <w:r w:rsidRPr="00495448">
        <w:t xml:space="preserve">When the ToDateTimeOptions abstract operation is called with arguments </w:t>
      </w:r>
      <w:r w:rsidRPr="00495448">
        <w:rPr>
          <w:rStyle w:val="Algorithmvariable"/>
        </w:rPr>
        <w:t>options</w:t>
      </w:r>
      <w:r w:rsidRPr="00495448">
        <w:t xml:space="preserve">, </w:t>
      </w:r>
      <w:r w:rsidRPr="00495448">
        <w:rPr>
          <w:rStyle w:val="Algorithmvariable"/>
        </w:rPr>
        <w:t>required</w:t>
      </w:r>
      <w:r w:rsidRPr="00495448">
        <w:t xml:space="preserve">, and </w:t>
      </w:r>
      <w:r w:rsidRPr="00495448">
        <w:rPr>
          <w:rStyle w:val="Algorithmvariable"/>
        </w:rPr>
        <w:t>defaults</w:t>
      </w:r>
      <w:r w:rsidRPr="00495448">
        <w:t>, the following steps are taken:</w:t>
      </w:r>
    </w:p>
    <w:p w:rsidR="00BB7F36" w:rsidRPr="00495448" w:rsidRDefault="00BB7F36" w:rsidP="00F91DF8">
      <w:pPr>
        <w:pStyle w:val="Algorithm"/>
        <w:numPr>
          <w:ilvl w:val="0"/>
          <w:numId w:val="46"/>
        </w:numPr>
      </w:pPr>
      <w:r w:rsidRPr="00495448">
        <w:t xml:space="preserve">If </w:t>
      </w:r>
      <w:r w:rsidRPr="00495448">
        <w:rPr>
          <w:rStyle w:val="Algorithmvariable"/>
        </w:rPr>
        <w:t>options</w:t>
      </w:r>
      <w:r w:rsidRPr="00495448">
        <w:t xml:space="preserve"> is </w:t>
      </w:r>
      <w:r w:rsidRPr="00495448">
        <w:rPr>
          <w:rStyle w:val="Algorithmkeyword"/>
        </w:rPr>
        <w:t>undefined</w:t>
      </w:r>
      <w:r w:rsidRPr="00495448">
        <w:t xml:space="preserve">, then let </w:t>
      </w:r>
      <w:r w:rsidRPr="00495448">
        <w:rPr>
          <w:rStyle w:val="Algorithmvariable"/>
        </w:rPr>
        <w:t>options</w:t>
      </w:r>
      <w:r w:rsidRPr="00495448">
        <w:t xml:space="preserve"> be </w:t>
      </w:r>
      <w:r w:rsidRPr="00495448">
        <w:rPr>
          <w:rStyle w:val="Algorithmkeyword"/>
        </w:rPr>
        <w:t>null</w:t>
      </w:r>
      <w:r w:rsidRPr="00495448">
        <w:t xml:space="preserve">, else let </w:t>
      </w:r>
      <w:r w:rsidRPr="00495448">
        <w:rPr>
          <w:rStyle w:val="Algorithmvariable"/>
        </w:rPr>
        <w:t>options</w:t>
      </w:r>
      <w:r w:rsidRPr="00495448">
        <w:t xml:space="preserve"> be ToObject(</w:t>
      </w:r>
      <w:r w:rsidRPr="00495448">
        <w:rPr>
          <w:rStyle w:val="Algorithmvariable"/>
        </w:rPr>
        <w:t>options</w:t>
      </w:r>
      <w:r w:rsidRPr="00495448">
        <w:t>).</w:t>
      </w:r>
    </w:p>
    <w:p w:rsidR="00BB7F36" w:rsidRPr="00495448" w:rsidRDefault="00BB7F36" w:rsidP="00F91DF8">
      <w:pPr>
        <w:pStyle w:val="Algorithm"/>
        <w:numPr>
          <w:ilvl w:val="0"/>
          <w:numId w:val="46"/>
        </w:numPr>
      </w:pPr>
      <w:r w:rsidRPr="00495448">
        <w:t xml:space="preserve">Let </w:t>
      </w:r>
      <w:r w:rsidRPr="00495448">
        <w:rPr>
          <w:rStyle w:val="Algorithmvariable"/>
        </w:rPr>
        <w:t>create</w:t>
      </w:r>
      <w:r w:rsidRPr="00495448">
        <w:t xml:space="preserve"> be the standard built-in function object defined in ES5, 15.2.3.5.</w:t>
      </w:r>
    </w:p>
    <w:p w:rsidR="00BB7F36" w:rsidRPr="00495448" w:rsidRDefault="00BB7F36" w:rsidP="00F91DF8">
      <w:pPr>
        <w:pStyle w:val="Algorithm"/>
        <w:numPr>
          <w:ilvl w:val="0"/>
          <w:numId w:val="46"/>
        </w:numPr>
      </w:pPr>
      <w:r w:rsidRPr="00495448">
        <w:t xml:space="preserve">Let </w:t>
      </w:r>
      <w:r w:rsidRPr="00495448">
        <w:rPr>
          <w:rStyle w:val="Algorithmvariable"/>
        </w:rPr>
        <w:t>options</w:t>
      </w:r>
      <w:r w:rsidRPr="00495448">
        <w:t xml:space="preserve"> be the result of calling the [[Call]] internal method of </w:t>
      </w:r>
      <w:r w:rsidRPr="00495448">
        <w:rPr>
          <w:rStyle w:val="Algorithmvariable"/>
        </w:rPr>
        <w:t>create</w:t>
      </w:r>
      <w:r w:rsidRPr="00495448">
        <w:t xml:space="preserve"> with </w:t>
      </w:r>
      <w:r w:rsidRPr="00495448">
        <w:rPr>
          <w:rStyle w:val="Algorithmkeyword"/>
        </w:rPr>
        <w:t>undefined</w:t>
      </w:r>
      <w:r w:rsidRPr="00495448">
        <w:t xml:space="preserve"> as the </w:t>
      </w:r>
      <w:r w:rsidRPr="00495448">
        <w:rPr>
          <w:rStyle w:val="Algorithmkeyword"/>
        </w:rPr>
        <w:t>this</w:t>
      </w:r>
      <w:r w:rsidRPr="00495448">
        <w:t xml:space="preserve"> value and an argument list containing the single item </w:t>
      </w:r>
      <w:r w:rsidRPr="00495448">
        <w:rPr>
          <w:rStyle w:val="Algorithmvariable"/>
        </w:rPr>
        <w:t>options</w:t>
      </w:r>
      <w:r w:rsidRPr="00495448">
        <w:t>.</w:t>
      </w:r>
    </w:p>
    <w:p w:rsidR="00BB7F36" w:rsidRPr="00495448" w:rsidRDefault="00BB7F36" w:rsidP="00F91DF8">
      <w:pPr>
        <w:pStyle w:val="Algorithm"/>
        <w:numPr>
          <w:ilvl w:val="0"/>
          <w:numId w:val="46"/>
        </w:numPr>
      </w:pPr>
      <w:r w:rsidRPr="00495448">
        <w:lastRenderedPageBreak/>
        <w:t xml:space="preserve">Let </w:t>
      </w:r>
      <w:r w:rsidRPr="00495448">
        <w:rPr>
          <w:rStyle w:val="Algorithmvariable"/>
        </w:rPr>
        <w:t>needDefaults</w:t>
      </w:r>
      <w:r w:rsidRPr="00495448">
        <w:t xml:space="preserve"> be </w:t>
      </w:r>
      <w:r w:rsidRPr="00495448">
        <w:rPr>
          <w:rStyle w:val="Algorithmkeyword"/>
        </w:rPr>
        <w:t>true</w:t>
      </w:r>
      <w:r w:rsidRPr="00495448">
        <w:t>.</w:t>
      </w:r>
    </w:p>
    <w:p w:rsidR="00BB7F36" w:rsidRPr="00495448" w:rsidRDefault="00BB7F36" w:rsidP="00F91DF8">
      <w:pPr>
        <w:pStyle w:val="Algorithm"/>
        <w:numPr>
          <w:ilvl w:val="0"/>
          <w:numId w:val="46"/>
        </w:numPr>
      </w:pPr>
      <w:r w:rsidRPr="00495448">
        <w:t xml:space="preserve">If </w:t>
      </w:r>
      <w:r w:rsidRPr="00495448">
        <w:rPr>
          <w:rStyle w:val="Algorithmvariable"/>
        </w:rPr>
        <w:t>required</w:t>
      </w:r>
      <w:r w:rsidRPr="00495448">
        <w:t xml:space="preserve"> is </w:t>
      </w:r>
      <w:r w:rsidRPr="00495448">
        <w:rPr>
          <w:rStyle w:val="Algorithmcode"/>
        </w:rPr>
        <w:t>"date"</w:t>
      </w:r>
      <w:r w:rsidRPr="00495448">
        <w:t xml:space="preserve"> or </w:t>
      </w:r>
      <w:r w:rsidRPr="00495448">
        <w:rPr>
          <w:rStyle w:val="Algorithmcode"/>
        </w:rPr>
        <w:t>"any"</w:t>
      </w:r>
      <w:r w:rsidRPr="00495448">
        <w:t>, then</w:t>
      </w:r>
    </w:p>
    <w:p w:rsidR="00BB7F36" w:rsidRPr="00495448" w:rsidRDefault="00BB7F36" w:rsidP="00F91DF8">
      <w:pPr>
        <w:pStyle w:val="Algorithm"/>
        <w:numPr>
          <w:ilvl w:val="1"/>
          <w:numId w:val="46"/>
        </w:numPr>
      </w:pPr>
      <w:r w:rsidRPr="00495448">
        <w:t xml:space="preserve">For each of the property names </w:t>
      </w:r>
      <w:r w:rsidRPr="00495448">
        <w:rPr>
          <w:rStyle w:val="Algorithmcode"/>
        </w:rPr>
        <w:t>"weekday"</w:t>
      </w:r>
      <w:r w:rsidRPr="00495448">
        <w:t xml:space="preserve">, </w:t>
      </w:r>
      <w:r w:rsidRPr="00495448">
        <w:rPr>
          <w:rStyle w:val="Algorithmcode"/>
        </w:rPr>
        <w:t>"year"</w:t>
      </w:r>
      <w:r w:rsidRPr="00495448">
        <w:t xml:space="preserve">, </w:t>
      </w:r>
      <w:r w:rsidRPr="00495448">
        <w:rPr>
          <w:rStyle w:val="Algorithmcode"/>
        </w:rPr>
        <w:t>"month"</w:t>
      </w:r>
      <w:r w:rsidRPr="00495448">
        <w:t xml:space="preserve">, </w:t>
      </w:r>
      <w:r w:rsidRPr="00495448">
        <w:rPr>
          <w:rStyle w:val="Algorithmcode"/>
        </w:rPr>
        <w:t>"day"</w:t>
      </w:r>
      <w:r w:rsidRPr="00495448">
        <w:t>:</w:t>
      </w:r>
    </w:p>
    <w:p w:rsidR="00BB7F36" w:rsidRPr="00495448" w:rsidRDefault="00BB7F36" w:rsidP="00F91DF8">
      <w:pPr>
        <w:pStyle w:val="Algorithm"/>
        <w:numPr>
          <w:ilvl w:val="2"/>
          <w:numId w:val="46"/>
        </w:numPr>
      </w:pPr>
      <w:r w:rsidRPr="00495448">
        <w:t xml:space="preserve">If the result of calling the [[Get]] internal method of </w:t>
      </w:r>
      <w:r w:rsidRPr="00495448">
        <w:rPr>
          <w:rStyle w:val="Algorithmvariable"/>
        </w:rPr>
        <w:t>options</w:t>
      </w:r>
      <w:r w:rsidRPr="00495448">
        <w:t xml:space="preserve"> with the property name is not </w:t>
      </w:r>
      <w:r w:rsidRPr="00495448">
        <w:rPr>
          <w:rStyle w:val="Algorithmkeyword"/>
        </w:rPr>
        <w:t>undefined</w:t>
      </w:r>
      <w:r w:rsidRPr="00495448">
        <w:t xml:space="preserve">, then let </w:t>
      </w:r>
      <w:r w:rsidRPr="00495448">
        <w:rPr>
          <w:rStyle w:val="Algorithmvariable"/>
        </w:rPr>
        <w:t>needDefaults</w:t>
      </w:r>
      <w:r w:rsidRPr="00495448">
        <w:t xml:space="preserve"> be </w:t>
      </w:r>
      <w:r w:rsidRPr="00495448">
        <w:rPr>
          <w:rStyle w:val="Algorithmkeyword"/>
        </w:rPr>
        <w:t>false</w:t>
      </w:r>
      <w:r w:rsidRPr="00495448">
        <w:t>.</w:t>
      </w:r>
    </w:p>
    <w:p w:rsidR="00BB7F36" w:rsidRPr="00495448" w:rsidRDefault="00BB7F36" w:rsidP="00F91DF8">
      <w:pPr>
        <w:pStyle w:val="Algorithm"/>
        <w:numPr>
          <w:ilvl w:val="0"/>
          <w:numId w:val="46"/>
        </w:numPr>
      </w:pPr>
      <w:r w:rsidRPr="00495448">
        <w:t xml:space="preserve">If </w:t>
      </w:r>
      <w:r w:rsidRPr="00495448">
        <w:rPr>
          <w:rStyle w:val="Algorithmvariable"/>
        </w:rPr>
        <w:t>required</w:t>
      </w:r>
      <w:r w:rsidRPr="00495448">
        <w:t xml:space="preserve"> is </w:t>
      </w:r>
      <w:r w:rsidRPr="00495448">
        <w:rPr>
          <w:rStyle w:val="Algorithmcode"/>
        </w:rPr>
        <w:t>"time"</w:t>
      </w:r>
      <w:r w:rsidRPr="00495448">
        <w:t xml:space="preserve"> or </w:t>
      </w:r>
      <w:r w:rsidRPr="00495448">
        <w:rPr>
          <w:rStyle w:val="Algorithmcode"/>
        </w:rPr>
        <w:t>"any"</w:t>
      </w:r>
      <w:r w:rsidRPr="00495448">
        <w:t>, then</w:t>
      </w:r>
    </w:p>
    <w:p w:rsidR="00BB7F36" w:rsidRPr="00495448" w:rsidRDefault="00BB7F36" w:rsidP="00F91DF8">
      <w:pPr>
        <w:pStyle w:val="Algorithm"/>
        <w:numPr>
          <w:ilvl w:val="1"/>
          <w:numId w:val="46"/>
        </w:numPr>
      </w:pPr>
      <w:r w:rsidRPr="00495448">
        <w:t xml:space="preserve">For each of the property names </w:t>
      </w:r>
      <w:r w:rsidRPr="00495448">
        <w:rPr>
          <w:rStyle w:val="Algorithmcode"/>
        </w:rPr>
        <w:t>"hour"</w:t>
      </w:r>
      <w:r w:rsidRPr="00495448">
        <w:t xml:space="preserve">, </w:t>
      </w:r>
      <w:r w:rsidRPr="00495448">
        <w:rPr>
          <w:rStyle w:val="Algorithmcode"/>
        </w:rPr>
        <w:t>"minute"</w:t>
      </w:r>
      <w:r w:rsidRPr="00495448">
        <w:t xml:space="preserve">, </w:t>
      </w:r>
      <w:r w:rsidRPr="00495448">
        <w:rPr>
          <w:rStyle w:val="Algorithmcode"/>
        </w:rPr>
        <w:t>"second"</w:t>
      </w:r>
      <w:r w:rsidRPr="00495448">
        <w:t>:</w:t>
      </w:r>
    </w:p>
    <w:p w:rsidR="00BB7F36" w:rsidRPr="00495448" w:rsidRDefault="00BB7F36" w:rsidP="00F91DF8">
      <w:pPr>
        <w:pStyle w:val="Algorithm"/>
        <w:numPr>
          <w:ilvl w:val="2"/>
          <w:numId w:val="46"/>
        </w:numPr>
      </w:pPr>
      <w:r w:rsidRPr="00495448">
        <w:t xml:space="preserve">If the result of calling the [[Get]] internal method of </w:t>
      </w:r>
      <w:r w:rsidRPr="00495448">
        <w:rPr>
          <w:rStyle w:val="Algorithmvariable"/>
        </w:rPr>
        <w:t>options</w:t>
      </w:r>
      <w:r w:rsidRPr="00495448">
        <w:t xml:space="preserve"> with the property name is not </w:t>
      </w:r>
      <w:r w:rsidRPr="00495448">
        <w:rPr>
          <w:rStyle w:val="Algorithmkeyword"/>
        </w:rPr>
        <w:t>undefined</w:t>
      </w:r>
      <w:r w:rsidRPr="00495448">
        <w:t xml:space="preserve">, then let </w:t>
      </w:r>
      <w:r w:rsidRPr="00495448">
        <w:rPr>
          <w:rStyle w:val="Algorithmvariable"/>
        </w:rPr>
        <w:t>needDefaults</w:t>
      </w:r>
      <w:r w:rsidRPr="00495448">
        <w:t xml:space="preserve"> be </w:t>
      </w:r>
      <w:r w:rsidRPr="00495448">
        <w:rPr>
          <w:rStyle w:val="Algorithmkeyword"/>
        </w:rPr>
        <w:t>false</w:t>
      </w:r>
      <w:r w:rsidRPr="00495448">
        <w:t>.</w:t>
      </w:r>
    </w:p>
    <w:p w:rsidR="00BB7F36" w:rsidRPr="00495448" w:rsidRDefault="00BB7F36" w:rsidP="00F91DF8">
      <w:pPr>
        <w:pStyle w:val="Algorithm"/>
        <w:numPr>
          <w:ilvl w:val="0"/>
          <w:numId w:val="46"/>
        </w:numPr>
      </w:pPr>
      <w:r w:rsidRPr="00495448">
        <w:t xml:space="preserve">If </w:t>
      </w:r>
      <w:r w:rsidRPr="00495448">
        <w:rPr>
          <w:rStyle w:val="Algorithmvariable"/>
        </w:rPr>
        <w:t>needDefaults</w:t>
      </w:r>
      <w:r w:rsidRPr="00495448">
        <w:t xml:space="preserve"> is </w:t>
      </w:r>
      <w:r w:rsidRPr="00495448">
        <w:rPr>
          <w:rStyle w:val="Algorithmkeyword"/>
        </w:rPr>
        <w:t>true</w:t>
      </w:r>
      <w:r w:rsidRPr="00495448">
        <w:t xml:space="preserve"> and </w:t>
      </w:r>
      <w:r w:rsidRPr="00495448">
        <w:rPr>
          <w:rStyle w:val="Algorithmvariable"/>
        </w:rPr>
        <w:t>defaults</w:t>
      </w:r>
      <w:r w:rsidRPr="00495448">
        <w:t xml:space="preserve"> is either </w:t>
      </w:r>
      <w:r w:rsidRPr="00495448">
        <w:rPr>
          <w:rStyle w:val="Algorithmcode"/>
        </w:rPr>
        <w:t>"date"</w:t>
      </w:r>
      <w:r w:rsidRPr="00495448">
        <w:t xml:space="preserve"> or </w:t>
      </w:r>
      <w:r w:rsidRPr="00495448">
        <w:rPr>
          <w:rStyle w:val="Algorithmcode"/>
        </w:rPr>
        <w:t>"all"</w:t>
      </w:r>
      <w:r w:rsidRPr="00495448">
        <w:t>, then</w:t>
      </w:r>
    </w:p>
    <w:p w:rsidR="00BB7F36" w:rsidRPr="00495448" w:rsidRDefault="00BB7F36" w:rsidP="00F91DF8">
      <w:pPr>
        <w:pStyle w:val="Algorithm"/>
        <w:numPr>
          <w:ilvl w:val="1"/>
          <w:numId w:val="46"/>
        </w:numPr>
      </w:pPr>
      <w:r w:rsidRPr="00495448">
        <w:t xml:space="preserve">For each of the property names </w:t>
      </w:r>
      <w:r w:rsidRPr="00495448">
        <w:rPr>
          <w:rStyle w:val="Algorithmcode"/>
        </w:rPr>
        <w:t>"year"</w:t>
      </w:r>
      <w:r w:rsidRPr="00495448">
        <w:t xml:space="preserve">, </w:t>
      </w:r>
      <w:r w:rsidRPr="00495448">
        <w:rPr>
          <w:rStyle w:val="Algorithmcode"/>
        </w:rPr>
        <w:t>"month"</w:t>
      </w:r>
      <w:r w:rsidRPr="00495448">
        <w:t xml:space="preserve">, </w:t>
      </w:r>
      <w:r w:rsidRPr="00495448">
        <w:rPr>
          <w:rStyle w:val="Algorithmcode"/>
        </w:rPr>
        <w:t>"day"</w:t>
      </w:r>
      <w:r w:rsidRPr="00495448">
        <w:t>:</w:t>
      </w:r>
    </w:p>
    <w:p w:rsidR="00BB7F36" w:rsidRPr="00495448" w:rsidRDefault="00BB7F36" w:rsidP="00F91DF8">
      <w:pPr>
        <w:pStyle w:val="Algorithm"/>
        <w:numPr>
          <w:ilvl w:val="2"/>
          <w:numId w:val="46"/>
        </w:numPr>
      </w:pPr>
      <w:r w:rsidRPr="00495448">
        <w:t xml:space="preserve">Call the [[DefineOwnProperty]] internal method of </w:t>
      </w:r>
      <w:r w:rsidRPr="00495448">
        <w:rPr>
          <w:rStyle w:val="Algorithmvariable"/>
        </w:rPr>
        <w:t>options</w:t>
      </w:r>
      <w:r w:rsidRPr="00495448">
        <w:t xml:space="preserve"> with the property name, Property Descriptor {[[Value]]: </w:t>
      </w:r>
      <w:r w:rsidRPr="00495448">
        <w:rPr>
          <w:rStyle w:val="Algorithmcode"/>
        </w:rPr>
        <w:t>"numeric"</w:t>
      </w:r>
      <w:r w:rsidRPr="00495448">
        <w:t xml:space="preserve">, [[Writable]]: </w:t>
      </w:r>
      <w:r w:rsidRPr="00495448">
        <w:rPr>
          <w:rStyle w:val="Algorithmkeyword"/>
        </w:rPr>
        <w:t>true</w:t>
      </w:r>
      <w:r w:rsidRPr="00495448">
        <w:t xml:space="preserve">, [[Enumerable]]: </w:t>
      </w:r>
      <w:r w:rsidRPr="00495448">
        <w:rPr>
          <w:rStyle w:val="Algorithmkeyword"/>
        </w:rPr>
        <w:t>true</w:t>
      </w:r>
      <w:r w:rsidRPr="00495448">
        <w:t xml:space="preserve">, [[Configurable]]: </w:t>
      </w:r>
      <w:r w:rsidRPr="00495448">
        <w:rPr>
          <w:rStyle w:val="Algorithmkeyword"/>
        </w:rPr>
        <w:t>true</w:t>
      </w:r>
      <w:r w:rsidRPr="00495448">
        <w:t xml:space="preserve">}, and </w:t>
      </w:r>
      <w:r w:rsidRPr="00495448">
        <w:rPr>
          <w:rStyle w:val="Algorithmkeyword"/>
        </w:rPr>
        <w:t>false</w:t>
      </w:r>
      <w:r w:rsidRPr="00495448">
        <w:t>.</w:t>
      </w:r>
    </w:p>
    <w:p w:rsidR="00BB7F36" w:rsidRPr="00495448" w:rsidRDefault="00BB7F36" w:rsidP="00F91DF8">
      <w:pPr>
        <w:pStyle w:val="Algorithm"/>
        <w:numPr>
          <w:ilvl w:val="0"/>
          <w:numId w:val="46"/>
        </w:numPr>
      </w:pPr>
      <w:r w:rsidRPr="00495448">
        <w:t xml:space="preserve">If </w:t>
      </w:r>
      <w:r w:rsidRPr="00495448">
        <w:rPr>
          <w:rStyle w:val="Algorithmvariable"/>
        </w:rPr>
        <w:t>needDefaults</w:t>
      </w:r>
      <w:r w:rsidRPr="00495448">
        <w:t xml:space="preserve"> is </w:t>
      </w:r>
      <w:r w:rsidRPr="00495448">
        <w:rPr>
          <w:rStyle w:val="Algorithmkeyword"/>
        </w:rPr>
        <w:t>true</w:t>
      </w:r>
      <w:r w:rsidRPr="00495448">
        <w:t xml:space="preserve"> and </w:t>
      </w:r>
      <w:r w:rsidRPr="00495448">
        <w:rPr>
          <w:rStyle w:val="Algorithmvariable"/>
        </w:rPr>
        <w:t>defaults</w:t>
      </w:r>
      <w:r w:rsidRPr="00495448">
        <w:t xml:space="preserve"> is either </w:t>
      </w:r>
      <w:r w:rsidRPr="00495448">
        <w:rPr>
          <w:rStyle w:val="Algorithmcode"/>
        </w:rPr>
        <w:t>"time"</w:t>
      </w:r>
      <w:r w:rsidRPr="00495448">
        <w:t xml:space="preserve"> or </w:t>
      </w:r>
      <w:r w:rsidRPr="00495448">
        <w:rPr>
          <w:rStyle w:val="Algorithmcode"/>
        </w:rPr>
        <w:t>"all"</w:t>
      </w:r>
      <w:r w:rsidRPr="00495448">
        <w:t>, then</w:t>
      </w:r>
    </w:p>
    <w:p w:rsidR="00BB7F36" w:rsidRPr="00495448" w:rsidRDefault="00BB7F36" w:rsidP="00F91DF8">
      <w:pPr>
        <w:pStyle w:val="Algorithm"/>
        <w:numPr>
          <w:ilvl w:val="1"/>
          <w:numId w:val="46"/>
        </w:numPr>
      </w:pPr>
      <w:r w:rsidRPr="00495448">
        <w:t xml:space="preserve">For each of the property names </w:t>
      </w:r>
      <w:r w:rsidRPr="00495448">
        <w:rPr>
          <w:rStyle w:val="Algorithmcode"/>
        </w:rPr>
        <w:t>"hour"</w:t>
      </w:r>
      <w:r w:rsidRPr="00495448">
        <w:t xml:space="preserve">, </w:t>
      </w:r>
      <w:r w:rsidRPr="00495448">
        <w:rPr>
          <w:rStyle w:val="Algorithmcode"/>
        </w:rPr>
        <w:t>"minute"</w:t>
      </w:r>
      <w:r w:rsidRPr="00495448">
        <w:t xml:space="preserve">, </w:t>
      </w:r>
      <w:r w:rsidRPr="00495448">
        <w:rPr>
          <w:rStyle w:val="Algorithmcode"/>
        </w:rPr>
        <w:t>"second"</w:t>
      </w:r>
      <w:r w:rsidRPr="00495448">
        <w:t>:</w:t>
      </w:r>
    </w:p>
    <w:p w:rsidR="00BB7F36" w:rsidRPr="00495448" w:rsidRDefault="00BB7F36" w:rsidP="00F91DF8">
      <w:pPr>
        <w:pStyle w:val="Algorithm"/>
        <w:numPr>
          <w:ilvl w:val="2"/>
          <w:numId w:val="46"/>
        </w:numPr>
      </w:pPr>
      <w:r w:rsidRPr="00495448">
        <w:t xml:space="preserve">Call the [[DefineOwnProperty]] internal method of </w:t>
      </w:r>
      <w:r w:rsidRPr="00495448">
        <w:rPr>
          <w:rStyle w:val="Algorithmvariable"/>
        </w:rPr>
        <w:t>options</w:t>
      </w:r>
      <w:r w:rsidRPr="00495448">
        <w:t xml:space="preserve"> with the property name, Property Descriptor {[[Value]]: </w:t>
      </w:r>
      <w:r w:rsidRPr="00495448">
        <w:rPr>
          <w:rStyle w:val="Algorithmcode"/>
        </w:rPr>
        <w:t>"numeric"</w:t>
      </w:r>
      <w:r w:rsidRPr="00495448">
        <w:t xml:space="preserve">, [[Writable]]: </w:t>
      </w:r>
      <w:r w:rsidRPr="00495448">
        <w:rPr>
          <w:rStyle w:val="Algorithmkeyword"/>
        </w:rPr>
        <w:t>true</w:t>
      </w:r>
      <w:r w:rsidRPr="00495448">
        <w:t xml:space="preserve">, [[Enumerable]]: </w:t>
      </w:r>
      <w:r w:rsidRPr="00495448">
        <w:rPr>
          <w:rStyle w:val="Algorithmkeyword"/>
        </w:rPr>
        <w:t>true</w:t>
      </w:r>
      <w:r w:rsidRPr="00495448">
        <w:t xml:space="preserve">, [[Configurable]]: </w:t>
      </w:r>
      <w:r w:rsidRPr="00495448">
        <w:rPr>
          <w:rStyle w:val="Algorithmkeyword"/>
        </w:rPr>
        <w:t>true</w:t>
      </w:r>
      <w:r w:rsidRPr="00495448">
        <w:t xml:space="preserve">}, and </w:t>
      </w:r>
      <w:r w:rsidRPr="00495448">
        <w:rPr>
          <w:rStyle w:val="Algorithmkeyword"/>
        </w:rPr>
        <w:t>false</w:t>
      </w:r>
      <w:r w:rsidRPr="00495448">
        <w:t>.</w:t>
      </w:r>
    </w:p>
    <w:p w:rsidR="00BB7F36" w:rsidRPr="00495448" w:rsidRDefault="00BB7F36" w:rsidP="00F91DF8">
      <w:pPr>
        <w:pStyle w:val="Algorithm"/>
        <w:numPr>
          <w:ilvl w:val="0"/>
          <w:numId w:val="46"/>
        </w:numPr>
      </w:pPr>
      <w:r w:rsidRPr="00495448">
        <w:t xml:space="preserve">Return </w:t>
      </w:r>
      <w:r w:rsidRPr="00495448">
        <w:rPr>
          <w:rStyle w:val="Algorithmvariable"/>
        </w:rPr>
        <w:t>options</w:t>
      </w:r>
      <w:r w:rsidRPr="00495448">
        <w:t>.</w:t>
      </w:r>
    </w:p>
    <w:p w:rsidR="00BB7F36" w:rsidRPr="00495448" w:rsidRDefault="00BB7F36" w:rsidP="00BB7F36">
      <w:r w:rsidRPr="00495448">
        <w:t xml:space="preserve">When the BasicFormatMatcher abstract operation is called with two arguments </w:t>
      </w:r>
      <w:r w:rsidRPr="00495448">
        <w:rPr>
          <w:rStyle w:val="Algorithmvariable"/>
        </w:rPr>
        <w:t>options</w:t>
      </w:r>
      <w:r w:rsidRPr="00495448">
        <w:t xml:space="preserve"> and </w:t>
      </w:r>
      <w:r w:rsidRPr="00495448">
        <w:rPr>
          <w:rStyle w:val="Algorithmvariable"/>
        </w:rPr>
        <w:t>formats</w:t>
      </w:r>
      <w:r w:rsidRPr="00495448">
        <w:t>, the following steps are taken:</w:t>
      </w:r>
    </w:p>
    <w:p w:rsidR="00BB7F36" w:rsidRPr="00495448" w:rsidRDefault="00BB7F36" w:rsidP="00F91DF8">
      <w:pPr>
        <w:pStyle w:val="Algorithm"/>
        <w:numPr>
          <w:ilvl w:val="0"/>
          <w:numId w:val="37"/>
        </w:numPr>
      </w:pPr>
      <w:r w:rsidRPr="00495448">
        <w:t xml:space="preserve">Let </w:t>
      </w:r>
      <w:r w:rsidRPr="00495448">
        <w:rPr>
          <w:rStyle w:val="Algorithmvariable"/>
        </w:rPr>
        <w:t>removalPenalty</w:t>
      </w:r>
      <w:r w:rsidRPr="00495448">
        <w:t xml:space="preserve"> be 120.</w:t>
      </w:r>
    </w:p>
    <w:p w:rsidR="00BB7F36" w:rsidRPr="00495448" w:rsidRDefault="00BB7F36" w:rsidP="00F91DF8">
      <w:pPr>
        <w:pStyle w:val="Algorithm"/>
        <w:numPr>
          <w:ilvl w:val="0"/>
          <w:numId w:val="37"/>
        </w:numPr>
      </w:pPr>
      <w:r w:rsidRPr="00495448">
        <w:t xml:space="preserve">Let </w:t>
      </w:r>
      <w:r w:rsidRPr="00495448">
        <w:rPr>
          <w:rStyle w:val="Algorithmvariable"/>
        </w:rPr>
        <w:t>additionPenalty</w:t>
      </w:r>
      <w:r w:rsidRPr="00495448">
        <w:t xml:space="preserve"> be 20.</w:t>
      </w:r>
    </w:p>
    <w:p w:rsidR="00BB7F36" w:rsidRPr="00495448" w:rsidRDefault="00BB7F36" w:rsidP="00F91DF8">
      <w:pPr>
        <w:pStyle w:val="Algorithm"/>
        <w:numPr>
          <w:ilvl w:val="0"/>
          <w:numId w:val="37"/>
        </w:numPr>
      </w:pPr>
      <w:r w:rsidRPr="00495448">
        <w:t xml:space="preserve">Let </w:t>
      </w:r>
      <w:r w:rsidRPr="00495448">
        <w:rPr>
          <w:rStyle w:val="Algorithmvariable"/>
        </w:rPr>
        <w:t>longLessPenalty</w:t>
      </w:r>
      <w:r w:rsidRPr="00495448">
        <w:t xml:space="preserve"> be 8.</w:t>
      </w:r>
    </w:p>
    <w:p w:rsidR="00BB7F36" w:rsidRPr="00495448" w:rsidRDefault="00BB7F36" w:rsidP="00F91DF8">
      <w:pPr>
        <w:pStyle w:val="Algorithm"/>
        <w:numPr>
          <w:ilvl w:val="0"/>
          <w:numId w:val="37"/>
        </w:numPr>
      </w:pPr>
      <w:r w:rsidRPr="00495448">
        <w:t xml:space="preserve">Let </w:t>
      </w:r>
      <w:r w:rsidRPr="00495448">
        <w:rPr>
          <w:rStyle w:val="Algorithmvariable"/>
        </w:rPr>
        <w:t>longMorePenalty</w:t>
      </w:r>
      <w:r w:rsidRPr="00495448">
        <w:t xml:space="preserve"> be 6.</w:t>
      </w:r>
    </w:p>
    <w:p w:rsidR="00BB7F36" w:rsidRPr="00495448" w:rsidRDefault="00BB7F36" w:rsidP="00F91DF8">
      <w:pPr>
        <w:pStyle w:val="Algorithm"/>
        <w:numPr>
          <w:ilvl w:val="0"/>
          <w:numId w:val="37"/>
        </w:numPr>
      </w:pPr>
      <w:r w:rsidRPr="00495448">
        <w:t xml:space="preserve">Let </w:t>
      </w:r>
      <w:r w:rsidRPr="00495448">
        <w:rPr>
          <w:rStyle w:val="Algorithmvariable"/>
        </w:rPr>
        <w:t>shortLessPenalty</w:t>
      </w:r>
      <w:r w:rsidRPr="00495448">
        <w:t xml:space="preserve"> be 6.</w:t>
      </w:r>
    </w:p>
    <w:p w:rsidR="00BB7F36" w:rsidRPr="00495448" w:rsidRDefault="00BB7F36" w:rsidP="00F91DF8">
      <w:pPr>
        <w:pStyle w:val="Algorithm"/>
        <w:numPr>
          <w:ilvl w:val="0"/>
          <w:numId w:val="37"/>
        </w:numPr>
      </w:pPr>
      <w:r w:rsidRPr="00495448">
        <w:t xml:space="preserve">Let </w:t>
      </w:r>
      <w:r w:rsidRPr="00495448">
        <w:rPr>
          <w:rStyle w:val="Algorithmvariable"/>
        </w:rPr>
        <w:t>shortMorePenalty</w:t>
      </w:r>
      <w:r w:rsidRPr="00495448">
        <w:t xml:space="preserve"> be 3.</w:t>
      </w:r>
    </w:p>
    <w:p w:rsidR="00BB7F36" w:rsidRPr="00495448" w:rsidRDefault="00BB7F36" w:rsidP="00F91DF8">
      <w:pPr>
        <w:pStyle w:val="Algorithm"/>
        <w:numPr>
          <w:ilvl w:val="0"/>
          <w:numId w:val="37"/>
        </w:numPr>
      </w:pPr>
      <w:r w:rsidRPr="00495448">
        <w:t xml:space="preserve">Let </w:t>
      </w:r>
      <w:r w:rsidRPr="00495448">
        <w:rPr>
          <w:rStyle w:val="Algorithmvariable"/>
        </w:rPr>
        <w:t>bestScore</w:t>
      </w:r>
      <w:r w:rsidRPr="00495448">
        <w:t xml:space="preserve"> be -</w:t>
      </w:r>
      <w:r w:rsidRPr="00495448">
        <w:rPr>
          <w:rStyle w:val="Algorithmkeyword"/>
        </w:rPr>
        <w:t>Infinity</w:t>
      </w:r>
      <w:r w:rsidRPr="00495448">
        <w:t>.</w:t>
      </w:r>
    </w:p>
    <w:p w:rsidR="00BB7F36" w:rsidRPr="00495448" w:rsidRDefault="00BB7F36" w:rsidP="00F91DF8">
      <w:pPr>
        <w:pStyle w:val="Algorithm"/>
        <w:numPr>
          <w:ilvl w:val="0"/>
          <w:numId w:val="37"/>
        </w:numPr>
      </w:pPr>
      <w:r w:rsidRPr="00495448">
        <w:t xml:space="preserve">Let </w:t>
      </w:r>
      <w:r w:rsidRPr="00495448">
        <w:rPr>
          <w:rStyle w:val="Algorithmvariable"/>
        </w:rPr>
        <w:t>bestFormat</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37"/>
        </w:numPr>
      </w:pPr>
      <w:r w:rsidRPr="00495448">
        <w:t xml:space="preserve">Let </w:t>
      </w:r>
      <w:r w:rsidRPr="00495448">
        <w:rPr>
          <w:rStyle w:val="Algorithmvariable"/>
        </w:rPr>
        <w:t>i</w:t>
      </w:r>
      <w:r w:rsidRPr="00495448">
        <w:t xml:space="preserve"> be 0.</w:t>
      </w:r>
    </w:p>
    <w:p w:rsidR="00BB7F36" w:rsidRPr="00495448" w:rsidRDefault="00BB7F36" w:rsidP="00F91DF8">
      <w:pPr>
        <w:pStyle w:val="Algorithm"/>
        <w:numPr>
          <w:ilvl w:val="0"/>
          <w:numId w:val="37"/>
        </w:numPr>
      </w:pPr>
      <w:r w:rsidRPr="00495448">
        <w:t xml:space="preserve">Let </w:t>
      </w:r>
      <w:r w:rsidRPr="00495448">
        <w:rPr>
          <w:rStyle w:val="Algorithmvariable"/>
        </w:rPr>
        <w:t>len</w:t>
      </w:r>
      <w:r w:rsidRPr="00495448">
        <w:t xml:space="preserve"> be the result of calling the [[Get]] internal method of </w:t>
      </w:r>
      <w:r w:rsidRPr="00495448">
        <w:rPr>
          <w:rStyle w:val="Algorithmvariable"/>
        </w:rPr>
        <w:t>formats</w:t>
      </w:r>
      <w:r w:rsidRPr="00495448">
        <w:t xml:space="preserve"> with argument </w:t>
      </w:r>
      <w:r w:rsidRPr="00495448">
        <w:rPr>
          <w:rStyle w:val="Algorithmkeyword"/>
        </w:rPr>
        <w:t>"length"</w:t>
      </w:r>
      <w:r w:rsidRPr="00495448">
        <w:t>.</w:t>
      </w:r>
    </w:p>
    <w:p w:rsidR="00BB7F36" w:rsidRPr="00495448" w:rsidRDefault="00BB7F36" w:rsidP="00F91DF8">
      <w:pPr>
        <w:pStyle w:val="Algorithm"/>
        <w:numPr>
          <w:ilvl w:val="0"/>
          <w:numId w:val="37"/>
        </w:numPr>
      </w:pPr>
      <w:r w:rsidRPr="00495448">
        <w:t xml:space="preserve">Repeat while </w:t>
      </w:r>
      <w:r w:rsidRPr="00495448">
        <w:rPr>
          <w:rStyle w:val="Algorithmvariable"/>
        </w:rPr>
        <w:t>i</w:t>
      </w:r>
      <w:r w:rsidRPr="00495448">
        <w:t xml:space="preserve"> &lt; </w:t>
      </w:r>
      <w:r w:rsidRPr="00495448">
        <w:rPr>
          <w:rStyle w:val="Algorithmvariable"/>
        </w:rPr>
        <w:t>len</w:t>
      </w:r>
      <w:r w:rsidRPr="00495448">
        <w:t>:</w:t>
      </w:r>
    </w:p>
    <w:p w:rsidR="00BB7F36" w:rsidRPr="00495448" w:rsidRDefault="00BB7F36" w:rsidP="00F91DF8">
      <w:pPr>
        <w:pStyle w:val="Algorithm"/>
        <w:numPr>
          <w:ilvl w:val="1"/>
          <w:numId w:val="37"/>
        </w:numPr>
      </w:pPr>
      <w:r w:rsidRPr="00495448">
        <w:t xml:space="preserve">Let </w:t>
      </w:r>
      <w:r w:rsidRPr="00495448">
        <w:rPr>
          <w:rStyle w:val="Algorithmvariable"/>
        </w:rPr>
        <w:t>format</w:t>
      </w:r>
      <w:r w:rsidRPr="00495448">
        <w:t xml:space="preserve"> be the result of calling the [[Get]] internal method of </w:t>
      </w:r>
      <w:r w:rsidRPr="00495448">
        <w:rPr>
          <w:rStyle w:val="Algorithmvariable"/>
        </w:rPr>
        <w:t>formats</w:t>
      </w:r>
      <w:r w:rsidRPr="00495448">
        <w:t xml:space="preserve"> with argument ToString(</w:t>
      </w:r>
      <w:r w:rsidRPr="00495448">
        <w:rPr>
          <w:rStyle w:val="Algorithmvariable"/>
        </w:rPr>
        <w:t>i</w:t>
      </w:r>
      <w:r w:rsidRPr="00495448">
        <w:t>).</w:t>
      </w:r>
    </w:p>
    <w:p w:rsidR="00BB7F36" w:rsidRPr="00495448" w:rsidRDefault="00BB7F36" w:rsidP="00F91DF8">
      <w:pPr>
        <w:pStyle w:val="Algorithm"/>
        <w:numPr>
          <w:ilvl w:val="1"/>
          <w:numId w:val="37"/>
        </w:numPr>
      </w:pPr>
      <w:r w:rsidRPr="00495448">
        <w:t xml:space="preserve">Let </w:t>
      </w:r>
      <w:r w:rsidRPr="00495448">
        <w:rPr>
          <w:rStyle w:val="Algorithmvariable"/>
        </w:rPr>
        <w:t>score</w:t>
      </w:r>
      <w:r w:rsidRPr="00495448">
        <w:t xml:space="preserve"> be 0.</w:t>
      </w:r>
    </w:p>
    <w:p w:rsidR="00BB7F36" w:rsidRPr="00495448" w:rsidRDefault="00BB7F36" w:rsidP="00F91DF8">
      <w:pPr>
        <w:pStyle w:val="Algorithm"/>
        <w:numPr>
          <w:ilvl w:val="1"/>
          <w:numId w:val="37"/>
        </w:numPr>
      </w:pPr>
      <w:r w:rsidRPr="00495448">
        <w:t xml:space="preserve">For each </w:t>
      </w:r>
      <w:r w:rsidRPr="00495448">
        <w:rPr>
          <w:rStyle w:val="Algorithmvariable"/>
        </w:rPr>
        <w:t>property</w:t>
      </w:r>
      <w:r w:rsidRPr="00495448">
        <w:t xml:space="preserve"> shown in </w:t>
      </w:r>
      <w:r w:rsidRPr="00495448">
        <w:fldChar w:fldCharType="begin"/>
      </w:r>
      <w:r w:rsidRPr="00495448">
        <w:instrText xml:space="preserve"> REF _Ref182134633 \h </w:instrText>
      </w:r>
      <w:r w:rsidRPr="00495448">
        <w:fldChar w:fldCharType="separate"/>
      </w:r>
      <w:r w:rsidRPr="00495448">
        <w:t xml:space="preserve">Table </w:t>
      </w:r>
      <w:r>
        <w:rPr>
          <w:noProof/>
        </w:rPr>
        <w:t>3</w:t>
      </w:r>
      <w:r w:rsidRPr="00495448">
        <w:fldChar w:fldCharType="end"/>
      </w:r>
      <w:r w:rsidRPr="00495448">
        <w:t>:</w:t>
      </w:r>
    </w:p>
    <w:p w:rsidR="00BB7F36" w:rsidRPr="00495448" w:rsidRDefault="00BB7F36" w:rsidP="00F91DF8">
      <w:pPr>
        <w:pStyle w:val="Algorithm"/>
        <w:numPr>
          <w:ilvl w:val="2"/>
          <w:numId w:val="37"/>
        </w:numPr>
      </w:pPr>
      <w:r w:rsidRPr="00495448">
        <w:t xml:space="preserve">Let </w:t>
      </w:r>
      <w:r w:rsidRPr="00495448">
        <w:rPr>
          <w:rStyle w:val="Algorithmvariable"/>
        </w:rPr>
        <w:t>optionsProp</w:t>
      </w:r>
      <w:r w:rsidRPr="00495448">
        <w:t xml:space="preserve"> be </w:t>
      </w:r>
      <w:r w:rsidRPr="00495448">
        <w:rPr>
          <w:rStyle w:val="Algorithmvariable"/>
        </w:rPr>
        <w:t>options</w:t>
      </w:r>
      <w:r w:rsidRPr="00495448">
        <w:t>.[[&lt;</w:t>
      </w:r>
      <w:r w:rsidRPr="00495448">
        <w:rPr>
          <w:rStyle w:val="Algorithmvariable"/>
        </w:rPr>
        <w:t>property</w:t>
      </w:r>
      <w:r w:rsidRPr="00495448">
        <w:t>&gt;]].</w:t>
      </w:r>
    </w:p>
    <w:p w:rsidR="00BB7F36" w:rsidRPr="00495448" w:rsidRDefault="00BB7F36" w:rsidP="00F91DF8">
      <w:pPr>
        <w:pStyle w:val="Algorithm"/>
        <w:numPr>
          <w:ilvl w:val="2"/>
          <w:numId w:val="37"/>
        </w:numPr>
      </w:pPr>
      <w:r w:rsidRPr="00495448">
        <w:t xml:space="preserve">Let </w:t>
      </w:r>
      <w:r w:rsidRPr="00495448">
        <w:rPr>
          <w:rStyle w:val="Algorithmvariable"/>
        </w:rPr>
        <w:t>formatPropDesc</w:t>
      </w:r>
      <w:r w:rsidRPr="00495448">
        <w:t xml:space="preserve"> be the result of calling the [[GetOwnProperty]] internal method of </w:t>
      </w:r>
      <w:r w:rsidRPr="00495448">
        <w:rPr>
          <w:rStyle w:val="Algorithmvariable"/>
        </w:rPr>
        <w:t>format</w:t>
      </w:r>
      <w:r w:rsidRPr="00495448">
        <w:t xml:space="preserve"> with argument </w:t>
      </w:r>
      <w:r w:rsidRPr="00495448">
        <w:rPr>
          <w:rStyle w:val="Algorithmvariable"/>
        </w:rPr>
        <w:t>property</w:t>
      </w:r>
      <w:r w:rsidRPr="00495448">
        <w:t>.</w:t>
      </w:r>
    </w:p>
    <w:p w:rsidR="00BB7F36" w:rsidRPr="00495448" w:rsidRDefault="00BB7F36" w:rsidP="00F91DF8">
      <w:pPr>
        <w:pStyle w:val="Algorithm"/>
        <w:numPr>
          <w:ilvl w:val="2"/>
          <w:numId w:val="37"/>
        </w:numPr>
      </w:pPr>
      <w:r w:rsidRPr="00495448">
        <w:t xml:space="preserve">If </w:t>
      </w:r>
      <w:r w:rsidRPr="00495448">
        <w:rPr>
          <w:rStyle w:val="Algorithmvariable"/>
        </w:rPr>
        <w:t>formatPropDesc</w:t>
      </w:r>
      <w:r w:rsidRPr="00495448">
        <w:t xml:space="preserve"> is not </w:t>
      </w:r>
      <w:r w:rsidRPr="00495448">
        <w:rPr>
          <w:rStyle w:val="Algorithmkeyword"/>
        </w:rPr>
        <w:t>undefined</w:t>
      </w:r>
      <w:r w:rsidRPr="00495448">
        <w:t>, then</w:t>
      </w:r>
    </w:p>
    <w:p w:rsidR="00BB7F36" w:rsidRPr="00495448" w:rsidRDefault="00BB7F36" w:rsidP="00F91DF8">
      <w:pPr>
        <w:pStyle w:val="Algorithm"/>
        <w:numPr>
          <w:ilvl w:val="3"/>
          <w:numId w:val="37"/>
        </w:numPr>
      </w:pPr>
      <w:r w:rsidRPr="00495448">
        <w:t xml:space="preserve">Let </w:t>
      </w:r>
      <w:r w:rsidRPr="00495448">
        <w:rPr>
          <w:rStyle w:val="Algorithmvariable"/>
        </w:rPr>
        <w:t>formatProp</w:t>
      </w:r>
      <w:r w:rsidRPr="00495448">
        <w:t xml:space="preserve"> be the result of calling the [[Get]] internal method of </w:t>
      </w:r>
      <w:r w:rsidRPr="00495448">
        <w:rPr>
          <w:rStyle w:val="Algorithmvariable"/>
        </w:rPr>
        <w:t>format</w:t>
      </w:r>
      <w:r w:rsidRPr="00495448">
        <w:t xml:space="preserve"> with argument </w:t>
      </w:r>
      <w:r w:rsidRPr="00495448">
        <w:rPr>
          <w:rStyle w:val="Algorithmvariable"/>
        </w:rPr>
        <w:t>property</w:t>
      </w:r>
      <w:r w:rsidRPr="00495448">
        <w:t>.</w:t>
      </w:r>
    </w:p>
    <w:p w:rsidR="00BB7F36" w:rsidRPr="00495448" w:rsidRDefault="00BB7F36" w:rsidP="00F91DF8">
      <w:pPr>
        <w:pStyle w:val="Algorithm"/>
        <w:numPr>
          <w:ilvl w:val="2"/>
          <w:numId w:val="37"/>
        </w:numPr>
      </w:pPr>
      <w:r w:rsidRPr="00495448">
        <w:t xml:space="preserve">If </w:t>
      </w:r>
      <w:r w:rsidRPr="00495448">
        <w:rPr>
          <w:rStyle w:val="Algorithmvariable"/>
        </w:rPr>
        <w:t>optionsProp</w:t>
      </w:r>
      <w:r w:rsidRPr="00495448">
        <w:t xml:space="preserve"> is </w:t>
      </w:r>
      <w:r w:rsidRPr="00495448">
        <w:rPr>
          <w:rStyle w:val="Algorithmkeyword"/>
        </w:rPr>
        <w:t>undefined</w:t>
      </w:r>
      <w:r w:rsidRPr="00495448">
        <w:t xml:space="preserve"> and </w:t>
      </w:r>
      <w:r w:rsidRPr="00495448">
        <w:rPr>
          <w:rStyle w:val="Algorithmvariable"/>
        </w:rPr>
        <w:t>formatProp</w:t>
      </w:r>
      <w:r w:rsidRPr="00495448">
        <w:t xml:space="preserve"> is not </w:t>
      </w:r>
      <w:r w:rsidRPr="00495448">
        <w:rPr>
          <w:rStyle w:val="Algorithmkeyword"/>
        </w:rPr>
        <w:t>undefined</w:t>
      </w:r>
      <w:r w:rsidRPr="00495448">
        <w:t xml:space="preserve">, then decrease </w:t>
      </w:r>
      <w:r w:rsidRPr="00495448">
        <w:rPr>
          <w:rStyle w:val="Algorithmvariable"/>
        </w:rPr>
        <w:t>score</w:t>
      </w:r>
      <w:r w:rsidRPr="00495448">
        <w:t xml:space="preserve"> by </w:t>
      </w:r>
      <w:r w:rsidRPr="00495448">
        <w:rPr>
          <w:rStyle w:val="Algorithmvariable"/>
        </w:rPr>
        <w:t>additionPenalty</w:t>
      </w:r>
      <w:r w:rsidRPr="00495448">
        <w:t>.</w:t>
      </w:r>
    </w:p>
    <w:p w:rsidR="00BB7F36" w:rsidRPr="00495448" w:rsidRDefault="00BB7F36" w:rsidP="00F91DF8">
      <w:pPr>
        <w:pStyle w:val="Algorithm"/>
        <w:numPr>
          <w:ilvl w:val="2"/>
          <w:numId w:val="37"/>
        </w:numPr>
      </w:pPr>
      <w:r w:rsidRPr="00495448">
        <w:t xml:space="preserve">Else if </w:t>
      </w:r>
      <w:r w:rsidRPr="00495448">
        <w:rPr>
          <w:rStyle w:val="Algorithmvariable"/>
        </w:rPr>
        <w:t>optionsProp</w:t>
      </w:r>
      <w:r w:rsidRPr="00495448">
        <w:t xml:space="preserve"> is not </w:t>
      </w:r>
      <w:r w:rsidRPr="00495448">
        <w:rPr>
          <w:rStyle w:val="Algorithmkeyword"/>
        </w:rPr>
        <w:t>undefined</w:t>
      </w:r>
      <w:r w:rsidRPr="00495448">
        <w:t xml:space="preserve"> and </w:t>
      </w:r>
      <w:r w:rsidRPr="00495448">
        <w:rPr>
          <w:rStyle w:val="Algorithmvariable"/>
        </w:rPr>
        <w:t>formatProp</w:t>
      </w:r>
      <w:r w:rsidRPr="00495448">
        <w:t xml:space="preserve"> is </w:t>
      </w:r>
      <w:r w:rsidRPr="00495448">
        <w:rPr>
          <w:rStyle w:val="Algorithmkeyword"/>
        </w:rPr>
        <w:t>undefined</w:t>
      </w:r>
      <w:r w:rsidRPr="00495448">
        <w:t xml:space="preserve">, then decrease </w:t>
      </w:r>
      <w:r w:rsidRPr="00495448">
        <w:rPr>
          <w:rStyle w:val="Algorithmvariable"/>
        </w:rPr>
        <w:t>score</w:t>
      </w:r>
      <w:r w:rsidRPr="00495448">
        <w:t xml:space="preserve"> by </w:t>
      </w:r>
      <w:r w:rsidRPr="00495448">
        <w:rPr>
          <w:rStyle w:val="Algorithmvariable"/>
        </w:rPr>
        <w:t>removalPenalty</w:t>
      </w:r>
      <w:r w:rsidRPr="00495448">
        <w:t>.</w:t>
      </w:r>
    </w:p>
    <w:p w:rsidR="00BB7F36" w:rsidRPr="00495448" w:rsidRDefault="00BB7F36" w:rsidP="00F91DF8">
      <w:pPr>
        <w:pStyle w:val="Algorithm"/>
        <w:numPr>
          <w:ilvl w:val="2"/>
          <w:numId w:val="37"/>
        </w:numPr>
      </w:pPr>
      <w:r w:rsidRPr="00495448">
        <w:t>Else</w:t>
      </w:r>
    </w:p>
    <w:p w:rsidR="00BB7F36" w:rsidRPr="00495448" w:rsidRDefault="00BB7F36" w:rsidP="00F91DF8">
      <w:pPr>
        <w:pStyle w:val="Algorithm"/>
        <w:numPr>
          <w:ilvl w:val="3"/>
          <w:numId w:val="37"/>
        </w:numPr>
      </w:pPr>
      <w:r w:rsidRPr="00495448">
        <w:t xml:space="preserve">Let </w:t>
      </w:r>
      <w:r w:rsidRPr="00495448">
        <w:rPr>
          <w:rStyle w:val="Algorithmvariable"/>
        </w:rPr>
        <w:t>values</w:t>
      </w:r>
      <w:r w:rsidRPr="00495448">
        <w:t xml:space="preserve"> be the array </w:t>
      </w:r>
      <w:r w:rsidRPr="00495448">
        <w:rPr>
          <w:rStyle w:val="Algorithmcode"/>
        </w:rPr>
        <w:t>["2-digit", "numeric", "narrow", "short", "long"]</w:t>
      </w:r>
      <w:r w:rsidRPr="00495448">
        <w:t>.</w:t>
      </w:r>
    </w:p>
    <w:p w:rsidR="00BB7F36" w:rsidRPr="00495448" w:rsidRDefault="00BB7F36" w:rsidP="00F91DF8">
      <w:pPr>
        <w:pStyle w:val="Algorithm"/>
        <w:numPr>
          <w:ilvl w:val="3"/>
          <w:numId w:val="37"/>
        </w:numPr>
      </w:pPr>
      <w:r w:rsidRPr="00495448">
        <w:t xml:space="preserve">Let </w:t>
      </w:r>
      <w:r w:rsidRPr="00495448">
        <w:rPr>
          <w:rStyle w:val="Algorithmvariable"/>
        </w:rPr>
        <w:t>optionsPropIndex</w:t>
      </w:r>
      <w:r w:rsidRPr="00495448">
        <w:t xml:space="preserve"> be the index of </w:t>
      </w:r>
      <w:r w:rsidRPr="00495448">
        <w:rPr>
          <w:rStyle w:val="Algorithmvariable"/>
        </w:rPr>
        <w:t>optionsProp</w:t>
      </w:r>
      <w:r w:rsidRPr="00495448">
        <w:t xml:space="preserve"> within </w:t>
      </w:r>
      <w:r w:rsidRPr="00495448">
        <w:rPr>
          <w:rStyle w:val="Algorithmvariable"/>
        </w:rPr>
        <w:t>values</w:t>
      </w:r>
      <w:r w:rsidRPr="00495448">
        <w:t>.</w:t>
      </w:r>
    </w:p>
    <w:p w:rsidR="00BB7F36" w:rsidRPr="00495448" w:rsidRDefault="00BB7F36" w:rsidP="00F91DF8">
      <w:pPr>
        <w:pStyle w:val="Algorithm"/>
        <w:numPr>
          <w:ilvl w:val="3"/>
          <w:numId w:val="37"/>
        </w:numPr>
      </w:pPr>
      <w:r w:rsidRPr="00495448">
        <w:t xml:space="preserve">Let </w:t>
      </w:r>
      <w:r w:rsidRPr="00495448">
        <w:rPr>
          <w:rStyle w:val="Algorithmvariable"/>
        </w:rPr>
        <w:t>formatPropIndex</w:t>
      </w:r>
      <w:r w:rsidRPr="00495448">
        <w:t xml:space="preserve"> be the index of </w:t>
      </w:r>
      <w:r w:rsidRPr="00495448">
        <w:rPr>
          <w:rStyle w:val="Algorithmvariable"/>
        </w:rPr>
        <w:t>formatProp</w:t>
      </w:r>
      <w:r w:rsidRPr="00495448">
        <w:t xml:space="preserve"> within </w:t>
      </w:r>
      <w:r w:rsidRPr="00495448">
        <w:rPr>
          <w:rStyle w:val="Algorithmvariable"/>
        </w:rPr>
        <w:t>values</w:t>
      </w:r>
      <w:r w:rsidRPr="00495448">
        <w:t>.</w:t>
      </w:r>
    </w:p>
    <w:p w:rsidR="00BB7F36" w:rsidRPr="00495448" w:rsidRDefault="00BB7F36" w:rsidP="00F91DF8">
      <w:pPr>
        <w:pStyle w:val="Algorithm"/>
        <w:numPr>
          <w:ilvl w:val="3"/>
          <w:numId w:val="37"/>
        </w:numPr>
      </w:pPr>
      <w:r w:rsidRPr="00495448">
        <w:t xml:space="preserve">Let </w:t>
      </w:r>
      <w:r w:rsidRPr="00495448">
        <w:rPr>
          <w:rStyle w:val="Algorithmvariable"/>
        </w:rPr>
        <w:t>delta</w:t>
      </w:r>
      <w:r w:rsidRPr="00495448">
        <w:t xml:space="preserve"> be max(min(</w:t>
      </w:r>
      <w:r w:rsidRPr="00495448">
        <w:rPr>
          <w:rStyle w:val="Algorithmvariable"/>
        </w:rPr>
        <w:t>formatPropIndex</w:t>
      </w:r>
      <w:r w:rsidRPr="00495448">
        <w:t xml:space="preserve"> - </w:t>
      </w:r>
      <w:r w:rsidRPr="00495448">
        <w:rPr>
          <w:rStyle w:val="Algorithmvariable"/>
        </w:rPr>
        <w:t>optionsPropIndex</w:t>
      </w:r>
      <w:r w:rsidRPr="00495448">
        <w:t>, 2), -2).</w:t>
      </w:r>
    </w:p>
    <w:p w:rsidR="00BB7F36" w:rsidRPr="00495448" w:rsidRDefault="00BB7F36" w:rsidP="00F91DF8">
      <w:pPr>
        <w:pStyle w:val="Algorithm"/>
        <w:numPr>
          <w:ilvl w:val="3"/>
          <w:numId w:val="37"/>
        </w:numPr>
      </w:pPr>
      <w:r w:rsidRPr="00495448">
        <w:t xml:space="preserve">If </w:t>
      </w:r>
      <w:r w:rsidRPr="00495448">
        <w:rPr>
          <w:rStyle w:val="Algorithmvariable"/>
        </w:rPr>
        <w:t>delta</w:t>
      </w:r>
      <w:r w:rsidRPr="00495448">
        <w:t xml:space="preserve"> = 2, decrease </w:t>
      </w:r>
      <w:r w:rsidRPr="00495448">
        <w:rPr>
          <w:rStyle w:val="Algorithmvariable"/>
        </w:rPr>
        <w:t>score</w:t>
      </w:r>
      <w:r w:rsidRPr="00495448">
        <w:t xml:space="preserve"> by </w:t>
      </w:r>
      <w:r w:rsidRPr="00495448">
        <w:rPr>
          <w:rStyle w:val="Algorithmvariable"/>
        </w:rPr>
        <w:t>longMorePenalty</w:t>
      </w:r>
      <w:r w:rsidRPr="00495448">
        <w:t>.</w:t>
      </w:r>
    </w:p>
    <w:p w:rsidR="00BB7F36" w:rsidRPr="00495448" w:rsidRDefault="00BB7F36" w:rsidP="00F91DF8">
      <w:pPr>
        <w:pStyle w:val="Algorithm"/>
        <w:numPr>
          <w:ilvl w:val="3"/>
          <w:numId w:val="37"/>
        </w:numPr>
      </w:pPr>
      <w:r w:rsidRPr="00495448">
        <w:t xml:space="preserve">Else if </w:t>
      </w:r>
      <w:r w:rsidRPr="00495448">
        <w:rPr>
          <w:rStyle w:val="Algorithmvariable"/>
        </w:rPr>
        <w:t>delta</w:t>
      </w:r>
      <w:r w:rsidRPr="00495448">
        <w:t xml:space="preserve"> = 1, decrease </w:t>
      </w:r>
      <w:r w:rsidRPr="00495448">
        <w:rPr>
          <w:rStyle w:val="Algorithmvariable"/>
        </w:rPr>
        <w:t>score</w:t>
      </w:r>
      <w:r w:rsidRPr="00495448">
        <w:t xml:space="preserve"> by </w:t>
      </w:r>
      <w:r w:rsidRPr="00495448">
        <w:rPr>
          <w:rStyle w:val="Algorithmvariable"/>
        </w:rPr>
        <w:t>shortMorePenalty</w:t>
      </w:r>
      <w:r w:rsidRPr="00495448">
        <w:t>.</w:t>
      </w:r>
    </w:p>
    <w:p w:rsidR="00BB7F36" w:rsidRPr="00495448" w:rsidRDefault="00BB7F36" w:rsidP="00F91DF8">
      <w:pPr>
        <w:pStyle w:val="Algorithm"/>
        <w:numPr>
          <w:ilvl w:val="3"/>
          <w:numId w:val="37"/>
        </w:numPr>
      </w:pPr>
      <w:r w:rsidRPr="00495448">
        <w:t xml:space="preserve">Else if </w:t>
      </w:r>
      <w:r w:rsidRPr="00495448">
        <w:rPr>
          <w:rStyle w:val="Algorithmvariable"/>
        </w:rPr>
        <w:t>delta</w:t>
      </w:r>
      <w:r w:rsidRPr="00495448">
        <w:t xml:space="preserve"> = -1, decrease </w:t>
      </w:r>
      <w:r w:rsidRPr="00495448">
        <w:rPr>
          <w:rStyle w:val="Algorithmvariable"/>
        </w:rPr>
        <w:t>score</w:t>
      </w:r>
      <w:r w:rsidRPr="00495448">
        <w:t xml:space="preserve"> by </w:t>
      </w:r>
      <w:r w:rsidRPr="00495448">
        <w:rPr>
          <w:rStyle w:val="Algorithmvariable"/>
        </w:rPr>
        <w:t>shortLessPenalty</w:t>
      </w:r>
      <w:r w:rsidRPr="00495448">
        <w:t xml:space="preserve">. </w:t>
      </w:r>
    </w:p>
    <w:p w:rsidR="00BB7F36" w:rsidRPr="00495448" w:rsidRDefault="00BB7F36" w:rsidP="00F91DF8">
      <w:pPr>
        <w:pStyle w:val="Algorithm"/>
        <w:numPr>
          <w:ilvl w:val="3"/>
          <w:numId w:val="37"/>
        </w:numPr>
      </w:pPr>
      <w:r w:rsidRPr="00495448">
        <w:t xml:space="preserve">Else if </w:t>
      </w:r>
      <w:r w:rsidRPr="00495448">
        <w:rPr>
          <w:rStyle w:val="Algorithmvariable"/>
        </w:rPr>
        <w:t>delta</w:t>
      </w:r>
      <w:r w:rsidRPr="00495448">
        <w:t xml:space="preserve"> = -2, decrease </w:t>
      </w:r>
      <w:r w:rsidRPr="00495448">
        <w:rPr>
          <w:rStyle w:val="Algorithmvariable"/>
        </w:rPr>
        <w:t>score</w:t>
      </w:r>
      <w:r w:rsidRPr="00495448">
        <w:t xml:space="preserve"> by </w:t>
      </w:r>
      <w:r w:rsidRPr="00495448">
        <w:rPr>
          <w:rStyle w:val="Algorithmvariable"/>
        </w:rPr>
        <w:t>longLessPenalty</w:t>
      </w:r>
      <w:r w:rsidRPr="00495448">
        <w:t>.</w:t>
      </w:r>
    </w:p>
    <w:p w:rsidR="00BB7F36" w:rsidRPr="00495448" w:rsidRDefault="00BB7F36" w:rsidP="00F91DF8">
      <w:pPr>
        <w:pStyle w:val="Algorithm"/>
        <w:numPr>
          <w:ilvl w:val="1"/>
          <w:numId w:val="37"/>
        </w:numPr>
      </w:pPr>
      <w:r w:rsidRPr="00495448">
        <w:t xml:space="preserve">If </w:t>
      </w:r>
      <w:r w:rsidRPr="00495448">
        <w:rPr>
          <w:rStyle w:val="Algorithmvariable"/>
        </w:rPr>
        <w:t>score</w:t>
      </w:r>
      <w:r w:rsidRPr="00495448">
        <w:t xml:space="preserve"> &gt; </w:t>
      </w:r>
      <w:r w:rsidRPr="00495448">
        <w:rPr>
          <w:rStyle w:val="Algorithmvariable"/>
        </w:rPr>
        <w:t>bestScore</w:t>
      </w:r>
      <w:r w:rsidRPr="00495448">
        <w:t>, then</w:t>
      </w:r>
    </w:p>
    <w:p w:rsidR="00BB7F36" w:rsidRPr="00495448" w:rsidRDefault="00BB7F36" w:rsidP="00F91DF8">
      <w:pPr>
        <w:pStyle w:val="Algorithm"/>
        <w:numPr>
          <w:ilvl w:val="2"/>
          <w:numId w:val="37"/>
        </w:numPr>
      </w:pPr>
      <w:r w:rsidRPr="00495448">
        <w:lastRenderedPageBreak/>
        <w:t xml:space="preserve">Let </w:t>
      </w:r>
      <w:r w:rsidRPr="00495448">
        <w:rPr>
          <w:rStyle w:val="Algorithmvariable"/>
        </w:rPr>
        <w:t>bestScore</w:t>
      </w:r>
      <w:r w:rsidRPr="00495448">
        <w:t xml:space="preserve"> be </w:t>
      </w:r>
      <w:r w:rsidRPr="00495448">
        <w:rPr>
          <w:rStyle w:val="Algorithmvariable"/>
        </w:rPr>
        <w:t>score</w:t>
      </w:r>
      <w:r w:rsidRPr="00495448">
        <w:t>.</w:t>
      </w:r>
    </w:p>
    <w:p w:rsidR="00BB7F36" w:rsidRPr="00495448" w:rsidRDefault="00BB7F36" w:rsidP="00F91DF8">
      <w:pPr>
        <w:pStyle w:val="Algorithm"/>
        <w:numPr>
          <w:ilvl w:val="2"/>
          <w:numId w:val="37"/>
        </w:numPr>
      </w:pPr>
      <w:r w:rsidRPr="00495448">
        <w:t xml:space="preserve">Let </w:t>
      </w:r>
      <w:r w:rsidRPr="00495448">
        <w:rPr>
          <w:rStyle w:val="Algorithmvariable"/>
        </w:rPr>
        <w:t>bestFormat</w:t>
      </w:r>
      <w:r w:rsidRPr="00495448">
        <w:t xml:space="preserve"> be </w:t>
      </w:r>
      <w:r w:rsidRPr="00495448">
        <w:rPr>
          <w:rStyle w:val="Algorithmvariable"/>
        </w:rPr>
        <w:t>format</w:t>
      </w:r>
      <w:r w:rsidRPr="00495448">
        <w:t>.</w:t>
      </w:r>
    </w:p>
    <w:p w:rsidR="00BB7F36" w:rsidRPr="00495448" w:rsidRDefault="00BB7F36" w:rsidP="00F91DF8">
      <w:pPr>
        <w:pStyle w:val="Algorithm"/>
        <w:numPr>
          <w:ilvl w:val="1"/>
          <w:numId w:val="37"/>
        </w:numPr>
      </w:pPr>
      <w:r w:rsidRPr="00495448">
        <w:t xml:space="preserve">Increase </w:t>
      </w:r>
      <w:r w:rsidRPr="00495448">
        <w:rPr>
          <w:rStyle w:val="Algorithmvariable"/>
        </w:rPr>
        <w:t>i</w:t>
      </w:r>
      <w:r w:rsidRPr="00495448">
        <w:t xml:space="preserve"> by 1.</w:t>
      </w:r>
    </w:p>
    <w:p w:rsidR="00BB7F36" w:rsidRPr="00495448" w:rsidRDefault="00BB7F36" w:rsidP="00F91DF8">
      <w:pPr>
        <w:pStyle w:val="Algorithm"/>
        <w:numPr>
          <w:ilvl w:val="0"/>
          <w:numId w:val="37"/>
        </w:numPr>
      </w:pPr>
      <w:r w:rsidRPr="00495448">
        <w:t xml:space="preserve">Return </w:t>
      </w:r>
      <w:r w:rsidRPr="00495448">
        <w:rPr>
          <w:rStyle w:val="Algorithmvariable"/>
        </w:rPr>
        <w:t>bestFormat</w:t>
      </w:r>
      <w:r w:rsidRPr="00495448">
        <w:t>.</w:t>
      </w:r>
    </w:p>
    <w:p w:rsidR="00BB7F36" w:rsidRPr="00495448" w:rsidRDefault="00BB7F36" w:rsidP="00BB7F36">
      <w:r w:rsidRPr="00495448">
        <w:t xml:space="preserve">When the BestFitFormatMatcher abstract operation is called with two arguments </w:t>
      </w:r>
      <w:r w:rsidRPr="00495448">
        <w:rPr>
          <w:rStyle w:val="Algorithmvariable"/>
        </w:rPr>
        <w:t>options</w:t>
      </w:r>
      <w:r w:rsidRPr="00495448">
        <w:t xml:space="preserve"> and </w:t>
      </w:r>
      <w:r w:rsidRPr="00495448">
        <w:rPr>
          <w:rStyle w:val="Algorithmvariable"/>
        </w:rPr>
        <w:t>formats</w:t>
      </w:r>
      <w:r w:rsidRPr="00495448">
        <w:t>, it performs implementation dependent steps, which should return a set of component representations that a typical user of the selected locale would perceive as at least as good as the one returned by BasicFormatMatcher.</w:t>
      </w:r>
    </w:p>
    <w:p w:rsidR="00BB7F36" w:rsidRPr="00495448" w:rsidRDefault="00BB7F36" w:rsidP="00BB7F36">
      <w:pPr>
        <w:pStyle w:val="Heading3"/>
        <w:numPr>
          <w:ilvl w:val="2"/>
          <w:numId w:val="1"/>
        </w:numPr>
        <w:tabs>
          <w:tab w:val="clear" w:pos="720"/>
        </w:tabs>
      </w:pPr>
      <w:bookmarkStart w:id="266" w:name="_Toc210898699"/>
      <w:bookmarkStart w:id="267" w:name="_Toc337799290"/>
      <w:r w:rsidRPr="00495448">
        <w:t>The Intl.DateTimeFormat Constructor Called as a Function</w:t>
      </w:r>
      <w:bookmarkEnd w:id="266"/>
      <w:bookmarkEnd w:id="267"/>
    </w:p>
    <w:p w:rsidR="00BB7F36" w:rsidRPr="00495448" w:rsidRDefault="00BB7F36" w:rsidP="00BB7F36">
      <w:pPr>
        <w:pStyle w:val="Heading4"/>
        <w:numPr>
          <w:ilvl w:val="3"/>
          <w:numId w:val="1"/>
        </w:numPr>
        <w:tabs>
          <w:tab w:val="clear" w:pos="1080"/>
        </w:tabs>
      </w:pPr>
      <w:r w:rsidRPr="00495448">
        <w:t>Intl.DateTimeFormat.call (this [, locales [, options]])</w:t>
      </w:r>
    </w:p>
    <w:p w:rsidR="00BB7F36" w:rsidRPr="00495448" w:rsidRDefault="00BB7F36" w:rsidP="00BB7F36">
      <w:r w:rsidRPr="00495448">
        <w:t xml:space="preserve">When </w:t>
      </w:r>
      <w:r w:rsidRPr="00495448">
        <w:rPr>
          <w:rStyle w:val="Algorithmcode"/>
        </w:rPr>
        <w:t>Intl.DateTimeFormat</w:t>
      </w:r>
      <w:r w:rsidRPr="00495448">
        <w:t xml:space="preserve"> is called as a function rather than as a constructor, it accepts the optional arguments </w:t>
      </w:r>
      <w:r w:rsidRPr="00495448">
        <w:rPr>
          <w:rStyle w:val="Algorithmvariable"/>
        </w:rPr>
        <w:t>locales</w:t>
      </w:r>
      <w:r w:rsidRPr="00495448">
        <w:t xml:space="preserve"> and </w:t>
      </w:r>
      <w:r w:rsidRPr="00495448">
        <w:rPr>
          <w:rStyle w:val="Algorithmvariable"/>
        </w:rPr>
        <w:t>options</w:t>
      </w:r>
      <w:r w:rsidRPr="00495448">
        <w:t xml:space="preserve"> and takes the following steps:</w:t>
      </w:r>
    </w:p>
    <w:p w:rsidR="00BB7F36" w:rsidRPr="00495448" w:rsidRDefault="00BB7F36" w:rsidP="00F91DF8">
      <w:pPr>
        <w:pStyle w:val="Algorithm"/>
        <w:numPr>
          <w:ilvl w:val="0"/>
          <w:numId w:val="61"/>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1"/>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1"/>
        </w:numPr>
      </w:pPr>
      <w:r w:rsidRPr="00495448">
        <w:t xml:space="preserve">If </w:t>
      </w:r>
      <w:r w:rsidRPr="00495448">
        <w:rPr>
          <w:rStyle w:val="Algorithmkeyword"/>
        </w:rPr>
        <w:t>this</w:t>
      </w:r>
      <w:r w:rsidRPr="00495448">
        <w:t xml:space="preserve"> is the standard built-in Intl object defined in </w:t>
      </w:r>
      <w:r w:rsidRPr="00495448">
        <w:fldChar w:fldCharType="begin"/>
      </w:r>
      <w:r w:rsidRPr="00495448">
        <w:instrText xml:space="preserve"> REF _Ref200618164 \r \h </w:instrText>
      </w:r>
      <w:r w:rsidRPr="00495448">
        <w:fldChar w:fldCharType="separate"/>
      </w:r>
      <w:r>
        <w:t>8</w:t>
      </w:r>
      <w:r w:rsidRPr="00495448">
        <w:fldChar w:fldCharType="end"/>
      </w:r>
      <w:r w:rsidRPr="00495448">
        <w:t xml:space="preserve"> or </w:t>
      </w:r>
      <w:r w:rsidRPr="00495448">
        <w:rPr>
          <w:rStyle w:val="Algorithmkeyword"/>
        </w:rPr>
        <w:t>undefined</w:t>
      </w:r>
      <w:r w:rsidRPr="00495448">
        <w:t>, then</w:t>
      </w:r>
    </w:p>
    <w:p w:rsidR="00BB7F36" w:rsidRPr="00495448" w:rsidRDefault="00BB7F36" w:rsidP="00F91DF8">
      <w:pPr>
        <w:pStyle w:val="Algorithm"/>
        <w:numPr>
          <w:ilvl w:val="1"/>
          <w:numId w:val="61"/>
        </w:numPr>
      </w:pPr>
      <w:r w:rsidRPr="00495448">
        <w:t xml:space="preserve">Return the result of creating a new object as if by the expression new </w:t>
      </w:r>
      <w:r w:rsidRPr="00495448">
        <w:rPr>
          <w:rStyle w:val="Algorithmcode"/>
        </w:rPr>
        <w:t>Intl.DateTimeFormat(locales, options)</w:t>
      </w:r>
      <w:r w:rsidRPr="00495448">
        <w:t xml:space="preserve">, where </w:t>
      </w:r>
      <w:r w:rsidRPr="00495448">
        <w:rPr>
          <w:rStyle w:val="Algorithmcode"/>
        </w:rPr>
        <w:t>Intl.DateTimeFormat</w:t>
      </w:r>
      <w:r w:rsidRPr="00495448">
        <w:t xml:space="preserve"> is the standard built-in constructor defined in </w:t>
      </w:r>
      <w:r w:rsidRPr="00495448">
        <w:fldChar w:fldCharType="begin"/>
      </w:r>
      <w:r w:rsidRPr="00495448">
        <w:instrText xml:space="preserve"> REF _Ref190939893 \r \h </w:instrText>
      </w:r>
      <w:r w:rsidRPr="00495448">
        <w:fldChar w:fldCharType="separate"/>
      </w:r>
      <w:r>
        <w:t>12.1.3</w:t>
      </w:r>
      <w:r w:rsidRPr="00495448">
        <w:fldChar w:fldCharType="end"/>
      </w:r>
      <w:r w:rsidRPr="00495448">
        <w:t>.</w:t>
      </w:r>
    </w:p>
    <w:p w:rsidR="00BB7F36" w:rsidRPr="00495448" w:rsidRDefault="00BB7F36" w:rsidP="00F91DF8">
      <w:pPr>
        <w:pStyle w:val="Algorithm"/>
        <w:numPr>
          <w:ilvl w:val="0"/>
          <w:numId w:val="61"/>
        </w:numPr>
      </w:pPr>
      <w:r w:rsidRPr="00495448">
        <w:t xml:space="preserve">Let </w:t>
      </w:r>
      <w:r w:rsidRPr="00495448">
        <w:rPr>
          <w:rStyle w:val="Algorithmvariable"/>
        </w:rPr>
        <w:t>obj</w:t>
      </w:r>
      <w:r w:rsidRPr="00495448">
        <w:t xml:space="preserve"> be the result of calling ToObject passing the </w:t>
      </w:r>
      <w:r w:rsidRPr="00495448">
        <w:rPr>
          <w:rStyle w:val="Algorithmkeyword"/>
        </w:rPr>
        <w:t>this</w:t>
      </w:r>
      <w:r w:rsidRPr="00495448">
        <w:t xml:space="preserve"> value as the argument.</w:t>
      </w:r>
    </w:p>
    <w:p w:rsidR="00BB7F36" w:rsidRPr="00495448" w:rsidRDefault="00BB7F36" w:rsidP="00F91DF8">
      <w:pPr>
        <w:pStyle w:val="Algorithm"/>
        <w:numPr>
          <w:ilvl w:val="0"/>
          <w:numId w:val="61"/>
        </w:numPr>
      </w:pPr>
      <w:r w:rsidRPr="00495448">
        <w:t xml:space="preserve">If the [[Extensible]] internal property of </w:t>
      </w:r>
      <w:r w:rsidRPr="00495448">
        <w:rPr>
          <w:rStyle w:val="Algorithmvariable"/>
        </w:rPr>
        <w:t>obj</w:t>
      </w:r>
      <w:r w:rsidRPr="00495448">
        <w:t xml:space="preserve"> is </w:t>
      </w:r>
      <w:r w:rsidRPr="00495448">
        <w:rPr>
          <w:rStyle w:val="Algorithmkeyword"/>
        </w:rPr>
        <w:t>false</w:t>
      </w:r>
      <w:r w:rsidRPr="00495448">
        <w:t xml:space="preserve">, throw a </w:t>
      </w:r>
      <w:r w:rsidRPr="00495448">
        <w:rPr>
          <w:rStyle w:val="Algorithmkeyword"/>
        </w:rPr>
        <w:t>TypeError</w:t>
      </w:r>
      <w:r w:rsidRPr="00495448">
        <w:t xml:space="preserve"> exception.</w:t>
      </w:r>
    </w:p>
    <w:p w:rsidR="00BB7F36" w:rsidRPr="00495448" w:rsidRDefault="00BB7F36" w:rsidP="00F91DF8">
      <w:pPr>
        <w:pStyle w:val="Algorithm"/>
        <w:numPr>
          <w:ilvl w:val="0"/>
          <w:numId w:val="61"/>
        </w:numPr>
      </w:pPr>
      <w:r w:rsidRPr="00495448">
        <w:t xml:space="preserve">Call the InitializeDateTimeFormat abstract operation (defined in </w:t>
      </w:r>
      <w:r w:rsidRPr="00495448">
        <w:fldChar w:fldCharType="begin"/>
      </w:r>
      <w:r w:rsidRPr="00495448">
        <w:instrText xml:space="preserve"> REF _Ref202240287 \r \h </w:instrText>
      </w:r>
      <w:r w:rsidRPr="00495448">
        <w:fldChar w:fldCharType="separate"/>
      </w:r>
      <w:r>
        <w:t>12.1.1.1</w:t>
      </w:r>
      <w:r w:rsidRPr="00495448">
        <w:fldChar w:fldCharType="end"/>
      </w:r>
      <w:r w:rsidRPr="00495448">
        <w:t xml:space="preserve">) with arguments </w:t>
      </w:r>
      <w:r w:rsidRPr="00495448">
        <w:rPr>
          <w:rStyle w:val="Algorithmvariable"/>
        </w:rPr>
        <w:t>obj</w:t>
      </w:r>
      <w:r w:rsidRPr="00495448">
        <w:t xml:space="preserve">,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F91DF8">
      <w:pPr>
        <w:pStyle w:val="Algorithm"/>
        <w:numPr>
          <w:ilvl w:val="0"/>
          <w:numId w:val="61"/>
        </w:numPr>
      </w:pPr>
      <w:r w:rsidRPr="00495448">
        <w:t xml:space="preserve">Return </w:t>
      </w:r>
      <w:r w:rsidRPr="00495448">
        <w:rPr>
          <w:rStyle w:val="Algorithmvariable"/>
        </w:rPr>
        <w:t>obj</w:t>
      </w:r>
      <w:r w:rsidRPr="00495448">
        <w:t>.</w:t>
      </w:r>
    </w:p>
    <w:p w:rsidR="00BB7F36" w:rsidRPr="00495448" w:rsidRDefault="00BB7F36" w:rsidP="00BB7F36">
      <w:pPr>
        <w:pStyle w:val="Heading3"/>
        <w:numPr>
          <w:ilvl w:val="2"/>
          <w:numId w:val="1"/>
        </w:numPr>
        <w:tabs>
          <w:tab w:val="clear" w:pos="720"/>
        </w:tabs>
      </w:pPr>
      <w:bookmarkStart w:id="268" w:name="_Ref190939893"/>
      <w:bookmarkStart w:id="269" w:name="_Toc210898700"/>
      <w:bookmarkStart w:id="270" w:name="_Toc337799291"/>
      <w:r w:rsidRPr="00495448">
        <w:t xml:space="preserve">The Intl.DateTimeFormat Constructor Used in a </w:t>
      </w:r>
      <w:r w:rsidRPr="00495448">
        <w:rPr>
          <w:rStyle w:val="Algorithmkeyword"/>
        </w:rPr>
        <w:t>new</w:t>
      </w:r>
      <w:r w:rsidRPr="00495448">
        <w:t xml:space="preserve"> Expression</w:t>
      </w:r>
      <w:bookmarkEnd w:id="268"/>
      <w:bookmarkEnd w:id="269"/>
      <w:bookmarkEnd w:id="270"/>
    </w:p>
    <w:p w:rsidR="00BB7F36" w:rsidRPr="00495448" w:rsidRDefault="00BB7F36" w:rsidP="00BB7F36">
      <w:pPr>
        <w:pStyle w:val="Heading4"/>
        <w:numPr>
          <w:ilvl w:val="3"/>
          <w:numId w:val="1"/>
        </w:numPr>
        <w:tabs>
          <w:tab w:val="clear" w:pos="1080"/>
        </w:tabs>
      </w:pPr>
      <w:r w:rsidRPr="00495448">
        <w:t>new Intl.DateTimeFormat ([locales [, options]])</w:t>
      </w:r>
    </w:p>
    <w:p w:rsidR="00BB7F36" w:rsidRPr="00495448" w:rsidRDefault="00BB7F36" w:rsidP="00BB7F36">
      <w:r w:rsidRPr="00495448">
        <w:t xml:space="preserve">When </w:t>
      </w:r>
      <w:r w:rsidRPr="00495448">
        <w:rPr>
          <w:rStyle w:val="Algorithmcode"/>
        </w:rPr>
        <w:t>Intl.DateTimeFormat</w:t>
      </w:r>
      <w:r w:rsidRPr="00495448">
        <w:t xml:space="preserve"> is called as part of a </w:t>
      </w:r>
      <w:r w:rsidRPr="00495448">
        <w:rPr>
          <w:rStyle w:val="Algorithmcode"/>
        </w:rPr>
        <w:t>new</w:t>
      </w:r>
      <w:r w:rsidRPr="00495448">
        <w:t xml:space="preserve"> expression, it is a constructor: it initializes the newly created object. </w:t>
      </w:r>
    </w:p>
    <w:p w:rsidR="00BB7F36" w:rsidRPr="00495448" w:rsidRDefault="00BB7F36" w:rsidP="00BB7F36">
      <w:r w:rsidRPr="00495448">
        <w:t xml:space="preserve">The [[Prototype]] internal property of the newly constructed object is set to the original Intl.DateTimeFormat prototype object, the one that is the initial value of </w:t>
      </w:r>
      <w:r w:rsidRPr="00495448">
        <w:rPr>
          <w:rStyle w:val="Algorithmcode"/>
        </w:rPr>
        <w:t>Intl.DateTimeFormat.prototype</w:t>
      </w:r>
      <w:r w:rsidRPr="00495448">
        <w:t xml:space="preserve"> (</w:t>
      </w:r>
      <w:r w:rsidRPr="00495448">
        <w:fldChar w:fldCharType="begin"/>
      </w:r>
      <w:r w:rsidRPr="00495448">
        <w:instrText xml:space="preserve"> REF _Ref182135477 \r \h </w:instrText>
      </w:r>
      <w:r w:rsidRPr="00495448">
        <w:fldChar w:fldCharType="separate"/>
      </w:r>
      <w:r>
        <w:t>12.2.1</w:t>
      </w:r>
      <w:r w:rsidRPr="00495448">
        <w:fldChar w:fldCharType="end"/>
      </w:r>
      <w:r w:rsidRPr="00495448">
        <w:t>).</w:t>
      </w:r>
    </w:p>
    <w:p w:rsidR="00BB7F36" w:rsidRPr="00495448" w:rsidRDefault="00BB7F36" w:rsidP="00BB7F36">
      <w:r w:rsidRPr="00495448">
        <w:t xml:space="preserve">The [[Extensible]] internal property of the newly constructed object is set to </w:t>
      </w:r>
      <w:r w:rsidRPr="00495448">
        <w:rPr>
          <w:rStyle w:val="Algorithmkeyword"/>
        </w:rPr>
        <w:t>true</w:t>
      </w:r>
      <w:r w:rsidRPr="00495448">
        <w:t>.</w:t>
      </w:r>
    </w:p>
    <w:p w:rsidR="00BB7F36" w:rsidRPr="00495448" w:rsidRDefault="00BB7F36" w:rsidP="00BB7F36">
      <w:r w:rsidRPr="00495448">
        <w:t>DateTimeFormat-specific properties of the newly constructed object are set using the following steps:</w:t>
      </w:r>
    </w:p>
    <w:p w:rsidR="00BB7F36" w:rsidRPr="00495448" w:rsidRDefault="00BB7F36" w:rsidP="00F91DF8">
      <w:pPr>
        <w:pStyle w:val="Algorithm"/>
        <w:numPr>
          <w:ilvl w:val="0"/>
          <w:numId w:val="66"/>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6"/>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66"/>
        </w:numPr>
      </w:pPr>
      <w:r w:rsidRPr="00495448">
        <w:t xml:space="preserve">Call the InitializeDateTimeFormat abstract operation (defined in </w:t>
      </w:r>
      <w:r w:rsidRPr="00495448">
        <w:fldChar w:fldCharType="begin"/>
      </w:r>
      <w:r w:rsidRPr="00495448">
        <w:instrText xml:space="preserve"> REF _Ref202240287 \r \h </w:instrText>
      </w:r>
      <w:r w:rsidRPr="00495448">
        <w:fldChar w:fldCharType="separate"/>
      </w:r>
      <w:r>
        <w:t>12.1.1.1</w:t>
      </w:r>
      <w:r w:rsidRPr="00495448">
        <w:fldChar w:fldCharType="end"/>
      </w:r>
      <w:r w:rsidRPr="00495448">
        <w:t xml:space="preserve">), passing as arguments the newly constructed object, </w:t>
      </w:r>
      <w:r w:rsidRPr="00495448">
        <w:rPr>
          <w:rStyle w:val="Algorithmvariable"/>
        </w:rPr>
        <w:t>locales</w:t>
      </w:r>
      <w:r w:rsidRPr="00495448">
        <w:t xml:space="preserve">, and </w:t>
      </w:r>
      <w:r w:rsidRPr="00495448">
        <w:rPr>
          <w:rStyle w:val="Algorithmvariable"/>
        </w:rPr>
        <w:t>options</w:t>
      </w:r>
      <w:r w:rsidRPr="00495448">
        <w:t>.</w:t>
      </w:r>
    </w:p>
    <w:p w:rsidR="00BB7F36" w:rsidRPr="00495448" w:rsidRDefault="00BB7F36" w:rsidP="00BB7F36">
      <w:pPr>
        <w:pStyle w:val="Heading2"/>
        <w:numPr>
          <w:ilvl w:val="1"/>
          <w:numId w:val="1"/>
        </w:numPr>
        <w:tabs>
          <w:tab w:val="clear" w:pos="360"/>
        </w:tabs>
      </w:pPr>
      <w:bookmarkStart w:id="271" w:name="_Toc210898701"/>
      <w:bookmarkStart w:id="272" w:name="_Toc337799292"/>
      <w:r w:rsidRPr="00495448">
        <w:t>Properties of the Intl.DateTimeFormat Constructor</w:t>
      </w:r>
      <w:bookmarkEnd w:id="271"/>
      <w:bookmarkEnd w:id="272"/>
    </w:p>
    <w:p w:rsidR="00BB7F36" w:rsidRPr="00495448" w:rsidRDefault="00BB7F36" w:rsidP="00BB7F36">
      <w:r w:rsidRPr="00495448">
        <w:t xml:space="preserve">Besides the internal properties and the </w:t>
      </w:r>
      <w:r w:rsidRPr="00495448">
        <w:rPr>
          <w:rStyle w:val="Algorithmcode"/>
        </w:rPr>
        <w:t>length</w:t>
      </w:r>
      <w:r w:rsidRPr="00495448">
        <w:t xml:space="preserve"> property (whose value is 0), the Intl.DateTimeFormat constructor has the following properties:</w:t>
      </w:r>
    </w:p>
    <w:p w:rsidR="00BB7F36" w:rsidRPr="00495448" w:rsidRDefault="00BB7F36" w:rsidP="00BB7F36">
      <w:pPr>
        <w:pStyle w:val="Heading3"/>
        <w:numPr>
          <w:ilvl w:val="2"/>
          <w:numId w:val="1"/>
        </w:numPr>
        <w:tabs>
          <w:tab w:val="clear" w:pos="720"/>
        </w:tabs>
      </w:pPr>
      <w:bookmarkStart w:id="273" w:name="_Ref182135477"/>
      <w:bookmarkStart w:id="274" w:name="_Toc210898702"/>
      <w:bookmarkStart w:id="275" w:name="_Toc337799293"/>
      <w:r w:rsidRPr="00495448">
        <w:t>Intl.DateTimeFormat.prototype</w:t>
      </w:r>
      <w:bookmarkEnd w:id="273"/>
      <w:bookmarkEnd w:id="274"/>
      <w:bookmarkEnd w:id="275"/>
      <w:r w:rsidRPr="00495448">
        <w:t xml:space="preserve"> </w:t>
      </w:r>
    </w:p>
    <w:p w:rsidR="00BB7F36" w:rsidRPr="00495448" w:rsidRDefault="00BB7F36" w:rsidP="00BB7F36">
      <w:r w:rsidRPr="00495448">
        <w:t xml:space="preserve">The value of </w:t>
      </w:r>
      <w:r w:rsidRPr="00495448">
        <w:rPr>
          <w:rStyle w:val="Algorithmcode"/>
        </w:rPr>
        <w:t>Intl.DateTimeFormat.prototype</w:t>
      </w:r>
      <w:r w:rsidRPr="00495448">
        <w:t xml:space="preserve"> is the built-in Intl.DateTimeFormat prototype object (</w:t>
      </w:r>
      <w:r w:rsidRPr="00495448">
        <w:fldChar w:fldCharType="begin"/>
      </w:r>
      <w:r w:rsidRPr="00495448">
        <w:instrText xml:space="preserve"> REF _Ref200275743 \r \h </w:instrText>
      </w:r>
      <w:r w:rsidRPr="00495448">
        <w:fldChar w:fldCharType="separate"/>
      </w:r>
      <w:r>
        <w:t>12.3</w:t>
      </w:r>
      <w:r w:rsidRPr="00495448">
        <w:fldChar w:fldCharType="end"/>
      </w:r>
      <w:r w:rsidRPr="00495448">
        <w:t>).</w:t>
      </w:r>
    </w:p>
    <w:p w:rsidR="00BB7F36" w:rsidRPr="00495448" w:rsidRDefault="00BB7F36" w:rsidP="00BB7F36">
      <w:r w:rsidRPr="00495448">
        <w:t xml:space="preserve">This property has the attributes { [[Writable]]: false, [[Enumerable]]: false, [[Configurable]]: false }. </w:t>
      </w:r>
    </w:p>
    <w:p w:rsidR="00BB7F36" w:rsidRPr="00495448" w:rsidRDefault="00BB7F36" w:rsidP="00BB7F36">
      <w:pPr>
        <w:pStyle w:val="Heading3"/>
        <w:numPr>
          <w:ilvl w:val="2"/>
          <w:numId w:val="1"/>
        </w:numPr>
        <w:tabs>
          <w:tab w:val="clear" w:pos="720"/>
        </w:tabs>
      </w:pPr>
      <w:bookmarkStart w:id="276" w:name="_Toc210898703"/>
      <w:bookmarkStart w:id="277" w:name="_Toc337799294"/>
      <w:r w:rsidRPr="00495448">
        <w:lastRenderedPageBreak/>
        <w:t>Intl.DateTimeFormat.supportedLocalesOf (locales [, options])</w:t>
      </w:r>
      <w:bookmarkEnd w:id="276"/>
      <w:bookmarkEnd w:id="277"/>
    </w:p>
    <w:p w:rsidR="00BB7F36" w:rsidRPr="00495448" w:rsidRDefault="00BB7F36" w:rsidP="00BB7F36">
      <w:r w:rsidRPr="00495448">
        <w:t xml:space="preserve">When the </w:t>
      </w:r>
      <w:r w:rsidRPr="00495448">
        <w:rPr>
          <w:rStyle w:val="Algorithmcode"/>
        </w:rPr>
        <w:t>supportedLocalesOf</w:t>
      </w:r>
      <w:r w:rsidRPr="00495448">
        <w:t xml:space="preserve"> method of Intl.DateTimeFormat is called, the following steps are taken:</w:t>
      </w:r>
    </w:p>
    <w:p w:rsidR="00BB7F36" w:rsidRPr="00495448" w:rsidRDefault="00BB7F36" w:rsidP="00F91DF8">
      <w:pPr>
        <w:pStyle w:val="Algorithm"/>
        <w:numPr>
          <w:ilvl w:val="0"/>
          <w:numId w:val="36"/>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36"/>
        </w:numPr>
      </w:pPr>
      <w:r w:rsidRPr="00495448">
        <w:t xml:space="preserve">Let </w:t>
      </w:r>
      <w:r w:rsidRPr="00495448">
        <w:rPr>
          <w:rStyle w:val="Algorithmvariable"/>
        </w:rPr>
        <w:t>availableLocales</w:t>
      </w:r>
      <w:r w:rsidRPr="00495448">
        <w:t xml:space="preserve"> be the value of the [[availableLocales]] internal property of the standard built-in object that is the initial value of Intl.DateTimeFormat.</w:t>
      </w:r>
    </w:p>
    <w:p w:rsidR="00BB7F36" w:rsidRPr="00495448" w:rsidRDefault="00BB7F36" w:rsidP="00F91DF8">
      <w:pPr>
        <w:pStyle w:val="Algorithm"/>
        <w:numPr>
          <w:ilvl w:val="0"/>
          <w:numId w:val="36"/>
        </w:numPr>
      </w:pPr>
      <w:bookmarkStart w:id="278" w:name="_Ref182132586"/>
      <w:bookmarkStart w:id="279" w:name="_Ref182135614"/>
      <w:r w:rsidRPr="00495448">
        <w:t xml:space="preserve">Let </w:t>
      </w:r>
      <w:r w:rsidRPr="00495448">
        <w:rPr>
          <w:rStyle w:val="Algorithmvariable"/>
        </w:rPr>
        <w:t>requestedLocales</w:t>
      </w:r>
      <w:r w:rsidRPr="00495448">
        <w:t xml:space="preserve"> be the result of calling the CanonicalizeLocaleList abstract operation (defined in </w:t>
      </w:r>
      <w:r w:rsidRPr="00495448">
        <w:fldChar w:fldCharType="begin"/>
      </w:r>
      <w:r w:rsidRPr="00495448">
        <w:instrText xml:space="preserve"> REF _Ref200282912 \r \h </w:instrText>
      </w:r>
      <w:r w:rsidRPr="00495448">
        <w:fldChar w:fldCharType="separate"/>
      </w:r>
      <w:r>
        <w:t>9.2.1</w:t>
      </w:r>
      <w:r w:rsidRPr="00495448">
        <w:fldChar w:fldCharType="end"/>
      </w:r>
      <w:r w:rsidRPr="00495448">
        <w:t xml:space="preserve">) with argument </w:t>
      </w:r>
      <w:r w:rsidRPr="00495448">
        <w:rPr>
          <w:rStyle w:val="Algorithmvariable"/>
        </w:rPr>
        <w:t>locales</w:t>
      </w:r>
      <w:r w:rsidRPr="00495448">
        <w:t>.</w:t>
      </w:r>
    </w:p>
    <w:p w:rsidR="00BB7F36" w:rsidRPr="00495448" w:rsidRDefault="00BB7F36" w:rsidP="00F91DF8">
      <w:pPr>
        <w:pStyle w:val="Algorithm"/>
        <w:numPr>
          <w:ilvl w:val="0"/>
          <w:numId w:val="36"/>
        </w:numPr>
      </w:pPr>
      <w:r w:rsidRPr="00495448">
        <w:t xml:space="preserve">Return the result of calling the SupportedLocales abstract operation (defined in </w:t>
      </w:r>
      <w:r w:rsidRPr="00495448">
        <w:fldChar w:fldCharType="begin"/>
      </w:r>
      <w:r w:rsidRPr="00495448">
        <w:instrText xml:space="preserve"> REF _Ref202240352 \r \h </w:instrText>
      </w:r>
      <w:r w:rsidRPr="00495448">
        <w:fldChar w:fldCharType="separate"/>
      </w:r>
      <w:r>
        <w:t>9.2.8</w:t>
      </w:r>
      <w:r w:rsidRPr="00495448">
        <w:fldChar w:fldCharType="end"/>
      </w:r>
      <w:r w:rsidRPr="00495448">
        <w:t xml:space="preserve">) with arguments </w:t>
      </w:r>
      <w:r w:rsidRPr="00495448">
        <w:rPr>
          <w:rStyle w:val="Algorithmvariable"/>
        </w:rPr>
        <w:t>availableLocales</w:t>
      </w:r>
      <w:r w:rsidRPr="00495448">
        <w:t xml:space="preserve">, </w:t>
      </w:r>
      <w:r w:rsidRPr="00495448">
        <w:rPr>
          <w:rStyle w:val="Algorithmvariable"/>
        </w:rPr>
        <w:t>requestedLocales</w:t>
      </w:r>
      <w:r w:rsidRPr="00495448">
        <w:t xml:space="preserve">, and </w:t>
      </w:r>
      <w:r w:rsidRPr="00495448">
        <w:rPr>
          <w:rStyle w:val="Algorithmvariable"/>
        </w:rPr>
        <w:t>options</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supportedLocalesOf</w:t>
      </w:r>
      <w:r w:rsidRPr="00495448">
        <w:t xml:space="preserve"> method is </w:t>
      </w:r>
      <w:r w:rsidRPr="00495448">
        <w:rPr>
          <w:rStyle w:val="Algorithmcode"/>
        </w:rPr>
        <w:t>1</w:t>
      </w:r>
      <w:r w:rsidRPr="00495448">
        <w:t>.</w:t>
      </w:r>
    </w:p>
    <w:p w:rsidR="00BB7F36" w:rsidRPr="00495448" w:rsidRDefault="00BB7F36" w:rsidP="00BB7F36">
      <w:pPr>
        <w:pStyle w:val="Heading3"/>
        <w:numPr>
          <w:ilvl w:val="2"/>
          <w:numId w:val="1"/>
        </w:numPr>
        <w:tabs>
          <w:tab w:val="clear" w:pos="720"/>
        </w:tabs>
      </w:pPr>
      <w:bookmarkStart w:id="280" w:name="_Ref191550319"/>
      <w:bookmarkStart w:id="281" w:name="_Ref191550394"/>
      <w:bookmarkStart w:id="282" w:name="_Toc210898704"/>
      <w:bookmarkStart w:id="283" w:name="_Toc337799295"/>
      <w:r w:rsidRPr="00495448">
        <w:t>Internal Properties</w:t>
      </w:r>
      <w:bookmarkEnd w:id="278"/>
      <w:bookmarkEnd w:id="279"/>
      <w:bookmarkEnd w:id="280"/>
      <w:bookmarkEnd w:id="281"/>
      <w:bookmarkEnd w:id="282"/>
      <w:bookmarkEnd w:id="283"/>
    </w:p>
    <w:p w:rsidR="00BB7F36" w:rsidRPr="00495448" w:rsidRDefault="00BB7F36" w:rsidP="00BB7F36">
      <w:pPr>
        <w:rPr>
          <w:rFonts w:ascii="Times" w:hAnsi="Times"/>
          <w:lang w:eastAsia="en-US"/>
        </w:rPr>
      </w:pPr>
      <w:bookmarkStart w:id="284" w:name="_Ref182132553"/>
      <w:r w:rsidRPr="00495448">
        <w:rPr>
          <w:lang w:eastAsia="en-US"/>
        </w:rPr>
        <w:t xml:space="preserve">The value of the [[availableLocales]] internal property is implementation </w:t>
      </w:r>
      <w:r w:rsidRPr="00495448">
        <w:t>defined</w:t>
      </w:r>
      <w:r w:rsidRPr="00495448">
        <w:rPr>
          <w:lang w:eastAsia="en-US"/>
        </w:rPr>
        <w:t xml:space="preserve">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rPr>
          <w:lang w:eastAsia="en-US"/>
        </w:rPr>
        <w:t>.</w:t>
      </w:r>
      <w:bookmarkEnd w:id="284"/>
    </w:p>
    <w:p w:rsidR="00BB7F36" w:rsidRPr="00495448" w:rsidRDefault="00BB7F36" w:rsidP="00BB7F36">
      <w:r w:rsidRPr="00495448">
        <w:t xml:space="preserve">The value of the [[relevantExtensionKeys]] internal property is </w:t>
      </w:r>
      <w:r w:rsidRPr="00495448">
        <w:rPr>
          <w:rStyle w:val="Algorithmcode"/>
        </w:rPr>
        <w:t>["ca", "nu"]</w:t>
      </w:r>
      <w:r w:rsidRPr="00495448">
        <w:t>.</w:t>
      </w:r>
    </w:p>
    <w:p w:rsidR="00BB7F36" w:rsidRPr="00495448" w:rsidRDefault="00BB7F36" w:rsidP="00BB7F36">
      <w:pPr>
        <w:pStyle w:val="Note"/>
      </w:pPr>
      <w:r>
        <w:t>NOTE</w:t>
      </w:r>
      <w:r>
        <w:tab/>
      </w:r>
      <w:r w:rsidRPr="00495448">
        <w:t>Unicode Technical Standard 35 describes three locale extension keys that are relevant to date and time formatting, "ca" for calendar, "tz" for time zone, and implicitly "nu" for the numbering system of the number format used for numbers within the date format. DateTimeFormat, however, requires that the time zone is specified through the timeZone property in the options objects.</w:t>
      </w:r>
    </w:p>
    <w:p w:rsidR="00BB7F36" w:rsidRPr="00495448" w:rsidRDefault="00BB7F36" w:rsidP="00BB7F36">
      <w:pPr>
        <w:rPr>
          <w:rFonts w:ascii="Times" w:hAnsi="Times"/>
          <w:lang w:eastAsia="en-US"/>
        </w:rPr>
      </w:pPr>
      <w:r w:rsidRPr="00495448">
        <w:rPr>
          <w:lang w:eastAsia="en-US"/>
        </w:rPr>
        <w:t xml:space="preserve">The value of the [[localeData]] internal property is implementation </w:t>
      </w:r>
      <w:r w:rsidRPr="00495448">
        <w:t>defined</w:t>
      </w:r>
      <w:r w:rsidRPr="00495448">
        <w:rPr>
          <w:lang w:eastAsia="en-US"/>
        </w:rPr>
        <w:t xml:space="preserve"> within the constraints described in </w:t>
      </w:r>
      <w:r w:rsidRPr="00495448">
        <w:fldChar w:fldCharType="begin"/>
      </w:r>
      <w:r w:rsidRPr="00495448">
        <w:instrText xml:space="preserve"> REF _Ref183361338 \r \h </w:instrText>
      </w:r>
      <w:r w:rsidRPr="00495448">
        <w:fldChar w:fldCharType="separate"/>
      </w:r>
      <w:r>
        <w:t>9.1</w:t>
      </w:r>
      <w:r w:rsidRPr="00495448">
        <w:fldChar w:fldCharType="end"/>
      </w:r>
      <w:r w:rsidRPr="00495448">
        <w:rPr>
          <w:lang w:eastAsia="en-US"/>
        </w:rPr>
        <w:t xml:space="preserve"> and the following additional constraints:</w:t>
      </w:r>
    </w:p>
    <w:p w:rsidR="00BB7F36" w:rsidRPr="00495448" w:rsidRDefault="00BB7F36" w:rsidP="00BB7F36">
      <w:pPr>
        <w:pStyle w:val="ListBullet"/>
        <w:contextualSpacing/>
      </w:pPr>
      <w:r w:rsidRPr="00495448">
        <w:t>The array that is the value of the "nu" property of any locale property of [[localeData]] must not include the values "native", "traditio", or "finance".</w:t>
      </w:r>
    </w:p>
    <w:p w:rsidR="00BB7F36" w:rsidRPr="00495448" w:rsidRDefault="00BB7F36" w:rsidP="00BB7F36">
      <w:pPr>
        <w:pStyle w:val="ListBullet"/>
        <w:contextualSpacing/>
        <w:rPr>
          <w:lang w:eastAsia="en-US"/>
        </w:rPr>
      </w:pPr>
      <w:r w:rsidRPr="00495448">
        <w:rPr>
          <w:lang w:eastAsia="en-US"/>
        </w:rPr>
        <w:t>[[lo</w:t>
      </w:r>
      <w:r>
        <w:rPr>
          <w:lang w:eastAsia="en-US"/>
        </w:rPr>
        <w:t xml:space="preserve">caleData]][locale] must have </w:t>
      </w:r>
      <w:r w:rsidRPr="00495448">
        <w:rPr>
          <w:lang w:eastAsia="en-US"/>
        </w:rPr>
        <w:t xml:space="preserve">hour12 </w:t>
      </w:r>
      <w:r>
        <w:rPr>
          <w:lang w:eastAsia="en-US"/>
        </w:rPr>
        <w:t xml:space="preserve">and </w:t>
      </w:r>
      <w:r w:rsidRPr="006D05F4">
        <w:rPr>
          <w:lang w:eastAsia="en-US"/>
        </w:rPr>
        <w:t xml:space="preserve">hourNo0 </w:t>
      </w:r>
      <w:r>
        <w:rPr>
          <w:lang w:eastAsia="en-US"/>
        </w:rPr>
        <w:t xml:space="preserve">properties with </w:t>
      </w:r>
      <w:r w:rsidRPr="00495448">
        <w:rPr>
          <w:lang w:eastAsia="en-US"/>
        </w:rPr>
        <w:t>Boolean value</w:t>
      </w:r>
      <w:r>
        <w:rPr>
          <w:lang w:eastAsia="en-US"/>
        </w:rPr>
        <w:t>s</w:t>
      </w:r>
      <w:r w:rsidRPr="00495448">
        <w:rPr>
          <w:lang w:eastAsia="en-US"/>
        </w:rPr>
        <w:t xml:space="preserve"> for all locale values.</w:t>
      </w:r>
    </w:p>
    <w:p w:rsidR="00BB7F36" w:rsidRPr="00495448" w:rsidRDefault="00BB7F36" w:rsidP="00BB7F36">
      <w:pPr>
        <w:pStyle w:val="ListBullet"/>
        <w:contextualSpacing/>
        <w:rPr>
          <w:lang w:eastAsia="en-US"/>
        </w:rPr>
      </w:pPr>
      <w:r w:rsidRPr="00495448">
        <w:rPr>
          <w:lang w:eastAsia="en-US"/>
        </w:rPr>
        <w:t xml:space="preserve">[[localeData]][locale] must have a formats property for all locale values. The value of this property must be an array of objects, each of which has a subset of the properties shown in </w:t>
      </w:r>
      <w:r w:rsidRPr="00495448">
        <w:rPr>
          <w:lang w:eastAsia="en-US"/>
        </w:rPr>
        <w:fldChar w:fldCharType="begin"/>
      </w:r>
      <w:r w:rsidRPr="00495448">
        <w:rPr>
          <w:lang w:eastAsia="en-US"/>
        </w:rPr>
        <w:instrText xml:space="preserve"> REF _Ref182134633 \h </w:instrText>
      </w:r>
      <w:r w:rsidRPr="00495448">
        <w:rPr>
          <w:lang w:eastAsia="en-US"/>
        </w:rPr>
      </w:r>
      <w:r w:rsidRPr="00495448">
        <w:rPr>
          <w:lang w:eastAsia="en-US"/>
        </w:rPr>
        <w:fldChar w:fldCharType="separate"/>
      </w:r>
      <w:r w:rsidRPr="00495448">
        <w:t xml:space="preserve">Table </w:t>
      </w:r>
      <w:r>
        <w:rPr>
          <w:noProof/>
        </w:rPr>
        <w:t>3</w:t>
      </w:r>
      <w:r w:rsidRPr="00495448">
        <w:rPr>
          <w:lang w:eastAsia="en-US"/>
        </w:rPr>
        <w:fldChar w:fldCharType="end"/>
      </w:r>
      <w:r w:rsidRPr="00495448">
        <w:rPr>
          <w:lang w:eastAsia="en-US"/>
        </w:rPr>
        <w:t xml:space="preserve">, where each property must have one of the values specified for the property in </w:t>
      </w:r>
      <w:r w:rsidRPr="00495448">
        <w:rPr>
          <w:lang w:eastAsia="en-US"/>
        </w:rPr>
        <w:fldChar w:fldCharType="begin"/>
      </w:r>
      <w:r w:rsidRPr="00495448">
        <w:rPr>
          <w:lang w:eastAsia="en-US"/>
        </w:rPr>
        <w:instrText xml:space="preserve"> REF _Ref182134633 \h </w:instrText>
      </w:r>
      <w:r w:rsidRPr="00495448">
        <w:rPr>
          <w:lang w:eastAsia="en-US"/>
        </w:rPr>
      </w:r>
      <w:r w:rsidRPr="00495448">
        <w:rPr>
          <w:lang w:eastAsia="en-US"/>
        </w:rPr>
        <w:fldChar w:fldCharType="separate"/>
      </w:r>
      <w:r w:rsidRPr="00495448">
        <w:t xml:space="preserve">Table </w:t>
      </w:r>
      <w:r>
        <w:rPr>
          <w:noProof/>
        </w:rPr>
        <w:t>3</w:t>
      </w:r>
      <w:r w:rsidRPr="00495448">
        <w:rPr>
          <w:lang w:eastAsia="en-US"/>
        </w:rPr>
        <w:fldChar w:fldCharType="end"/>
      </w:r>
      <w:r w:rsidRPr="00495448">
        <w:rPr>
          <w:lang w:eastAsia="en-US"/>
        </w:rPr>
        <w:t>. Multiple objects in an array may use the same subset of the properties as long as they have different values for the properties. The following subsets must be available for each locale:</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weekday, year, month, day, hour, minute, second</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weekday, year, month, day</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year, month, day</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year, month</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month, day</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hour, minute, second</w:t>
      </w:r>
    </w:p>
    <w:p w:rsidR="00BB7F36" w:rsidRPr="00495448" w:rsidRDefault="00BB7F36" w:rsidP="00BB7F36">
      <w:pPr>
        <w:pStyle w:val="ListBullet"/>
        <w:tabs>
          <w:tab w:val="clear" w:pos="360"/>
          <w:tab w:val="num" w:pos="720"/>
        </w:tabs>
        <w:ind w:left="720"/>
        <w:contextualSpacing/>
        <w:rPr>
          <w:lang w:eastAsia="en-US"/>
        </w:rPr>
      </w:pPr>
      <w:r w:rsidRPr="00495448">
        <w:rPr>
          <w:lang w:eastAsia="en-US"/>
        </w:rPr>
        <w:t>hour, minute</w:t>
      </w:r>
    </w:p>
    <w:p w:rsidR="00BB7F36" w:rsidRPr="00495448" w:rsidRDefault="00BB7F36" w:rsidP="00BB7F36">
      <w:pPr>
        <w:pStyle w:val="ListBullet"/>
        <w:numPr>
          <w:ilvl w:val="0"/>
          <w:numId w:val="0"/>
        </w:numPr>
        <w:ind w:left="360"/>
      </w:pPr>
      <w:r w:rsidRPr="00495448">
        <w:t>Each of the objects must also have a pattern property, whose value is a String value that contains for each of the date and time format component properties of the object a substring starting with "{", followed by the name of the property, followed by "}".</w:t>
      </w:r>
      <w:r>
        <w:t xml:space="preserve"> If the object has an hour property, it must also have a pattern12 property, whose value is a String value that, in addition to the substrings of the pattern property, contains a substring </w:t>
      </w:r>
      <w:r w:rsidRPr="00495448">
        <w:t>"{</w:t>
      </w:r>
      <w:r>
        <w:t>ampm}</w:t>
      </w:r>
      <w:r w:rsidRPr="00495448">
        <w:t>"</w:t>
      </w:r>
      <w:r>
        <w:t>.</w:t>
      </w:r>
    </w:p>
    <w:p w:rsidR="00BB7F36" w:rsidRPr="00495448" w:rsidRDefault="00BB7F36" w:rsidP="00BB7F36">
      <w:pPr>
        <w:pStyle w:val="Example"/>
        <w:rPr>
          <w:rFonts w:ascii="Times" w:hAnsi="Times"/>
          <w:lang w:eastAsia="en-US"/>
        </w:rPr>
      </w:pPr>
      <w:r w:rsidRPr="00495448">
        <w:rPr>
          <w:lang w:eastAsia="en-US"/>
        </w:rPr>
        <w:t>EXAMPLE</w:t>
      </w:r>
      <w:r w:rsidRPr="00495448">
        <w:rPr>
          <w:lang w:eastAsia="en-US"/>
        </w:rPr>
        <w:tab/>
        <w:t>An implementation might include the following object as part of its English locale data: {</w:t>
      </w:r>
      <w:r w:rsidRPr="00495448">
        <w:t>hour: "numeric",</w:t>
      </w:r>
      <w:r w:rsidRPr="00495448">
        <w:rPr>
          <w:lang w:eastAsia="en-US"/>
        </w:rPr>
        <w:t xml:space="preserve"> minute: "2-digit", second: "2-digit", pattern: "{hour}:{minute}:{second}"</w:t>
      </w:r>
      <w:r>
        <w:rPr>
          <w:lang w:eastAsia="en-US"/>
        </w:rPr>
        <w:t xml:space="preserve">, pattern12: </w:t>
      </w:r>
      <w:r w:rsidRPr="00495448">
        <w:rPr>
          <w:lang w:eastAsia="en-US"/>
        </w:rPr>
        <w:t>"{hour}:{minute}:{second}</w:t>
      </w:r>
      <w:r>
        <w:rPr>
          <w:lang w:eastAsia="en-US"/>
        </w:rPr>
        <w:t xml:space="preserve"> {ampm}</w:t>
      </w:r>
      <w:r w:rsidRPr="00495448">
        <w:rPr>
          <w:lang w:eastAsia="en-US"/>
        </w:rPr>
        <w:t>"}.</w:t>
      </w:r>
    </w:p>
    <w:p w:rsidR="00BB7F36" w:rsidRPr="00495448" w:rsidRDefault="00BB7F36" w:rsidP="00BB7F36">
      <w:pPr>
        <w:pStyle w:val="Note"/>
      </w:pPr>
      <w:bookmarkStart w:id="285" w:name="_Ref182135500"/>
      <w:r>
        <w:t>NOTE</w:t>
      </w:r>
      <w:r>
        <w:tab/>
      </w:r>
      <w:r w:rsidRPr="00495448">
        <w:t xml:space="preserve">It is recommended that implementations use the locale data provided by the Common Locale Data Repository (available at </w:t>
      </w:r>
      <w:hyperlink r:id="rId34" w:history="1">
        <w:r w:rsidRPr="00495448">
          <w:rPr>
            <w:rStyle w:val="Hyperlink"/>
            <w:lang w:val="en-GB"/>
          </w:rPr>
          <w:t>http://cldr.unicode.org/</w:t>
        </w:r>
      </w:hyperlink>
      <w:r w:rsidRPr="00495448">
        <w:t>).</w:t>
      </w:r>
    </w:p>
    <w:p w:rsidR="00BB7F36" w:rsidRPr="00495448" w:rsidRDefault="00BB7F36" w:rsidP="00BB7F36">
      <w:pPr>
        <w:pStyle w:val="Heading2"/>
        <w:numPr>
          <w:ilvl w:val="1"/>
          <w:numId w:val="1"/>
        </w:numPr>
        <w:tabs>
          <w:tab w:val="clear" w:pos="360"/>
        </w:tabs>
      </w:pPr>
      <w:bookmarkStart w:id="286" w:name="_Ref200275743"/>
      <w:bookmarkStart w:id="287" w:name="_Toc210898705"/>
      <w:bookmarkStart w:id="288" w:name="_Toc337799296"/>
      <w:r w:rsidRPr="00495448">
        <w:lastRenderedPageBreak/>
        <w:t>Properties of the Intl.DateTimeFormat Prototype Object</w:t>
      </w:r>
      <w:bookmarkEnd w:id="285"/>
      <w:bookmarkEnd w:id="286"/>
      <w:bookmarkEnd w:id="287"/>
      <w:bookmarkEnd w:id="288"/>
    </w:p>
    <w:p w:rsidR="00BB7F36" w:rsidRPr="00495448" w:rsidRDefault="00BB7F36" w:rsidP="00BB7F36">
      <w:r w:rsidRPr="00495448">
        <w:t xml:space="preserve">The Intl.DateTimeFormat prototype object is itself an Intl.DateTimeFormat instance as specified in </w:t>
      </w:r>
      <w:r w:rsidRPr="00495448">
        <w:fldChar w:fldCharType="begin"/>
      </w:r>
      <w:r w:rsidRPr="00495448">
        <w:instrText xml:space="preserve"> REF _Ref182135579 \r \h </w:instrText>
      </w:r>
      <w:r w:rsidRPr="00495448">
        <w:fldChar w:fldCharType="separate"/>
      </w:r>
      <w:r>
        <w:t>12.4</w:t>
      </w:r>
      <w:r w:rsidRPr="00495448">
        <w:fldChar w:fldCharType="end"/>
      </w:r>
      <w:r w:rsidRPr="00495448">
        <w:t xml:space="preserve">, whose internal properties are set as if it had been constructed by the expression </w:t>
      </w:r>
      <w:r w:rsidRPr="00495448">
        <w:rPr>
          <w:rStyle w:val="Algorithmcode"/>
        </w:rPr>
        <w:t>Intl.DateTimeFormat.call({})</w:t>
      </w:r>
      <w:r w:rsidRPr="00495448">
        <w:t xml:space="preserve"> with the standard built-in values of Intl.DateTimeFormat and Function.prototype.call.</w:t>
      </w:r>
    </w:p>
    <w:p w:rsidR="00BB7F36" w:rsidRPr="00495448" w:rsidRDefault="00BB7F36" w:rsidP="00BB7F36">
      <w:r w:rsidRPr="00495448">
        <w:t xml:space="preserve">In the following descriptions of functions that are properties </w:t>
      </w:r>
      <w:r>
        <w:t xml:space="preserve">or [[Get]] attributes of properties </w:t>
      </w:r>
      <w:r w:rsidRPr="00495448">
        <w:t xml:space="preserve">of the Intl.DateTimeFormat prototype object, the phrase “this DateTimeFormat object” refers to the object that is the this value for the invocation of the function; a </w:t>
      </w:r>
      <w:r w:rsidRPr="00495448">
        <w:rPr>
          <w:rStyle w:val="Algorithmkeyword"/>
        </w:rPr>
        <w:t>TypeError</w:t>
      </w:r>
      <w:r w:rsidRPr="00495448">
        <w:t xml:space="preserve"> exception is thrown if the this value is not an object or an object that does not have an [[initializedDateTimeFormat]] internal property with value </w:t>
      </w:r>
      <w:r w:rsidRPr="00495448">
        <w:rPr>
          <w:rStyle w:val="Algorithmkeyword"/>
        </w:rPr>
        <w:t>true</w:t>
      </w:r>
      <w:r w:rsidRPr="00495448">
        <w:t>.</w:t>
      </w:r>
    </w:p>
    <w:p w:rsidR="00BB7F36" w:rsidRPr="00495448" w:rsidRDefault="00BB7F36" w:rsidP="00BB7F36">
      <w:pPr>
        <w:pStyle w:val="Heading3"/>
        <w:numPr>
          <w:ilvl w:val="2"/>
          <w:numId w:val="1"/>
        </w:numPr>
        <w:tabs>
          <w:tab w:val="clear" w:pos="720"/>
        </w:tabs>
      </w:pPr>
      <w:bookmarkStart w:id="289" w:name="_Toc210898706"/>
      <w:bookmarkStart w:id="290" w:name="_Toc337799297"/>
      <w:r w:rsidRPr="00495448">
        <w:t>Intl.DateTimeFormat.prototype.constructor</w:t>
      </w:r>
      <w:bookmarkEnd w:id="289"/>
      <w:bookmarkEnd w:id="290"/>
      <w:r w:rsidRPr="00495448">
        <w:t xml:space="preserve"> </w:t>
      </w:r>
    </w:p>
    <w:p w:rsidR="00BB7F36" w:rsidRPr="00495448" w:rsidRDefault="00BB7F36" w:rsidP="00BB7F36">
      <w:r w:rsidRPr="00495448">
        <w:t xml:space="preserve">The initial value of </w:t>
      </w:r>
      <w:r w:rsidRPr="00495448">
        <w:rPr>
          <w:rStyle w:val="Algorithmcode"/>
        </w:rPr>
        <w:t>Intl.DateTimeFormat.prototype.constructor</w:t>
      </w:r>
      <w:r w:rsidRPr="00495448">
        <w:t xml:space="preserve"> is the built-in Intl.DateTimeFormat constructor. </w:t>
      </w:r>
    </w:p>
    <w:p w:rsidR="00BB7F36" w:rsidRPr="00495448" w:rsidRDefault="00BB7F36" w:rsidP="00BB7F36">
      <w:pPr>
        <w:pStyle w:val="Heading3"/>
        <w:numPr>
          <w:ilvl w:val="2"/>
          <w:numId w:val="1"/>
        </w:numPr>
        <w:tabs>
          <w:tab w:val="clear" w:pos="720"/>
        </w:tabs>
      </w:pPr>
      <w:bookmarkStart w:id="291" w:name="_Ref190881540"/>
      <w:bookmarkStart w:id="292" w:name="_Ref202023268"/>
      <w:bookmarkStart w:id="293" w:name="_Toc210898707"/>
      <w:bookmarkStart w:id="294" w:name="_Toc337799298"/>
      <w:r w:rsidRPr="00495448">
        <w:t>Intl.DateTimeFormat.prototype.format</w:t>
      </w:r>
      <w:bookmarkEnd w:id="292"/>
      <w:bookmarkEnd w:id="293"/>
      <w:bookmarkEnd w:id="294"/>
    </w:p>
    <w:p w:rsidR="00BB7F36" w:rsidRPr="00495448" w:rsidRDefault="00BB7F36" w:rsidP="00BB7F36">
      <w:r w:rsidRPr="00495448">
        <w:t>This named accessor property returns a function that formats a date according to the effective locale and the formatting options of this DateTimeFormat object.</w:t>
      </w:r>
    </w:p>
    <w:p w:rsidR="00BB7F36" w:rsidRPr="00495448" w:rsidRDefault="00BB7F36" w:rsidP="00BB7F36">
      <w:r w:rsidRPr="00495448">
        <w:t>The value of the [[Get]] attribute is a function that takes the following steps:</w:t>
      </w:r>
    </w:p>
    <w:p w:rsidR="00BB7F36" w:rsidRPr="00495448" w:rsidRDefault="00BB7F36" w:rsidP="00F91DF8">
      <w:pPr>
        <w:pStyle w:val="Algorithm"/>
        <w:numPr>
          <w:ilvl w:val="0"/>
          <w:numId w:val="63"/>
        </w:numPr>
      </w:pPr>
      <w:r w:rsidRPr="00495448">
        <w:t xml:space="preserve">If the [[boundFormat]] internal property of this DateTimeFormat object is </w:t>
      </w:r>
      <w:r w:rsidRPr="00495448">
        <w:rPr>
          <w:rStyle w:val="Algorithmkeyword"/>
        </w:rPr>
        <w:t>undefined</w:t>
      </w:r>
      <w:r w:rsidRPr="00495448">
        <w:t>, then:</w:t>
      </w:r>
    </w:p>
    <w:p w:rsidR="00BB7F36" w:rsidRPr="00495448" w:rsidRDefault="00BB7F36" w:rsidP="00F91DF8">
      <w:pPr>
        <w:pStyle w:val="Algorithm"/>
        <w:numPr>
          <w:ilvl w:val="1"/>
          <w:numId w:val="63"/>
        </w:numPr>
      </w:pPr>
      <w:r w:rsidRPr="00495448">
        <w:t xml:space="preserve">Let </w:t>
      </w:r>
      <w:r w:rsidRPr="00495448">
        <w:rPr>
          <w:rStyle w:val="Algorithmvariable"/>
        </w:rPr>
        <w:t>F</w:t>
      </w:r>
      <w:r w:rsidRPr="00495448">
        <w:t xml:space="preserve"> be a Function object, with internal properties set as specified for built-in functions in ES5, 15, or successor, and the length property set to 0, that takes the argument </w:t>
      </w:r>
      <w:r w:rsidRPr="00495448">
        <w:rPr>
          <w:rStyle w:val="Algorithmvariable"/>
        </w:rPr>
        <w:t>date</w:t>
      </w:r>
      <w:r w:rsidRPr="00495448">
        <w:t xml:space="preserve"> and performs the following steps:</w:t>
      </w:r>
    </w:p>
    <w:p w:rsidR="00BB7F36" w:rsidRPr="00495448" w:rsidRDefault="00BB7F36" w:rsidP="00F91DF8">
      <w:pPr>
        <w:pStyle w:val="Algorithm"/>
        <w:numPr>
          <w:ilvl w:val="2"/>
          <w:numId w:val="63"/>
        </w:numPr>
      </w:pPr>
      <w:r w:rsidRPr="00495448">
        <w:t xml:space="preserve">If </w:t>
      </w:r>
      <w:r w:rsidRPr="00495448">
        <w:rPr>
          <w:rStyle w:val="Algorithmvariable"/>
        </w:rPr>
        <w:t>date</w:t>
      </w:r>
      <w:r w:rsidRPr="00495448">
        <w:t xml:space="preserve"> is not provided or is </w:t>
      </w:r>
      <w:r w:rsidRPr="00495448">
        <w:rPr>
          <w:rStyle w:val="Algorithmkeyword"/>
        </w:rPr>
        <w:t>undefined</w:t>
      </w:r>
      <w:r w:rsidRPr="00495448">
        <w:t xml:space="preserve">, then let </w:t>
      </w:r>
      <w:r w:rsidRPr="00495448">
        <w:rPr>
          <w:rStyle w:val="Algorithmvariable"/>
        </w:rPr>
        <w:t>x</w:t>
      </w:r>
      <w:r w:rsidRPr="00495448">
        <w:t xml:space="preserve"> be the result as if by the expression </w:t>
      </w:r>
      <w:r w:rsidRPr="00495448">
        <w:rPr>
          <w:rStyle w:val="Algorithmcode"/>
        </w:rPr>
        <w:t>Date.now()</w:t>
      </w:r>
      <w:r w:rsidRPr="00495448">
        <w:t xml:space="preserve"> where </w:t>
      </w:r>
      <w:r w:rsidRPr="00495448">
        <w:rPr>
          <w:rStyle w:val="Algorithmcode"/>
        </w:rPr>
        <w:t>Date.now</w:t>
      </w:r>
      <w:r w:rsidRPr="00495448">
        <w:t xml:space="preserve"> is the standard built-in function defined in ES5, 15.9.4.4.</w:t>
      </w:r>
    </w:p>
    <w:p w:rsidR="00BB7F36" w:rsidRPr="00495448" w:rsidRDefault="00BB7F36" w:rsidP="00F91DF8">
      <w:pPr>
        <w:pStyle w:val="Algorithm"/>
        <w:numPr>
          <w:ilvl w:val="2"/>
          <w:numId w:val="63"/>
        </w:numPr>
      </w:pPr>
      <w:r w:rsidRPr="00495448">
        <w:t xml:space="preserve">Else let </w:t>
      </w:r>
      <w:r w:rsidRPr="00495448">
        <w:rPr>
          <w:rStyle w:val="Algorithmvariable"/>
        </w:rPr>
        <w:t>x</w:t>
      </w:r>
      <w:r w:rsidRPr="00495448">
        <w:t xml:space="preserve"> be ToNumber(</w:t>
      </w:r>
      <w:r w:rsidRPr="00495448">
        <w:rPr>
          <w:rStyle w:val="Algorithmvariable"/>
        </w:rPr>
        <w:t>date</w:t>
      </w:r>
      <w:r w:rsidRPr="00495448">
        <w:t>).</w:t>
      </w:r>
    </w:p>
    <w:p w:rsidR="00BB7F36" w:rsidRPr="00495448" w:rsidRDefault="00BB7F36" w:rsidP="00F91DF8">
      <w:pPr>
        <w:pStyle w:val="Algorithm"/>
        <w:numPr>
          <w:ilvl w:val="2"/>
          <w:numId w:val="63"/>
        </w:numPr>
      </w:pPr>
      <w:r w:rsidRPr="00495448">
        <w:t xml:space="preserve">Return the result of calling the FormatDateTime abstract operation (defined below) with arguments </w:t>
      </w:r>
      <w:r w:rsidRPr="00495448">
        <w:rPr>
          <w:rStyle w:val="Algorithmkeyword"/>
        </w:rPr>
        <w:t>this</w:t>
      </w:r>
      <w:r w:rsidRPr="00495448">
        <w:t xml:space="preserve"> and </w:t>
      </w:r>
      <w:r w:rsidRPr="00495448">
        <w:rPr>
          <w:rStyle w:val="Algorithmvariable"/>
        </w:rPr>
        <w:t>x</w:t>
      </w:r>
      <w:r w:rsidRPr="00495448">
        <w:t>.</w:t>
      </w:r>
    </w:p>
    <w:p w:rsidR="00BB7F36" w:rsidRPr="00495448" w:rsidRDefault="00BB7F36" w:rsidP="00F91DF8">
      <w:pPr>
        <w:pStyle w:val="Algorithm"/>
        <w:numPr>
          <w:ilvl w:val="1"/>
          <w:numId w:val="63"/>
        </w:numPr>
      </w:pPr>
      <w:r w:rsidRPr="00495448">
        <w:t xml:space="preserve">Let </w:t>
      </w:r>
      <w:r w:rsidRPr="00495448">
        <w:rPr>
          <w:rStyle w:val="Algorithmvariable"/>
        </w:rPr>
        <w:t>bind</w:t>
      </w:r>
      <w:r w:rsidRPr="00495448">
        <w:t xml:space="preserve"> be the standard built-in function object defined in ES5, 15.3.4.5.</w:t>
      </w:r>
    </w:p>
    <w:p w:rsidR="00BB7F36" w:rsidRPr="00495448" w:rsidRDefault="00BB7F36" w:rsidP="00F91DF8">
      <w:pPr>
        <w:pStyle w:val="Algorithm"/>
        <w:numPr>
          <w:ilvl w:val="1"/>
          <w:numId w:val="63"/>
        </w:numPr>
      </w:pPr>
      <w:r w:rsidRPr="00495448">
        <w:t xml:space="preserve">Let </w:t>
      </w:r>
      <w:r w:rsidRPr="00495448">
        <w:rPr>
          <w:rStyle w:val="Algorithmvariable"/>
        </w:rPr>
        <w:t>bf</w:t>
      </w:r>
      <w:r w:rsidRPr="00495448">
        <w:t xml:space="preserve"> be the result of calling the [[Call]] internal method of </w:t>
      </w:r>
      <w:r w:rsidRPr="00495448">
        <w:rPr>
          <w:rStyle w:val="Algorithmvariable"/>
        </w:rPr>
        <w:t>bind</w:t>
      </w:r>
      <w:r w:rsidRPr="00495448">
        <w:t xml:space="preserve"> with </w:t>
      </w:r>
      <w:r w:rsidRPr="00495448">
        <w:rPr>
          <w:rStyle w:val="Algorithmvariable"/>
        </w:rPr>
        <w:t>F</w:t>
      </w:r>
      <w:r w:rsidRPr="00495448">
        <w:t xml:space="preserve"> as the </w:t>
      </w:r>
      <w:r w:rsidRPr="00495448">
        <w:rPr>
          <w:rStyle w:val="Algorithmkeyword"/>
        </w:rPr>
        <w:t>this</w:t>
      </w:r>
      <w:r w:rsidRPr="00495448">
        <w:t xml:space="preserve"> value and an argument list containing the single item </w:t>
      </w:r>
      <w:r w:rsidRPr="00495448">
        <w:rPr>
          <w:rStyle w:val="Algorithmkeyword"/>
        </w:rPr>
        <w:t>this</w:t>
      </w:r>
      <w:r w:rsidRPr="00495448">
        <w:t>.</w:t>
      </w:r>
    </w:p>
    <w:p w:rsidR="00BB7F36" w:rsidRPr="00495448" w:rsidRDefault="00BB7F36" w:rsidP="00F91DF8">
      <w:pPr>
        <w:pStyle w:val="Algorithm"/>
        <w:numPr>
          <w:ilvl w:val="1"/>
          <w:numId w:val="63"/>
        </w:numPr>
      </w:pPr>
      <w:r w:rsidRPr="00495448">
        <w:t xml:space="preserve">Set the [[boundFormat]] internal property of this DateTimeFormat object to </w:t>
      </w:r>
      <w:r w:rsidRPr="00495448">
        <w:rPr>
          <w:rStyle w:val="Algorithmvariable"/>
        </w:rPr>
        <w:t>bf</w:t>
      </w:r>
      <w:r w:rsidRPr="00495448">
        <w:t>.</w:t>
      </w:r>
    </w:p>
    <w:p w:rsidR="00BB7F36" w:rsidRPr="00495448" w:rsidRDefault="00BB7F36" w:rsidP="00F91DF8">
      <w:pPr>
        <w:pStyle w:val="Algorithm"/>
        <w:numPr>
          <w:ilvl w:val="0"/>
          <w:numId w:val="63"/>
        </w:numPr>
      </w:pPr>
      <w:r w:rsidRPr="00495448">
        <w:t>Return the value of the [[boundFormat]] internal property of this DateTimeFormat object.</w:t>
      </w:r>
    </w:p>
    <w:p w:rsidR="00BB7F36" w:rsidRPr="00495448" w:rsidRDefault="00BB7F36" w:rsidP="00BB7F36">
      <w:pPr>
        <w:pStyle w:val="Note"/>
      </w:pPr>
      <w:r>
        <w:t>NOTE</w:t>
      </w:r>
      <w:r>
        <w:tab/>
      </w:r>
      <w:r w:rsidRPr="00495448">
        <w:t>The function returned by [[Get]] is bound to this DateTimeFormat object so that it can be passed directly to Array.prototype.map or other functions.</w:t>
      </w:r>
    </w:p>
    <w:p w:rsidR="00BB7F36" w:rsidRPr="00495448" w:rsidRDefault="00BB7F36" w:rsidP="00BB7F36">
      <w:r w:rsidRPr="00495448">
        <w:t xml:space="preserve">The value of the [[Set]] attribute is </w:t>
      </w:r>
      <w:r w:rsidRPr="00495448">
        <w:rPr>
          <w:rStyle w:val="Algorithmkeyword"/>
        </w:rPr>
        <w:t>undefined</w:t>
      </w:r>
      <w:r w:rsidRPr="00495448">
        <w:t>.</w:t>
      </w:r>
    </w:p>
    <w:bookmarkEnd w:id="291"/>
    <w:p w:rsidR="00BB7F36" w:rsidRPr="00495448" w:rsidRDefault="00BB7F36" w:rsidP="00BB7F36">
      <w:pPr>
        <w:rPr>
          <w:rFonts w:ascii="Times" w:hAnsi="Times"/>
          <w:lang w:eastAsia="en-US"/>
        </w:rPr>
      </w:pPr>
      <w:r w:rsidRPr="00495448">
        <w:rPr>
          <w:lang w:eastAsia="en-US"/>
        </w:rPr>
        <w:t xml:space="preserve">When the FormatDateTime abstract operation is called with arguments </w:t>
      </w:r>
      <w:r w:rsidRPr="00495448">
        <w:rPr>
          <w:rStyle w:val="Algorithmvariable"/>
        </w:rPr>
        <w:t>dateTimeFormat</w:t>
      </w:r>
      <w:r w:rsidRPr="00495448">
        <w:t xml:space="preserve"> </w:t>
      </w:r>
      <w:r>
        <w:rPr>
          <w:lang w:eastAsia="en-US"/>
        </w:rPr>
        <w:t xml:space="preserve">(which must be </w:t>
      </w:r>
      <w:r w:rsidRPr="00495448">
        <w:rPr>
          <w:lang w:eastAsia="en-US"/>
        </w:rPr>
        <w:t>a</w:t>
      </w:r>
      <w:r>
        <w:rPr>
          <w:lang w:eastAsia="en-US"/>
        </w:rPr>
        <w:t>n object initialized as a</w:t>
      </w:r>
      <w:r w:rsidRPr="00495448">
        <w:rPr>
          <w:lang w:eastAsia="en-US"/>
        </w:rPr>
        <w:t xml:space="preserve"> DateTimeFormat) and </w:t>
      </w:r>
      <w:r w:rsidRPr="00495448">
        <w:rPr>
          <w:rStyle w:val="Algorithmvariable"/>
        </w:rPr>
        <w:t>x</w:t>
      </w:r>
      <w:r w:rsidRPr="00495448">
        <w:rPr>
          <w:lang w:eastAsia="en-US"/>
        </w:rPr>
        <w:t xml:space="preserve"> (which must be a Number value), it returns a String value representing </w:t>
      </w:r>
      <w:r w:rsidRPr="00495448">
        <w:rPr>
          <w:rStyle w:val="Algorithmvariable"/>
        </w:rPr>
        <w:t>x</w:t>
      </w:r>
      <w:r w:rsidRPr="00495448">
        <w:rPr>
          <w:lang w:eastAsia="en-US"/>
        </w:rPr>
        <w:t xml:space="preserve"> (interpreted as a time value as specified in ES5</w:t>
      </w:r>
      <w:r w:rsidRPr="00495448">
        <w:t xml:space="preserve">, 15.9.1.1) </w:t>
      </w:r>
      <w:r w:rsidRPr="00495448">
        <w:rPr>
          <w:lang w:eastAsia="en-US"/>
        </w:rPr>
        <w:t xml:space="preserve">according to the effective locale and the formatting options of </w:t>
      </w:r>
      <w:r w:rsidRPr="00495448">
        <w:rPr>
          <w:rStyle w:val="Algorithmvariable"/>
        </w:rPr>
        <w:t>dateTimeFormat</w:t>
      </w:r>
      <w:r w:rsidRPr="00495448">
        <w:t>.</w:t>
      </w:r>
    </w:p>
    <w:p w:rsidR="00BB7F36" w:rsidRPr="00495448" w:rsidRDefault="00BB7F36" w:rsidP="00F91DF8">
      <w:pPr>
        <w:pStyle w:val="Algorithm"/>
        <w:numPr>
          <w:ilvl w:val="0"/>
          <w:numId w:val="39"/>
        </w:numPr>
      </w:pPr>
      <w:r w:rsidRPr="00495448">
        <w:t xml:space="preserve">If </w:t>
      </w:r>
      <w:r w:rsidRPr="00495448">
        <w:rPr>
          <w:rStyle w:val="Algorithmvariable"/>
        </w:rPr>
        <w:t>x</w:t>
      </w:r>
      <w:r w:rsidRPr="00495448">
        <w:t xml:space="preserve"> is not a finite Number, then throw a </w:t>
      </w:r>
      <w:r w:rsidRPr="00495448">
        <w:rPr>
          <w:rStyle w:val="Algorithmkeyword"/>
        </w:rPr>
        <w:t>RangeError</w:t>
      </w:r>
      <w:r w:rsidRPr="00495448">
        <w:t xml:space="preserve"> exception.</w:t>
      </w:r>
    </w:p>
    <w:p w:rsidR="00BB7F36" w:rsidRPr="00495448" w:rsidRDefault="00BB7F36" w:rsidP="00F91DF8">
      <w:pPr>
        <w:pStyle w:val="Algorithm"/>
        <w:numPr>
          <w:ilvl w:val="0"/>
          <w:numId w:val="39"/>
        </w:numPr>
      </w:pPr>
      <w:r w:rsidRPr="00495448">
        <w:t xml:space="preserve">Let </w:t>
      </w:r>
      <w:r w:rsidRPr="00495448">
        <w:rPr>
          <w:rStyle w:val="Algorithmvariable"/>
        </w:rPr>
        <w:t>locale</w:t>
      </w:r>
      <w:r w:rsidRPr="00495448">
        <w:t xml:space="preserve"> be the value of the [[locale]] internal property of </w:t>
      </w:r>
      <w:r w:rsidRPr="00495448">
        <w:rPr>
          <w:rStyle w:val="Algorithmvariable"/>
        </w:rPr>
        <w:t>dateTimeFormat</w:t>
      </w:r>
      <w:r w:rsidRPr="00495448">
        <w:t>.</w:t>
      </w:r>
    </w:p>
    <w:p w:rsidR="00BB7F36" w:rsidRPr="00495448" w:rsidRDefault="00BB7F36" w:rsidP="00F91DF8">
      <w:pPr>
        <w:pStyle w:val="Algorithm"/>
        <w:numPr>
          <w:ilvl w:val="0"/>
          <w:numId w:val="39"/>
        </w:numPr>
      </w:pPr>
      <w:r w:rsidRPr="00495448">
        <w:t xml:space="preserve">Let </w:t>
      </w:r>
      <w:r w:rsidRPr="00495448">
        <w:rPr>
          <w:rStyle w:val="Algorithmvariable"/>
        </w:rPr>
        <w:t>nf</w:t>
      </w:r>
      <w:r w:rsidRPr="00495448">
        <w:t xml:space="preserve"> be the result of creating a new NumberFormat object as if by the expression </w:t>
      </w:r>
      <w:r w:rsidRPr="00495448">
        <w:rPr>
          <w:rStyle w:val="Algorithmcode"/>
        </w:rPr>
        <w:t>new Intl.NumberFormat([locale], {useGrouping: false})</w:t>
      </w:r>
      <w:r w:rsidRPr="00495448">
        <w:t xml:space="preserve"> where </w:t>
      </w:r>
      <w:r w:rsidRPr="00495448">
        <w:rPr>
          <w:rStyle w:val="Algorithmcode"/>
        </w:rPr>
        <w:t>Intl.NumberFormat</w:t>
      </w:r>
      <w:r w:rsidRPr="00495448">
        <w:t xml:space="preserve"> is the standard built-in constructor defined in </w:t>
      </w:r>
      <w:r w:rsidRPr="00495448">
        <w:fldChar w:fldCharType="begin"/>
      </w:r>
      <w:r w:rsidRPr="00495448">
        <w:instrText xml:space="preserve"> REF _Ref190939847 \r \h </w:instrText>
      </w:r>
      <w:r w:rsidRPr="00495448">
        <w:fldChar w:fldCharType="separate"/>
      </w:r>
      <w:r>
        <w:t>11.1.3</w:t>
      </w:r>
      <w:r w:rsidRPr="00495448">
        <w:fldChar w:fldCharType="end"/>
      </w:r>
      <w:r w:rsidRPr="00495448">
        <w:t>.</w:t>
      </w:r>
    </w:p>
    <w:p w:rsidR="00BB7F36" w:rsidRPr="00495448" w:rsidRDefault="00BB7F36" w:rsidP="00F91DF8">
      <w:pPr>
        <w:pStyle w:val="Algorithm"/>
        <w:numPr>
          <w:ilvl w:val="0"/>
          <w:numId w:val="39"/>
        </w:numPr>
      </w:pPr>
      <w:r w:rsidRPr="00495448">
        <w:t xml:space="preserve">Let </w:t>
      </w:r>
      <w:r w:rsidRPr="00495448">
        <w:rPr>
          <w:rStyle w:val="Algorithmvariable"/>
        </w:rPr>
        <w:t>nf2</w:t>
      </w:r>
      <w:r w:rsidRPr="00495448">
        <w:t xml:space="preserve"> be the result of creating a new NumberFormat object as if by the expression </w:t>
      </w:r>
      <w:r w:rsidRPr="00495448">
        <w:rPr>
          <w:rStyle w:val="Algorithmcode"/>
        </w:rPr>
        <w:t>new Intl.NumberFormat([locale], {minimumIntegerDigits: 2, useGrouping: false})</w:t>
      </w:r>
      <w:r w:rsidRPr="00495448">
        <w:t xml:space="preserve"> where </w:t>
      </w:r>
      <w:r w:rsidRPr="00495448">
        <w:rPr>
          <w:rStyle w:val="Algorithmcode"/>
        </w:rPr>
        <w:t>Intl.NumberFormat</w:t>
      </w:r>
      <w:r w:rsidRPr="00495448">
        <w:t xml:space="preserve"> is the standard built-in constructor defined in </w:t>
      </w:r>
      <w:r w:rsidRPr="00495448">
        <w:fldChar w:fldCharType="begin"/>
      </w:r>
      <w:r w:rsidRPr="00495448">
        <w:instrText xml:space="preserve"> REF _Ref190939847 \r \h </w:instrText>
      </w:r>
      <w:r w:rsidRPr="00495448">
        <w:fldChar w:fldCharType="separate"/>
      </w:r>
      <w:r>
        <w:t>11.1.3</w:t>
      </w:r>
      <w:r w:rsidRPr="00495448">
        <w:fldChar w:fldCharType="end"/>
      </w:r>
      <w:r w:rsidRPr="00495448">
        <w:t>.</w:t>
      </w:r>
    </w:p>
    <w:p w:rsidR="00BB7F36" w:rsidRPr="00495448" w:rsidRDefault="00BB7F36" w:rsidP="00F91DF8">
      <w:pPr>
        <w:pStyle w:val="Algorithm"/>
        <w:numPr>
          <w:ilvl w:val="0"/>
          <w:numId w:val="39"/>
        </w:numPr>
      </w:pPr>
      <w:r w:rsidRPr="00495448">
        <w:lastRenderedPageBreak/>
        <w:t xml:space="preserve">Let </w:t>
      </w:r>
      <w:r w:rsidRPr="00495448">
        <w:rPr>
          <w:rStyle w:val="Algorithmvariable"/>
        </w:rPr>
        <w:t>tm</w:t>
      </w:r>
      <w:r w:rsidRPr="00495448">
        <w:t xml:space="preserve"> be the result of calling the ToLocalTime abstract operation (defined below) with </w:t>
      </w:r>
      <w:r w:rsidRPr="00495448">
        <w:rPr>
          <w:rStyle w:val="Algorithmvariable"/>
        </w:rPr>
        <w:t>x</w:t>
      </w:r>
      <w:r w:rsidRPr="00495448">
        <w:t xml:space="preserve">, the value of the [[calendar]] internal property of </w:t>
      </w:r>
      <w:r w:rsidRPr="00495448">
        <w:rPr>
          <w:rStyle w:val="Algorithmvariable"/>
        </w:rPr>
        <w:t>dateTimeFormat</w:t>
      </w:r>
      <w:r w:rsidRPr="00495448">
        <w:t xml:space="preserve">, and the value of the [[timeZone]] internal property of </w:t>
      </w:r>
      <w:r w:rsidRPr="00495448">
        <w:rPr>
          <w:rStyle w:val="Algorithmvariable"/>
        </w:rPr>
        <w:t>dateTimeFormat</w:t>
      </w:r>
      <w:r w:rsidRPr="00495448">
        <w:t>.</w:t>
      </w:r>
    </w:p>
    <w:p w:rsidR="00BB7F36" w:rsidRPr="00495448" w:rsidRDefault="00BB7F36" w:rsidP="00F91DF8">
      <w:pPr>
        <w:pStyle w:val="Algorithm"/>
        <w:numPr>
          <w:ilvl w:val="0"/>
          <w:numId w:val="39"/>
        </w:numPr>
      </w:pPr>
      <w:r w:rsidRPr="00495448">
        <w:t xml:space="preserve">Let </w:t>
      </w:r>
      <w:r w:rsidRPr="00495448">
        <w:rPr>
          <w:rStyle w:val="Algorithmvariable"/>
        </w:rPr>
        <w:t>result</w:t>
      </w:r>
      <w:r w:rsidRPr="00495448">
        <w:t xml:space="preserve"> be the value of the [[pattern]] internal property of </w:t>
      </w:r>
      <w:r w:rsidRPr="00495448">
        <w:rPr>
          <w:rStyle w:val="Algorithmvariable"/>
        </w:rPr>
        <w:t>dateTimeFormat</w:t>
      </w:r>
      <w:r w:rsidRPr="00495448">
        <w:t>.</w:t>
      </w:r>
    </w:p>
    <w:p w:rsidR="00BB7F36" w:rsidRPr="00495448" w:rsidRDefault="00BB7F36" w:rsidP="00F91DF8">
      <w:pPr>
        <w:pStyle w:val="Algorithm"/>
        <w:numPr>
          <w:ilvl w:val="0"/>
          <w:numId w:val="39"/>
        </w:numPr>
      </w:pPr>
      <w:r w:rsidRPr="00495448">
        <w:t xml:space="preserve">For each row of </w:t>
      </w:r>
      <w:r w:rsidRPr="00495448">
        <w:fldChar w:fldCharType="begin"/>
      </w:r>
      <w:r w:rsidRPr="00495448">
        <w:instrText xml:space="preserve"> REF _Ref182134633 \h </w:instrText>
      </w:r>
      <w:r w:rsidRPr="00495448">
        <w:fldChar w:fldCharType="separate"/>
      </w:r>
      <w:r w:rsidRPr="00495448">
        <w:t xml:space="preserve">Table </w:t>
      </w:r>
      <w:r>
        <w:rPr>
          <w:noProof/>
        </w:rPr>
        <w:t>3</w:t>
      </w:r>
      <w:r w:rsidRPr="00495448">
        <w:fldChar w:fldCharType="end"/>
      </w:r>
      <w:r w:rsidRPr="00495448">
        <w:t>, except the header row, do:</w:t>
      </w:r>
    </w:p>
    <w:p w:rsidR="00BB7F36" w:rsidRPr="00495448" w:rsidRDefault="00BB7F36" w:rsidP="00F91DF8">
      <w:pPr>
        <w:pStyle w:val="Algorithm"/>
        <w:numPr>
          <w:ilvl w:val="1"/>
          <w:numId w:val="39"/>
        </w:numPr>
      </w:pPr>
      <w:r w:rsidRPr="00495448">
        <w:t xml:space="preserve">If </w:t>
      </w:r>
      <w:r w:rsidRPr="00495448">
        <w:rPr>
          <w:rStyle w:val="Algorithmvariable"/>
        </w:rPr>
        <w:t>dateTimeFormat</w:t>
      </w:r>
      <w:r w:rsidRPr="00495448">
        <w:t xml:space="preserve"> has an internal property with the name given in the Property column of the row, then:</w:t>
      </w:r>
    </w:p>
    <w:p w:rsidR="00BB7F36" w:rsidRPr="00495448" w:rsidRDefault="00BB7F36" w:rsidP="00F91DF8">
      <w:pPr>
        <w:pStyle w:val="Algorithm"/>
        <w:numPr>
          <w:ilvl w:val="2"/>
          <w:numId w:val="39"/>
        </w:numPr>
      </w:pPr>
      <w:r w:rsidRPr="00495448">
        <w:t xml:space="preserve">Let </w:t>
      </w:r>
      <w:r w:rsidRPr="00495448">
        <w:rPr>
          <w:rStyle w:val="Algorithmvariable"/>
        </w:rPr>
        <w:t>p</w:t>
      </w:r>
      <w:r w:rsidRPr="00495448">
        <w:t xml:space="preserve"> be the name given in the Property column of the row.</w:t>
      </w:r>
    </w:p>
    <w:p w:rsidR="00BB7F36" w:rsidRPr="00495448" w:rsidRDefault="00BB7F36" w:rsidP="00F91DF8">
      <w:pPr>
        <w:pStyle w:val="Algorithm"/>
        <w:numPr>
          <w:ilvl w:val="2"/>
          <w:numId w:val="39"/>
        </w:numPr>
      </w:pPr>
      <w:r w:rsidRPr="00495448">
        <w:t xml:space="preserve">Let </w:t>
      </w:r>
      <w:r w:rsidRPr="00495448">
        <w:rPr>
          <w:rStyle w:val="Algorithmvariable"/>
        </w:rPr>
        <w:t>f</w:t>
      </w:r>
      <w:r w:rsidRPr="00495448">
        <w:t xml:space="preserve"> be the value of the [[&lt;</w:t>
      </w:r>
      <w:r w:rsidRPr="00495448">
        <w:rPr>
          <w:rStyle w:val="Algorithmvariable"/>
        </w:rPr>
        <w:t>p</w:t>
      </w:r>
      <w:r w:rsidRPr="00495448">
        <w:t xml:space="preserve">&gt;]] internal property of </w:t>
      </w:r>
      <w:r w:rsidRPr="00495448">
        <w:rPr>
          <w:rStyle w:val="Algorithmvariable"/>
        </w:rPr>
        <w:t>dateTimeFormat</w:t>
      </w:r>
      <w:r w:rsidRPr="00495448">
        <w:t>.</w:t>
      </w:r>
    </w:p>
    <w:p w:rsidR="00BB7F36" w:rsidRDefault="00BB7F36" w:rsidP="00F91DF8">
      <w:pPr>
        <w:pStyle w:val="Algorithm"/>
        <w:numPr>
          <w:ilvl w:val="2"/>
          <w:numId w:val="39"/>
        </w:numPr>
      </w:pPr>
      <w:r w:rsidRPr="00495448">
        <w:t xml:space="preserve">Let </w:t>
      </w:r>
      <w:r w:rsidRPr="00495448">
        <w:rPr>
          <w:rStyle w:val="Algorithmvariable"/>
        </w:rPr>
        <w:t>v</w:t>
      </w:r>
      <w:r w:rsidRPr="00495448">
        <w:t xml:space="preserve"> be the value of </w:t>
      </w:r>
      <w:r w:rsidRPr="00495448">
        <w:rPr>
          <w:rStyle w:val="Algorithmvariable"/>
        </w:rPr>
        <w:t>tm</w:t>
      </w:r>
      <w:r w:rsidRPr="00495448">
        <w:t>.[[&lt;</w:t>
      </w:r>
      <w:r w:rsidRPr="00495448">
        <w:rPr>
          <w:rStyle w:val="Algorithmvariable"/>
        </w:rPr>
        <w:t>p</w:t>
      </w:r>
      <w:r w:rsidRPr="00495448">
        <w:t>&gt;]].</w:t>
      </w:r>
    </w:p>
    <w:p w:rsidR="00BB7F36" w:rsidRPr="00495448" w:rsidRDefault="00BB7F36" w:rsidP="00F91DF8">
      <w:pPr>
        <w:pStyle w:val="Algorithm"/>
        <w:numPr>
          <w:ilvl w:val="2"/>
          <w:numId w:val="39"/>
        </w:numPr>
      </w:pPr>
      <w:r>
        <w:t xml:space="preserve">If </w:t>
      </w:r>
      <w:r w:rsidRPr="008334EC">
        <w:rPr>
          <w:rStyle w:val="Algorithmvariable"/>
        </w:rPr>
        <w:t>p</w:t>
      </w:r>
      <w:r>
        <w:t xml:space="preserve"> is </w:t>
      </w:r>
      <w:r w:rsidRPr="00495448">
        <w:rPr>
          <w:rStyle w:val="Algorithmcode"/>
        </w:rPr>
        <w:t>"</w:t>
      </w:r>
      <w:r>
        <w:rPr>
          <w:rStyle w:val="Algorithmcode"/>
        </w:rPr>
        <w:t>year</w:t>
      </w:r>
      <w:r w:rsidRPr="00495448">
        <w:rPr>
          <w:rStyle w:val="Algorithmcode"/>
        </w:rPr>
        <w:t>"</w:t>
      </w:r>
      <w:r>
        <w:t xml:space="preserve"> and </w:t>
      </w:r>
      <w:r w:rsidRPr="008334EC">
        <w:rPr>
          <w:rStyle w:val="Algorithmvariable"/>
        </w:rPr>
        <w:t>v</w:t>
      </w:r>
      <w:r>
        <w:t xml:space="preserve"> ≤ 0, then let </w:t>
      </w:r>
      <w:r w:rsidRPr="008334EC">
        <w:rPr>
          <w:rStyle w:val="Algorithmvariable"/>
        </w:rPr>
        <w:t>v</w:t>
      </w:r>
      <w:r>
        <w:t xml:space="preserve"> be 1 - </w:t>
      </w:r>
      <w:r w:rsidRPr="008334EC">
        <w:rPr>
          <w:rStyle w:val="Algorithmvariable"/>
        </w:rPr>
        <w:t>v</w:t>
      </w:r>
      <w:r>
        <w:t>.</w:t>
      </w:r>
    </w:p>
    <w:p w:rsidR="00BB7F36" w:rsidRDefault="00BB7F36" w:rsidP="00F91DF8">
      <w:pPr>
        <w:pStyle w:val="Algorithm"/>
        <w:numPr>
          <w:ilvl w:val="2"/>
          <w:numId w:val="39"/>
        </w:numPr>
      </w:pPr>
      <w:r w:rsidRPr="00495448">
        <w:t xml:space="preserve">If </w:t>
      </w:r>
      <w:r w:rsidRPr="00495448">
        <w:rPr>
          <w:rStyle w:val="Algorithmvariable"/>
        </w:rPr>
        <w:t>p</w:t>
      </w:r>
      <w:r w:rsidRPr="00495448">
        <w:t xml:space="preserve"> is </w:t>
      </w:r>
      <w:r w:rsidRPr="00495448">
        <w:rPr>
          <w:rStyle w:val="Algorithmcode"/>
        </w:rPr>
        <w:t>"month"</w:t>
      </w:r>
      <w:r w:rsidRPr="00495448">
        <w:t xml:space="preserve">, then increase </w:t>
      </w:r>
      <w:r w:rsidRPr="00495448">
        <w:rPr>
          <w:rStyle w:val="Algorithmvariable"/>
        </w:rPr>
        <w:t>v</w:t>
      </w:r>
      <w:r w:rsidRPr="00495448">
        <w:t xml:space="preserve"> by 1.</w:t>
      </w:r>
    </w:p>
    <w:p w:rsidR="00BB7F36" w:rsidRDefault="00BB7F36" w:rsidP="00F91DF8">
      <w:pPr>
        <w:pStyle w:val="Algorithm"/>
        <w:numPr>
          <w:ilvl w:val="2"/>
          <w:numId w:val="39"/>
        </w:numPr>
      </w:pPr>
      <w:r>
        <w:t xml:space="preserve">If </w:t>
      </w:r>
      <w:r w:rsidRPr="00B50F64">
        <w:rPr>
          <w:rStyle w:val="Algorithmvariable"/>
        </w:rPr>
        <w:t>p</w:t>
      </w:r>
      <w:r>
        <w:t xml:space="preserve"> is </w:t>
      </w:r>
      <w:r w:rsidRPr="00495448">
        <w:rPr>
          <w:rStyle w:val="Algorithmcode"/>
        </w:rPr>
        <w:t>"</w:t>
      </w:r>
      <w:r>
        <w:rPr>
          <w:rStyle w:val="Algorithmcode"/>
        </w:rPr>
        <w:t>hour</w:t>
      </w:r>
      <w:r w:rsidRPr="00495448">
        <w:rPr>
          <w:rStyle w:val="Algorithmcode"/>
        </w:rPr>
        <w:t>"</w:t>
      </w:r>
      <w:r>
        <w:t xml:space="preserve"> and the value of the [[hour12]] internal property of </w:t>
      </w:r>
      <w:r w:rsidRPr="00B50F64">
        <w:rPr>
          <w:rStyle w:val="Algorithmvariable"/>
        </w:rPr>
        <w:t>dateTimeFormat</w:t>
      </w:r>
      <w:r>
        <w:t xml:space="preserve"> is </w:t>
      </w:r>
      <w:r w:rsidRPr="00B50F64">
        <w:rPr>
          <w:rStyle w:val="Algorithmkeyword"/>
        </w:rPr>
        <w:t>true</w:t>
      </w:r>
      <w:r>
        <w:t>, then</w:t>
      </w:r>
    </w:p>
    <w:p w:rsidR="00BB7F36" w:rsidRDefault="00BB7F36" w:rsidP="00F91DF8">
      <w:pPr>
        <w:pStyle w:val="Algorithm"/>
        <w:numPr>
          <w:ilvl w:val="3"/>
          <w:numId w:val="39"/>
        </w:numPr>
      </w:pPr>
      <w:r>
        <w:t xml:space="preserve">Let </w:t>
      </w:r>
      <w:r w:rsidRPr="00B50F64">
        <w:rPr>
          <w:rStyle w:val="Algorithmvariable"/>
        </w:rPr>
        <w:t>v</w:t>
      </w:r>
      <w:r>
        <w:t xml:space="preserve"> be </w:t>
      </w:r>
      <w:r w:rsidRPr="00B50F64">
        <w:rPr>
          <w:rStyle w:val="Algorithmvariable"/>
        </w:rPr>
        <w:t>v</w:t>
      </w:r>
      <w:r>
        <w:t xml:space="preserve"> modulo 12.</w:t>
      </w:r>
    </w:p>
    <w:p w:rsidR="00BB7F36" w:rsidRDefault="00BB7F36" w:rsidP="00F91DF8">
      <w:pPr>
        <w:pStyle w:val="Algorithm"/>
        <w:numPr>
          <w:ilvl w:val="3"/>
          <w:numId w:val="39"/>
        </w:numPr>
      </w:pPr>
      <w:r>
        <w:t xml:space="preserve">If </w:t>
      </w:r>
      <w:r w:rsidRPr="00244C64">
        <w:rPr>
          <w:rStyle w:val="Algorithmvariable"/>
        </w:rPr>
        <w:t>v</w:t>
      </w:r>
      <w:r>
        <w:t xml:space="preserve"> is equal to the value of </w:t>
      </w:r>
      <w:r w:rsidRPr="00495448">
        <w:rPr>
          <w:rStyle w:val="Algorithmvariable"/>
        </w:rPr>
        <w:t>tm</w:t>
      </w:r>
      <w:r w:rsidRPr="00495448">
        <w:t>.[[&lt;</w:t>
      </w:r>
      <w:r w:rsidRPr="00495448">
        <w:rPr>
          <w:rStyle w:val="Algorithmvariable"/>
        </w:rPr>
        <w:t>p</w:t>
      </w:r>
      <w:r w:rsidRPr="00495448">
        <w:t>&gt;]]</w:t>
      </w:r>
      <w:r>
        <w:t xml:space="preserve">, then let </w:t>
      </w:r>
      <w:r w:rsidRPr="00244C64">
        <w:rPr>
          <w:rStyle w:val="Algorithmvariable"/>
        </w:rPr>
        <w:t>pm</w:t>
      </w:r>
      <w:r>
        <w:t xml:space="preserve"> be </w:t>
      </w:r>
      <w:r w:rsidRPr="00244C64">
        <w:rPr>
          <w:rStyle w:val="Algorithmkeyword"/>
        </w:rPr>
        <w:t>false</w:t>
      </w:r>
      <w:r>
        <w:t xml:space="preserve">; else let </w:t>
      </w:r>
      <w:r w:rsidRPr="00244C64">
        <w:rPr>
          <w:rStyle w:val="Algorithmvariable"/>
        </w:rPr>
        <w:t>pm</w:t>
      </w:r>
      <w:r>
        <w:t xml:space="preserve"> be </w:t>
      </w:r>
      <w:r w:rsidRPr="00244C64">
        <w:rPr>
          <w:rStyle w:val="Algorithmkeyword"/>
        </w:rPr>
        <w:t>true</w:t>
      </w:r>
      <w:r>
        <w:t>.</w:t>
      </w:r>
    </w:p>
    <w:p w:rsidR="00BB7F36" w:rsidRPr="00495448" w:rsidRDefault="00BB7F36" w:rsidP="00F91DF8">
      <w:pPr>
        <w:pStyle w:val="Algorithm"/>
        <w:numPr>
          <w:ilvl w:val="3"/>
          <w:numId w:val="39"/>
        </w:numPr>
      </w:pPr>
      <w:r>
        <w:t xml:space="preserve">If </w:t>
      </w:r>
      <w:r w:rsidRPr="001D4E9C">
        <w:rPr>
          <w:rStyle w:val="Algorithmvariable"/>
        </w:rPr>
        <w:t>v</w:t>
      </w:r>
      <w:r>
        <w:t xml:space="preserve"> is 0 and the value of the [[</w:t>
      </w:r>
      <w:r w:rsidRPr="006D05F4">
        <w:t>hourNo0</w:t>
      </w:r>
      <w:r>
        <w:t xml:space="preserve">]] internal property of </w:t>
      </w:r>
      <w:r w:rsidRPr="00B50F64">
        <w:rPr>
          <w:rStyle w:val="Algorithmvariable"/>
        </w:rPr>
        <w:t>dateTimeFormat</w:t>
      </w:r>
      <w:r>
        <w:t xml:space="preserve"> is </w:t>
      </w:r>
      <w:r w:rsidRPr="00B50F64">
        <w:rPr>
          <w:rStyle w:val="Algorithmkeyword"/>
        </w:rPr>
        <w:t>true</w:t>
      </w:r>
      <w:r>
        <w:t xml:space="preserve">, then let </w:t>
      </w:r>
      <w:r w:rsidRPr="001D4E9C">
        <w:rPr>
          <w:rStyle w:val="Algorithmvariable"/>
        </w:rPr>
        <w:t>v</w:t>
      </w:r>
      <w:r>
        <w:t xml:space="preserve"> be 12.</w:t>
      </w:r>
    </w:p>
    <w:p w:rsidR="00BB7F36" w:rsidRPr="00495448" w:rsidRDefault="00BB7F36" w:rsidP="00F91DF8">
      <w:pPr>
        <w:pStyle w:val="Algorithm"/>
        <w:numPr>
          <w:ilvl w:val="2"/>
          <w:numId w:val="39"/>
        </w:numPr>
      </w:pPr>
      <w:r w:rsidRPr="00495448">
        <w:t xml:space="preserve">If </w:t>
      </w:r>
      <w:r w:rsidRPr="00495448">
        <w:rPr>
          <w:rStyle w:val="Algorithmvariable"/>
        </w:rPr>
        <w:t>f</w:t>
      </w:r>
      <w:r w:rsidRPr="00495448">
        <w:t xml:space="preserve"> is </w:t>
      </w:r>
      <w:r w:rsidRPr="00495448">
        <w:rPr>
          <w:rStyle w:val="Algorithmcode"/>
        </w:rPr>
        <w:t>"numeric"</w:t>
      </w:r>
      <w:r w:rsidRPr="00495448">
        <w:t>, then</w:t>
      </w:r>
    </w:p>
    <w:p w:rsidR="00BB7F36" w:rsidRPr="00495448" w:rsidRDefault="00BB7F36" w:rsidP="00F91DF8">
      <w:pPr>
        <w:pStyle w:val="Algorithm"/>
        <w:numPr>
          <w:ilvl w:val="3"/>
          <w:numId w:val="39"/>
        </w:numPr>
      </w:pPr>
      <w:r w:rsidRPr="00495448">
        <w:t xml:space="preserve">Let </w:t>
      </w:r>
      <w:r w:rsidRPr="00495448">
        <w:rPr>
          <w:rStyle w:val="Algorithmvariable"/>
        </w:rPr>
        <w:t>fv</w:t>
      </w:r>
      <w:r w:rsidRPr="00495448">
        <w:t xml:space="preserve"> be the result of calling the FormatNumber abstract operation (defined in </w:t>
      </w:r>
      <w:r w:rsidRPr="00495448">
        <w:fldChar w:fldCharType="begin"/>
      </w:r>
      <w:r w:rsidRPr="00495448">
        <w:instrText xml:space="preserve"> REF _Ref200460064 \r \h </w:instrText>
      </w:r>
      <w:r w:rsidRPr="00495448">
        <w:fldChar w:fldCharType="separate"/>
      </w:r>
      <w:r>
        <w:t>11.3.2</w:t>
      </w:r>
      <w:r w:rsidRPr="00495448">
        <w:fldChar w:fldCharType="end"/>
      </w:r>
      <w:r w:rsidRPr="00495448">
        <w:t xml:space="preserve">) with arguments </w:t>
      </w:r>
      <w:r w:rsidRPr="00495448">
        <w:rPr>
          <w:rStyle w:val="Algorithmvariable"/>
        </w:rPr>
        <w:t>nf</w:t>
      </w:r>
      <w:r w:rsidRPr="00495448">
        <w:t xml:space="preserve"> and </w:t>
      </w:r>
      <w:r w:rsidRPr="00495448">
        <w:rPr>
          <w:rStyle w:val="Algorithmvariable"/>
        </w:rPr>
        <w:t>v</w:t>
      </w:r>
      <w:r w:rsidRPr="00495448">
        <w:t>.</w:t>
      </w:r>
    </w:p>
    <w:p w:rsidR="00BB7F36" w:rsidRPr="00495448" w:rsidRDefault="00BB7F36" w:rsidP="00F91DF8">
      <w:pPr>
        <w:pStyle w:val="Algorithm"/>
        <w:numPr>
          <w:ilvl w:val="2"/>
          <w:numId w:val="39"/>
        </w:numPr>
      </w:pPr>
      <w:r w:rsidRPr="00495448">
        <w:t xml:space="preserve">Else if </w:t>
      </w:r>
      <w:r w:rsidRPr="00495448">
        <w:rPr>
          <w:rStyle w:val="Algorithmvariable"/>
        </w:rPr>
        <w:t>f</w:t>
      </w:r>
      <w:r w:rsidRPr="00495448">
        <w:t xml:space="preserve"> is </w:t>
      </w:r>
      <w:r w:rsidRPr="00495448">
        <w:rPr>
          <w:rStyle w:val="Algorithmcode"/>
        </w:rPr>
        <w:t>"2-digit"</w:t>
      </w:r>
      <w:r w:rsidRPr="00495448">
        <w:t>, then</w:t>
      </w:r>
    </w:p>
    <w:p w:rsidR="00BB7F36" w:rsidRPr="00495448" w:rsidRDefault="00BB7F36" w:rsidP="00F91DF8">
      <w:pPr>
        <w:pStyle w:val="Algorithm"/>
        <w:numPr>
          <w:ilvl w:val="3"/>
          <w:numId w:val="39"/>
        </w:numPr>
      </w:pPr>
      <w:r w:rsidRPr="00495448">
        <w:t xml:space="preserve">Let </w:t>
      </w:r>
      <w:r w:rsidRPr="00495448">
        <w:rPr>
          <w:rStyle w:val="Algorithmvariable"/>
        </w:rPr>
        <w:t>fv</w:t>
      </w:r>
      <w:r w:rsidRPr="00495448">
        <w:t xml:space="preserve"> be the result of calling the FormatNumber abstract operation with arguments </w:t>
      </w:r>
      <w:r w:rsidRPr="00495448">
        <w:rPr>
          <w:rStyle w:val="Algorithmvariable"/>
        </w:rPr>
        <w:t>nf2</w:t>
      </w:r>
      <w:r w:rsidRPr="00495448">
        <w:t xml:space="preserve"> and </w:t>
      </w:r>
      <w:r w:rsidRPr="00495448">
        <w:rPr>
          <w:rStyle w:val="Algorithmvariable"/>
        </w:rPr>
        <w:t>v</w:t>
      </w:r>
      <w:r w:rsidRPr="00495448">
        <w:t>.</w:t>
      </w:r>
    </w:p>
    <w:p w:rsidR="00BB7F36" w:rsidRPr="00495448" w:rsidRDefault="00BB7F36" w:rsidP="00F91DF8">
      <w:pPr>
        <w:pStyle w:val="Algorithm"/>
        <w:numPr>
          <w:ilvl w:val="3"/>
          <w:numId w:val="39"/>
        </w:numPr>
      </w:pPr>
      <w:r w:rsidRPr="00495448">
        <w:t xml:space="preserve">If the length of </w:t>
      </w:r>
      <w:r w:rsidRPr="00495448">
        <w:rPr>
          <w:rStyle w:val="Algorithmvariable"/>
        </w:rPr>
        <w:t>fv</w:t>
      </w:r>
      <w:r w:rsidRPr="00495448">
        <w:t xml:space="preserve"> is greater than 2, let </w:t>
      </w:r>
      <w:r w:rsidRPr="00495448">
        <w:rPr>
          <w:rStyle w:val="Algorithmvariable"/>
        </w:rPr>
        <w:t>fv</w:t>
      </w:r>
      <w:r w:rsidRPr="00495448">
        <w:t xml:space="preserve"> be the substring of </w:t>
      </w:r>
      <w:r w:rsidRPr="00495448">
        <w:rPr>
          <w:rStyle w:val="Algorithmvariable"/>
        </w:rPr>
        <w:t>fv</w:t>
      </w:r>
      <w:r w:rsidRPr="00495448">
        <w:t xml:space="preserve"> containing the last two characters.</w:t>
      </w:r>
    </w:p>
    <w:p w:rsidR="00BB7F36" w:rsidRPr="00495448" w:rsidRDefault="00BB7F36" w:rsidP="00F91DF8">
      <w:pPr>
        <w:pStyle w:val="Algorithm"/>
        <w:numPr>
          <w:ilvl w:val="2"/>
          <w:numId w:val="39"/>
        </w:numPr>
      </w:pPr>
      <w:r w:rsidRPr="00495448">
        <w:t xml:space="preserve">Else if </w:t>
      </w:r>
      <w:r w:rsidRPr="00495448">
        <w:rPr>
          <w:rStyle w:val="Algorithmvariable"/>
        </w:rPr>
        <w:t>f</w:t>
      </w:r>
      <w:r w:rsidRPr="00495448">
        <w:t xml:space="preserve"> is </w:t>
      </w:r>
      <w:r w:rsidRPr="00495448">
        <w:rPr>
          <w:rStyle w:val="Algorithmcode"/>
        </w:rPr>
        <w:t>"narrow"</w:t>
      </w:r>
      <w:r w:rsidRPr="00495448">
        <w:t xml:space="preserve">, </w:t>
      </w:r>
      <w:r w:rsidRPr="00495448">
        <w:rPr>
          <w:rStyle w:val="Algorithmcode"/>
        </w:rPr>
        <w:t>"short"</w:t>
      </w:r>
      <w:r w:rsidRPr="00495448">
        <w:t xml:space="preserve">, or </w:t>
      </w:r>
      <w:r w:rsidRPr="00495448">
        <w:rPr>
          <w:rStyle w:val="Algorithmcode"/>
        </w:rPr>
        <w:t>"long"</w:t>
      </w:r>
      <w:r w:rsidRPr="00495448">
        <w:t xml:space="preserve">, then let </w:t>
      </w:r>
      <w:r w:rsidRPr="00495448">
        <w:rPr>
          <w:rStyle w:val="Algorithmvariable"/>
        </w:rPr>
        <w:t>fv</w:t>
      </w:r>
      <w:r w:rsidRPr="00495448">
        <w:t xml:space="preserve"> be a String value representing </w:t>
      </w:r>
      <w:r w:rsidRPr="00495448">
        <w:rPr>
          <w:rStyle w:val="Algorithmvariable"/>
        </w:rPr>
        <w:t>f</w:t>
      </w:r>
      <w:r w:rsidRPr="00495448">
        <w:t xml:space="preserve"> in the desired form; the String value depends upon the implementation and the effective locale and calendar of </w:t>
      </w:r>
      <w:r w:rsidRPr="00495448">
        <w:rPr>
          <w:rStyle w:val="Algorithmvariable"/>
        </w:rPr>
        <w:t>dateTimeFormat</w:t>
      </w:r>
      <w:r w:rsidRPr="00495448">
        <w:t xml:space="preserve">. If </w:t>
      </w:r>
      <w:r w:rsidRPr="00495448">
        <w:rPr>
          <w:rStyle w:val="Algorithmvariable"/>
        </w:rPr>
        <w:t>p</w:t>
      </w:r>
      <w:r w:rsidRPr="00495448">
        <w:t xml:space="preserve"> is </w:t>
      </w:r>
      <w:r w:rsidRPr="00495448">
        <w:rPr>
          <w:rStyle w:val="Algorithmcode"/>
        </w:rPr>
        <w:t>"month"</w:t>
      </w:r>
      <w:r w:rsidRPr="00495448">
        <w:t xml:space="preserve">, then the String value may also depend on whether </w:t>
      </w:r>
      <w:r w:rsidRPr="00495448">
        <w:rPr>
          <w:rStyle w:val="Algorithmvariable"/>
        </w:rPr>
        <w:t>dateTimeFormat</w:t>
      </w:r>
      <w:r w:rsidRPr="00495448">
        <w:t xml:space="preserve"> has a [[day]] internal property. If </w:t>
      </w:r>
      <w:r w:rsidRPr="00495448">
        <w:rPr>
          <w:rStyle w:val="Algorithmvariable"/>
        </w:rPr>
        <w:t>p</w:t>
      </w:r>
      <w:r w:rsidRPr="00495448">
        <w:t xml:space="preserve"> is </w:t>
      </w:r>
      <w:r w:rsidRPr="00495448">
        <w:rPr>
          <w:rStyle w:val="Algorithmcode"/>
        </w:rPr>
        <w:t>"timeZoneName"</w:t>
      </w:r>
      <w:r w:rsidRPr="00495448">
        <w:t>, then the String value may also depend on the value of the [[</w:t>
      </w:r>
      <w:r>
        <w:t>in</w:t>
      </w:r>
      <w:r w:rsidRPr="00495448">
        <w:t xml:space="preserve">DST]] field of </w:t>
      </w:r>
      <w:r w:rsidRPr="00495448">
        <w:rPr>
          <w:rStyle w:val="Algorithmvariable"/>
        </w:rPr>
        <w:t>tm</w:t>
      </w:r>
      <w:r w:rsidRPr="00495448">
        <w:t>.</w:t>
      </w:r>
    </w:p>
    <w:p w:rsidR="00BB7F36" w:rsidRDefault="00BB7F36" w:rsidP="00F91DF8">
      <w:pPr>
        <w:pStyle w:val="Algorithm"/>
        <w:numPr>
          <w:ilvl w:val="2"/>
          <w:numId w:val="39"/>
        </w:numPr>
      </w:pPr>
      <w:r w:rsidRPr="00495448">
        <w:t xml:space="preserve">Replace the substring of </w:t>
      </w:r>
      <w:r w:rsidRPr="00495448">
        <w:rPr>
          <w:rStyle w:val="Algorithmvariable"/>
        </w:rPr>
        <w:t>result</w:t>
      </w:r>
      <w:r w:rsidRPr="00495448">
        <w:t xml:space="preserve"> that consists of </w:t>
      </w:r>
      <w:r w:rsidRPr="00495448">
        <w:rPr>
          <w:rStyle w:val="Algorithmcode"/>
        </w:rPr>
        <w:t>"{"</w:t>
      </w:r>
      <w:r w:rsidRPr="00495448">
        <w:t xml:space="preserve">, </w:t>
      </w:r>
      <w:r w:rsidRPr="00495448">
        <w:rPr>
          <w:rStyle w:val="Algorithmvariable"/>
        </w:rPr>
        <w:t>p</w:t>
      </w:r>
      <w:r w:rsidRPr="00495448">
        <w:t xml:space="preserve">, and </w:t>
      </w:r>
      <w:r w:rsidRPr="00495448">
        <w:rPr>
          <w:rStyle w:val="Algorithmcode"/>
        </w:rPr>
        <w:t>"}"</w:t>
      </w:r>
      <w:r w:rsidRPr="00495448">
        <w:t xml:space="preserve">, with </w:t>
      </w:r>
      <w:r w:rsidRPr="00495448">
        <w:rPr>
          <w:rStyle w:val="Algorithmvariable"/>
        </w:rPr>
        <w:t>fv</w:t>
      </w:r>
      <w:r w:rsidRPr="00495448">
        <w:t>.</w:t>
      </w:r>
    </w:p>
    <w:p w:rsidR="00BB7F36" w:rsidRDefault="00BB7F36" w:rsidP="00F91DF8">
      <w:pPr>
        <w:pStyle w:val="Algorithm"/>
        <w:numPr>
          <w:ilvl w:val="0"/>
          <w:numId w:val="39"/>
        </w:numPr>
      </w:pPr>
      <w:r>
        <w:t xml:space="preserve">If </w:t>
      </w:r>
      <w:r w:rsidRPr="00495448">
        <w:rPr>
          <w:rStyle w:val="Algorithmvariable"/>
        </w:rPr>
        <w:t>dateTimeFormat</w:t>
      </w:r>
      <w:r w:rsidRPr="00495448">
        <w:t xml:space="preserve"> has an internal property </w:t>
      </w:r>
      <w:r>
        <w:t xml:space="preserve">[[hour12]] whose value is </w:t>
      </w:r>
      <w:r w:rsidRPr="00571D3C">
        <w:rPr>
          <w:rStyle w:val="Algorithmkeyword"/>
        </w:rPr>
        <w:t>true</w:t>
      </w:r>
      <w:r>
        <w:t>, then</w:t>
      </w:r>
    </w:p>
    <w:p w:rsidR="00BB7F36" w:rsidRDefault="00BB7F36" w:rsidP="00F91DF8">
      <w:pPr>
        <w:pStyle w:val="Algorithm"/>
        <w:numPr>
          <w:ilvl w:val="1"/>
          <w:numId w:val="39"/>
        </w:numPr>
      </w:pPr>
      <w:r>
        <w:t xml:space="preserve">If </w:t>
      </w:r>
      <w:r w:rsidRPr="00006125">
        <w:rPr>
          <w:rStyle w:val="Algorithmvariable"/>
        </w:rPr>
        <w:t>pm</w:t>
      </w:r>
      <w:r>
        <w:t xml:space="preserve"> is </w:t>
      </w:r>
      <w:r w:rsidRPr="00006125">
        <w:rPr>
          <w:rStyle w:val="Algorithmkeyword"/>
        </w:rPr>
        <w:t>true</w:t>
      </w:r>
      <w:r>
        <w:t xml:space="preserve">, then let </w:t>
      </w:r>
      <w:r w:rsidRPr="00006125">
        <w:rPr>
          <w:rStyle w:val="Algorithmvariable"/>
        </w:rPr>
        <w:t>fv</w:t>
      </w:r>
      <w:r>
        <w:t xml:space="preserve"> be an implementation and locale dependent String value representing “post meridiem”; else let </w:t>
      </w:r>
      <w:r w:rsidRPr="00006125">
        <w:rPr>
          <w:rStyle w:val="Algorithmvariable"/>
        </w:rPr>
        <w:t>fv</w:t>
      </w:r>
      <w:r>
        <w:t xml:space="preserve"> be an implementation and locale dependent String value representing “ante meridiem”.</w:t>
      </w:r>
    </w:p>
    <w:p w:rsidR="00BB7F36" w:rsidRPr="00495448" w:rsidRDefault="00BB7F36" w:rsidP="00F91DF8">
      <w:pPr>
        <w:pStyle w:val="Algorithm"/>
        <w:numPr>
          <w:ilvl w:val="1"/>
          <w:numId w:val="39"/>
        </w:numPr>
      </w:pPr>
      <w:r w:rsidRPr="00495448">
        <w:t xml:space="preserve">Replace the substring of </w:t>
      </w:r>
      <w:r w:rsidRPr="00495448">
        <w:rPr>
          <w:rStyle w:val="Algorithmvariable"/>
        </w:rPr>
        <w:t>result</w:t>
      </w:r>
      <w:r w:rsidRPr="00495448">
        <w:t xml:space="preserve"> that consists of </w:t>
      </w:r>
      <w:r w:rsidRPr="00495448">
        <w:rPr>
          <w:rStyle w:val="Algorithmcode"/>
        </w:rPr>
        <w:t>"{</w:t>
      </w:r>
      <w:r>
        <w:rPr>
          <w:rStyle w:val="Algorithmcode"/>
        </w:rPr>
        <w:t>ampm</w:t>
      </w:r>
      <w:r w:rsidRPr="00495448">
        <w:rPr>
          <w:rStyle w:val="Algorithmcode"/>
        </w:rPr>
        <w:t>}"</w:t>
      </w:r>
      <w:r w:rsidRPr="00495448">
        <w:t xml:space="preserve">, with </w:t>
      </w:r>
      <w:r w:rsidRPr="00495448">
        <w:rPr>
          <w:rStyle w:val="Algorithmvariable"/>
        </w:rPr>
        <w:t>fv</w:t>
      </w:r>
      <w:r w:rsidRPr="00006125">
        <w:t>.</w:t>
      </w:r>
    </w:p>
    <w:p w:rsidR="00BB7F36" w:rsidRPr="00495448" w:rsidRDefault="00BB7F36" w:rsidP="00F91DF8">
      <w:pPr>
        <w:pStyle w:val="Algorithm"/>
        <w:numPr>
          <w:ilvl w:val="0"/>
          <w:numId w:val="39"/>
        </w:numPr>
      </w:pPr>
      <w:r w:rsidRPr="00495448">
        <w:t xml:space="preserve">Return </w:t>
      </w:r>
      <w:r w:rsidRPr="00495448">
        <w:rPr>
          <w:rStyle w:val="Algorithmvariable"/>
        </w:rPr>
        <w:t>result</w:t>
      </w:r>
      <w:r w:rsidRPr="00495448">
        <w:t>.</w:t>
      </w:r>
    </w:p>
    <w:p w:rsidR="00BB7F36" w:rsidRPr="00495448" w:rsidRDefault="00BB7F36" w:rsidP="00BB7F36">
      <w:pPr>
        <w:pStyle w:val="Note"/>
      </w:pPr>
      <w:r>
        <w:t>NOTE</w:t>
      </w:r>
      <w:r>
        <w:tab/>
      </w:r>
      <w:r w:rsidRPr="00495448">
        <w:t xml:space="preserve">It is recommended that implementations use the locale and calendar dependent strings provided by the Common Locale Data Repository (available at </w:t>
      </w:r>
      <w:hyperlink r:id="rId35" w:history="1">
        <w:r w:rsidRPr="00495448">
          <w:rPr>
            <w:rStyle w:val="Hyperlink"/>
            <w:lang w:val="en-GB"/>
          </w:rPr>
          <w:t>http://cldr.unicode.org/</w:t>
        </w:r>
      </w:hyperlink>
      <w:r w:rsidRPr="00495448">
        <w:t>), and use CLDR “abbreviated” strings for DateTimeFormat “short” strings, and CLDR “wide” strings for DateTimeFormat “long” strings.</w:t>
      </w:r>
    </w:p>
    <w:p w:rsidR="00BB7F36" w:rsidRPr="00495448" w:rsidRDefault="00BB7F36" w:rsidP="00BB7F36">
      <w:pPr>
        <w:rPr>
          <w:rFonts w:ascii="Times" w:hAnsi="Times"/>
          <w:lang w:eastAsia="en-US"/>
        </w:rPr>
      </w:pPr>
      <w:r w:rsidRPr="00495448">
        <w:rPr>
          <w:lang w:eastAsia="en-US"/>
        </w:rPr>
        <w:t xml:space="preserve">When the ToLocalTime abstract operation is called with arguments </w:t>
      </w:r>
      <w:r w:rsidRPr="00495448">
        <w:rPr>
          <w:rStyle w:val="Algorithmvariable"/>
        </w:rPr>
        <w:t>date</w:t>
      </w:r>
      <w:r w:rsidRPr="00495448">
        <w:rPr>
          <w:lang w:eastAsia="en-US"/>
        </w:rPr>
        <w:t xml:space="preserve">, </w:t>
      </w:r>
      <w:r w:rsidRPr="00495448">
        <w:rPr>
          <w:rStyle w:val="Algorithmvariable"/>
        </w:rPr>
        <w:t>calendar</w:t>
      </w:r>
      <w:r w:rsidRPr="00495448">
        <w:rPr>
          <w:lang w:eastAsia="en-US"/>
        </w:rPr>
        <w:t xml:space="preserve">, and </w:t>
      </w:r>
      <w:r w:rsidRPr="00495448">
        <w:rPr>
          <w:rStyle w:val="Algorithmvariable"/>
        </w:rPr>
        <w:t>timeZone</w:t>
      </w:r>
      <w:r w:rsidRPr="00495448">
        <w:rPr>
          <w:lang w:eastAsia="en-US"/>
        </w:rPr>
        <w:t>, the following steps are taken:</w:t>
      </w:r>
    </w:p>
    <w:p w:rsidR="00BB7F36" w:rsidRPr="00495448" w:rsidRDefault="00BB7F36" w:rsidP="00F91DF8">
      <w:pPr>
        <w:pStyle w:val="Algorithm"/>
        <w:numPr>
          <w:ilvl w:val="0"/>
          <w:numId w:val="38"/>
        </w:numPr>
      </w:pPr>
      <w:r w:rsidRPr="00495448">
        <w:t xml:space="preserve">Apply calendrical calculations on date for the given calendar and time zone to produce weekday, era, year, month, day, hour, minute, second, and inDST values. The calculations should use best available information about the specified calendar and time zone. If the calendar is </w:t>
      </w:r>
      <w:r w:rsidRPr="00495448">
        <w:rPr>
          <w:rStyle w:val="Algorithmcode"/>
        </w:rPr>
        <w:t>"gregory"</w:t>
      </w:r>
      <w:r w:rsidRPr="00495448">
        <w:t>, then the calculations must match the algorithms specified in ES5, 15.9.1, except that calculations are not bound by the restrictions on the use of best available information on time zones for local time zone adjustment and daylight saving time adjustment imposed by ES5, 15.9.1.7 and 15.9.1.8.</w:t>
      </w:r>
    </w:p>
    <w:p w:rsidR="00BB7F36" w:rsidRPr="00495448" w:rsidRDefault="00BB7F36" w:rsidP="00F91DF8">
      <w:pPr>
        <w:pStyle w:val="Algorithm"/>
        <w:numPr>
          <w:ilvl w:val="0"/>
          <w:numId w:val="38"/>
        </w:numPr>
      </w:pPr>
      <w:r w:rsidRPr="00495448">
        <w:t>Return a Record with fields [[weekday]], [[era]], [[year]], [[month]], [[day]], [[hour]], [[minute]], [[second]], and [[inDST]], each with the corresponding calculated value.</w:t>
      </w:r>
    </w:p>
    <w:p w:rsidR="00BB7F36" w:rsidRPr="00495448" w:rsidRDefault="00BB7F36" w:rsidP="00BB7F36">
      <w:pPr>
        <w:pStyle w:val="Note"/>
      </w:pPr>
      <w:r>
        <w:t>NOTE</w:t>
      </w:r>
      <w:r>
        <w:tab/>
      </w:r>
      <w:r w:rsidRPr="00495448">
        <w:t>It is recommended that implementations use the time zone information of the IANA Time Zone Database.</w:t>
      </w:r>
    </w:p>
    <w:p w:rsidR="00BB7F36" w:rsidRPr="00495448" w:rsidRDefault="00BB7F36" w:rsidP="00BB7F36">
      <w:pPr>
        <w:pStyle w:val="Heading3"/>
        <w:numPr>
          <w:ilvl w:val="2"/>
          <w:numId w:val="1"/>
        </w:numPr>
        <w:tabs>
          <w:tab w:val="clear" w:pos="720"/>
        </w:tabs>
      </w:pPr>
      <w:bookmarkStart w:id="295" w:name="_Toc210898708"/>
      <w:bookmarkStart w:id="296" w:name="_Toc337799299"/>
      <w:r w:rsidRPr="00495448">
        <w:t>Intl.DateTimeFormat.prototype.resolvedOptions ()</w:t>
      </w:r>
      <w:bookmarkEnd w:id="295"/>
      <w:bookmarkEnd w:id="296"/>
    </w:p>
    <w:p w:rsidR="00BB7F36" w:rsidRPr="00495448" w:rsidRDefault="00BB7F36" w:rsidP="00BB7F36">
      <w:r w:rsidRPr="00495448">
        <w:t>This function provides access to the locale and formatting options computed during initialization of the object.</w:t>
      </w:r>
    </w:p>
    <w:p w:rsidR="00BB7F36" w:rsidRPr="00495448" w:rsidRDefault="00BB7F36" w:rsidP="00BB7F36">
      <w:r w:rsidRPr="00495448">
        <w:lastRenderedPageBreak/>
        <w:t xml:space="preserve">The function returns a new object whose properties and attributes are set as if constructed by an object literal assigning to each of the following properties the value of the corresponding internal property of this DateTimeFormat object (see </w:t>
      </w:r>
      <w:r w:rsidRPr="00495448">
        <w:fldChar w:fldCharType="begin"/>
      </w:r>
      <w:r w:rsidRPr="00495448">
        <w:instrText xml:space="preserve"> REF _Ref182135579 \r \h </w:instrText>
      </w:r>
      <w:r w:rsidRPr="00495448">
        <w:fldChar w:fldCharType="separate"/>
      </w:r>
      <w:r>
        <w:t>12.4</w:t>
      </w:r>
      <w:r w:rsidRPr="00495448">
        <w:fldChar w:fldCharType="end"/>
      </w:r>
      <w:r w:rsidRPr="00495448">
        <w:t>): locale, calendar, numberingSystem, timeZone, hour12, weekday, era, year, month, day, hour, minute, second, and timeZoneName. Properties whose corresponding internal properties are not present are not assigned.</w:t>
      </w:r>
    </w:p>
    <w:p w:rsidR="00BB7F36" w:rsidRPr="00495448" w:rsidRDefault="00BB7F36" w:rsidP="00BB7F36">
      <w:pPr>
        <w:pStyle w:val="Note"/>
      </w:pPr>
      <w:r>
        <w:t>NOTE</w:t>
      </w:r>
      <w:r>
        <w:tab/>
      </w:r>
      <w:r w:rsidRPr="00495448">
        <w:t>In this version of the ECMAScript Internationalization API, the timeZone property will remain undefined if no timeZone property was provided in the options object provided to the Intl.DateTimeFormat constructor. However, applications should not rely on this, as future versions may return a String value identifying the host environment’s current time zone instead.</w:t>
      </w:r>
    </w:p>
    <w:p w:rsidR="00BB7F36" w:rsidRPr="00495448" w:rsidRDefault="00BB7F36" w:rsidP="00BB7F36">
      <w:pPr>
        <w:pStyle w:val="Heading2"/>
        <w:numPr>
          <w:ilvl w:val="1"/>
          <w:numId w:val="1"/>
        </w:numPr>
        <w:tabs>
          <w:tab w:val="clear" w:pos="360"/>
        </w:tabs>
      </w:pPr>
      <w:bookmarkStart w:id="297" w:name="_Ref182135579"/>
      <w:bookmarkStart w:id="298" w:name="_Toc210898709"/>
      <w:bookmarkStart w:id="299" w:name="_Toc337799300"/>
      <w:r w:rsidRPr="00495448">
        <w:t>Properties of Intl.DateTimeFormat Instances</w:t>
      </w:r>
      <w:bookmarkEnd w:id="297"/>
      <w:bookmarkEnd w:id="298"/>
      <w:bookmarkEnd w:id="299"/>
    </w:p>
    <w:p w:rsidR="00BB7F36" w:rsidRPr="00495448" w:rsidRDefault="00BB7F36" w:rsidP="00BB7F36">
      <w:r w:rsidRPr="00495448">
        <w:t xml:space="preserve">Intl.DateTimeFormat instances inherit properties from the Intl.DateTimeFormat prototype object. Their [[Class]] internal property value is </w:t>
      </w:r>
      <w:r w:rsidRPr="00495448">
        <w:rPr>
          <w:rStyle w:val="Algorithmcode"/>
        </w:rPr>
        <w:t>"Object"</w:t>
      </w:r>
      <w:r w:rsidRPr="00495448">
        <w:t>.</w:t>
      </w:r>
    </w:p>
    <w:p w:rsidR="00BB7F36" w:rsidRPr="00495448" w:rsidRDefault="00BB7F36" w:rsidP="00BB7F36">
      <w:r w:rsidRPr="00495448">
        <w:t xml:space="preserve">Intl.DateTimeFormat instances and other objects that have been successfully initialized as a DateTimeFormat have [[initializedIntlObject]] and [[initializedDateTimeFormat]] internal properties whose values are </w:t>
      </w:r>
      <w:r w:rsidRPr="00495448">
        <w:rPr>
          <w:rStyle w:val="Algorithmkeyword"/>
        </w:rPr>
        <w:t>true</w:t>
      </w:r>
      <w:r w:rsidRPr="00495448">
        <w:t>.</w:t>
      </w:r>
    </w:p>
    <w:p w:rsidR="00BB7F36" w:rsidRPr="00495448" w:rsidRDefault="00BB7F36" w:rsidP="00BB7F36">
      <w:r w:rsidRPr="00495448">
        <w:t>Objects that have been successfully initialized as a DateTimeFormat also have several internal properties that are computed by the constructor:</w:t>
      </w:r>
    </w:p>
    <w:p w:rsidR="00BB7F36" w:rsidRPr="00495448" w:rsidRDefault="00BB7F36" w:rsidP="00BB7F36">
      <w:pPr>
        <w:pStyle w:val="ListBullet"/>
        <w:contextualSpacing/>
      </w:pPr>
      <w:r w:rsidRPr="00495448">
        <w:t>[[locale]] is a String value with the language tag of the locale whose localization is used for formatting.</w:t>
      </w:r>
    </w:p>
    <w:p w:rsidR="00BB7F36" w:rsidRPr="00495448" w:rsidRDefault="00BB7F36" w:rsidP="00BB7F36">
      <w:pPr>
        <w:pStyle w:val="ListBullet"/>
        <w:contextualSpacing/>
      </w:pPr>
      <w:r w:rsidRPr="00495448">
        <w:t>[[calendar]] is a String value with the “type” given in Unicode Technical Standard 35 for the calendar used for formatting.</w:t>
      </w:r>
    </w:p>
    <w:p w:rsidR="00BB7F36" w:rsidRPr="00495448" w:rsidRDefault="00BB7F36" w:rsidP="00BB7F36">
      <w:pPr>
        <w:pStyle w:val="ListBullet"/>
        <w:contextualSpacing/>
      </w:pPr>
      <w:r w:rsidRPr="00495448">
        <w:t>[[numberingSystem]] is a String value with the “type” given in Unicode Technical Standard 35 for the numbering system used for formatting.</w:t>
      </w:r>
    </w:p>
    <w:p w:rsidR="00BB7F36" w:rsidRPr="00495448" w:rsidRDefault="00BB7F36" w:rsidP="00BB7F36">
      <w:pPr>
        <w:pStyle w:val="ListBullet"/>
        <w:contextualSpacing/>
      </w:pPr>
      <w:r w:rsidRPr="00495448">
        <w:t xml:space="preserve">[[timeZone]] is either the String value </w:t>
      </w:r>
      <w:r w:rsidRPr="00495448">
        <w:rPr>
          <w:rStyle w:val="Algorithmcode"/>
        </w:rPr>
        <w:t>"UTC"</w:t>
      </w:r>
      <w:r w:rsidRPr="00495448">
        <w:t xml:space="preserve"> or </w:t>
      </w:r>
      <w:r w:rsidRPr="00495448">
        <w:rPr>
          <w:rStyle w:val="Algorithmkeyword"/>
        </w:rPr>
        <w:t>undefined</w:t>
      </w:r>
      <w:r w:rsidRPr="00495448">
        <w:t>.</w:t>
      </w:r>
    </w:p>
    <w:p w:rsidR="00BB7F36" w:rsidRPr="00495448" w:rsidRDefault="00BB7F36" w:rsidP="00BB7F36">
      <w:pPr>
        <w:pStyle w:val="ListBullet"/>
        <w:contextualSpacing/>
      </w:pPr>
      <w:r w:rsidRPr="00495448">
        <w:t xml:space="preserve">[[weekday]], [[era]], [[year]], [[month]], [[day]], [[hour]], [[minute]], [[second]], [[timeZoneName]] are each either absent, indicating that the component is not used for formatting, or one of the String values given in </w:t>
      </w:r>
      <w:r w:rsidRPr="00495448">
        <w:fldChar w:fldCharType="begin"/>
      </w:r>
      <w:r w:rsidRPr="00495448">
        <w:instrText xml:space="preserve"> REF _Ref182134633 \h </w:instrText>
      </w:r>
      <w:r w:rsidRPr="00495448">
        <w:fldChar w:fldCharType="separate"/>
      </w:r>
      <w:r w:rsidRPr="00495448">
        <w:t xml:space="preserve">Table </w:t>
      </w:r>
      <w:r>
        <w:rPr>
          <w:noProof/>
        </w:rPr>
        <w:t>3</w:t>
      </w:r>
      <w:r w:rsidRPr="00495448">
        <w:fldChar w:fldCharType="end"/>
      </w:r>
      <w:r w:rsidRPr="00495448">
        <w:t>, indicating how the component should be presented in the formatted output.</w:t>
      </w:r>
    </w:p>
    <w:p w:rsidR="00BB7F36" w:rsidRPr="00495448" w:rsidRDefault="00BB7F36" w:rsidP="00BB7F36">
      <w:pPr>
        <w:pStyle w:val="ListBullet"/>
        <w:contextualSpacing/>
      </w:pPr>
      <w:r w:rsidRPr="00495448">
        <w:t>[[hour12]] is a Boolean value indicating whether 12-hour format (</w:t>
      </w:r>
      <w:r w:rsidRPr="00495448">
        <w:rPr>
          <w:rStyle w:val="Algorithmkeyword"/>
        </w:rPr>
        <w:t>true</w:t>
      </w:r>
      <w:r w:rsidRPr="00495448">
        <w:t>) or 24-hour format (</w:t>
      </w:r>
      <w:r w:rsidRPr="00495448">
        <w:rPr>
          <w:rStyle w:val="Algorithmkeyword"/>
        </w:rPr>
        <w:t>false</w:t>
      </w:r>
      <w:r w:rsidRPr="00495448">
        <w:t>) should be used.</w:t>
      </w:r>
      <w:r>
        <w:t xml:space="preserve"> </w:t>
      </w:r>
      <w:r w:rsidRPr="00495448">
        <w:t>It is only present when [[</w:t>
      </w:r>
      <w:r>
        <w:t>hour</w:t>
      </w:r>
      <w:r w:rsidRPr="00495448">
        <w:t xml:space="preserve">]] </w:t>
      </w:r>
      <w:r>
        <w:t>is also present.</w:t>
      </w:r>
    </w:p>
    <w:p w:rsidR="00BB7F36" w:rsidRPr="00495448" w:rsidRDefault="00BB7F36" w:rsidP="00BB7F36">
      <w:pPr>
        <w:pStyle w:val="ListBullet"/>
        <w:contextualSpacing/>
      </w:pPr>
      <w:r>
        <w:t>[[hourNo0</w:t>
      </w:r>
      <w:r w:rsidRPr="00495448">
        <w:t xml:space="preserve">]] is a Boolean value indicating whether </w:t>
      </w:r>
      <w:r>
        <w:t>hours from 1 to 12</w:t>
      </w:r>
      <w:r w:rsidRPr="00495448">
        <w:t xml:space="preserve"> (</w:t>
      </w:r>
      <w:r w:rsidRPr="00495448">
        <w:rPr>
          <w:rStyle w:val="Algorithmkeyword"/>
        </w:rPr>
        <w:t>true</w:t>
      </w:r>
      <w:r w:rsidRPr="00495448">
        <w:t xml:space="preserve">) or </w:t>
      </w:r>
      <w:r>
        <w:t>from 0 to 11</w:t>
      </w:r>
      <w:r w:rsidRPr="00495448">
        <w:t xml:space="preserve"> (</w:t>
      </w:r>
      <w:r w:rsidRPr="00495448">
        <w:rPr>
          <w:rStyle w:val="Algorithmkeyword"/>
        </w:rPr>
        <w:t>false</w:t>
      </w:r>
      <w:r w:rsidRPr="00495448">
        <w:t>) should be used.</w:t>
      </w:r>
      <w:r>
        <w:t xml:space="preserve"> </w:t>
      </w:r>
      <w:r w:rsidRPr="00495448">
        <w:t>It is only present when [[</w:t>
      </w:r>
      <w:r>
        <w:t>hour12</w:t>
      </w:r>
      <w:r w:rsidRPr="00495448">
        <w:t xml:space="preserve">]] </w:t>
      </w:r>
      <w:r>
        <w:t xml:space="preserve">is also present and has the value </w:t>
      </w:r>
      <w:r w:rsidRPr="00460E72">
        <w:rPr>
          <w:rStyle w:val="Algorithmkeyword"/>
        </w:rPr>
        <w:t>true</w:t>
      </w:r>
      <w:r>
        <w:t>.</w:t>
      </w:r>
    </w:p>
    <w:p w:rsidR="00BB7F36" w:rsidRPr="00495448" w:rsidRDefault="00BB7F36" w:rsidP="00BB7F36">
      <w:pPr>
        <w:pStyle w:val="ListBullet"/>
        <w:contextualSpacing/>
        <w:rPr>
          <w:lang w:eastAsia="en-US"/>
        </w:rPr>
      </w:pPr>
      <w:r w:rsidRPr="00495448">
        <w:rPr>
          <w:lang w:eastAsia="en-US"/>
        </w:rPr>
        <w:t xml:space="preserve">[[pattern]] is a String value as described in </w:t>
      </w:r>
      <w:r w:rsidRPr="00495448">
        <w:rPr>
          <w:lang w:eastAsia="en-US"/>
        </w:rPr>
        <w:fldChar w:fldCharType="begin"/>
      </w:r>
      <w:r w:rsidRPr="00495448">
        <w:rPr>
          <w:lang w:eastAsia="en-US"/>
        </w:rPr>
        <w:instrText xml:space="preserve"> REF _Ref191550319 \r \h </w:instrText>
      </w:r>
      <w:r w:rsidRPr="00495448">
        <w:rPr>
          <w:lang w:eastAsia="en-US"/>
        </w:rPr>
      </w:r>
      <w:r w:rsidRPr="00495448">
        <w:rPr>
          <w:lang w:eastAsia="en-US"/>
        </w:rPr>
        <w:fldChar w:fldCharType="separate"/>
      </w:r>
      <w:r>
        <w:rPr>
          <w:lang w:eastAsia="en-US"/>
        </w:rPr>
        <w:t>12.2.3</w:t>
      </w:r>
      <w:r w:rsidRPr="00495448">
        <w:rPr>
          <w:lang w:eastAsia="en-US"/>
        </w:rPr>
        <w:fldChar w:fldCharType="end"/>
      </w:r>
      <w:r w:rsidRPr="00495448">
        <w:rPr>
          <w:lang w:eastAsia="en-US"/>
        </w:rPr>
        <w:t>.</w:t>
      </w:r>
    </w:p>
    <w:p w:rsidR="00BB7F36" w:rsidRPr="00495448" w:rsidRDefault="00BB7F36" w:rsidP="00BB7F36">
      <w:pPr>
        <w:rPr>
          <w:lang w:eastAsia="en-US"/>
        </w:rPr>
      </w:pPr>
      <w:r w:rsidRPr="00495448">
        <w:t>Finally, objects that have been successfully initialized as a DateTimeFormat have a [[boundFormat]] internal property that caches the function returned by the format accessor (</w:t>
      </w:r>
      <w:r w:rsidRPr="00495448">
        <w:fldChar w:fldCharType="begin"/>
      </w:r>
      <w:r w:rsidRPr="00495448">
        <w:instrText xml:space="preserve"> REF _Ref202023268 \r \h </w:instrText>
      </w:r>
      <w:r w:rsidRPr="00495448">
        <w:fldChar w:fldCharType="separate"/>
      </w:r>
      <w:r>
        <w:t>12.3.2</w:t>
      </w:r>
      <w:r w:rsidRPr="00495448">
        <w:fldChar w:fldCharType="end"/>
      </w:r>
      <w:r w:rsidRPr="00495448">
        <w:t>).</w:t>
      </w:r>
    </w:p>
    <w:p w:rsidR="00BB7F36" w:rsidRPr="00495448" w:rsidRDefault="00BB7F36" w:rsidP="00BB7F36">
      <w:pPr>
        <w:pStyle w:val="Heading1"/>
        <w:spacing w:before="540"/>
        <w:rPr>
          <w:lang w:eastAsia="en-US"/>
        </w:rPr>
      </w:pPr>
      <w:bookmarkStart w:id="300" w:name="_Toc210898710"/>
      <w:bookmarkStart w:id="301" w:name="_Toc337799301"/>
      <w:r w:rsidRPr="00495448">
        <w:rPr>
          <w:lang w:eastAsia="en-US"/>
        </w:rPr>
        <w:t>Locale Sensitive Functions of the ECMAScript Language Specification</w:t>
      </w:r>
      <w:bookmarkEnd w:id="300"/>
      <w:bookmarkEnd w:id="301"/>
    </w:p>
    <w:p w:rsidR="00BB7F36" w:rsidRPr="00495448" w:rsidRDefault="00BB7F36" w:rsidP="00BB7F36">
      <w:r w:rsidRPr="00495448">
        <w:t>The ECMAScript Language Specification, edition 5.1 or successor, describes several locale sensitive functions. An ECMAScript implementation that implements this Internationalization API shall implement these functions as described here.</w:t>
      </w:r>
    </w:p>
    <w:p w:rsidR="00BB7F36" w:rsidRPr="00495448" w:rsidRDefault="00BB7F36" w:rsidP="00BB7F36">
      <w:pPr>
        <w:pStyle w:val="Note"/>
      </w:pPr>
      <w:r>
        <w:t>NOTE</w:t>
      </w:r>
      <w:r>
        <w:tab/>
      </w:r>
      <w:r w:rsidRPr="00495448">
        <w:t>The Collator, NumberFormat, or DateTimeFormat objects created in the algorithms in this clause are only used within these algorithms. They are never directly accessed by ECMAScript code and need not actually exist within an implementation.</w:t>
      </w:r>
    </w:p>
    <w:p w:rsidR="00BB7F36" w:rsidRPr="00495448" w:rsidRDefault="00BB7F36" w:rsidP="00BB7F36">
      <w:pPr>
        <w:pStyle w:val="Heading2"/>
        <w:numPr>
          <w:ilvl w:val="1"/>
          <w:numId w:val="1"/>
        </w:numPr>
        <w:tabs>
          <w:tab w:val="clear" w:pos="360"/>
        </w:tabs>
      </w:pPr>
      <w:bookmarkStart w:id="302" w:name="_Toc210898711"/>
      <w:bookmarkStart w:id="303" w:name="_Toc337799302"/>
      <w:r w:rsidRPr="00495448">
        <w:t>Properties of the String Prototype Object</w:t>
      </w:r>
      <w:bookmarkEnd w:id="302"/>
      <w:bookmarkEnd w:id="303"/>
    </w:p>
    <w:p w:rsidR="00BB7F36" w:rsidRPr="00495448" w:rsidRDefault="00BB7F36" w:rsidP="00BB7F36">
      <w:pPr>
        <w:pStyle w:val="Heading3"/>
        <w:numPr>
          <w:ilvl w:val="2"/>
          <w:numId w:val="1"/>
        </w:numPr>
        <w:tabs>
          <w:tab w:val="clear" w:pos="720"/>
        </w:tabs>
        <w:rPr>
          <w:lang w:eastAsia="en-US"/>
        </w:rPr>
      </w:pPr>
      <w:bookmarkStart w:id="304" w:name="_Toc210898712"/>
      <w:bookmarkStart w:id="305" w:name="_Toc337799303"/>
      <w:r w:rsidRPr="00495448">
        <w:rPr>
          <w:lang w:eastAsia="en-US"/>
        </w:rPr>
        <w:t>String.prototype.localeCompare (that [, locales [, options]])</w:t>
      </w:r>
      <w:bookmarkEnd w:id="304"/>
      <w:bookmarkEnd w:id="305"/>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t>This definition supersedes the definition provided in ES5, 15.5.4.9.</w:t>
      </w:r>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lastRenderedPageBreak/>
        <w:t xml:space="preserve">When the </w:t>
      </w:r>
      <w:r w:rsidRPr="00495448">
        <w:rPr>
          <w:rStyle w:val="Algorithmcode"/>
        </w:rPr>
        <w:t>localeCompare</w:t>
      </w:r>
      <w:r w:rsidRPr="00495448">
        <w:rPr>
          <w:rFonts w:ascii="Courier New" w:hAnsi="Courier New" w:cs="Courier New"/>
          <w:b/>
          <w:bCs/>
          <w:color w:val="000000"/>
          <w:sz w:val="19"/>
          <w:szCs w:val="19"/>
          <w:lang w:eastAsia="en-US"/>
        </w:rPr>
        <w:t xml:space="preserve"> </w:t>
      </w:r>
      <w:r w:rsidRPr="00495448">
        <w:rPr>
          <w:rFonts w:cs="Arial"/>
          <w:color w:val="000000"/>
          <w:sz w:val="19"/>
          <w:szCs w:val="19"/>
          <w:lang w:eastAsia="en-US"/>
        </w:rPr>
        <w:t xml:space="preserve">method is called with argument </w:t>
      </w:r>
      <w:r w:rsidRPr="00495448">
        <w:rPr>
          <w:rStyle w:val="Algorithmvariable"/>
        </w:rPr>
        <w:t>that</w:t>
      </w:r>
      <w:r w:rsidRPr="00495448">
        <w:rPr>
          <w:rFonts w:cs="Arial"/>
          <w:color w:val="000000"/>
          <w:sz w:val="19"/>
          <w:szCs w:val="19"/>
          <w:lang w:eastAsia="en-US"/>
        </w:rPr>
        <w:t xml:space="preserve"> and optional arguments </w:t>
      </w:r>
      <w:r w:rsidRPr="00495448">
        <w:rPr>
          <w:rStyle w:val="Algorithmvariable"/>
        </w:rPr>
        <w:t>locales</w:t>
      </w:r>
      <w:r w:rsidRPr="00495448">
        <w:rPr>
          <w:rFonts w:cs="Arial"/>
          <w:color w:val="000000"/>
          <w:sz w:val="19"/>
          <w:szCs w:val="19"/>
          <w:lang w:eastAsia="en-US"/>
        </w:rPr>
        <w:t xml:space="preserve">, and </w:t>
      </w:r>
      <w:r w:rsidRPr="00495448">
        <w:rPr>
          <w:rStyle w:val="Algorithmvariable"/>
        </w:rPr>
        <w:t>options</w:t>
      </w:r>
      <w:r w:rsidRPr="00495448">
        <w:rPr>
          <w:rFonts w:cs="Arial"/>
          <w:color w:val="000000"/>
          <w:sz w:val="19"/>
          <w:szCs w:val="19"/>
          <w:lang w:eastAsia="en-US"/>
        </w:rPr>
        <w:t>, the following steps are taken:</w:t>
      </w:r>
    </w:p>
    <w:p w:rsidR="00BB7F36" w:rsidRPr="00495448" w:rsidRDefault="00BB7F36" w:rsidP="00F91DF8">
      <w:pPr>
        <w:pStyle w:val="Algorithm"/>
        <w:numPr>
          <w:ilvl w:val="0"/>
          <w:numId w:val="41"/>
        </w:numPr>
      </w:pPr>
      <w:r w:rsidRPr="00495448">
        <w:rPr>
          <w:color w:val="000000"/>
          <w:sz w:val="19"/>
          <w:szCs w:val="19"/>
        </w:rPr>
        <w:t xml:space="preserve">Call CheckObjectCoercible passing the </w:t>
      </w:r>
      <w:r w:rsidRPr="00495448">
        <w:rPr>
          <w:rStyle w:val="Algorithmkeyword"/>
        </w:rPr>
        <w:t>this</w:t>
      </w:r>
      <w:r w:rsidRPr="00495448">
        <w:rPr>
          <w:rFonts w:ascii="Times" w:hAnsi="Times" w:cs="Times"/>
          <w:color w:val="000000"/>
          <w:sz w:val="19"/>
          <w:szCs w:val="19"/>
        </w:rPr>
        <w:t xml:space="preserve"> </w:t>
      </w:r>
      <w:r w:rsidRPr="00495448">
        <w:rPr>
          <w:color w:val="000000"/>
          <w:sz w:val="19"/>
          <w:szCs w:val="19"/>
        </w:rPr>
        <w:t>value as its argument.</w:t>
      </w:r>
    </w:p>
    <w:p w:rsidR="00BB7F36" w:rsidRPr="00495448" w:rsidRDefault="00BB7F36" w:rsidP="00F91DF8">
      <w:pPr>
        <w:pStyle w:val="Algorithm"/>
        <w:numPr>
          <w:ilvl w:val="0"/>
          <w:numId w:val="41"/>
        </w:numPr>
      </w:pPr>
      <w:r w:rsidRPr="00495448">
        <w:rPr>
          <w:color w:val="000000"/>
          <w:sz w:val="19"/>
          <w:szCs w:val="19"/>
        </w:rPr>
        <w:t xml:space="preserve">Let </w:t>
      </w:r>
      <w:r w:rsidRPr="00495448">
        <w:rPr>
          <w:rStyle w:val="Algorithmvariable"/>
        </w:rPr>
        <w:t>S</w:t>
      </w:r>
      <w:r w:rsidRPr="00495448">
        <w:rPr>
          <w:rFonts w:ascii="Times" w:hAnsi="Times" w:cs="Times"/>
          <w:color w:val="000000"/>
          <w:sz w:val="19"/>
          <w:szCs w:val="19"/>
        </w:rPr>
        <w:t xml:space="preserve"> </w:t>
      </w:r>
      <w:r w:rsidRPr="00495448">
        <w:rPr>
          <w:color w:val="000000"/>
          <w:sz w:val="19"/>
          <w:szCs w:val="19"/>
        </w:rPr>
        <w:t xml:space="preserve">be the result of calling ToString passing the </w:t>
      </w:r>
      <w:r w:rsidRPr="00495448">
        <w:rPr>
          <w:rStyle w:val="Algorithmkeyword"/>
        </w:rPr>
        <w:t>this</w:t>
      </w:r>
      <w:r w:rsidRPr="00495448">
        <w:rPr>
          <w:rFonts w:ascii="Times" w:hAnsi="Times" w:cs="Times"/>
          <w:color w:val="000000"/>
          <w:sz w:val="19"/>
          <w:szCs w:val="19"/>
        </w:rPr>
        <w:t xml:space="preserve"> </w:t>
      </w:r>
      <w:r w:rsidRPr="00495448">
        <w:rPr>
          <w:color w:val="000000"/>
          <w:sz w:val="19"/>
          <w:szCs w:val="19"/>
        </w:rPr>
        <w:t>value as its argument.</w:t>
      </w:r>
    </w:p>
    <w:p w:rsidR="00BB7F36" w:rsidRPr="00495448" w:rsidRDefault="00BB7F36" w:rsidP="00F91DF8">
      <w:pPr>
        <w:pStyle w:val="Algorithm"/>
        <w:numPr>
          <w:ilvl w:val="0"/>
          <w:numId w:val="41"/>
        </w:numPr>
      </w:pPr>
      <w:r w:rsidRPr="00495448">
        <w:rPr>
          <w:color w:val="000000"/>
          <w:sz w:val="19"/>
          <w:szCs w:val="19"/>
        </w:rPr>
        <w:t xml:space="preserve">Let </w:t>
      </w:r>
      <w:r w:rsidRPr="00495448">
        <w:rPr>
          <w:rStyle w:val="Algorithmvariable"/>
        </w:rPr>
        <w:t>That</w:t>
      </w:r>
      <w:r w:rsidRPr="00495448">
        <w:rPr>
          <w:rFonts w:ascii="Times" w:hAnsi="Times" w:cs="Times"/>
          <w:color w:val="000000"/>
          <w:sz w:val="19"/>
          <w:szCs w:val="19"/>
        </w:rPr>
        <w:t xml:space="preserve"> </w:t>
      </w:r>
      <w:r w:rsidRPr="00495448">
        <w:rPr>
          <w:color w:val="000000"/>
          <w:sz w:val="19"/>
          <w:szCs w:val="19"/>
        </w:rPr>
        <w:t>be ToString(</w:t>
      </w:r>
      <w:r w:rsidRPr="00495448">
        <w:rPr>
          <w:rStyle w:val="Algorithmvariable"/>
        </w:rPr>
        <w:t>that</w:t>
      </w:r>
      <w:r w:rsidRPr="00495448">
        <w:rPr>
          <w:color w:val="000000"/>
          <w:sz w:val="19"/>
          <w:szCs w:val="19"/>
        </w:rPr>
        <w:t>).</w:t>
      </w:r>
    </w:p>
    <w:p w:rsidR="00BB7F36" w:rsidRPr="00495448" w:rsidRDefault="00BB7F36" w:rsidP="00F91DF8">
      <w:pPr>
        <w:pStyle w:val="Algorithm"/>
        <w:numPr>
          <w:ilvl w:val="0"/>
          <w:numId w:val="41"/>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1"/>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1"/>
        </w:numPr>
      </w:pPr>
      <w:r w:rsidRPr="00495448">
        <w:t xml:space="preserve">Let </w:t>
      </w:r>
      <w:r w:rsidRPr="00495448">
        <w:rPr>
          <w:rStyle w:val="Algorithmvariable"/>
        </w:rPr>
        <w:t>collator</w:t>
      </w:r>
      <w:r w:rsidRPr="00495448">
        <w:t xml:space="preserve"> be the result of creating an object as if by the expression </w:t>
      </w:r>
      <w:r w:rsidRPr="00495448">
        <w:rPr>
          <w:rStyle w:val="Algorithmcode"/>
        </w:rPr>
        <w:t>new Intl.Collator(locales, options)</w:t>
      </w:r>
      <w:r w:rsidRPr="00495448">
        <w:t xml:space="preserve"> where </w:t>
      </w:r>
      <w:r w:rsidRPr="00495448">
        <w:rPr>
          <w:rStyle w:val="Algorithmcode"/>
        </w:rPr>
        <w:t>Intl.Collator</w:t>
      </w:r>
      <w:r w:rsidRPr="00495448">
        <w:t xml:space="preserve"> is the standard built-in constructor defined in </w:t>
      </w:r>
      <w:r w:rsidRPr="00495448">
        <w:fldChar w:fldCharType="begin"/>
      </w:r>
      <w:r w:rsidRPr="00495448">
        <w:instrText xml:space="preserve"> REF _Ref190939957 \r \h </w:instrText>
      </w:r>
      <w:r w:rsidRPr="00495448">
        <w:fldChar w:fldCharType="separate"/>
      </w:r>
      <w:r>
        <w:t>10.1.3</w:t>
      </w:r>
      <w:r w:rsidRPr="00495448">
        <w:fldChar w:fldCharType="end"/>
      </w:r>
      <w:r w:rsidRPr="00495448">
        <w:t>.</w:t>
      </w:r>
    </w:p>
    <w:p w:rsidR="00BB7F36" w:rsidRPr="00495448" w:rsidRDefault="00BB7F36" w:rsidP="00F91DF8">
      <w:pPr>
        <w:pStyle w:val="Algorithm"/>
        <w:numPr>
          <w:ilvl w:val="0"/>
          <w:numId w:val="41"/>
        </w:numPr>
      </w:pPr>
      <w:r w:rsidRPr="00495448">
        <w:t xml:space="preserve">Return the result of calling the CompareStrings abstract operation (defined in </w:t>
      </w:r>
      <w:r w:rsidRPr="00495448">
        <w:fldChar w:fldCharType="begin"/>
      </w:r>
      <w:r w:rsidRPr="00495448">
        <w:instrText xml:space="preserve"> REF _Ref189986810 \r \h </w:instrText>
      </w:r>
      <w:r w:rsidRPr="00495448">
        <w:fldChar w:fldCharType="separate"/>
      </w:r>
      <w:r>
        <w:t>10.3.2</w:t>
      </w:r>
      <w:r w:rsidRPr="00495448">
        <w:fldChar w:fldCharType="end"/>
      </w:r>
      <w:r w:rsidRPr="00495448">
        <w:t>) with arguments</w:t>
      </w:r>
      <w:r w:rsidRPr="00495448">
        <w:rPr>
          <w:rStyle w:val="Algorithmvariable"/>
        </w:rPr>
        <w:t xml:space="preserve"> collator</w:t>
      </w:r>
      <w:r w:rsidRPr="00495448">
        <w:t xml:space="preserve">, </w:t>
      </w:r>
      <w:r w:rsidRPr="00495448">
        <w:rPr>
          <w:rStyle w:val="Algorithmvariable"/>
        </w:rPr>
        <w:t>S</w:t>
      </w:r>
      <w:r w:rsidRPr="00495448">
        <w:t xml:space="preserve">, and </w:t>
      </w:r>
      <w:r w:rsidRPr="00495448">
        <w:rPr>
          <w:rStyle w:val="Algorithmvariable"/>
        </w:rPr>
        <w:t>That</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localeCompare</w:t>
      </w:r>
      <w:r w:rsidRPr="00495448">
        <w:t xml:space="preserve"> method is </w:t>
      </w:r>
      <w:r w:rsidRPr="00495448">
        <w:rPr>
          <w:rStyle w:val="Algorithmcode"/>
        </w:rPr>
        <w:t>1</w:t>
      </w:r>
      <w:r w:rsidRPr="00495448">
        <w:t>.</w:t>
      </w:r>
    </w:p>
    <w:p w:rsidR="00BB7F36" w:rsidRPr="003E3DDD" w:rsidRDefault="00BB7F36" w:rsidP="00BB7F36">
      <w:pPr>
        <w:pStyle w:val="Note"/>
      </w:pPr>
      <w:r w:rsidRPr="003E3DDD">
        <w:t>NOTE 1</w:t>
      </w:r>
      <w:r w:rsidRPr="003E3DDD">
        <w:tab/>
        <w:t xml:space="preserve">The </w:t>
      </w:r>
      <w:r w:rsidRPr="003E3DDD">
        <w:rPr>
          <w:rStyle w:val="Algorithmcode"/>
        </w:rPr>
        <w:t>localeCompare</w:t>
      </w:r>
      <w:r w:rsidRPr="003E3DDD">
        <w:t xml:space="preserve"> method itself is not directly suitable as an argument to </w:t>
      </w:r>
      <w:r w:rsidRPr="003E3DDD">
        <w:rPr>
          <w:rStyle w:val="Algorithmcode"/>
        </w:rPr>
        <w:t>Array.prototype.sort</w:t>
      </w:r>
      <w:r w:rsidRPr="003E3DDD">
        <w:t xml:space="preserve"> because the latter requires a function of two arguments.</w:t>
      </w:r>
    </w:p>
    <w:p w:rsidR="00BB7F36" w:rsidRPr="00495448" w:rsidRDefault="00BB7F36" w:rsidP="00BB7F36">
      <w:pPr>
        <w:pStyle w:val="Note"/>
      </w:pPr>
      <w:r>
        <w:t>NOTE 2</w:t>
      </w:r>
      <w:r>
        <w:tab/>
      </w:r>
      <w:r w:rsidRPr="00495448">
        <w:t xml:space="preserve">The </w:t>
      </w:r>
      <w:r w:rsidRPr="00495448">
        <w:rPr>
          <w:rStyle w:val="Algorithmcode"/>
        </w:rPr>
        <w:t>localeCompare</w:t>
      </w:r>
      <w:r w:rsidRPr="00495448">
        <w:t xml:space="preserve"> function is intentionally generic; it does not require that its </w:t>
      </w:r>
      <w:r w:rsidRPr="00495448">
        <w:rPr>
          <w:rStyle w:val="Algorithmkeyword"/>
        </w:rPr>
        <w:t>this</w:t>
      </w:r>
      <w:r w:rsidRPr="00495448">
        <w:t xml:space="preserve"> value be a String object. Therefore, it can be transferred to other kinds of objects for use as a method.</w:t>
      </w:r>
    </w:p>
    <w:p w:rsidR="00BB7F36" w:rsidRPr="00495448" w:rsidRDefault="00BB7F36" w:rsidP="00BB7F36">
      <w:pPr>
        <w:pStyle w:val="Heading2"/>
        <w:numPr>
          <w:ilvl w:val="1"/>
          <w:numId w:val="1"/>
        </w:numPr>
        <w:tabs>
          <w:tab w:val="clear" w:pos="360"/>
        </w:tabs>
      </w:pPr>
      <w:bookmarkStart w:id="306" w:name="_Toc210898713"/>
      <w:bookmarkStart w:id="307" w:name="_Toc337799304"/>
      <w:r w:rsidRPr="00495448">
        <w:t>Properties of the Number Prototype Object</w:t>
      </w:r>
      <w:bookmarkEnd w:id="306"/>
      <w:bookmarkEnd w:id="307"/>
    </w:p>
    <w:p w:rsidR="00BB7F36" w:rsidRPr="00495448" w:rsidRDefault="00BB7F36" w:rsidP="00BB7F36">
      <w:pPr>
        <w:pStyle w:val="Heading3"/>
        <w:numPr>
          <w:ilvl w:val="2"/>
          <w:numId w:val="1"/>
        </w:numPr>
        <w:tabs>
          <w:tab w:val="clear" w:pos="720"/>
        </w:tabs>
      </w:pPr>
      <w:bookmarkStart w:id="308" w:name="_Ref190835063"/>
      <w:bookmarkStart w:id="309" w:name="_Toc210898714"/>
      <w:bookmarkStart w:id="310" w:name="_Toc337799305"/>
      <w:r w:rsidRPr="00495448">
        <w:t>Number.prototype.toLocaleString ([locales [, options]])</w:t>
      </w:r>
      <w:bookmarkEnd w:id="308"/>
      <w:bookmarkEnd w:id="309"/>
      <w:bookmarkEnd w:id="310"/>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t>This definition supersedes the definition provided in ES5, 15.7.4.3.</w:t>
      </w:r>
    </w:p>
    <w:p w:rsidR="00BB7F36" w:rsidRPr="00495448" w:rsidRDefault="00BB7F36" w:rsidP="00BB7F36">
      <w:pPr>
        <w:rPr>
          <w:rFonts w:cs="Arial"/>
          <w:color w:val="000000"/>
          <w:sz w:val="19"/>
          <w:szCs w:val="19"/>
          <w:lang w:eastAsia="en-US"/>
        </w:rPr>
      </w:pPr>
      <w:r w:rsidRPr="00495448">
        <w:t xml:space="preserve">When the </w:t>
      </w:r>
      <w:r w:rsidRPr="00495448">
        <w:rPr>
          <w:rStyle w:val="Algorithmcode"/>
        </w:rPr>
        <w:t>toLocaleString</w:t>
      </w:r>
      <w:r w:rsidRPr="00495448">
        <w:t xml:space="preserve"> method is called with optional arguments </w:t>
      </w:r>
      <w:r w:rsidRPr="00495448">
        <w:rPr>
          <w:rStyle w:val="Algorithmvariable"/>
        </w:rPr>
        <w:t>locales</w:t>
      </w:r>
      <w:r w:rsidRPr="00495448">
        <w:rPr>
          <w:rFonts w:cs="Arial"/>
          <w:color w:val="000000"/>
          <w:sz w:val="19"/>
          <w:szCs w:val="19"/>
          <w:lang w:eastAsia="en-US"/>
        </w:rPr>
        <w:t xml:space="preserve"> and </w:t>
      </w:r>
      <w:r w:rsidRPr="00495448">
        <w:rPr>
          <w:rStyle w:val="Algorithmvariable"/>
        </w:rPr>
        <w:t>options</w:t>
      </w:r>
      <w:r w:rsidRPr="00495448">
        <w:rPr>
          <w:rFonts w:cs="Arial"/>
          <w:color w:val="000000"/>
          <w:sz w:val="19"/>
          <w:szCs w:val="19"/>
          <w:lang w:eastAsia="en-US"/>
        </w:rPr>
        <w:t>, the following steps are taken:</w:t>
      </w:r>
    </w:p>
    <w:p w:rsidR="00BB7F36" w:rsidRPr="00495448" w:rsidRDefault="00BB7F36" w:rsidP="00F91DF8">
      <w:pPr>
        <w:pStyle w:val="Algorithm"/>
        <w:numPr>
          <w:ilvl w:val="0"/>
          <w:numId w:val="42"/>
        </w:numPr>
      </w:pPr>
      <w:r w:rsidRPr="00495448">
        <w:t xml:space="preserve">Let </w:t>
      </w:r>
      <w:r w:rsidRPr="00495448">
        <w:rPr>
          <w:rStyle w:val="Algorithmvariable"/>
        </w:rPr>
        <w:t>x</w:t>
      </w:r>
      <w:r w:rsidRPr="00495448">
        <w:t xml:space="preserve"> be this Number value (as defined in ES5, 15.7.4).</w:t>
      </w:r>
    </w:p>
    <w:p w:rsidR="00BB7F36" w:rsidRPr="00495448" w:rsidRDefault="00BB7F36" w:rsidP="00F91DF8">
      <w:pPr>
        <w:pStyle w:val="Algorithm"/>
        <w:numPr>
          <w:ilvl w:val="0"/>
          <w:numId w:val="42"/>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2"/>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2"/>
        </w:numPr>
      </w:pPr>
      <w:r w:rsidRPr="00495448">
        <w:t xml:space="preserve">Let </w:t>
      </w:r>
      <w:r w:rsidRPr="00495448">
        <w:rPr>
          <w:rStyle w:val="Algorithmvariable"/>
        </w:rPr>
        <w:t>numberFormat</w:t>
      </w:r>
      <w:r w:rsidRPr="00495448">
        <w:t xml:space="preserve"> be the result of creating a new object as if by the expression </w:t>
      </w:r>
      <w:r w:rsidRPr="00495448">
        <w:rPr>
          <w:rStyle w:val="Algorithmcode"/>
        </w:rPr>
        <w:t>new Intl.NumberFormat(locales, options)</w:t>
      </w:r>
      <w:r w:rsidRPr="00495448">
        <w:t xml:space="preserve"> where </w:t>
      </w:r>
      <w:r w:rsidRPr="00495448">
        <w:rPr>
          <w:rStyle w:val="Algorithmcode"/>
        </w:rPr>
        <w:t>Intl.NumberFormat</w:t>
      </w:r>
      <w:r w:rsidRPr="00495448">
        <w:t xml:space="preserve"> is the standard built-in constructor defined in </w:t>
      </w:r>
      <w:r w:rsidRPr="00495448">
        <w:fldChar w:fldCharType="begin"/>
      </w:r>
      <w:r w:rsidRPr="00495448">
        <w:instrText xml:space="preserve"> REF _Ref190939847 \r \h </w:instrText>
      </w:r>
      <w:r w:rsidRPr="00495448">
        <w:fldChar w:fldCharType="separate"/>
      </w:r>
      <w:r>
        <w:t>11.1.3</w:t>
      </w:r>
      <w:r w:rsidRPr="00495448">
        <w:fldChar w:fldCharType="end"/>
      </w:r>
      <w:r w:rsidRPr="00495448">
        <w:t>.</w:t>
      </w:r>
    </w:p>
    <w:p w:rsidR="00BB7F36" w:rsidRPr="00495448" w:rsidRDefault="00BB7F36" w:rsidP="00F91DF8">
      <w:pPr>
        <w:pStyle w:val="Algorithm"/>
        <w:numPr>
          <w:ilvl w:val="0"/>
          <w:numId w:val="42"/>
        </w:numPr>
      </w:pPr>
      <w:r w:rsidRPr="00495448">
        <w:t xml:space="preserve">Return the result of calling the FormatNumber abstract operation (defined in </w:t>
      </w:r>
      <w:r w:rsidRPr="00495448">
        <w:fldChar w:fldCharType="begin"/>
      </w:r>
      <w:r w:rsidRPr="00495448">
        <w:instrText xml:space="preserve"> REF _Ref200460064 \r \h </w:instrText>
      </w:r>
      <w:r w:rsidRPr="00495448">
        <w:fldChar w:fldCharType="separate"/>
      </w:r>
      <w:r>
        <w:t>11.3.2</w:t>
      </w:r>
      <w:r w:rsidRPr="00495448">
        <w:fldChar w:fldCharType="end"/>
      </w:r>
      <w:r w:rsidRPr="00495448">
        <w:t xml:space="preserve">) with arguments </w:t>
      </w:r>
      <w:r w:rsidRPr="00495448">
        <w:rPr>
          <w:rStyle w:val="Algorithmvariable"/>
        </w:rPr>
        <w:t>numberFormat</w:t>
      </w:r>
      <w:r w:rsidRPr="00495448">
        <w:t xml:space="preserve"> and </w:t>
      </w:r>
      <w:r w:rsidRPr="00495448">
        <w:rPr>
          <w:rStyle w:val="Algorithmvariable"/>
        </w:rPr>
        <w:t>x</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toLocaleString</w:t>
      </w:r>
      <w:r w:rsidRPr="00495448">
        <w:t xml:space="preserve"> method is </w:t>
      </w:r>
      <w:r w:rsidRPr="00495448">
        <w:rPr>
          <w:rStyle w:val="Algorithmcode"/>
        </w:rPr>
        <w:t>0</w:t>
      </w:r>
      <w:r w:rsidRPr="00495448">
        <w:t>.</w:t>
      </w:r>
    </w:p>
    <w:p w:rsidR="00BB7F36" w:rsidRPr="00495448" w:rsidRDefault="00BB7F36" w:rsidP="00BB7F36">
      <w:pPr>
        <w:pStyle w:val="Heading2"/>
        <w:numPr>
          <w:ilvl w:val="1"/>
          <w:numId w:val="1"/>
        </w:numPr>
        <w:tabs>
          <w:tab w:val="clear" w:pos="360"/>
        </w:tabs>
      </w:pPr>
      <w:bookmarkStart w:id="311" w:name="_Toc210898715"/>
      <w:bookmarkStart w:id="312" w:name="_Toc337799306"/>
      <w:r w:rsidRPr="00495448">
        <w:t>Properties of the Date Prototype Object</w:t>
      </w:r>
      <w:bookmarkEnd w:id="311"/>
      <w:bookmarkEnd w:id="312"/>
    </w:p>
    <w:p w:rsidR="00BB7F36" w:rsidRPr="00495448" w:rsidRDefault="00BB7F36" w:rsidP="00BB7F36">
      <w:pPr>
        <w:pStyle w:val="Heading3"/>
        <w:numPr>
          <w:ilvl w:val="2"/>
          <w:numId w:val="1"/>
        </w:numPr>
        <w:tabs>
          <w:tab w:val="clear" w:pos="720"/>
        </w:tabs>
      </w:pPr>
      <w:bookmarkStart w:id="313" w:name="_Toc210898716"/>
      <w:bookmarkStart w:id="314" w:name="_Toc337799307"/>
      <w:r w:rsidRPr="00495448">
        <w:t>Date.prototype.toLocaleString ([locales [, options]])</w:t>
      </w:r>
      <w:bookmarkEnd w:id="313"/>
      <w:bookmarkEnd w:id="314"/>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t>This definition supersedes the definition provided in ES5, 15.9.5.5.</w:t>
      </w:r>
    </w:p>
    <w:p w:rsidR="00BB7F36" w:rsidRPr="00495448" w:rsidRDefault="00BB7F36" w:rsidP="00BB7F36">
      <w:pPr>
        <w:rPr>
          <w:rFonts w:cs="Arial"/>
          <w:color w:val="000000"/>
          <w:sz w:val="19"/>
          <w:szCs w:val="19"/>
          <w:lang w:eastAsia="en-US"/>
        </w:rPr>
      </w:pPr>
      <w:r w:rsidRPr="00495448">
        <w:t xml:space="preserve">When the </w:t>
      </w:r>
      <w:r w:rsidRPr="00495448">
        <w:rPr>
          <w:rStyle w:val="Algorithmcode"/>
        </w:rPr>
        <w:t>toLocaleString</w:t>
      </w:r>
      <w:r w:rsidRPr="00495448">
        <w:t xml:space="preserve"> method is called with optional arguments </w:t>
      </w:r>
      <w:r w:rsidRPr="00495448">
        <w:rPr>
          <w:rStyle w:val="Algorithmvariable"/>
        </w:rPr>
        <w:t>locales</w:t>
      </w:r>
      <w:r w:rsidRPr="00495448">
        <w:rPr>
          <w:rFonts w:cs="Arial"/>
          <w:color w:val="000000"/>
          <w:sz w:val="19"/>
          <w:szCs w:val="19"/>
          <w:lang w:eastAsia="en-US"/>
        </w:rPr>
        <w:t xml:space="preserve"> and </w:t>
      </w:r>
      <w:r w:rsidRPr="00495448">
        <w:rPr>
          <w:rStyle w:val="Algorithmvariable"/>
        </w:rPr>
        <w:t>options</w:t>
      </w:r>
      <w:r w:rsidRPr="00495448">
        <w:rPr>
          <w:rFonts w:cs="Arial"/>
          <w:color w:val="000000"/>
          <w:sz w:val="19"/>
          <w:szCs w:val="19"/>
          <w:lang w:eastAsia="en-US"/>
        </w:rPr>
        <w:t>, the following steps are taken:</w:t>
      </w:r>
    </w:p>
    <w:p w:rsidR="00BB7F36" w:rsidRPr="00495448" w:rsidRDefault="00BB7F36" w:rsidP="00F91DF8">
      <w:pPr>
        <w:pStyle w:val="Algorithm"/>
        <w:numPr>
          <w:ilvl w:val="0"/>
          <w:numId w:val="43"/>
        </w:numPr>
      </w:pPr>
      <w:r w:rsidRPr="00495448">
        <w:t xml:space="preserve">Let </w:t>
      </w:r>
      <w:r w:rsidRPr="00495448">
        <w:rPr>
          <w:rStyle w:val="Algorithmvariable"/>
        </w:rPr>
        <w:t>x</w:t>
      </w:r>
      <w:r w:rsidRPr="00495448">
        <w:t xml:space="preserve"> </w:t>
      </w:r>
      <w:r w:rsidRPr="002205A7">
        <w:t>be this time value (as defined in ES5, 15.9.5).</w:t>
      </w:r>
    </w:p>
    <w:p w:rsidR="00BB7F36" w:rsidRPr="00495448" w:rsidRDefault="00BB7F36" w:rsidP="00F91DF8">
      <w:pPr>
        <w:pStyle w:val="Algorithm"/>
        <w:numPr>
          <w:ilvl w:val="0"/>
          <w:numId w:val="43"/>
        </w:numPr>
      </w:pPr>
      <w:r w:rsidRPr="00495448">
        <w:t xml:space="preserve">If </w:t>
      </w:r>
      <w:r w:rsidRPr="00495448">
        <w:rPr>
          <w:rStyle w:val="Algorithmvariable"/>
        </w:rPr>
        <w:t>x</w:t>
      </w:r>
      <w:r w:rsidRPr="00495448">
        <w:t xml:space="preserve"> is </w:t>
      </w:r>
      <w:r w:rsidRPr="00495448">
        <w:rPr>
          <w:rStyle w:val="Algorithmkeyword"/>
        </w:rPr>
        <w:t>NaN</w:t>
      </w:r>
      <w:r w:rsidRPr="00495448">
        <w:t xml:space="preserve">, then return </w:t>
      </w:r>
      <w:r w:rsidRPr="00495448">
        <w:rPr>
          <w:rStyle w:val="Algorithmcode"/>
        </w:rPr>
        <w:t>"Invalid Date"</w:t>
      </w:r>
      <w:r w:rsidRPr="00495448">
        <w:t>.</w:t>
      </w:r>
    </w:p>
    <w:p w:rsidR="00BB7F36" w:rsidRPr="00495448" w:rsidRDefault="00BB7F36" w:rsidP="00F91DF8">
      <w:pPr>
        <w:pStyle w:val="Algorithm"/>
        <w:numPr>
          <w:ilvl w:val="0"/>
          <w:numId w:val="43"/>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3"/>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3"/>
        </w:numPr>
      </w:pPr>
      <w:r w:rsidRPr="00495448">
        <w:t xml:space="preserve">Let </w:t>
      </w:r>
      <w:r w:rsidRPr="00495448">
        <w:rPr>
          <w:rStyle w:val="Algorithmvariable"/>
        </w:rPr>
        <w:t>options</w:t>
      </w:r>
      <w:r w:rsidRPr="00495448">
        <w:t xml:space="preserve"> be the result of calling the ToDateTimeOptions abstract operation (defined in </w:t>
      </w:r>
      <w:r w:rsidRPr="00495448">
        <w:fldChar w:fldCharType="begin"/>
      </w:r>
      <w:r w:rsidRPr="00495448">
        <w:instrText xml:space="preserve"> REF _Ref190762760 \r \h </w:instrText>
      </w:r>
      <w:r w:rsidRPr="00495448">
        <w:fldChar w:fldCharType="separate"/>
      </w:r>
      <w:r>
        <w:t>12.1.1</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"any"</w:t>
      </w:r>
      <w:r w:rsidRPr="00495448">
        <w:t xml:space="preserve">, and </w:t>
      </w:r>
      <w:r w:rsidRPr="00495448">
        <w:rPr>
          <w:rStyle w:val="Algorithmcode"/>
        </w:rPr>
        <w:t>"all"</w:t>
      </w:r>
      <w:r w:rsidRPr="00495448">
        <w:t>.</w:t>
      </w:r>
    </w:p>
    <w:p w:rsidR="00BB7F36" w:rsidRPr="00495448" w:rsidRDefault="00BB7F36" w:rsidP="00F91DF8">
      <w:pPr>
        <w:pStyle w:val="Algorithm"/>
        <w:numPr>
          <w:ilvl w:val="0"/>
          <w:numId w:val="43"/>
        </w:numPr>
      </w:pPr>
      <w:r w:rsidRPr="00495448">
        <w:lastRenderedPageBreak/>
        <w:t xml:space="preserve">Let </w:t>
      </w:r>
      <w:r w:rsidRPr="00495448">
        <w:rPr>
          <w:rStyle w:val="Algorithmvariable"/>
        </w:rPr>
        <w:t>dateTimeFormat</w:t>
      </w:r>
      <w:r w:rsidRPr="00495448">
        <w:t xml:space="preserve"> be the result of creating a new object as if by the expression </w:t>
      </w:r>
      <w:r w:rsidRPr="00495448">
        <w:rPr>
          <w:rStyle w:val="Algorithmcode"/>
        </w:rPr>
        <w:t>new Intl.DateTimeFormat(locales, options)</w:t>
      </w:r>
      <w:r w:rsidRPr="00495448">
        <w:t xml:space="preserve"> where </w:t>
      </w:r>
      <w:r w:rsidRPr="00495448">
        <w:rPr>
          <w:rStyle w:val="Algorithmcode"/>
        </w:rPr>
        <w:t>Intl.DateTimeFormat</w:t>
      </w:r>
      <w:r w:rsidRPr="00495448">
        <w:t xml:space="preserve"> is the standard built-in constructor defined in </w:t>
      </w:r>
      <w:r w:rsidRPr="00495448">
        <w:fldChar w:fldCharType="begin"/>
      </w:r>
      <w:r w:rsidRPr="00495448">
        <w:instrText xml:space="preserve"> REF _Ref190939893 \r \h </w:instrText>
      </w:r>
      <w:r w:rsidRPr="00495448">
        <w:fldChar w:fldCharType="separate"/>
      </w:r>
      <w:r>
        <w:t>12.1.3</w:t>
      </w:r>
      <w:r w:rsidRPr="00495448">
        <w:fldChar w:fldCharType="end"/>
      </w:r>
      <w:r w:rsidRPr="00495448">
        <w:t>.</w:t>
      </w:r>
    </w:p>
    <w:p w:rsidR="00BB7F36" w:rsidRPr="00495448" w:rsidRDefault="00BB7F36" w:rsidP="00F91DF8">
      <w:pPr>
        <w:pStyle w:val="Algorithm"/>
        <w:numPr>
          <w:ilvl w:val="0"/>
          <w:numId w:val="43"/>
        </w:numPr>
      </w:pPr>
      <w:r w:rsidRPr="00495448">
        <w:t xml:space="preserve">Return the result of calling the FormatDateTime abstract operation (defined in </w:t>
      </w:r>
      <w:r w:rsidRPr="00495448">
        <w:fldChar w:fldCharType="begin"/>
      </w:r>
      <w:r w:rsidRPr="00495448">
        <w:instrText xml:space="preserve"> REF _Ref190881540 \r \h </w:instrText>
      </w:r>
      <w:r w:rsidRPr="00495448">
        <w:fldChar w:fldCharType="separate"/>
      </w:r>
      <w:r>
        <w:t>12.3.2</w:t>
      </w:r>
      <w:r w:rsidRPr="00495448">
        <w:fldChar w:fldCharType="end"/>
      </w:r>
      <w:r w:rsidRPr="00495448">
        <w:t xml:space="preserve">) with arguments </w:t>
      </w:r>
      <w:r w:rsidRPr="00495448">
        <w:rPr>
          <w:rStyle w:val="Algorithmvariable"/>
        </w:rPr>
        <w:t>dateTimeFormat</w:t>
      </w:r>
      <w:r w:rsidRPr="00495448">
        <w:t xml:space="preserve"> and </w:t>
      </w:r>
      <w:r w:rsidRPr="00495448">
        <w:rPr>
          <w:rStyle w:val="Algorithmvariable"/>
        </w:rPr>
        <w:t>x</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toLocaleString</w:t>
      </w:r>
      <w:r w:rsidRPr="00495448">
        <w:t xml:space="preserve"> method is </w:t>
      </w:r>
      <w:r w:rsidRPr="00495448">
        <w:rPr>
          <w:rStyle w:val="Algorithmcode"/>
        </w:rPr>
        <w:t>0</w:t>
      </w:r>
      <w:r w:rsidRPr="00495448">
        <w:t>.</w:t>
      </w:r>
    </w:p>
    <w:p w:rsidR="00BB7F36" w:rsidRPr="00495448" w:rsidRDefault="00BB7F36" w:rsidP="00BB7F36">
      <w:pPr>
        <w:pStyle w:val="Heading3"/>
        <w:numPr>
          <w:ilvl w:val="2"/>
          <w:numId w:val="1"/>
        </w:numPr>
        <w:tabs>
          <w:tab w:val="clear" w:pos="720"/>
        </w:tabs>
      </w:pPr>
      <w:bookmarkStart w:id="315" w:name="_Toc210898717"/>
      <w:bookmarkStart w:id="316" w:name="_Toc337799308"/>
      <w:r w:rsidRPr="00495448">
        <w:t>Date.prototype.toLocaleDateString ([locales [, options]])</w:t>
      </w:r>
      <w:bookmarkEnd w:id="315"/>
      <w:bookmarkEnd w:id="316"/>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t>This definition supersedes the definition provided in ES5, 15.9.5.6.</w:t>
      </w:r>
    </w:p>
    <w:p w:rsidR="00BB7F36" w:rsidRPr="00495448" w:rsidRDefault="00BB7F36" w:rsidP="00BB7F36">
      <w:pPr>
        <w:rPr>
          <w:rFonts w:cs="Arial"/>
          <w:color w:val="000000"/>
          <w:sz w:val="19"/>
          <w:szCs w:val="19"/>
          <w:lang w:eastAsia="en-US"/>
        </w:rPr>
      </w:pPr>
      <w:r w:rsidRPr="00495448">
        <w:t xml:space="preserve">When the </w:t>
      </w:r>
      <w:r w:rsidRPr="00495448">
        <w:rPr>
          <w:rStyle w:val="Algorithmcode"/>
        </w:rPr>
        <w:t>toLocaleDateString</w:t>
      </w:r>
      <w:r w:rsidRPr="00495448">
        <w:t xml:space="preserve"> method is called with optional arguments </w:t>
      </w:r>
      <w:r w:rsidRPr="00495448">
        <w:rPr>
          <w:rStyle w:val="Algorithmvariable"/>
        </w:rPr>
        <w:t>locales</w:t>
      </w:r>
      <w:r w:rsidRPr="00495448">
        <w:rPr>
          <w:rFonts w:cs="Arial"/>
          <w:color w:val="000000"/>
          <w:sz w:val="19"/>
          <w:szCs w:val="19"/>
          <w:lang w:eastAsia="en-US"/>
        </w:rPr>
        <w:t xml:space="preserve"> and </w:t>
      </w:r>
      <w:r w:rsidRPr="00495448">
        <w:rPr>
          <w:rStyle w:val="Algorithmvariable"/>
        </w:rPr>
        <w:t>options</w:t>
      </w:r>
      <w:r w:rsidRPr="00495448">
        <w:rPr>
          <w:rFonts w:cs="Arial"/>
          <w:color w:val="000000"/>
          <w:sz w:val="19"/>
          <w:szCs w:val="19"/>
          <w:lang w:eastAsia="en-US"/>
        </w:rPr>
        <w:t>, the following steps are taken:</w:t>
      </w:r>
    </w:p>
    <w:p w:rsidR="00BB7F36" w:rsidRPr="00495448" w:rsidRDefault="00BB7F36" w:rsidP="00F91DF8">
      <w:pPr>
        <w:pStyle w:val="Algorithm"/>
        <w:numPr>
          <w:ilvl w:val="0"/>
          <w:numId w:val="44"/>
        </w:numPr>
      </w:pPr>
      <w:r w:rsidRPr="00495448">
        <w:t xml:space="preserve">Let </w:t>
      </w:r>
      <w:r w:rsidRPr="00495448">
        <w:rPr>
          <w:rStyle w:val="Algorithmvariable"/>
        </w:rPr>
        <w:t>x</w:t>
      </w:r>
      <w:r w:rsidRPr="00495448">
        <w:t xml:space="preserve"> </w:t>
      </w:r>
      <w:r w:rsidRPr="002205A7">
        <w:t>be this time value (as defined in ES5, 15.9.5).</w:t>
      </w:r>
    </w:p>
    <w:p w:rsidR="00BB7F36" w:rsidRPr="00495448" w:rsidRDefault="00BB7F36" w:rsidP="00F91DF8">
      <w:pPr>
        <w:pStyle w:val="Algorithm"/>
        <w:numPr>
          <w:ilvl w:val="0"/>
          <w:numId w:val="44"/>
        </w:numPr>
      </w:pPr>
      <w:r w:rsidRPr="00495448">
        <w:t xml:space="preserve">If </w:t>
      </w:r>
      <w:r w:rsidRPr="00495448">
        <w:rPr>
          <w:rStyle w:val="Algorithmvariable"/>
        </w:rPr>
        <w:t>x</w:t>
      </w:r>
      <w:r w:rsidRPr="00495448">
        <w:t xml:space="preserve"> is </w:t>
      </w:r>
      <w:r w:rsidRPr="00495448">
        <w:rPr>
          <w:rStyle w:val="Algorithmkeyword"/>
        </w:rPr>
        <w:t>NaN</w:t>
      </w:r>
      <w:r w:rsidRPr="00495448">
        <w:t xml:space="preserve">, then return </w:t>
      </w:r>
      <w:r w:rsidRPr="00495448">
        <w:rPr>
          <w:rStyle w:val="Algorithmcode"/>
        </w:rPr>
        <w:t>"Invalid Date"</w:t>
      </w:r>
      <w:r w:rsidRPr="00495448">
        <w:t>.</w:t>
      </w:r>
    </w:p>
    <w:p w:rsidR="00BB7F36" w:rsidRPr="00495448" w:rsidRDefault="00BB7F36" w:rsidP="00F91DF8">
      <w:pPr>
        <w:pStyle w:val="Algorithm"/>
        <w:numPr>
          <w:ilvl w:val="0"/>
          <w:numId w:val="44"/>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4"/>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4"/>
        </w:numPr>
      </w:pPr>
      <w:r w:rsidRPr="00495448">
        <w:t xml:space="preserve">Let </w:t>
      </w:r>
      <w:r w:rsidRPr="00495448">
        <w:rPr>
          <w:rStyle w:val="Algorithmvariable"/>
        </w:rPr>
        <w:t>options</w:t>
      </w:r>
      <w:r w:rsidRPr="00495448">
        <w:t xml:space="preserve"> be the result of calling the ToDateTimeOptions abstract operation (defined in </w:t>
      </w:r>
      <w:r w:rsidRPr="00495448">
        <w:fldChar w:fldCharType="begin"/>
      </w:r>
      <w:r w:rsidRPr="00495448">
        <w:instrText xml:space="preserve"> REF _Ref190762760 \r \h </w:instrText>
      </w:r>
      <w:r w:rsidRPr="00495448">
        <w:fldChar w:fldCharType="separate"/>
      </w:r>
      <w:r>
        <w:t>12.1.1</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"date"</w:t>
      </w:r>
      <w:r w:rsidRPr="00495448">
        <w:t xml:space="preserve">, and </w:t>
      </w:r>
      <w:r w:rsidRPr="00495448">
        <w:rPr>
          <w:rStyle w:val="Algorithmcode"/>
        </w:rPr>
        <w:t>"date"</w:t>
      </w:r>
      <w:r w:rsidRPr="00495448">
        <w:t>.</w:t>
      </w:r>
    </w:p>
    <w:p w:rsidR="00BB7F36" w:rsidRPr="00495448" w:rsidRDefault="00BB7F36" w:rsidP="00F91DF8">
      <w:pPr>
        <w:pStyle w:val="Algorithm"/>
        <w:numPr>
          <w:ilvl w:val="0"/>
          <w:numId w:val="44"/>
        </w:numPr>
      </w:pPr>
      <w:r w:rsidRPr="00495448">
        <w:t xml:space="preserve">Let </w:t>
      </w:r>
      <w:r w:rsidRPr="00495448">
        <w:rPr>
          <w:rStyle w:val="Algorithmvariable"/>
        </w:rPr>
        <w:t>dateFormat</w:t>
      </w:r>
      <w:r w:rsidRPr="00495448">
        <w:t xml:space="preserve"> be the result of creating a new object as if by the expression </w:t>
      </w:r>
      <w:r w:rsidRPr="00495448">
        <w:rPr>
          <w:rStyle w:val="Algorithmcode"/>
        </w:rPr>
        <w:t>new Intl.DateTimeFormat(locales, options)</w:t>
      </w:r>
      <w:r w:rsidRPr="00495448">
        <w:t xml:space="preserve"> where </w:t>
      </w:r>
      <w:r w:rsidRPr="00495448">
        <w:rPr>
          <w:rStyle w:val="Algorithmcode"/>
        </w:rPr>
        <w:t>Intl.DateTimeFormat</w:t>
      </w:r>
      <w:r w:rsidRPr="00495448">
        <w:t xml:space="preserve"> is the standard built-in constructor defined in </w:t>
      </w:r>
      <w:r w:rsidRPr="00495448">
        <w:fldChar w:fldCharType="begin"/>
      </w:r>
      <w:r w:rsidRPr="00495448">
        <w:instrText xml:space="preserve"> REF _Ref190939893 \r \h </w:instrText>
      </w:r>
      <w:r w:rsidRPr="00495448">
        <w:fldChar w:fldCharType="separate"/>
      </w:r>
      <w:r>
        <w:t>12.1.3</w:t>
      </w:r>
      <w:r w:rsidRPr="00495448">
        <w:fldChar w:fldCharType="end"/>
      </w:r>
      <w:r w:rsidRPr="00495448">
        <w:t>.</w:t>
      </w:r>
    </w:p>
    <w:p w:rsidR="00BB7F36" w:rsidRPr="00495448" w:rsidRDefault="00BB7F36" w:rsidP="00F91DF8">
      <w:pPr>
        <w:pStyle w:val="Algorithm"/>
        <w:numPr>
          <w:ilvl w:val="0"/>
          <w:numId w:val="44"/>
        </w:numPr>
      </w:pPr>
      <w:r w:rsidRPr="00495448">
        <w:t xml:space="preserve">Return the result of calling the FormatDateTime abstract operation (defined in </w:t>
      </w:r>
      <w:r w:rsidRPr="00495448">
        <w:fldChar w:fldCharType="begin"/>
      </w:r>
      <w:r w:rsidRPr="00495448">
        <w:instrText xml:space="preserve"> REF _Ref190881540 \r \h </w:instrText>
      </w:r>
      <w:r w:rsidRPr="00495448">
        <w:fldChar w:fldCharType="separate"/>
      </w:r>
      <w:r>
        <w:t>12.3.2</w:t>
      </w:r>
      <w:r w:rsidRPr="00495448">
        <w:fldChar w:fldCharType="end"/>
      </w:r>
      <w:r w:rsidRPr="00495448">
        <w:t xml:space="preserve">) with arguments </w:t>
      </w:r>
      <w:r w:rsidRPr="00495448">
        <w:rPr>
          <w:rStyle w:val="Algorithmvariable"/>
        </w:rPr>
        <w:t>dateTimeFormat</w:t>
      </w:r>
      <w:r w:rsidRPr="00495448">
        <w:t xml:space="preserve"> and </w:t>
      </w:r>
      <w:r w:rsidRPr="00495448">
        <w:rPr>
          <w:rStyle w:val="Algorithmvariable"/>
        </w:rPr>
        <w:t>x</w:t>
      </w:r>
      <w:r w:rsidRPr="00495448">
        <w:t>.</w:t>
      </w:r>
    </w:p>
    <w:p w:rsidR="00BB7F36" w:rsidRPr="00495448"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toLocaleDateString</w:t>
      </w:r>
      <w:r w:rsidRPr="00495448">
        <w:t xml:space="preserve"> method is </w:t>
      </w:r>
      <w:r w:rsidRPr="00495448">
        <w:rPr>
          <w:rStyle w:val="Algorithmcode"/>
        </w:rPr>
        <w:t>0</w:t>
      </w:r>
      <w:r w:rsidRPr="00495448">
        <w:t>.</w:t>
      </w:r>
    </w:p>
    <w:p w:rsidR="00BB7F36" w:rsidRPr="00495448" w:rsidRDefault="00BB7F36" w:rsidP="00BB7F36">
      <w:pPr>
        <w:pStyle w:val="Heading3"/>
        <w:numPr>
          <w:ilvl w:val="2"/>
          <w:numId w:val="1"/>
        </w:numPr>
        <w:tabs>
          <w:tab w:val="clear" w:pos="720"/>
        </w:tabs>
      </w:pPr>
      <w:bookmarkStart w:id="317" w:name="_Toc210898718"/>
      <w:bookmarkStart w:id="318" w:name="_Toc337799309"/>
      <w:r w:rsidRPr="00495448">
        <w:t>Date.prototype.toLocaleTimeString ([locales [, options]])</w:t>
      </w:r>
      <w:bookmarkEnd w:id="317"/>
      <w:bookmarkEnd w:id="318"/>
    </w:p>
    <w:p w:rsidR="00BB7F36" w:rsidRPr="00495448" w:rsidRDefault="00BB7F36" w:rsidP="00BB7F36">
      <w:pPr>
        <w:rPr>
          <w:rFonts w:cs="Arial"/>
          <w:color w:val="000000"/>
          <w:sz w:val="19"/>
          <w:szCs w:val="19"/>
          <w:lang w:eastAsia="en-US"/>
        </w:rPr>
      </w:pPr>
      <w:r w:rsidRPr="00495448">
        <w:rPr>
          <w:rFonts w:cs="Arial"/>
          <w:color w:val="000000"/>
          <w:sz w:val="19"/>
          <w:szCs w:val="19"/>
          <w:lang w:eastAsia="en-US"/>
        </w:rPr>
        <w:t>This definition supersedes the definition provided in ES5, 15.9.5.7.</w:t>
      </w:r>
    </w:p>
    <w:p w:rsidR="00BB7F36" w:rsidRPr="00495448" w:rsidRDefault="00BB7F36" w:rsidP="00BB7F36">
      <w:pPr>
        <w:rPr>
          <w:rFonts w:cs="Arial"/>
          <w:color w:val="000000"/>
          <w:sz w:val="19"/>
          <w:szCs w:val="19"/>
          <w:lang w:eastAsia="en-US"/>
        </w:rPr>
      </w:pPr>
      <w:r w:rsidRPr="00495448">
        <w:t xml:space="preserve">When the </w:t>
      </w:r>
      <w:r w:rsidRPr="00495448">
        <w:rPr>
          <w:rStyle w:val="Algorithmcode"/>
        </w:rPr>
        <w:t>toLocaleTimeString</w:t>
      </w:r>
      <w:r w:rsidRPr="00495448">
        <w:t xml:space="preserve"> method is called with optional arguments </w:t>
      </w:r>
      <w:r w:rsidRPr="00495448">
        <w:rPr>
          <w:rStyle w:val="Algorithmvariable"/>
        </w:rPr>
        <w:t>locales</w:t>
      </w:r>
      <w:r w:rsidRPr="00495448">
        <w:rPr>
          <w:rFonts w:cs="Arial"/>
          <w:color w:val="000000"/>
          <w:sz w:val="19"/>
          <w:szCs w:val="19"/>
          <w:lang w:eastAsia="en-US"/>
        </w:rPr>
        <w:t xml:space="preserve"> and </w:t>
      </w:r>
      <w:r w:rsidRPr="00495448">
        <w:rPr>
          <w:rStyle w:val="Algorithmvariable"/>
        </w:rPr>
        <w:t>options</w:t>
      </w:r>
      <w:r w:rsidRPr="00495448">
        <w:rPr>
          <w:rFonts w:cs="Arial"/>
          <w:color w:val="000000"/>
          <w:sz w:val="19"/>
          <w:szCs w:val="19"/>
          <w:lang w:eastAsia="en-US"/>
        </w:rPr>
        <w:t>, the following steps are taken:</w:t>
      </w:r>
    </w:p>
    <w:p w:rsidR="00BB7F36" w:rsidRPr="00495448" w:rsidRDefault="00BB7F36" w:rsidP="00F91DF8">
      <w:pPr>
        <w:pStyle w:val="Algorithm"/>
        <w:numPr>
          <w:ilvl w:val="0"/>
          <w:numId w:val="45"/>
        </w:numPr>
      </w:pPr>
      <w:r w:rsidRPr="00495448">
        <w:t xml:space="preserve">Let </w:t>
      </w:r>
      <w:r w:rsidRPr="00495448">
        <w:rPr>
          <w:rStyle w:val="Algorithmvariable"/>
        </w:rPr>
        <w:t>x</w:t>
      </w:r>
      <w:r w:rsidRPr="00495448">
        <w:t xml:space="preserve"> </w:t>
      </w:r>
      <w:r w:rsidRPr="00F8403B">
        <w:t>be this time value (as defined in ES5, 15.9.5).</w:t>
      </w:r>
    </w:p>
    <w:p w:rsidR="00BB7F36" w:rsidRPr="00495448" w:rsidRDefault="00BB7F36" w:rsidP="00F91DF8">
      <w:pPr>
        <w:pStyle w:val="Algorithm"/>
        <w:numPr>
          <w:ilvl w:val="0"/>
          <w:numId w:val="45"/>
        </w:numPr>
      </w:pPr>
      <w:r w:rsidRPr="00495448">
        <w:t xml:space="preserve">If x is </w:t>
      </w:r>
      <w:r w:rsidRPr="00495448">
        <w:rPr>
          <w:rStyle w:val="Algorithmkeyword"/>
        </w:rPr>
        <w:t>NaN</w:t>
      </w:r>
      <w:r w:rsidRPr="00495448">
        <w:t xml:space="preserve">, then return </w:t>
      </w:r>
      <w:r w:rsidRPr="00495448">
        <w:rPr>
          <w:rStyle w:val="Algorithmcode"/>
        </w:rPr>
        <w:t>"Invalid Date"</w:t>
      </w:r>
      <w:r w:rsidRPr="00495448">
        <w:t>.</w:t>
      </w:r>
    </w:p>
    <w:p w:rsidR="00BB7F36" w:rsidRPr="00495448" w:rsidRDefault="00BB7F36" w:rsidP="00F91DF8">
      <w:pPr>
        <w:pStyle w:val="Algorithm"/>
        <w:numPr>
          <w:ilvl w:val="0"/>
          <w:numId w:val="45"/>
        </w:numPr>
      </w:pPr>
      <w:r w:rsidRPr="00495448">
        <w:t xml:space="preserve">If </w:t>
      </w:r>
      <w:r w:rsidRPr="00495448">
        <w:rPr>
          <w:rStyle w:val="Algorithmvariable"/>
        </w:rPr>
        <w:t>locales</w:t>
      </w:r>
      <w:r w:rsidRPr="00495448">
        <w:t xml:space="preserve"> is not provided, then let </w:t>
      </w:r>
      <w:r w:rsidRPr="00495448">
        <w:rPr>
          <w:rStyle w:val="Algorithmvariable"/>
        </w:rPr>
        <w:t>locales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5"/>
        </w:numPr>
      </w:pPr>
      <w:r w:rsidRPr="00495448">
        <w:t xml:space="preserve">If </w:t>
      </w:r>
      <w:r w:rsidRPr="00495448">
        <w:rPr>
          <w:rStyle w:val="Algorithmvariable"/>
        </w:rPr>
        <w:t>options</w:t>
      </w:r>
      <w:r w:rsidRPr="00495448">
        <w:t xml:space="preserve"> is not provided, then let </w:t>
      </w:r>
      <w:r w:rsidRPr="00495448">
        <w:rPr>
          <w:rStyle w:val="Algorithmvariable"/>
        </w:rPr>
        <w:t>options</w:t>
      </w:r>
      <w:r w:rsidRPr="00495448">
        <w:t xml:space="preserve"> be </w:t>
      </w:r>
      <w:r w:rsidRPr="00495448">
        <w:rPr>
          <w:rStyle w:val="Algorithmkeyword"/>
        </w:rPr>
        <w:t>undefined</w:t>
      </w:r>
      <w:r w:rsidRPr="00495448">
        <w:t>.</w:t>
      </w:r>
    </w:p>
    <w:p w:rsidR="00BB7F36" w:rsidRPr="00495448" w:rsidRDefault="00BB7F36" w:rsidP="00F91DF8">
      <w:pPr>
        <w:pStyle w:val="Algorithm"/>
        <w:numPr>
          <w:ilvl w:val="0"/>
          <w:numId w:val="45"/>
        </w:numPr>
      </w:pPr>
      <w:r w:rsidRPr="00495448">
        <w:t xml:space="preserve">Let </w:t>
      </w:r>
      <w:r w:rsidRPr="00495448">
        <w:rPr>
          <w:rStyle w:val="Algorithmvariable"/>
        </w:rPr>
        <w:t>options</w:t>
      </w:r>
      <w:r w:rsidRPr="00495448">
        <w:t xml:space="preserve"> be the result of calling the ToDateTimeOptions abstract operation (defined in </w:t>
      </w:r>
      <w:r w:rsidRPr="00495448">
        <w:fldChar w:fldCharType="begin"/>
      </w:r>
      <w:r w:rsidRPr="00495448">
        <w:instrText xml:space="preserve"> REF _Ref190762760 \r \h </w:instrText>
      </w:r>
      <w:r w:rsidRPr="00495448">
        <w:fldChar w:fldCharType="separate"/>
      </w:r>
      <w:r>
        <w:t>12.1.1</w:t>
      </w:r>
      <w:r w:rsidRPr="00495448">
        <w:fldChar w:fldCharType="end"/>
      </w:r>
      <w:r w:rsidRPr="00495448">
        <w:t xml:space="preserve">) with arguments </w:t>
      </w:r>
      <w:r w:rsidRPr="00495448">
        <w:rPr>
          <w:rStyle w:val="Algorithmvariable"/>
        </w:rPr>
        <w:t>options</w:t>
      </w:r>
      <w:r w:rsidRPr="00495448">
        <w:t xml:space="preserve">, </w:t>
      </w:r>
      <w:r w:rsidRPr="00495448">
        <w:rPr>
          <w:rStyle w:val="Algorithmcode"/>
        </w:rPr>
        <w:t>"time"</w:t>
      </w:r>
      <w:r w:rsidRPr="00495448">
        <w:t xml:space="preserve">, and </w:t>
      </w:r>
      <w:r w:rsidRPr="00495448">
        <w:rPr>
          <w:rStyle w:val="Algorithmcode"/>
        </w:rPr>
        <w:t>"time"</w:t>
      </w:r>
      <w:r w:rsidRPr="00495448">
        <w:t>.</w:t>
      </w:r>
    </w:p>
    <w:p w:rsidR="00BB7F36" w:rsidRPr="00495448" w:rsidRDefault="00BB7F36" w:rsidP="00F91DF8">
      <w:pPr>
        <w:pStyle w:val="Algorithm"/>
        <w:numPr>
          <w:ilvl w:val="0"/>
          <w:numId w:val="45"/>
        </w:numPr>
      </w:pPr>
      <w:r w:rsidRPr="00495448">
        <w:t xml:space="preserve">Let </w:t>
      </w:r>
      <w:r w:rsidRPr="00495448">
        <w:rPr>
          <w:rStyle w:val="Algorithmvariable"/>
        </w:rPr>
        <w:t>timeFormat</w:t>
      </w:r>
      <w:r w:rsidRPr="00495448">
        <w:t xml:space="preserve"> be the result of creating a new object as if by the expression </w:t>
      </w:r>
      <w:r w:rsidRPr="00495448">
        <w:rPr>
          <w:rStyle w:val="Algorithmcode"/>
        </w:rPr>
        <w:t>new Intl.DateTimeFormat(locales, options)</w:t>
      </w:r>
      <w:r w:rsidRPr="00495448">
        <w:t xml:space="preserve"> where </w:t>
      </w:r>
      <w:r w:rsidRPr="00495448">
        <w:rPr>
          <w:rStyle w:val="Algorithmcode"/>
        </w:rPr>
        <w:t>Intl.DateTimeFormat</w:t>
      </w:r>
      <w:r w:rsidRPr="00495448">
        <w:t xml:space="preserve"> is the standard built-in constructor defined in </w:t>
      </w:r>
      <w:r w:rsidRPr="00495448">
        <w:fldChar w:fldCharType="begin"/>
      </w:r>
      <w:r w:rsidRPr="00495448">
        <w:instrText xml:space="preserve"> REF _Ref190939893 \r \h </w:instrText>
      </w:r>
      <w:r w:rsidRPr="00495448">
        <w:fldChar w:fldCharType="separate"/>
      </w:r>
      <w:r>
        <w:t>12.1.3</w:t>
      </w:r>
      <w:r w:rsidRPr="00495448">
        <w:fldChar w:fldCharType="end"/>
      </w:r>
      <w:r w:rsidRPr="00495448">
        <w:t>.</w:t>
      </w:r>
    </w:p>
    <w:p w:rsidR="00BB7F36" w:rsidRPr="00495448" w:rsidRDefault="00BB7F36" w:rsidP="00F91DF8">
      <w:pPr>
        <w:pStyle w:val="Algorithm"/>
        <w:numPr>
          <w:ilvl w:val="0"/>
          <w:numId w:val="45"/>
        </w:numPr>
      </w:pPr>
      <w:r w:rsidRPr="00495448">
        <w:t xml:space="preserve">Return the result of calling the FormatDateTime abstract operation (defined in </w:t>
      </w:r>
      <w:r w:rsidRPr="00495448">
        <w:fldChar w:fldCharType="begin"/>
      </w:r>
      <w:r w:rsidRPr="00495448">
        <w:instrText xml:space="preserve"> REF _Ref190881540 \r \h </w:instrText>
      </w:r>
      <w:r w:rsidRPr="00495448">
        <w:fldChar w:fldCharType="separate"/>
      </w:r>
      <w:r>
        <w:t>12.3.2</w:t>
      </w:r>
      <w:r w:rsidRPr="00495448">
        <w:fldChar w:fldCharType="end"/>
      </w:r>
      <w:r w:rsidRPr="00495448">
        <w:t xml:space="preserve">) with arguments </w:t>
      </w:r>
      <w:r w:rsidRPr="00495448">
        <w:rPr>
          <w:rStyle w:val="Algorithmvariable"/>
        </w:rPr>
        <w:t>dateTimeFormat</w:t>
      </w:r>
      <w:r w:rsidRPr="00495448">
        <w:t xml:space="preserve"> and </w:t>
      </w:r>
      <w:r w:rsidRPr="00495448">
        <w:rPr>
          <w:rStyle w:val="Algorithmvariable"/>
        </w:rPr>
        <w:t>x</w:t>
      </w:r>
      <w:r w:rsidRPr="00495448">
        <w:t>.</w:t>
      </w:r>
    </w:p>
    <w:p w:rsidR="00BB7F36" w:rsidRDefault="00BB7F36" w:rsidP="00BB7F36">
      <w:r w:rsidRPr="00495448">
        <w:t xml:space="preserve">The value of the </w:t>
      </w:r>
      <w:r w:rsidRPr="00495448">
        <w:rPr>
          <w:rStyle w:val="Algorithmcode"/>
        </w:rPr>
        <w:t>length</w:t>
      </w:r>
      <w:r w:rsidRPr="00495448">
        <w:t xml:space="preserve"> property of the </w:t>
      </w:r>
      <w:r w:rsidRPr="00495448">
        <w:rPr>
          <w:rStyle w:val="Algorithmcode"/>
        </w:rPr>
        <w:t>toLocaleTimeString</w:t>
      </w:r>
      <w:r w:rsidRPr="00495448">
        <w:t xml:space="preserve"> method is </w:t>
      </w:r>
      <w:r w:rsidRPr="00495448">
        <w:rPr>
          <w:rStyle w:val="Algorithmcode"/>
        </w:rPr>
        <w:t>0</w:t>
      </w:r>
      <w:r w:rsidRPr="00495448">
        <w:t>.</w:t>
      </w:r>
    </w:p>
    <w:p w:rsidR="0026283E" w:rsidRDefault="0026283E" w:rsidP="0026283E">
      <w:pPr>
        <w:pStyle w:val="ANNEX"/>
      </w:pPr>
      <w:r>
        <w:rPr>
          <w:b w:val="0"/>
        </w:rPr>
        <w:lastRenderedPageBreak/>
        <w:br/>
      </w:r>
      <w:bookmarkStart w:id="319" w:name="_Toc337799310"/>
      <w:r>
        <w:rPr>
          <w:b w:val="0"/>
        </w:rPr>
        <w:t>(</w:t>
      </w:r>
      <w:r w:rsidR="00BB7F36">
        <w:rPr>
          <w:b w:val="0"/>
        </w:rPr>
        <w:t>i</w:t>
      </w:r>
      <w:r>
        <w:rPr>
          <w:b w:val="0"/>
        </w:rPr>
        <w:t>n</w:t>
      </w:r>
      <w:r w:rsidR="00BB7F36">
        <w:rPr>
          <w:b w:val="0"/>
        </w:rPr>
        <w:t>f</w:t>
      </w:r>
      <w:r>
        <w:rPr>
          <w:b w:val="0"/>
        </w:rPr>
        <w:t>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BB7F36">
        <w:t>Implementation Dependent Behaviour</w:t>
      </w:r>
      <w:bookmarkEnd w:id="319"/>
    </w:p>
    <w:p w:rsidR="00BB7F36" w:rsidRDefault="00BB7F36" w:rsidP="00BB7F36">
      <w:r>
        <w:t>The following aspects of the ECMAScript Internationalization API are implementation dependent:</w:t>
      </w:r>
    </w:p>
    <w:p w:rsidR="00BB7F36" w:rsidRDefault="00BB7F36" w:rsidP="00BB7F36">
      <w:pPr>
        <w:pStyle w:val="ListBullet"/>
        <w:contextualSpacing/>
      </w:pPr>
      <w:r>
        <w:t>In all functionality:</w:t>
      </w:r>
    </w:p>
    <w:p w:rsidR="00BB7F36" w:rsidRDefault="00BB7F36" w:rsidP="00BB7F36">
      <w:pPr>
        <w:pStyle w:val="ListBullet"/>
        <w:tabs>
          <w:tab w:val="clear" w:pos="360"/>
          <w:tab w:val="num" w:pos="720"/>
        </w:tabs>
        <w:ind w:left="720"/>
        <w:contextualSpacing/>
      </w:pPr>
      <w:r>
        <w:t xml:space="preserve">Additional values for some properties of </w:t>
      </w:r>
      <w:r w:rsidRPr="005E5320">
        <w:rPr>
          <w:rStyle w:val="Algorithmvariable"/>
        </w:rPr>
        <w:t>options</w:t>
      </w:r>
      <w:r>
        <w:t xml:space="preserve"> arguments (</w:t>
      </w:r>
      <w:r>
        <w:fldChar w:fldCharType="begin"/>
      </w:r>
      <w:r>
        <w:instrText xml:space="preserve"> REF _Ref209686239 \r \h </w:instrText>
      </w:r>
      <w:r>
        <w:fldChar w:fldCharType="separate"/>
      </w:r>
      <w:r>
        <w:t>2</w:t>
      </w:r>
      <w:r>
        <w:fldChar w:fldCharType="end"/>
      </w:r>
      <w:r>
        <w:t>)</w:t>
      </w:r>
    </w:p>
    <w:p w:rsidR="00BB7F36" w:rsidRDefault="00BB7F36" w:rsidP="00BB7F36">
      <w:pPr>
        <w:pStyle w:val="ListBullet"/>
        <w:tabs>
          <w:tab w:val="clear" w:pos="360"/>
          <w:tab w:val="num" w:pos="720"/>
        </w:tabs>
        <w:ind w:left="720"/>
        <w:contextualSpacing/>
      </w:pPr>
      <w:r>
        <w:t>Canonicalization of extension subtag sequences beyond the rules of RFC 5646 (</w:t>
      </w:r>
      <w:r>
        <w:fldChar w:fldCharType="begin"/>
      </w:r>
      <w:r>
        <w:instrText xml:space="preserve"> REF _Ref182132701 \r \h </w:instrText>
      </w:r>
      <w:r>
        <w:fldChar w:fldCharType="separate"/>
      </w:r>
      <w:r>
        <w:t>6.2.3</w:t>
      </w:r>
      <w:r>
        <w:fldChar w:fldCharType="end"/>
      </w:r>
      <w:r>
        <w:t>)</w:t>
      </w:r>
    </w:p>
    <w:p w:rsidR="00BB7F36" w:rsidRDefault="00BB7F36" w:rsidP="00BB7F36">
      <w:pPr>
        <w:pStyle w:val="ListBullet"/>
        <w:tabs>
          <w:tab w:val="clear" w:pos="360"/>
          <w:tab w:val="num" w:pos="720"/>
        </w:tabs>
        <w:ind w:left="720"/>
        <w:contextualSpacing/>
      </w:pPr>
      <w:r>
        <w:t>The default locale (</w:t>
      </w:r>
      <w:r>
        <w:fldChar w:fldCharType="begin"/>
      </w:r>
      <w:r>
        <w:instrText xml:space="preserve"> REF _Ref190521279 \r \h </w:instrText>
      </w:r>
      <w:r>
        <w:fldChar w:fldCharType="separate"/>
      </w:r>
      <w:r>
        <w:t>6.2.4</w:t>
      </w:r>
      <w:r>
        <w:fldChar w:fldCharType="end"/>
      </w:r>
      <w:r>
        <w:t>)</w:t>
      </w:r>
    </w:p>
    <w:p w:rsidR="00BB7F36" w:rsidRDefault="00BB7F36" w:rsidP="00BB7F36">
      <w:pPr>
        <w:pStyle w:val="ListBullet"/>
        <w:tabs>
          <w:tab w:val="clear" w:pos="360"/>
          <w:tab w:val="num" w:pos="720"/>
        </w:tabs>
        <w:ind w:left="720"/>
        <w:contextualSpacing/>
      </w:pPr>
      <w:r>
        <w:t>The host environment’s current time zone (</w:t>
      </w:r>
      <w:r>
        <w:fldChar w:fldCharType="begin"/>
      </w:r>
      <w:r>
        <w:instrText xml:space="preserve"> REF _Ref209688826 \r \h </w:instrText>
      </w:r>
      <w:r>
        <w:fldChar w:fldCharType="separate"/>
      </w:r>
      <w:r>
        <w:t>6.4</w:t>
      </w:r>
      <w:r>
        <w:fldChar w:fldCharType="end"/>
      </w:r>
      <w:r>
        <w:t>)</w:t>
      </w:r>
    </w:p>
    <w:p w:rsidR="00BB7F36" w:rsidRDefault="00BB7F36" w:rsidP="00BB7F36">
      <w:pPr>
        <w:pStyle w:val="ListBullet"/>
        <w:tabs>
          <w:tab w:val="clear" w:pos="360"/>
          <w:tab w:val="num" w:pos="720"/>
        </w:tabs>
        <w:ind w:left="720"/>
        <w:contextualSpacing/>
      </w:pPr>
      <w:r>
        <w:t>The set of available locales for each constructor (</w:t>
      </w:r>
      <w:r>
        <w:fldChar w:fldCharType="begin"/>
      </w:r>
      <w:r>
        <w:instrText xml:space="preserve"> REF _Ref183361296 \r \h </w:instrText>
      </w:r>
      <w:r>
        <w:fldChar w:fldCharType="separate"/>
      </w:r>
      <w:r>
        <w:t>9.1</w:t>
      </w:r>
      <w:r>
        <w:fldChar w:fldCharType="end"/>
      </w:r>
      <w:r>
        <w:t>)</w:t>
      </w:r>
    </w:p>
    <w:p w:rsidR="00BB7F36" w:rsidRDefault="00BB7F36" w:rsidP="00BB7F36">
      <w:pPr>
        <w:pStyle w:val="ListBullet"/>
        <w:tabs>
          <w:tab w:val="clear" w:pos="360"/>
          <w:tab w:val="num" w:pos="720"/>
        </w:tabs>
        <w:ind w:left="720"/>
        <w:contextualSpacing/>
      </w:pPr>
      <w:r>
        <w:t>The BestFitMatcher algorithm (</w:t>
      </w:r>
      <w:r>
        <w:fldChar w:fldCharType="begin"/>
      </w:r>
      <w:r>
        <w:instrText xml:space="preserve"> REF _Ref202238753 \r \h </w:instrText>
      </w:r>
      <w:r>
        <w:fldChar w:fldCharType="separate"/>
      </w:r>
      <w:r>
        <w:t>9.2.4</w:t>
      </w:r>
      <w:r>
        <w:fldChar w:fldCharType="end"/>
      </w:r>
      <w:r>
        <w:t>)</w:t>
      </w:r>
    </w:p>
    <w:p w:rsidR="00BB7F36" w:rsidRDefault="00BB7F36" w:rsidP="00BB7F36">
      <w:pPr>
        <w:pStyle w:val="ListBullet"/>
        <w:tabs>
          <w:tab w:val="clear" w:pos="360"/>
          <w:tab w:val="num" w:pos="720"/>
        </w:tabs>
        <w:ind w:left="720"/>
        <w:contextualSpacing/>
      </w:pPr>
      <w:r>
        <w:t>The BestFitSupportedLocales algorithm (</w:t>
      </w:r>
      <w:r>
        <w:fldChar w:fldCharType="begin"/>
      </w:r>
      <w:r>
        <w:instrText xml:space="preserve"> REF _Ref202238817 \r \h </w:instrText>
      </w:r>
      <w:r>
        <w:fldChar w:fldCharType="separate"/>
      </w:r>
      <w:r>
        <w:t>9.2.7</w:t>
      </w:r>
      <w:r>
        <w:fldChar w:fldCharType="end"/>
      </w:r>
      <w:r>
        <w:t>)</w:t>
      </w:r>
    </w:p>
    <w:p w:rsidR="00BB7F36" w:rsidRDefault="00BB7F36" w:rsidP="00BB7F36">
      <w:pPr>
        <w:pStyle w:val="ListBullet"/>
        <w:contextualSpacing/>
      </w:pPr>
      <w:r>
        <w:t>In Collator:</w:t>
      </w:r>
    </w:p>
    <w:p w:rsidR="00BB7F36" w:rsidRDefault="00BB7F36" w:rsidP="00BB7F36">
      <w:pPr>
        <w:pStyle w:val="ListBullet"/>
        <w:tabs>
          <w:tab w:val="clear" w:pos="360"/>
          <w:tab w:val="num" w:pos="720"/>
        </w:tabs>
        <w:ind w:left="720"/>
        <w:contextualSpacing/>
      </w:pPr>
      <w:r>
        <w:t>Support for the Unicode extensions keys kn, kf and the parallel options properties numeric, caseFirst (</w:t>
      </w:r>
      <w:r>
        <w:fldChar w:fldCharType="begin"/>
      </w:r>
      <w:r>
        <w:instrText xml:space="preserve"> REF _Ref209686506 \r \h </w:instrText>
      </w:r>
      <w:r>
        <w:fldChar w:fldCharType="separate"/>
      </w:r>
      <w:r>
        <w:t>10.2.3</w:t>
      </w:r>
      <w:r>
        <w:fldChar w:fldCharType="end"/>
      </w:r>
      <w:r>
        <w:t>)</w:t>
      </w:r>
    </w:p>
    <w:p w:rsidR="00BB7F36" w:rsidRDefault="00BB7F36" w:rsidP="00BB7F36">
      <w:pPr>
        <w:pStyle w:val="ListBullet"/>
        <w:tabs>
          <w:tab w:val="clear" w:pos="360"/>
          <w:tab w:val="num" w:pos="720"/>
        </w:tabs>
        <w:ind w:left="720"/>
        <w:contextualSpacing/>
      </w:pPr>
      <w:r>
        <w:t xml:space="preserve">The set of supported </w:t>
      </w:r>
      <w:r w:rsidRPr="00100D86">
        <w:rPr>
          <w:rStyle w:val="Algorithmcode"/>
        </w:rPr>
        <w:t>"co"</w:t>
      </w:r>
      <w:r>
        <w:t xml:space="preserve"> key values (collations) per locale beyond a default collation (</w:t>
      </w:r>
      <w:r>
        <w:fldChar w:fldCharType="begin"/>
      </w:r>
      <w:r>
        <w:instrText xml:space="preserve"> REF _Ref209686670 \r \h </w:instrText>
      </w:r>
      <w:r>
        <w:fldChar w:fldCharType="separate"/>
      </w:r>
      <w:r>
        <w:t>10.2.3</w:t>
      </w:r>
      <w:r>
        <w:fldChar w:fldCharType="end"/>
      </w:r>
      <w:r>
        <w:t>)</w:t>
      </w:r>
    </w:p>
    <w:p w:rsidR="00BB7F36" w:rsidRDefault="00BB7F36" w:rsidP="00BB7F36">
      <w:pPr>
        <w:pStyle w:val="ListBullet"/>
        <w:tabs>
          <w:tab w:val="clear" w:pos="360"/>
          <w:tab w:val="num" w:pos="720"/>
        </w:tabs>
        <w:ind w:left="720"/>
        <w:contextualSpacing/>
      </w:pPr>
      <w:r>
        <w:t xml:space="preserve">The set of supported </w:t>
      </w:r>
      <w:r w:rsidRPr="00100D86">
        <w:rPr>
          <w:rStyle w:val="Algorithmcode"/>
        </w:rPr>
        <w:t>"kn"</w:t>
      </w:r>
      <w:r>
        <w:t xml:space="preserve"> key values (numeric collation) per locale (</w:t>
      </w:r>
      <w:r>
        <w:fldChar w:fldCharType="begin"/>
      </w:r>
      <w:r>
        <w:instrText xml:space="preserve"> REF _Ref209686670 \r \h </w:instrText>
      </w:r>
      <w:r>
        <w:fldChar w:fldCharType="separate"/>
      </w:r>
      <w:r>
        <w:t>10.2.3</w:t>
      </w:r>
      <w:r>
        <w:fldChar w:fldCharType="end"/>
      </w:r>
      <w:r>
        <w:t>)</w:t>
      </w:r>
    </w:p>
    <w:p w:rsidR="00BB7F36" w:rsidRDefault="00BB7F36" w:rsidP="00BB7F36">
      <w:pPr>
        <w:pStyle w:val="ListBullet"/>
        <w:tabs>
          <w:tab w:val="clear" w:pos="360"/>
          <w:tab w:val="num" w:pos="720"/>
        </w:tabs>
        <w:ind w:left="720"/>
        <w:contextualSpacing/>
      </w:pPr>
      <w:r>
        <w:t xml:space="preserve">The set of supported </w:t>
      </w:r>
      <w:r w:rsidRPr="00100D86">
        <w:rPr>
          <w:rStyle w:val="Algorithmcode"/>
        </w:rPr>
        <w:t>"kf"</w:t>
      </w:r>
      <w:r>
        <w:t xml:space="preserve"> key values (case order) per locale (</w:t>
      </w:r>
      <w:r>
        <w:fldChar w:fldCharType="begin"/>
      </w:r>
      <w:r>
        <w:instrText xml:space="preserve"> REF _Ref209686670 \r \h </w:instrText>
      </w:r>
      <w:r>
        <w:fldChar w:fldCharType="separate"/>
      </w:r>
      <w:r>
        <w:t>10.2.3</w:t>
      </w:r>
      <w:r>
        <w:fldChar w:fldCharType="end"/>
      </w:r>
      <w:r>
        <w:t>)</w:t>
      </w:r>
    </w:p>
    <w:p w:rsidR="00BB7F36" w:rsidRDefault="00BB7F36" w:rsidP="00BB7F36">
      <w:pPr>
        <w:pStyle w:val="ListBullet"/>
        <w:tabs>
          <w:tab w:val="clear" w:pos="360"/>
          <w:tab w:val="num" w:pos="720"/>
        </w:tabs>
        <w:ind w:left="720"/>
        <w:contextualSpacing/>
      </w:pPr>
      <w:r>
        <w:t>The default search sensitivity per locale (</w:t>
      </w:r>
      <w:r>
        <w:fldChar w:fldCharType="begin"/>
      </w:r>
      <w:r>
        <w:instrText xml:space="preserve"> REF _Ref209686555 \r \h </w:instrText>
      </w:r>
      <w:r>
        <w:fldChar w:fldCharType="separate"/>
      </w:r>
      <w:r>
        <w:t>10.2.3</w:t>
      </w:r>
      <w:r>
        <w:fldChar w:fldCharType="end"/>
      </w:r>
      <w:r>
        <w:t>)</w:t>
      </w:r>
    </w:p>
    <w:p w:rsidR="00BB7F36" w:rsidRDefault="00BB7F36" w:rsidP="00BB7F36">
      <w:pPr>
        <w:pStyle w:val="ListBullet"/>
        <w:tabs>
          <w:tab w:val="clear" w:pos="360"/>
          <w:tab w:val="num" w:pos="720"/>
        </w:tabs>
        <w:ind w:left="720"/>
        <w:contextualSpacing/>
      </w:pPr>
      <w:r>
        <w:t>The sort order for each supported locale and options combination (</w:t>
      </w:r>
      <w:r>
        <w:fldChar w:fldCharType="begin"/>
      </w:r>
      <w:r>
        <w:instrText xml:space="preserve"> REF _Ref189986810 \r \h </w:instrText>
      </w:r>
      <w:r>
        <w:fldChar w:fldCharType="separate"/>
      </w:r>
      <w:r>
        <w:t>10.3.2</w:t>
      </w:r>
      <w:r>
        <w:fldChar w:fldCharType="end"/>
      </w:r>
      <w:r>
        <w:t>)</w:t>
      </w:r>
    </w:p>
    <w:p w:rsidR="00BB7F36" w:rsidRDefault="00BB7F36" w:rsidP="00BB7F36">
      <w:pPr>
        <w:pStyle w:val="ListBullet"/>
        <w:contextualSpacing/>
      </w:pPr>
      <w:r>
        <w:t>In NumberFormat:</w:t>
      </w:r>
    </w:p>
    <w:p w:rsidR="00BB7F36" w:rsidRDefault="00BB7F36" w:rsidP="00BB7F36">
      <w:pPr>
        <w:pStyle w:val="ListBullet"/>
        <w:tabs>
          <w:tab w:val="clear" w:pos="360"/>
          <w:tab w:val="num" w:pos="720"/>
        </w:tabs>
        <w:ind w:left="720"/>
        <w:contextualSpacing/>
      </w:pPr>
      <w:r>
        <w:t xml:space="preserve">The set of supported </w:t>
      </w:r>
      <w:r>
        <w:rPr>
          <w:rStyle w:val="Algorithmcode"/>
        </w:rPr>
        <w:t>"nu</w:t>
      </w:r>
      <w:r w:rsidRPr="00100D86">
        <w:rPr>
          <w:rStyle w:val="Algorithmcode"/>
        </w:rPr>
        <w:t>"</w:t>
      </w:r>
      <w:r>
        <w:t xml:space="preserve"> key values (numbering systems) per locale (</w:t>
      </w:r>
      <w:r>
        <w:fldChar w:fldCharType="begin"/>
      </w:r>
      <w:r>
        <w:instrText xml:space="preserve"> REF _Ref205648184 \r \h </w:instrText>
      </w:r>
      <w:r>
        <w:fldChar w:fldCharType="separate"/>
      </w:r>
      <w:r>
        <w:t>11.2.3</w:t>
      </w:r>
      <w:r>
        <w:fldChar w:fldCharType="end"/>
      </w:r>
      <w:r>
        <w:t>)</w:t>
      </w:r>
    </w:p>
    <w:p w:rsidR="00BB7F36" w:rsidRDefault="00BB7F36" w:rsidP="00BB7F36">
      <w:pPr>
        <w:pStyle w:val="ListBullet"/>
        <w:tabs>
          <w:tab w:val="clear" w:pos="360"/>
          <w:tab w:val="num" w:pos="720"/>
        </w:tabs>
        <w:ind w:left="720"/>
        <w:contextualSpacing/>
      </w:pPr>
      <w:r>
        <w:t>The patterns used for formatting positive and negative values as decimal, percent, or currency values per locale (</w:t>
      </w:r>
      <w:r>
        <w:fldChar w:fldCharType="begin"/>
      </w:r>
      <w:r>
        <w:instrText xml:space="preserve"> REF _Ref205648184 \r \h </w:instrText>
      </w:r>
      <w:r>
        <w:fldChar w:fldCharType="separate"/>
      </w:r>
      <w:r>
        <w:t>11.2.3</w:t>
      </w:r>
      <w:r>
        <w:fldChar w:fldCharType="end"/>
      </w:r>
      <w:r>
        <w:t>)</w:t>
      </w:r>
    </w:p>
    <w:p w:rsidR="00BB7F36" w:rsidRDefault="00BB7F36" w:rsidP="00BB7F36">
      <w:pPr>
        <w:pStyle w:val="ListBullet"/>
        <w:tabs>
          <w:tab w:val="clear" w:pos="360"/>
          <w:tab w:val="num" w:pos="720"/>
        </w:tabs>
        <w:ind w:left="720"/>
        <w:contextualSpacing/>
      </w:pPr>
      <w:r>
        <w:t xml:space="preserve">Localized representations of </w:t>
      </w:r>
      <w:r w:rsidRPr="002A154E">
        <w:rPr>
          <w:rStyle w:val="Algorithmkeyword"/>
        </w:rPr>
        <w:t>NaN</w:t>
      </w:r>
      <w:r>
        <w:t xml:space="preserve"> and </w:t>
      </w:r>
      <w:r w:rsidRPr="002A154E">
        <w:rPr>
          <w:rStyle w:val="Algorithmkeyword"/>
        </w:rPr>
        <w:t>Infinity</w:t>
      </w:r>
      <w:r>
        <w:rPr>
          <w:rStyle w:val="Algorithmkeyword"/>
        </w:rPr>
        <w:t xml:space="preserve"> </w:t>
      </w:r>
      <w:r>
        <w:t>(</w:t>
      </w:r>
      <w:r>
        <w:fldChar w:fldCharType="begin"/>
      </w:r>
      <w:r>
        <w:instrText xml:space="preserve"> REF _Ref200460064 \r \h </w:instrText>
      </w:r>
      <w:r>
        <w:fldChar w:fldCharType="separate"/>
      </w:r>
      <w:r>
        <w:t>11.3.2</w:t>
      </w:r>
      <w:r>
        <w:fldChar w:fldCharType="end"/>
      </w:r>
      <w:r>
        <w:t>)</w:t>
      </w:r>
    </w:p>
    <w:p w:rsidR="00BB7F36" w:rsidRDefault="00BB7F36" w:rsidP="00BB7F36">
      <w:pPr>
        <w:pStyle w:val="ListBullet"/>
        <w:tabs>
          <w:tab w:val="clear" w:pos="360"/>
          <w:tab w:val="num" w:pos="720"/>
        </w:tabs>
        <w:ind w:left="720"/>
        <w:contextualSpacing/>
      </w:pPr>
      <w:r>
        <w:t xml:space="preserve">The implementation of numbering systems not listed in </w:t>
      </w:r>
      <w:r w:rsidRPr="00495448">
        <w:fldChar w:fldCharType="begin"/>
      </w:r>
      <w:r w:rsidRPr="00495448">
        <w:instrText xml:space="preserve"> REF _Ref182134435 \h </w:instrText>
      </w:r>
      <w:r w:rsidRPr="00495448">
        <w:fldChar w:fldCharType="separate"/>
      </w:r>
      <w:r w:rsidRPr="00495448">
        <w:t xml:space="preserve">Table </w:t>
      </w:r>
      <w:r>
        <w:rPr>
          <w:noProof/>
        </w:rPr>
        <w:t>2</w:t>
      </w:r>
      <w:r w:rsidRPr="00495448">
        <w:fldChar w:fldCharType="end"/>
      </w:r>
      <w:r>
        <w:t xml:space="preserve"> (</w:t>
      </w:r>
      <w:r>
        <w:fldChar w:fldCharType="begin"/>
      </w:r>
      <w:r>
        <w:instrText xml:space="preserve"> REF _Ref200460064 \r \h </w:instrText>
      </w:r>
      <w:r>
        <w:fldChar w:fldCharType="separate"/>
      </w:r>
      <w:r>
        <w:t>11.3.2</w:t>
      </w:r>
      <w:r>
        <w:fldChar w:fldCharType="end"/>
      </w:r>
      <w:r>
        <w:t>)</w:t>
      </w:r>
    </w:p>
    <w:p w:rsidR="00BB7F36" w:rsidRDefault="00BB7F36" w:rsidP="00BB7F36">
      <w:pPr>
        <w:pStyle w:val="ListBullet"/>
        <w:tabs>
          <w:tab w:val="clear" w:pos="360"/>
          <w:tab w:val="num" w:pos="720"/>
        </w:tabs>
        <w:ind w:left="720"/>
        <w:contextualSpacing/>
      </w:pPr>
      <w:r>
        <w:t>Localized decimal and grouping separators (</w:t>
      </w:r>
      <w:r>
        <w:fldChar w:fldCharType="begin"/>
      </w:r>
      <w:r>
        <w:instrText xml:space="preserve"> REF _Ref200460064 \r \h </w:instrText>
      </w:r>
      <w:r>
        <w:fldChar w:fldCharType="separate"/>
      </w:r>
      <w:r>
        <w:t>11.3.2</w:t>
      </w:r>
      <w:r>
        <w:fldChar w:fldCharType="end"/>
      </w:r>
      <w:r>
        <w:t>)</w:t>
      </w:r>
    </w:p>
    <w:p w:rsidR="00BB7F36" w:rsidRDefault="00BB7F36" w:rsidP="00BB7F36">
      <w:pPr>
        <w:pStyle w:val="ListBullet"/>
        <w:tabs>
          <w:tab w:val="clear" w:pos="360"/>
          <w:tab w:val="num" w:pos="720"/>
        </w:tabs>
        <w:ind w:left="720"/>
        <w:contextualSpacing/>
      </w:pPr>
      <w:r>
        <w:t>Localized digit grouping schemata (</w:t>
      </w:r>
      <w:r>
        <w:fldChar w:fldCharType="begin"/>
      </w:r>
      <w:r>
        <w:instrText xml:space="preserve"> REF _Ref200460064 \r \h </w:instrText>
      </w:r>
      <w:r>
        <w:fldChar w:fldCharType="separate"/>
      </w:r>
      <w:r>
        <w:t>11.3.2</w:t>
      </w:r>
      <w:r>
        <w:fldChar w:fldCharType="end"/>
      </w:r>
      <w:r>
        <w:t>)</w:t>
      </w:r>
    </w:p>
    <w:p w:rsidR="00BB7F36" w:rsidRDefault="00BB7F36" w:rsidP="00BB7F36">
      <w:pPr>
        <w:pStyle w:val="ListBullet"/>
        <w:tabs>
          <w:tab w:val="clear" w:pos="360"/>
          <w:tab w:val="num" w:pos="720"/>
        </w:tabs>
        <w:ind w:left="720"/>
        <w:contextualSpacing/>
      </w:pPr>
      <w:r>
        <w:t>Localized currency symbols and names (</w:t>
      </w:r>
      <w:r>
        <w:fldChar w:fldCharType="begin"/>
      </w:r>
      <w:r>
        <w:instrText xml:space="preserve"> REF _Ref200460064 \r \h </w:instrText>
      </w:r>
      <w:r>
        <w:fldChar w:fldCharType="separate"/>
      </w:r>
      <w:r>
        <w:t>11.3.2</w:t>
      </w:r>
      <w:r>
        <w:fldChar w:fldCharType="end"/>
      </w:r>
      <w:r>
        <w:t>)</w:t>
      </w:r>
    </w:p>
    <w:p w:rsidR="00BB7F36" w:rsidRDefault="00BB7F36" w:rsidP="00BB7F36">
      <w:pPr>
        <w:pStyle w:val="ListBullet"/>
        <w:contextualSpacing/>
      </w:pPr>
      <w:r>
        <w:t>In DateTimeFormat:</w:t>
      </w:r>
    </w:p>
    <w:p w:rsidR="00BB7F36" w:rsidRDefault="00BB7F36" w:rsidP="00BB7F36">
      <w:pPr>
        <w:pStyle w:val="ListBullet"/>
        <w:tabs>
          <w:tab w:val="clear" w:pos="360"/>
          <w:tab w:val="num" w:pos="720"/>
        </w:tabs>
        <w:ind w:left="720"/>
        <w:contextualSpacing/>
      </w:pPr>
      <w:r>
        <w:t>The BestFitFormatMatcher algorithm (</w:t>
      </w:r>
      <w:r>
        <w:fldChar w:fldCharType="begin"/>
      </w:r>
      <w:r>
        <w:instrText xml:space="preserve"> REF _Ref190762760 \r \h </w:instrText>
      </w:r>
      <w:r>
        <w:fldChar w:fldCharType="separate"/>
      </w:r>
      <w:r>
        <w:t>12.1.1</w:t>
      </w:r>
      <w:r>
        <w:fldChar w:fldCharType="end"/>
      </w:r>
      <w:r>
        <w:t>)</w:t>
      </w:r>
    </w:p>
    <w:p w:rsidR="00BB7F36" w:rsidRDefault="00BB7F36" w:rsidP="00BB7F36">
      <w:pPr>
        <w:pStyle w:val="ListBullet"/>
        <w:tabs>
          <w:tab w:val="clear" w:pos="360"/>
          <w:tab w:val="num" w:pos="720"/>
        </w:tabs>
        <w:ind w:left="720"/>
        <w:contextualSpacing/>
      </w:pPr>
      <w:r>
        <w:t xml:space="preserve">The set of supported </w:t>
      </w:r>
      <w:r>
        <w:rPr>
          <w:rStyle w:val="Algorithmcode"/>
        </w:rPr>
        <w:t>"ca</w:t>
      </w:r>
      <w:r w:rsidRPr="00100D86">
        <w:rPr>
          <w:rStyle w:val="Algorithmcode"/>
        </w:rPr>
        <w:t>"</w:t>
      </w:r>
      <w:r>
        <w:t xml:space="preserve"> key values (calendars) per locale (</w:t>
      </w:r>
      <w:r>
        <w:fldChar w:fldCharType="begin"/>
      </w:r>
      <w:r>
        <w:instrText xml:space="preserve"> REF _Ref191550319 \r \h </w:instrText>
      </w:r>
      <w:r>
        <w:fldChar w:fldCharType="separate"/>
      </w:r>
      <w:r>
        <w:t>12.2.3</w:t>
      </w:r>
      <w:r>
        <w:fldChar w:fldCharType="end"/>
      </w:r>
      <w:r>
        <w:t>)</w:t>
      </w:r>
    </w:p>
    <w:p w:rsidR="00BB7F36" w:rsidRDefault="00BB7F36" w:rsidP="00BB7F36">
      <w:pPr>
        <w:pStyle w:val="ListBullet"/>
        <w:tabs>
          <w:tab w:val="clear" w:pos="360"/>
          <w:tab w:val="num" w:pos="720"/>
        </w:tabs>
        <w:ind w:left="720"/>
        <w:contextualSpacing/>
      </w:pPr>
      <w:r>
        <w:t xml:space="preserve">The set of supported </w:t>
      </w:r>
      <w:r>
        <w:rPr>
          <w:rStyle w:val="Algorithmcode"/>
        </w:rPr>
        <w:t>"nu</w:t>
      </w:r>
      <w:r w:rsidRPr="00100D86">
        <w:rPr>
          <w:rStyle w:val="Algorithmcode"/>
        </w:rPr>
        <w:t>"</w:t>
      </w:r>
      <w:r>
        <w:t xml:space="preserve"> key values (numbering systems) per locale (</w:t>
      </w:r>
      <w:r>
        <w:fldChar w:fldCharType="begin"/>
      </w:r>
      <w:r>
        <w:instrText xml:space="preserve"> REF _Ref191550319 \r \h </w:instrText>
      </w:r>
      <w:r>
        <w:fldChar w:fldCharType="separate"/>
      </w:r>
      <w:r>
        <w:t>12.2.3</w:t>
      </w:r>
      <w:r>
        <w:fldChar w:fldCharType="end"/>
      </w:r>
      <w:r>
        <w:t>)</w:t>
      </w:r>
    </w:p>
    <w:p w:rsidR="00BB7F36" w:rsidRDefault="00BB7F36" w:rsidP="00BB7F36">
      <w:pPr>
        <w:pStyle w:val="ListBullet"/>
        <w:tabs>
          <w:tab w:val="clear" w:pos="360"/>
          <w:tab w:val="num" w:pos="720"/>
        </w:tabs>
        <w:ind w:left="720"/>
        <w:contextualSpacing/>
      </w:pPr>
      <w:r>
        <w:t>The default hour12 and hourNo0 settings per locale (</w:t>
      </w:r>
      <w:r>
        <w:fldChar w:fldCharType="begin"/>
      </w:r>
      <w:r>
        <w:instrText xml:space="preserve"> REF _Ref205648184 \r \h </w:instrText>
      </w:r>
      <w:r>
        <w:fldChar w:fldCharType="separate"/>
      </w:r>
      <w:r>
        <w:t>11.2.3</w:t>
      </w:r>
      <w:r>
        <w:fldChar w:fldCharType="end"/>
      </w:r>
      <w:r>
        <w:t>)</w:t>
      </w:r>
    </w:p>
    <w:p w:rsidR="00BB7F36" w:rsidRDefault="00BB7F36" w:rsidP="00BB7F36">
      <w:pPr>
        <w:pStyle w:val="ListBullet"/>
        <w:tabs>
          <w:tab w:val="clear" w:pos="360"/>
          <w:tab w:val="num" w:pos="720"/>
        </w:tabs>
        <w:ind w:left="720"/>
        <w:contextualSpacing/>
      </w:pPr>
      <w:r>
        <w:t>The set of supported date-time formats per locale beyond a core set, including the representations used for each component and the associated patterns (</w:t>
      </w:r>
      <w:r>
        <w:fldChar w:fldCharType="begin"/>
      </w:r>
      <w:r>
        <w:instrText xml:space="preserve"> REF _Ref191550319 \r \h </w:instrText>
      </w:r>
      <w:r>
        <w:fldChar w:fldCharType="separate"/>
      </w:r>
      <w:r>
        <w:t>12.2.3</w:t>
      </w:r>
      <w:r>
        <w:fldChar w:fldCharType="end"/>
      </w:r>
      <w:r>
        <w:t>)</w:t>
      </w:r>
    </w:p>
    <w:p w:rsidR="00BB7F36" w:rsidRDefault="00BB7F36" w:rsidP="00BB7F36">
      <w:pPr>
        <w:pStyle w:val="ListBullet"/>
        <w:tabs>
          <w:tab w:val="clear" w:pos="360"/>
          <w:tab w:val="num" w:pos="720"/>
        </w:tabs>
        <w:ind w:left="720"/>
        <w:contextualSpacing/>
      </w:pPr>
      <w:r>
        <w:t>Localized weekday names, era names, month names, am/pm indicators, and time zone names (</w:t>
      </w:r>
      <w:r>
        <w:fldChar w:fldCharType="begin"/>
      </w:r>
      <w:r>
        <w:instrText xml:space="preserve"> REF _Ref202023268 \r \h </w:instrText>
      </w:r>
      <w:r>
        <w:fldChar w:fldCharType="separate"/>
      </w:r>
      <w:r>
        <w:t>12.3.2</w:t>
      </w:r>
      <w:r>
        <w:fldChar w:fldCharType="end"/>
      </w:r>
      <w:r>
        <w:t>)</w:t>
      </w:r>
    </w:p>
    <w:p w:rsidR="00BB7F36" w:rsidRDefault="00BB7F36" w:rsidP="00BB7F36">
      <w:pPr>
        <w:pStyle w:val="ListBullet"/>
        <w:tabs>
          <w:tab w:val="clear" w:pos="360"/>
          <w:tab w:val="num" w:pos="720"/>
        </w:tabs>
        <w:ind w:left="720"/>
        <w:contextualSpacing/>
      </w:pPr>
      <w:r>
        <w:t xml:space="preserve">The calendrical calculations used for calendars other than </w:t>
      </w:r>
      <w:r w:rsidRPr="00495448">
        <w:rPr>
          <w:rStyle w:val="Algorithmcode"/>
        </w:rPr>
        <w:t>"gregory"</w:t>
      </w:r>
      <w:r>
        <w:t xml:space="preserve">, and adjustments for </w:t>
      </w:r>
      <w:r w:rsidRPr="00495448">
        <w:t>local time zone</w:t>
      </w:r>
      <w:r>
        <w:t xml:space="preserve">s </w:t>
      </w:r>
      <w:r w:rsidRPr="00495448">
        <w:t xml:space="preserve">and daylight saving time </w:t>
      </w:r>
      <w:r>
        <w:t>(</w:t>
      </w:r>
      <w:r>
        <w:fldChar w:fldCharType="begin"/>
      </w:r>
      <w:r>
        <w:instrText xml:space="preserve"> REF _Ref202023268 \r \h </w:instrText>
      </w:r>
      <w:r>
        <w:fldChar w:fldCharType="separate"/>
      </w:r>
      <w:r>
        <w:t>12.3.2</w:t>
      </w:r>
      <w:r>
        <w:fldChar w:fldCharType="end"/>
      </w:r>
      <w:r>
        <w:t>)</w:t>
      </w:r>
    </w:p>
    <w:p w:rsidR="00BB7F36" w:rsidRDefault="00BB7F36" w:rsidP="0026283E">
      <w:pPr>
        <w:rPr>
          <w:rFonts w:eastAsia="Arial Unicode MS"/>
        </w:rPr>
      </w:pPr>
    </w:p>
    <w:p w:rsidR="00BB7F36" w:rsidRPr="000171B7" w:rsidRDefault="00BB7F36" w:rsidP="0026283E">
      <w:pPr>
        <w:rPr>
          <w:rFonts w:eastAsia="Arial Unicode MS"/>
        </w:rPr>
      </w:pPr>
    </w:p>
    <w:p w:rsidR="00D20EE3" w:rsidRDefault="00D20EE3" w:rsidP="0026283E"/>
    <w:p w:rsidR="0026283E" w:rsidRDefault="0026283E" w:rsidP="0026283E">
      <w:pPr>
        <w:sectPr w:rsidR="0026283E" w:rsidSect="00C84707">
          <w:headerReference w:type="even" r:id="rId36"/>
          <w:headerReference w:type="default" r:id="rId37"/>
          <w:footerReference w:type="even" r:id="rId38"/>
          <w:footerReference w:type="default" r:id="rId39"/>
          <w:headerReference w:type="first" r:id="rId40"/>
          <w:footerReference w:type="first" r:id="rId41"/>
          <w:type w:val="oddPage"/>
          <w:pgSz w:w="11906" w:h="16838"/>
          <w:pgMar w:top="1702" w:right="737" w:bottom="567" w:left="850" w:header="709" w:footer="283" w:gutter="567"/>
          <w:pgNumType w:start="1"/>
          <w:cols w:space="720"/>
          <w:titlePg/>
          <w:docGrid w:linePitch="272"/>
        </w:sectPr>
      </w:pPr>
    </w:p>
    <w:p w:rsidR="0026283E" w:rsidRPr="0026283E" w:rsidRDefault="0026283E" w:rsidP="0026283E"/>
    <w:sectPr w:rsidR="0026283E" w:rsidRPr="0026283E" w:rsidSect="00C84707">
      <w:footerReference w:type="even" r:id="rId42"/>
      <w:footerReference w:type="default" r:id="rId43"/>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2B" w:rsidRDefault="003C0D2B">
      <w:r>
        <w:separator/>
      </w:r>
    </w:p>
  </w:endnote>
  <w:endnote w:type="continuationSeparator" w:id="0">
    <w:p w:rsidR="003C0D2B" w:rsidRDefault="003C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3C0D2B" w:rsidRPr="00FF543D" w:rsidTr="000A4BD3">
      <w:tblPrEx>
        <w:tblCellMar>
          <w:top w:w="0" w:type="dxa"/>
          <w:left w:w="0" w:type="dxa"/>
          <w:bottom w:w="0" w:type="dxa"/>
          <w:right w:w="0" w:type="dxa"/>
        </w:tblCellMar>
      </w:tblPrEx>
      <w:trPr>
        <w:cantSplit/>
        <w:jc w:val="center"/>
      </w:trPr>
      <w:tc>
        <w:tcPr>
          <w:tcW w:w="1134" w:type="dxa"/>
          <w:vAlign w:val="bottom"/>
        </w:tcPr>
        <w:p w:rsidR="003C0D2B" w:rsidRPr="00FF543D" w:rsidRDefault="00D651B5" w:rsidP="0026283E">
          <w:pPr>
            <w:pStyle w:val="Footer"/>
            <w:spacing w:line="240" w:lineRule="atLeast"/>
            <w:jc w:val="left"/>
            <w:rPr>
              <w:sz w:val="22"/>
              <w:szCs w:val="22"/>
            </w:rPr>
          </w:pPr>
          <w:r>
            <w:rPr>
              <w:noProof/>
              <w:sz w:val="22"/>
              <w:szCs w:val="22"/>
              <w:lang w:val="en-US" w:eastAsia="en-US"/>
            </w:rPr>
            <w:drawing>
              <wp:inline distT="0" distB="0" distL="0" distR="0">
                <wp:extent cx="495300" cy="444500"/>
                <wp:effectExtent l="0" t="0" r="12700" b="12700"/>
                <wp:docPr id="1" name="Picture 1" descr="Logo00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052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rsidR="003C0D2B" w:rsidRPr="00FF543D" w:rsidRDefault="003C0D2B" w:rsidP="0026283E">
          <w:pPr>
            <w:pStyle w:val="Footer"/>
            <w:spacing w:line="240" w:lineRule="atLeast"/>
            <w:jc w:val="left"/>
            <w:rPr>
              <w:sz w:val="22"/>
              <w:szCs w:val="22"/>
            </w:rPr>
          </w:pPr>
          <w:r w:rsidRPr="00FF543D">
            <w:rPr>
              <w:rFonts w:cs="Arial"/>
              <w:b/>
              <w:sz w:val="22"/>
              <w:szCs w:val="22"/>
            </w:rPr>
            <w:t>COPYRIGHT PROTECTED DOCUMENT</w:t>
          </w:r>
        </w:p>
      </w:tc>
    </w:tr>
    <w:tr w:rsidR="003C0D2B" w:rsidTr="000A4BD3">
      <w:tblPrEx>
        <w:tblCellMar>
          <w:top w:w="0" w:type="dxa"/>
          <w:left w:w="0" w:type="dxa"/>
          <w:bottom w:w="0" w:type="dxa"/>
          <w:right w:w="0" w:type="dxa"/>
        </w:tblCellMar>
      </w:tblPrEx>
      <w:trPr>
        <w:cantSplit/>
        <w:jc w:val="center"/>
      </w:trPr>
      <w:tc>
        <w:tcPr>
          <w:tcW w:w="3402" w:type="dxa"/>
          <w:gridSpan w:val="2"/>
        </w:tcPr>
        <w:p w:rsidR="003C0D2B" w:rsidRDefault="003C0D2B">
          <w:pPr>
            <w:pStyle w:val="Footer"/>
            <w:spacing w:before="540"/>
          </w:pPr>
        </w:p>
      </w:tc>
      <w:tc>
        <w:tcPr>
          <w:tcW w:w="2948" w:type="dxa"/>
        </w:tcPr>
        <w:p w:rsidR="003C0D2B" w:rsidRDefault="003C0D2B">
          <w:pPr>
            <w:pStyle w:val="Footer"/>
            <w:spacing w:before="540"/>
            <w:jc w:val="center"/>
            <w:rPr>
              <w:b/>
              <w:sz w:val="16"/>
            </w:rPr>
          </w:pPr>
        </w:p>
      </w:tc>
      <w:tc>
        <w:tcPr>
          <w:tcW w:w="3402" w:type="dxa"/>
        </w:tcPr>
        <w:p w:rsidR="003C0D2B" w:rsidRDefault="003C0D2B" w:rsidP="00BB7F36">
          <w:pPr>
            <w:pStyle w:val="Footer"/>
            <w:spacing w:before="540"/>
            <w:jc w:val="right"/>
            <w:rPr>
              <w:sz w:val="16"/>
            </w:rPr>
          </w:pPr>
          <w:r>
            <w:rPr>
              <w:sz w:val="16"/>
            </w:rPr>
            <w:t>© Ecma International 2012</w:t>
          </w:r>
        </w:p>
      </w:tc>
    </w:tr>
  </w:tbl>
  <w:p w:rsidR="003C0D2B" w:rsidRDefault="003C0D2B">
    <w:pPr>
      <w:pStyle w:val="Footer"/>
      <w:jc w:val="lef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3C0D2B">
      <w:tblPrEx>
        <w:tblCellMar>
          <w:top w:w="0" w:type="dxa"/>
          <w:left w:w="0" w:type="dxa"/>
          <w:bottom w:w="0" w:type="dxa"/>
          <w:right w:w="0" w:type="dxa"/>
        </w:tblCellMar>
      </w:tblPrEx>
      <w:trPr>
        <w:trHeight w:hRule="exact" w:val="1600"/>
        <w:jc w:val="center"/>
      </w:trPr>
      <w:tc>
        <w:tcPr>
          <w:tcW w:w="9781" w:type="dxa"/>
          <w:vAlign w:val="bottom"/>
        </w:tcPr>
        <w:p w:rsidR="003C0D2B" w:rsidRDefault="003C0D2B" w:rsidP="00E8191D">
          <w:pPr>
            <w:pStyle w:val="Footer"/>
            <w:spacing w:before="500" w:line="210" w:lineRule="exact"/>
            <w:jc w:val="left"/>
            <w:rPr>
              <w:sz w:val="16"/>
            </w:rPr>
          </w:pPr>
          <w:r>
            <w:rPr>
              <w:sz w:val="16"/>
            </w:rPr>
            <w:t>© Ecma International 2012</w:t>
          </w:r>
        </w:p>
      </w:tc>
    </w:tr>
  </w:tbl>
  <w:p w:rsidR="003C0D2B" w:rsidRDefault="003C0D2B">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E17A0F">
          <w:pPr>
            <w:pStyle w:val="Footer"/>
            <w:spacing w:before="540"/>
            <w:rPr>
              <w:b/>
              <w:sz w:val="16"/>
            </w:rPr>
          </w:pPr>
          <w:r>
            <w:rPr>
              <w:sz w:val="16"/>
            </w:rPr>
            <w:t>© Ecma International 2009 – All rights reserved</w:t>
          </w:r>
        </w:p>
      </w:tc>
      <w:tc>
        <w:tcPr>
          <w:tcW w:w="2948" w:type="dxa"/>
        </w:tcPr>
        <w:p w:rsidR="003C0D2B" w:rsidRDefault="003C0D2B" w:rsidP="00876F1B">
          <w:pPr>
            <w:pStyle w:val="Footer"/>
            <w:spacing w:before="540"/>
            <w:jc w:val="center"/>
            <w:rPr>
              <w:b/>
              <w:sz w:val="22"/>
            </w:rPr>
          </w:pPr>
        </w:p>
      </w:tc>
      <w:tc>
        <w:tcPr>
          <w:tcW w:w="3402" w:type="dxa"/>
        </w:tcPr>
        <w:p w:rsidR="003C0D2B" w:rsidRDefault="003C0D2B" w:rsidP="00876F1B">
          <w:pPr>
            <w:pStyle w:val="Footer"/>
            <w:spacing w:before="540"/>
            <w:jc w:val="right"/>
            <w:rPr>
              <w:b/>
              <w:sz w:val="22"/>
            </w:rPr>
          </w:pPr>
        </w:p>
      </w:tc>
    </w:tr>
  </w:tbl>
  <w:p w:rsidR="003C0D2B" w:rsidRPr="003E745B" w:rsidRDefault="003C0D2B" w:rsidP="003E745B">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3C0D2B">
      <w:tblPrEx>
        <w:tblCellMar>
          <w:top w:w="0" w:type="dxa"/>
          <w:left w:w="0" w:type="dxa"/>
          <w:bottom w:w="0" w:type="dxa"/>
          <w:right w:w="0" w:type="dxa"/>
        </w:tblCellMar>
      </w:tblPrEx>
      <w:trPr>
        <w:cantSplit/>
        <w:trHeight w:hRule="exact" w:val="760"/>
      </w:trPr>
      <w:tc>
        <w:tcPr>
          <w:tcW w:w="2211" w:type="dxa"/>
        </w:tcPr>
        <w:p w:rsidR="003C0D2B" w:rsidRDefault="003C0D2B">
          <w:pPr>
            <w:pStyle w:val="Footer"/>
            <w:spacing w:line="230" w:lineRule="exact"/>
          </w:pPr>
        </w:p>
      </w:tc>
      <w:tc>
        <w:tcPr>
          <w:tcW w:w="2211" w:type="dxa"/>
        </w:tcPr>
        <w:p w:rsidR="003C0D2B" w:rsidRDefault="003C0D2B">
          <w:pPr>
            <w:pStyle w:val="Footer"/>
            <w:spacing w:line="230" w:lineRule="exact"/>
            <w:jc w:val="center"/>
            <w:rPr>
              <w:smallCaps/>
            </w:rPr>
          </w:pPr>
        </w:p>
      </w:tc>
      <w:tc>
        <w:tcPr>
          <w:tcW w:w="2211" w:type="dxa"/>
        </w:tcPr>
        <w:p w:rsidR="003C0D2B" w:rsidRDefault="003C0D2B">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rsidR="003C0D2B" w:rsidRDefault="003C0D2B">
    <w:pPr>
      <w:pStyle w:val="Footer"/>
      <w:spacing w:line="230" w:lineRule="exac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3C0D2B">
      <w:tblPrEx>
        <w:tblCellMar>
          <w:top w:w="0" w:type="dxa"/>
          <w:left w:w="0" w:type="dxa"/>
          <w:bottom w:w="0" w:type="dxa"/>
          <w:right w:w="0" w:type="dxa"/>
        </w:tblCellMar>
      </w:tblPrEx>
      <w:trPr>
        <w:cantSplit/>
      </w:trPr>
      <w:tc>
        <w:tcPr>
          <w:tcW w:w="2914" w:type="dxa"/>
          <w:vMerge w:val="restart"/>
        </w:tcPr>
        <w:p w:rsidR="003C0D2B" w:rsidRDefault="003C0D2B">
          <w:pPr>
            <w:pStyle w:val="Footer"/>
            <w:spacing w:before="80" w:line="150" w:lineRule="exact"/>
            <w:rPr>
              <w:caps/>
              <w:sz w:val="12"/>
            </w:rPr>
          </w:pPr>
        </w:p>
      </w:tc>
      <w:tc>
        <w:tcPr>
          <w:tcW w:w="454" w:type="dxa"/>
          <w:vMerge w:val="restart"/>
        </w:tcPr>
        <w:p w:rsidR="003C0D2B" w:rsidRDefault="003C0D2B">
          <w:pPr>
            <w:pStyle w:val="Footer"/>
            <w:spacing w:line="240" w:lineRule="auto"/>
            <w:rPr>
              <w:sz w:val="18"/>
            </w:rPr>
          </w:pPr>
        </w:p>
      </w:tc>
      <w:tc>
        <w:tcPr>
          <w:tcW w:w="6384" w:type="dxa"/>
          <w:gridSpan w:val="2"/>
        </w:tcPr>
        <w:p w:rsidR="003C0D2B" w:rsidRDefault="003C0D2B">
          <w:pPr>
            <w:pStyle w:val="Footer"/>
            <w:spacing w:before="60" w:line="710" w:lineRule="exact"/>
            <w:jc w:val="left"/>
            <w:rPr>
              <w:spacing w:val="38"/>
            </w:rPr>
          </w:pPr>
        </w:p>
      </w:tc>
    </w:tr>
    <w:tr w:rsidR="003C0D2B">
      <w:tblPrEx>
        <w:tblCellMar>
          <w:top w:w="0" w:type="dxa"/>
          <w:left w:w="0" w:type="dxa"/>
          <w:bottom w:w="0" w:type="dxa"/>
          <w:right w:w="0" w:type="dxa"/>
        </w:tblCellMar>
      </w:tblPrEx>
      <w:trPr>
        <w:cantSplit/>
      </w:trPr>
      <w:tc>
        <w:tcPr>
          <w:tcW w:w="2914" w:type="dxa"/>
          <w:vMerge/>
        </w:tcPr>
        <w:p w:rsidR="003C0D2B" w:rsidRDefault="003C0D2B">
          <w:pPr>
            <w:pStyle w:val="Footer"/>
            <w:spacing w:line="240" w:lineRule="auto"/>
            <w:rPr>
              <w:caps/>
              <w:sz w:val="12"/>
            </w:rPr>
          </w:pPr>
        </w:p>
      </w:tc>
      <w:tc>
        <w:tcPr>
          <w:tcW w:w="454" w:type="dxa"/>
          <w:vMerge/>
        </w:tcPr>
        <w:p w:rsidR="003C0D2B" w:rsidRDefault="003C0D2B">
          <w:pPr>
            <w:pStyle w:val="Footer"/>
            <w:spacing w:line="240" w:lineRule="auto"/>
            <w:rPr>
              <w:sz w:val="18"/>
            </w:rPr>
          </w:pPr>
        </w:p>
      </w:tc>
      <w:tc>
        <w:tcPr>
          <w:tcW w:w="6384" w:type="dxa"/>
          <w:gridSpan w:val="2"/>
        </w:tcPr>
        <w:p w:rsidR="003C0D2B" w:rsidRDefault="003C0D2B">
          <w:pPr>
            <w:pStyle w:val="Footer"/>
            <w:spacing w:line="240" w:lineRule="auto"/>
            <w:jc w:val="right"/>
            <w:rPr>
              <w:sz w:val="18"/>
            </w:rPr>
          </w:pPr>
        </w:p>
      </w:tc>
    </w:tr>
    <w:tr w:rsidR="003C0D2B">
      <w:tblPrEx>
        <w:tblCellMar>
          <w:top w:w="0" w:type="dxa"/>
          <w:left w:w="0" w:type="dxa"/>
          <w:bottom w:w="0" w:type="dxa"/>
          <w:right w:w="0" w:type="dxa"/>
        </w:tblCellMar>
      </w:tblPrEx>
      <w:trPr>
        <w:cantSplit/>
        <w:trHeight w:hRule="exact" w:val="1600"/>
      </w:trPr>
      <w:tc>
        <w:tcPr>
          <w:tcW w:w="2914" w:type="dxa"/>
          <w:vMerge/>
        </w:tcPr>
        <w:p w:rsidR="003C0D2B" w:rsidRDefault="003C0D2B">
          <w:pPr>
            <w:pStyle w:val="Footer"/>
            <w:spacing w:line="150" w:lineRule="exact"/>
            <w:rPr>
              <w:caps/>
              <w:sz w:val="12"/>
            </w:rPr>
          </w:pPr>
        </w:p>
      </w:tc>
      <w:tc>
        <w:tcPr>
          <w:tcW w:w="454" w:type="dxa"/>
          <w:vMerge/>
        </w:tcPr>
        <w:p w:rsidR="003C0D2B" w:rsidRDefault="003C0D2B">
          <w:pPr>
            <w:pStyle w:val="Footer"/>
            <w:rPr>
              <w:sz w:val="18"/>
            </w:rPr>
          </w:pPr>
        </w:p>
      </w:tc>
      <w:tc>
        <w:tcPr>
          <w:tcW w:w="3402" w:type="dxa"/>
          <w:tcBorders>
            <w:top w:val="triple" w:sz="6" w:space="0" w:color="auto"/>
          </w:tcBorders>
          <w:vAlign w:val="bottom"/>
        </w:tcPr>
        <w:p w:rsidR="003C0D2B" w:rsidRDefault="003C0D2B">
          <w:pPr>
            <w:pStyle w:val="Footer"/>
            <w:spacing w:line="240" w:lineRule="auto"/>
            <w:jc w:val="left"/>
            <w:rPr>
              <w:sz w:val="18"/>
            </w:rPr>
          </w:pPr>
        </w:p>
      </w:tc>
      <w:tc>
        <w:tcPr>
          <w:tcW w:w="2982" w:type="dxa"/>
          <w:tcBorders>
            <w:top w:val="triple" w:sz="6" w:space="0" w:color="auto"/>
          </w:tcBorders>
          <w:vAlign w:val="bottom"/>
        </w:tcPr>
        <w:p w:rsidR="003C0D2B" w:rsidRDefault="003C0D2B">
          <w:pPr>
            <w:pStyle w:val="Footer"/>
            <w:spacing w:line="210" w:lineRule="exact"/>
            <w:jc w:val="right"/>
            <w:rPr>
              <w:sz w:val="18"/>
            </w:rPr>
          </w:pPr>
          <w:r>
            <w:rPr>
              <w:sz w:val="18"/>
            </w:rPr>
            <w:t>Reference number</w:t>
          </w:r>
        </w:p>
        <w:p w:rsidR="003C0D2B" w:rsidRDefault="003C0D2B">
          <w:pPr>
            <w:pStyle w:val="Footer"/>
            <w:spacing w:line="210" w:lineRule="exact"/>
            <w:jc w:val="right"/>
            <w:rPr>
              <w:position w:val="2"/>
              <w:sz w:val="18"/>
            </w:rPr>
          </w:pPr>
          <w:r>
            <w:rPr>
              <w:sz w:val="18"/>
            </w:rPr>
            <w:t>ECMA-123:2009</w:t>
          </w:r>
        </w:p>
        <w:p w:rsidR="003C0D2B" w:rsidRDefault="003C0D2B" w:rsidP="00E17A0F">
          <w:pPr>
            <w:pStyle w:val="Footer"/>
            <w:spacing w:before="600" w:line="210" w:lineRule="exact"/>
            <w:jc w:val="right"/>
            <w:rPr>
              <w:sz w:val="18"/>
            </w:rPr>
          </w:pPr>
          <w:r>
            <w:rPr>
              <w:position w:val="2"/>
              <w:sz w:val="16"/>
            </w:rPr>
            <w:t>©</w:t>
          </w:r>
          <w:r>
            <w:rPr>
              <w:sz w:val="18"/>
            </w:rPr>
            <w:t> Ecma International 2009</w:t>
          </w:r>
        </w:p>
      </w:tc>
    </w:tr>
  </w:tbl>
  <w:p w:rsidR="003C0D2B" w:rsidRDefault="003C0D2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876F1B">
          <w:pPr>
            <w:pStyle w:val="Footer"/>
            <w:spacing w:before="540"/>
          </w:pPr>
          <w:r>
            <w:fldChar w:fldCharType="begin"/>
          </w:r>
          <w:r>
            <w:instrText xml:space="preserve">\PAGE \* ROMAN \* LOWER \* CHARFORMAT </w:instrText>
          </w:r>
          <w:r>
            <w:fldChar w:fldCharType="separate"/>
          </w:r>
          <w:r w:rsidR="00D651B5">
            <w:rPr>
              <w:noProof/>
            </w:rPr>
            <w:t>iv</w:t>
          </w:r>
          <w:r>
            <w:fldChar w:fldCharType="end"/>
          </w:r>
        </w:p>
      </w:tc>
      <w:tc>
        <w:tcPr>
          <w:tcW w:w="2948" w:type="dxa"/>
        </w:tcPr>
        <w:p w:rsidR="003C0D2B" w:rsidRDefault="003C0D2B" w:rsidP="00876F1B">
          <w:pPr>
            <w:pStyle w:val="Footer"/>
            <w:spacing w:before="540"/>
            <w:jc w:val="center"/>
            <w:rPr>
              <w:b/>
              <w:sz w:val="16"/>
            </w:rPr>
          </w:pPr>
        </w:p>
      </w:tc>
      <w:tc>
        <w:tcPr>
          <w:tcW w:w="3402" w:type="dxa"/>
        </w:tcPr>
        <w:p w:rsidR="003C0D2B" w:rsidRDefault="003C0D2B" w:rsidP="00BB7F36">
          <w:pPr>
            <w:pStyle w:val="Footer"/>
            <w:spacing w:before="540"/>
            <w:jc w:val="right"/>
            <w:rPr>
              <w:sz w:val="16"/>
            </w:rPr>
          </w:pPr>
          <w:r>
            <w:rPr>
              <w:sz w:val="16"/>
            </w:rPr>
            <w:t>© Ecma International 2012</w:t>
          </w:r>
        </w:p>
      </w:tc>
    </w:tr>
  </w:tbl>
  <w:p w:rsidR="003C0D2B" w:rsidRPr="003E745B" w:rsidRDefault="003C0D2B" w:rsidP="003E745B">
    <w:pPr>
      <w:pStyle w:val="Footer"/>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BB7F36">
          <w:pPr>
            <w:pStyle w:val="Footer"/>
            <w:spacing w:before="540"/>
            <w:rPr>
              <w:b/>
              <w:sz w:val="16"/>
            </w:rPr>
          </w:pPr>
          <w:r>
            <w:rPr>
              <w:sz w:val="16"/>
            </w:rPr>
            <w:t>© Ecma International 2012</w:t>
          </w:r>
        </w:p>
      </w:tc>
      <w:tc>
        <w:tcPr>
          <w:tcW w:w="2948" w:type="dxa"/>
        </w:tcPr>
        <w:p w:rsidR="003C0D2B" w:rsidRDefault="003C0D2B" w:rsidP="00876F1B">
          <w:pPr>
            <w:pStyle w:val="Footer"/>
            <w:spacing w:before="540"/>
            <w:jc w:val="center"/>
            <w:rPr>
              <w:b/>
            </w:rPr>
          </w:pPr>
        </w:p>
      </w:tc>
      <w:tc>
        <w:tcPr>
          <w:tcW w:w="3402" w:type="dxa"/>
        </w:tcPr>
        <w:p w:rsidR="003C0D2B" w:rsidRDefault="003C0D2B" w:rsidP="00876F1B">
          <w:pPr>
            <w:pStyle w:val="Footer"/>
            <w:spacing w:before="540"/>
            <w:jc w:val="right"/>
          </w:pPr>
          <w:r>
            <w:fldChar w:fldCharType="begin"/>
          </w:r>
          <w:r>
            <w:instrText xml:space="preserve">\PAGE \* ROMAN \* LOWER \* CHARFORMAT </w:instrText>
          </w:r>
          <w:r>
            <w:fldChar w:fldCharType="separate"/>
          </w:r>
          <w:r w:rsidR="00D651B5">
            <w:rPr>
              <w:noProof/>
            </w:rPr>
            <w:t>iii</w:t>
          </w:r>
          <w:r>
            <w:fldChar w:fldCharType="end"/>
          </w:r>
        </w:p>
      </w:tc>
    </w:tr>
  </w:tbl>
  <w:p w:rsidR="003C0D2B" w:rsidRPr="003E745B" w:rsidRDefault="003C0D2B" w:rsidP="003E745B">
    <w:pPr>
      <w:pStyle w:val="Footer"/>
      <w:jc w:val="righ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3C0D2B">
      <w:tblPrEx>
        <w:tblCellMar>
          <w:top w:w="0" w:type="dxa"/>
          <w:left w:w="0" w:type="dxa"/>
          <w:bottom w:w="0" w:type="dxa"/>
          <w:right w:w="0" w:type="dxa"/>
        </w:tblCellMar>
      </w:tblPrEx>
      <w:trPr>
        <w:cantSplit/>
        <w:jc w:val="center"/>
      </w:trPr>
      <w:tc>
        <w:tcPr>
          <w:tcW w:w="4876" w:type="dxa"/>
        </w:tcPr>
        <w:p w:rsidR="003C0D2B" w:rsidRDefault="003C0D2B">
          <w:pPr>
            <w:pStyle w:val="Footer"/>
            <w:spacing w:before="540"/>
            <w:rPr>
              <w:lang w:val="fr-FR"/>
            </w:rPr>
          </w:pPr>
          <w:r>
            <w:fldChar w:fldCharType="begin"/>
          </w:r>
          <w:r>
            <w:rPr>
              <w:lang w:val="fr-FR"/>
            </w:rPr>
            <w:instrText xml:space="preserve">\PAGE \* ROMAN \* LOWER \* CHARFORMAT </w:instrText>
          </w:r>
          <w:r>
            <w:fldChar w:fldCharType="separate"/>
          </w:r>
          <w:r>
            <w:rPr>
              <w:noProof/>
              <w:lang w:val="fr-FR"/>
            </w:rPr>
            <w:t>iv</w:t>
          </w:r>
          <w:r>
            <w:fldChar w:fldCharType="end"/>
          </w:r>
        </w:p>
      </w:tc>
      <w:tc>
        <w:tcPr>
          <w:tcW w:w="4876" w:type="dxa"/>
        </w:tcPr>
        <w:p w:rsidR="003C0D2B" w:rsidRDefault="003C0D2B">
          <w:pPr>
            <w:pStyle w:val="Footer"/>
            <w:spacing w:before="540"/>
            <w:jc w:val="right"/>
            <w:rPr>
              <w:sz w:val="16"/>
            </w:rPr>
          </w:pPr>
          <w:r>
            <w:rPr>
              <w:sz w:val="16"/>
            </w:rPr>
            <w:fldChar w:fldCharType="begin"/>
          </w:r>
          <w:r>
            <w:rPr>
              <w:sz w:val="16"/>
            </w:rPr>
            <w:instrText xml:space="preserve"> REF DDOrganization \* CHARFORMAT   </w:instrText>
          </w:r>
          <w:r>
            <w:rPr>
              <w:sz w:val="16"/>
            </w:rPr>
            <w:fldChar w:fldCharType="separate"/>
          </w:r>
          <w:r w:rsidRPr="00BB7F36">
            <w:rPr>
              <w:sz w:val="16"/>
            </w:rPr>
            <w:t>© ISO/IEC 2008 – All rights reserved</w:t>
          </w:r>
          <w:r>
            <w:fldChar w:fldCharType="end"/>
          </w:r>
        </w:p>
      </w:tc>
    </w:tr>
  </w:tbl>
  <w:p w:rsidR="003C0D2B" w:rsidRDefault="003C0D2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651B5">
            <w:rPr>
              <w:b/>
              <w:noProof/>
              <w:sz w:val="22"/>
            </w:rPr>
            <w:t>2</w:t>
          </w:r>
          <w:r>
            <w:rPr>
              <w:b/>
              <w:sz w:val="22"/>
            </w:rPr>
            <w:fldChar w:fldCharType="end"/>
          </w:r>
        </w:p>
      </w:tc>
      <w:tc>
        <w:tcPr>
          <w:tcW w:w="2948" w:type="dxa"/>
        </w:tcPr>
        <w:p w:rsidR="003C0D2B" w:rsidRDefault="003C0D2B" w:rsidP="00876F1B">
          <w:pPr>
            <w:pStyle w:val="Footer"/>
            <w:spacing w:before="540"/>
            <w:jc w:val="center"/>
            <w:rPr>
              <w:b/>
              <w:sz w:val="16"/>
            </w:rPr>
          </w:pPr>
        </w:p>
      </w:tc>
      <w:tc>
        <w:tcPr>
          <w:tcW w:w="3402" w:type="dxa"/>
        </w:tcPr>
        <w:p w:rsidR="003C0D2B" w:rsidRDefault="003C0D2B" w:rsidP="00BB7F36">
          <w:pPr>
            <w:pStyle w:val="Footer"/>
            <w:spacing w:before="540"/>
            <w:jc w:val="right"/>
            <w:rPr>
              <w:sz w:val="16"/>
            </w:rPr>
          </w:pPr>
          <w:r>
            <w:rPr>
              <w:sz w:val="16"/>
            </w:rPr>
            <w:t>© Ecma International 2012</w:t>
          </w:r>
        </w:p>
      </w:tc>
    </w:tr>
  </w:tbl>
  <w:p w:rsidR="003C0D2B" w:rsidRPr="003E745B" w:rsidRDefault="003C0D2B" w:rsidP="003E745B">
    <w:pPr>
      <w:pStyle w:val="Footer"/>
      <w:jc w:val="lef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BB7F36">
          <w:pPr>
            <w:pStyle w:val="Footer"/>
            <w:spacing w:before="540"/>
            <w:rPr>
              <w:b/>
              <w:sz w:val="16"/>
            </w:rPr>
          </w:pPr>
          <w:r>
            <w:rPr>
              <w:sz w:val="16"/>
            </w:rPr>
            <w:t>© Ecma International 2012</w:t>
          </w:r>
        </w:p>
      </w:tc>
      <w:tc>
        <w:tcPr>
          <w:tcW w:w="2948" w:type="dxa"/>
        </w:tcPr>
        <w:p w:rsidR="003C0D2B" w:rsidRDefault="003C0D2B" w:rsidP="00876F1B">
          <w:pPr>
            <w:pStyle w:val="Footer"/>
            <w:spacing w:before="540"/>
            <w:jc w:val="center"/>
            <w:rPr>
              <w:b/>
              <w:sz w:val="22"/>
            </w:rPr>
          </w:pPr>
        </w:p>
      </w:tc>
      <w:tc>
        <w:tcPr>
          <w:tcW w:w="3402" w:type="dxa"/>
        </w:tcPr>
        <w:p w:rsidR="003C0D2B" w:rsidRDefault="003C0D2B"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651B5">
            <w:rPr>
              <w:b/>
              <w:noProof/>
              <w:sz w:val="22"/>
            </w:rPr>
            <w:t>3</w:t>
          </w:r>
          <w:r>
            <w:rPr>
              <w:b/>
              <w:sz w:val="22"/>
            </w:rPr>
            <w:fldChar w:fldCharType="end"/>
          </w:r>
        </w:p>
      </w:tc>
    </w:tr>
  </w:tbl>
  <w:p w:rsidR="003C0D2B" w:rsidRPr="003E745B" w:rsidRDefault="003C0D2B" w:rsidP="003E745B">
    <w:pPr>
      <w:pStyle w:val="Footer"/>
      <w:jc w:val="right"/>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3C0D2B">
      <w:tblPrEx>
        <w:tblCellMar>
          <w:top w:w="0" w:type="dxa"/>
          <w:left w:w="0" w:type="dxa"/>
          <w:bottom w:w="0" w:type="dxa"/>
          <w:right w:w="0" w:type="dxa"/>
        </w:tblCellMar>
      </w:tblPrEx>
      <w:trPr>
        <w:cantSplit/>
        <w:jc w:val="center"/>
      </w:trPr>
      <w:tc>
        <w:tcPr>
          <w:tcW w:w="3402" w:type="dxa"/>
        </w:tcPr>
        <w:p w:rsidR="003C0D2B" w:rsidRDefault="003C0D2B" w:rsidP="00BB7F36">
          <w:pPr>
            <w:pStyle w:val="Footer"/>
            <w:spacing w:before="540"/>
            <w:rPr>
              <w:b/>
              <w:sz w:val="16"/>
            </w:rPr>
          </w:pPr>
          <w:r>
            <w:rPr>
              <w:sz w:val="16"/>
            </w:rPr>
            <w:t>© Ecma International 2012</w:t>
          </w:r>
        </w:p>
      </w:tc>
      <w:tc>
        <w:tcPr>
          <w:tcW w:w="2948" w:type="dxa"/>
        </w:tcPr>
        <w:p w:rsidR="003C0D2B" w:rsidRDefault="003C0D2B" w:rsidP="00876F1B">
          <w:pPr>
            <w:pStyle w:val="Footer"/>
            <w:spacing w:before="540"/>
            <w:jc w:val="center"/>
            <w:rPr>
              <w:b/>
              <w:sz w:val="22"/>
            </w:rPr>
          </w:pPr>
        </w:p>
      </w:tc>
      <w:tc>
        <w:tcPr>
          <w:tcW w:w="3402" w:type="dxa"/>
        </w:tcPr>
        <w:p w:rsidR="003C0D2B" w:rsidRDefault="003C0D2B"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651B5">
            <w:rPr>
              <w:b/>
              <w:noProof/>
              <w:sz w:val="22"/>
            </w:rPr>
            <w:t>1</w:t>
          </w:r>
          <w:r>
            <w:rPr>
              <w:b/>
              <w:sz w:val="22"/>
            </w:rPr>
            <w:fldChar w:fldCharType="end"/>
          </w:r>
        </w:p>
      </w:tc>
    </w:tr>
  </w:tbl>
  <w:p w:rsidR="003C0D2B" w:rsidRPr="003E745B" w:rsidRDefault="003C0D2B" w:rsidP="003E745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2B" w:rsidRDefault="003C0D2B">
      <w:r>
        <w:separator/>
      </w:r>
    </w:p>
  </w:footnote>
  <w:footnote w:type="continuationSeparator" w:id="0">
    <w:p w:rsidR="003C0D2B" w:rsidRDefault="003C0D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318"/>
      <w:gridCol w:w="3318"/>
    </w:tblGrid>
    <w:tr w:rsidR="003C0D2B">
      <w:tblPrEx>
        <w:tblCellMar>
          <w:top w:w="0" w:type="dxa"/>
          <w:left w:w="0" w:type="dxa"/>
          <w:bottom w:w="0" w:type="dxa"/>
          <w:right w:w="0" w:type="dxa"/>
        </w:tblCellMar>
      </w:tblPrEx>
      <w:trPr>
        <w:cantSplit/>
        <w:trHeight w:hRule="exact" w:val="560"/>
      </w:trPr>
      <w:tc>
        <w:tcPr>
          <w:tcW w:w="3318" w:type="dxa"/>
        </w:tcPr>
        <w:p w:rsidR="003C0D2B" w:rsidRDefault="003C0D2B">
          <w:pPr>
            <w:pStyle w:val="Header"/>
            <w:spacing w:after="300" w:line="240" w:lineRule="exact"/>
            <w:rPr>
              <w:b w:val="0"/>
            </w:rPr>
          </w:pPr>
        </w:p>
      </w:tc>
      <w:tc>
        <w:tcPr>
          <w:tcW w:w="3318" w:type="dxa"/>
        </w:tcPr>
        <w:p w:rsidR="003C0D2B" w:rsidRDefault="003C0D2B">
          <w:pPr>
            <w:pStyle w:val="Header"/>
            <w:spacing w:after="300" w:line="240" w:lineRule="exact"/>
            <w:jc w:val="right"/>
            <w:rPr>
              <w:b w:val="0"/>
            </w:rPr>
          </w:pPr>
        </w:p>
      </w:tc>
    </w:tr>
  </w:tbl>
  <w:p w:rsidR="003C0D2B" w:rsidRDefault="003C0D2B">
    <w:pPr>
      <w:pStyle w:val="Header"/>
      <w:spacing w:line="240" w:lineRule="exac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Pr="000A4BD3" w:rsidRDefault="00D651B5" w:rsidP="000A4BD3">
    <w:pPr>
      <w:pStyle w:val="Header"/>
    </w:pPr>
    <w:r>
      <w:rPr>
        <w:noProof/>
        <w:lang w:val="en-US" w:eastAsia="en-US"/>
      </w:rPr>
      <w:drawing>
        <wp:anchor distT="0" distB="0" distL="114300" distR="114300" simplePos="0" relativeHeight="251658752" behindDoc="1" locked="0" layoutInCell="1" allowOverlap="1">
          <wp:simplePos x="0" y="0"/>
          <wp:positionH relativeFrom="column">
            <wp:posOffset>176530</wp:posOffset>
          </wp:positionH>
          <wp:positionV relativeFrom="line">
            <wp:posOffset>-104775</wp:posOffset>
          </wp:positionV>
          <wp:extent cx="6588125" cy="620395"/>
          <wp:effectExtent l="0" t="0" r="0" b="0"/>
          <wp:wrapNone/>
          <wp:docPr id="15" name="Picture 15"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Pr="0012311B" w:rsidRDefault="00D651B5" w:rsidP="0012311B">
    <w:pPr>
      <w:pStyle w:val="Header"/>
    </w:pPr>
    <w:r>
      <w:rPr>
        <w:noProof/>
        <w:lang w:val="en-US" w:eastAsia="en-US"/>
      </w:rPr>
      <w:drawing>
        <wp:anchor distT="0" distB="0" distL="114300" distR="114300" simplePos="0" relativeHeight="251659776" behindDoc="1" locked="0" layoutInCell="1" allowOverlap="1">
          <wp:simplePos x="0" y="0"/>
          <wp:positionH relativeFrom="column">
            <wp:posOffset>-198120</wp:posOffset>
          </wp:positionH>
          <wp:positionV relativeFrom="line">
            <wp:posOffset>-104775</wp:posOffset>
          </wp:positionV>
          <wp:extent cx="6588125" cy="620395"/>
          <wp:effectExtent l="0" t="0" r="0" b="0"/>
          <wp:wrapNone/>
          <wp:docPr id="16" name="Picture 16"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Pr="003E745B" w:rsidRDefault="003C0D2B">
    <w:pPr>
      <w:pStyle w:val="Header"/>
    </w:pPr>
    <w:r w:rsidRPr="003E745B">
      <w:fldChar w:fldCharType="begin"/>
    </w:r>
    <w:r w:rsidRPr="003E745B">
      <w:instrText xml:space="preserve"> REF LibEnteteISO \* CHARFORMAT </w:instrText>
    </w:r>
    <w:r>
      <w:fldChar w:fldCharType="separate"/>
    </w:r>
    <w:r>
      <w:t>ISO/IEC 10995:2008(E)</w:t>
    </w:r>
    <w:r w:rsidRPr="003E745B">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Default="00D651B5" w:rsidP="006E638D">
    <w:pPr>
      <w:pStyle w:val="Header"/>
      <w:jc w:val="left"/>
    </w:pPr>
    <w:r>
      <w:rPr>
        <w:noProof/>
        <w:lang w:val="en-US" w:eastAsia="en-US"/>
      </w:rPr>
      <w:drawing>
        <wp:anchor distT="0" distB="0" distL="114300" distR="114300" simplePos="0" relativeHeight="251656704" behindDoc="1" locked="0" layoutInCell="1" allowOverlap="1">
          <wp:simplePos x="0" y="0"/>
          <wp:positionH relativeFrom="column">
            <wp:posOffset>-194945</wp:posOffset>
          </wp:positionH>
          <wp:positionV relativeFrom="line">
            <wp:posOffset>-147955</wp:posOffset>
          </wp:positionV>
          <wp:extent cx="6588125" cy="620395"/>
          <wp:effectExtent l="0" t="0" r="0" b="0"/>
          <wp:wrapNone/>
          <wp:docPr id="13" name="Picture 13"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Pr="00A4406C" w:rsidRDefault="00D651B5" w:rsidP="00A4406C">
    <w:pPr>
      <w:pStyle w:val="Header"/>
    </w:pPr>
    <w:r>
      <w:rPr>
        <w:noProof/>
        <w:lang w:val="en-US" w:eastAsia="en-US"/>
      </w:rPr>
      <w:drawing>
        <wp:anchor distT="0" distB="0" distL="114300" distR="114300" simplePos="0" relativeHeight="251657728" behindDoc="1" locked="0" layoutInCell="1" allowOverlap="1">
          <wp:simplePos x="0" y="0"/>
          <wp:positionH relativeFrom="column">
            <wp:posOffset>-207645</wp:posOffset>
          </wp:positionH>
          <wp:positionV relativeFrom="line">
            <wp:posOffset>-157480</wp:posOffset>
          </wp:positionV>
          <wp:extent cx="6588125" cy="620395"/>
          <wp:effectExtent l="0" t="0" r="0" b="0"/>
          <wp:wrapNone/>
          <wp:docPr id="14" name="Picture 14"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B" w:rsidRPr="003E745B" w:rsidRDefault="00D651B5" w:rsidP="003E745B">
    <w:pPr>
      <w:pStyle w:val="Header"/>
    </w:pPr>
    <w:r>
      <w:rPr>
        <w:noProof/>
        <w:lang w:val="en-US" w:eastAsia="en-US"/>
      </w:rPr>
      <w:drawing>
        <wp:anchor distT="0" distB="0" distL="114300" distR="114300" simplePos="0" relativeHeight="251655680" behindDoc="1" locked="0" layoutInCell="1" allowOverlap="1">
          <wp:simplePos x="0" y="0"/>
          <wp:positionH relativeFrom="column">
            <wp:posOffset>-226695</wp:posOffset>
          </wp:positionH>
          <wp:positionV relativeFrom="line">
            <wp:posOffset>-167005</wp:posOffset>
          </wp:positionV>
          <wp:extent cx="6588125" cy="620395"/>
          <wp:effectExtent l="0" t="0" r="0" b="0"/>
          <wp:wrapNone/>
          <wp:docPr id="6" name="Picture 6"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5A87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45C5F6E"/>
    <w:multiLevelType w:val="hybridMultilevel"/>
    <w:tmpl w:val="D57A6B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9">
    <w:nsid w:val="063C5FA2"/>
    <w:multiLevelType w:val="hybridMultilevel"/>
    <w:tmpl w:val="27FEB8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0A87063C"/>
    <w:multiLevelType w:val="hybridMultilevel"/>
    <w:tmpl w:val="CFFCA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56769C"/>
    <w:multiLevelType w:val="hybridMultilevel"/>
    <w:tmpl w:val="29FC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A50A46"/>
    <w:multiLevelType w:val="hybridMultilevel"/>
    <w:tmpl w:val="B6021D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C962D9"/>
    <w:multiLevelType w:val="hybridMultilevel"/>
    <w:tmpl w:val="D24077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F3B7915"/>
    <w:multiLevelType w:val="hybridMultilevel"/>
    <w:tmpl w:val="B4C2F1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FB37ACA"/>
    <w:multiLevelType w:val="hybridMultilevel"/>
    <w:tmpl w:val="BED81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FE86BCD"/>
    <w:multiLevelType w:val="hybridMultilevel"/>
    <w:tmpl w:val="D402D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15A4B39"/>
    <w:multiLevelType w:val="hybridMultilevel"/>
    <w:tmpl w:val="34643D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9FF0D69"/>
    <w:multiLevelType w:val="hybridMultilevel"/>
    <w:tmpl w:val="2B747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A39387F"/>
    <w:multiLevelType w:val="hybridMultilevel"/>
    <w:tmpl w:val="5F6665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DFB5369"/>
    <w:multiLevelType w:val="hybridMultilevel"/>
    <w:tmpl w:val="39504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2525D77"/>
    <w:multiLevelType w:val="hybridMultilevel"/>
    <w:tmpl w:val="B53426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3041644"/>
    <w:multiLevelType w:val="hybridMultilevel"/>
    <w:tmpl w:val="AB3491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463282F"/>
    <w:multiLevelType w:val="hybridMultilevel"/>
    <w:tmpl w:val="5E241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58925B1"/>
    <w:multiLevelType w:val="hybridMultilevel"/>
    <w:tmpl w:val="52B694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3AC7EB8"/>
    <w:multiLevelType w:val="multilevel"/>
    <w:tmpl w:val="5CCA36E6"/>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7">
    <w:nsid w:val="34B53DCA"/>
    <w:multiLevelType w:val="hybridMultilevel"/>
    <w:tmpl w:val="497ED9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nsid w:val="38E856F7"/>
    <w:multiLevelType w:val="hybridMultilevel"/>
    <w:tmpl w:val="152A31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9593DA3"/>
    <w:multiLevelType w:val="hybridMultilevel"/>
    <w:tmpl w:val="A85C5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8176C89"/>
    <w:multiLevelType w:val="hybridMultilevel"/>
    <w:tmpl w:val="104CAF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97724AE"/>
    <w:multiLevelType w:val="hybridMultilevel"/>
    <w:tmpl w:val="E62E0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AC82CBE"/>
    <w:multiLevelType w:val="hybridMultilevel"/>
    <w:tmpl w:val="759AF2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BA77F4A"/>
    <w:multiLevelType w:val="hybridMultilevel"/>
    <w:tmpl w:val="390E3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CDB3501"/>
    <w:multiLevelType w:val="hybridMultilevel"/>
    <w:tmpl w:val="559816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F8B5E1E"/>
    <w:multiLevelType w:val="multilevel"/>
    <w:tmpl w:val="7F9AB868"/>
    <w:styleLink w:val="ag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
    <w:nsid w:val="515D30C3"/>
    <w:multiLevelType w:val="hybridMultilevel"/>
    <w:tmpl w:val="9FB69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2653CC3"/>
    <w:multiLevelType w:val="hybridMultilevel"/>
    <w:tmpl w:val="6770A6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2FA0389"/>
    <w:multiLevelType w:val="hybridMultilevel"/>
    <w:tmpl w:val="2F1A5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39007F4"/>
    <w:multiLevelType w:val="hybridMultilevel"/>
    <w:tmpl w:val="788AE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61E1441"/>
    <w:multiLevelType w:val="hybridMultilevel"/>
    <w:tmpl w:val="7BEA5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44">
    <w:nsid w:val="5FB03CA5"/>
    <w:multiLevelType w:val="hybridMultilevel"/>
    <w:tmpl w:val="9E9C74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1DB6786"/>
    <w:multiLevelType w:val="hybridMultilevel"/>
    <w:tmpl w:val="34643D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6A751A5"/>
    <w:multiLevelType w:val="hybridMultilevel"/>
    <w:tmpl w:val="92A414AE"/>
    <w:lvl w:ilvl="0" w:tplc="7FEE3D3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013DBB"/>
    <w:multiLevelType w:val="hybridMultilevel"/>
    <w:tmpl w:val="D6589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DF51DC6"/>
    <w:multiLevelType w:val="hybridMultilevel"/>
    <w:tmpl w:val="D91E17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E964D7A"/>
    <w:multiLevelType w:val="hybridMultilevel"/>
    <w:tmpl w:val="24789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2642E6F"/>
    <w:multiLevelType w:val="hybridMultilevel"/>
    <w:tmpl w:val="101EA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2">
    <w:nsid w:val="79144F33"/>
    <w:multiLevelType w:val="hybridMultilevel"/>
    <w:tmpl w:val="317A5C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B182477"/>
    <w:multiLevelType w:val="hybridMultilevel"/>
    <w:tmpl w:val="4F96B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B716A87"/>
    <w:multiLevelType w:val="hybridMultilevel"/>
    <w:tmpl w:val="F0FA3D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C3426FA"/>
    <w:multiLevelType w:val="hybridMultilevel"/>
    <w:tmpl w:val="FF0E5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D853501"/>
    <w:multiLevelType w:val="hybridMultilevel"/>
    <w:tmpl w:val="67082C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FDC76BD"/>
    <w:multiLevelType w:val="hybridMultilevel"/>
    <w:tmpl w:val="098693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6"/>
  </w:num>
  <w:num w:numId="3">
    <w:abstractNumId w:val="26"/>
  </w:num>
  <w:num w:numId="4">
    <w:abstractNumId w:val="26"/>
  </w:num>
  <w:num w:numId="5">
    <w:abstractNumId w:val="26"/>
  </w:num>
  <w:num w:numId="6">
    <w:abstractNumId w:val="26"/>
  </w:num>
  <w:num w:numId="7">
    <w:abstractNumId w:val="8"/>
  </w:num>
  <w:num w:numId="8">
    <w:abstractNumId w:val="6"/>
  </w:num>
  <w:num w:numId="9">
    <w:abstractNumId w:val="5"/>
  </w:num>
  <w:num w:numId="10">
    <w:abstractNumId w:val="4"/>
  </w:num>
  <w:num w:numId="11">
    <w:abstractNumId w:val="3"/>
  </w:num>
  <w:num w:numId="12">
    <w:abstractNumId w:val="2"/>
  </w:num>
  <w:num w:numId="13">
    <w:abstractNumId w:val="29"/>
  </w:num>
  <w:num w:numId="14">
    <w:abstractNumId w:val="51"/>
  </w:num>
  <w:num w:numId="15">
    <w:abstractNumId w:val="51"/>
  </w:num>
  <w:num w:numId="16">
    <w:abstractNumId w:val="51"/>
  </w:num>
  <w:num w:numId="17">
    <w:abstractNumId w:val="51"/>
  </w:num>
  <w:num w:numId="18">
    <w:abstractNumId w:val="1"/>
  </w:num>
  <w:num w:numId="19">
    <w:abstractNumId w:val="10"/>
  </w:num>
  <w:num w:numId="20">
    <w:abstractNumId w:val="43"/>
  </w:num>
  <w:num w:numId="21">
    <w:abstractNumId w:val="28"/>
  </w:num>
  <w:num w:numId="22">
    <w:abstractNumId w:val="37"/>
  </w:num>
  <w:num w:numId="23">
    <w:abstractNumId w:val="46"/>
  </w:num>
  <w:num w:numId="24">
    <w:abstractNumId w:val="32"/>
  </w:num>
  <w:num w:numId="25">
    <w:abstractNumId w:val="54"/>
  </w:num>
  <w:num w:numId="26">
    <w:abstractNumId w:val="55"/>
  </w:num>
  <w:num w:numId="27">
    <w:abstractNumId w:val="52"/>
  </w:num>
  <w:num w:numId="28">
    <w:abstractNumId w:val="33"/>
  </w:num>
  <w:num w:numId="29">
    <w:abstractNumId w:val="24"/>
  </w:num>
  <w:num w:numId="30">
    <w:abstractNumId w:val="36"/>
  </w:num>
  <w:num w:numId="31">
    <w:abstractNumId w:val="31"/>
  </w:num>
  <w:num w:numId="32">
    <w:abstractNumId w:val="19"/>
  </w:num>
  <w:num w:numId="33">
    <w:abstractNumId w:val="22"/>
  </w:num>
  <w:num w:numId="34">
    <w:abstractNumId w:val="40"/>
  </w:num>
  <w:num w:numId="35">
    <w:abstractNumId w:val="38"/>
  </w:num>
  <w:num w:numId="36">
    <w:abstractNumId w:val="47"/>
  </w:num>
  <w:num w:numId="37">
    <w:abstractNumId w:val="27"/>
  </w:num>
  <w:num w:numId="38">
    <w:abstractNumId w:val="49"/>
  </w:num>
  <w:num w:numId="39">
    <w:abstractNumId w:val="21"/>
  </w:num>
  <w:num w:numId="40">
    <w:abstractNumId w:val="48"/>
  </w:num>
  <w:num w:numId="41">
    <w:abstractNumId w:val="42"/>
  </w:num>
  <w:num w:numId="42">
    <w:abstractNumId w:val="50"/>
  </w:num>
  <w:num w:numId="43">
    <w:abstractNumId w:val="15"/>
  </w:num>
  <w:num w:numId="44">
    <w:abstractNumId w:val="11"/>
  </w:num>
  <w:num w:numId="45">
    <w:abstractNumId w:val="53"/>
  </w:num>
  <w:num w:numId="46">
    <w:abstractNumId w:val="56"/>
  </w:num>
  <w:num w:numId="47">
    <w:abstractNumId w:val="12"/>
  </w:num>
  <w:num w:numId="48">
    <w:abstractNumId w:val="18"/>
  </w:num>
  <w:num w:numId="49">
    <w:abstractNumId w:val="45"/>
  </w:num>
  <w:num w:numId="50">
    <w:abstractNumId w:val="7"/>
  </w:num>
  <w:num w:numId="51">
    <w:abstractNumId w:val="25"/>
  </w:num>
  <w:num w:numId="52">
    <w:abstractNumId w:val="0"/>
  </w:num>
  <w:num w:numId="53">
    <w:abstractNumId w:val="20"/>
  </w:num>
  <w:num w:numId="54">
    <w:abstractNumId w:val="39"/>
  </w:num>
  <w:num w:numId="55">
    <w:abstractNumId w:val="13"/>
  </w:num>
  <w:num w:numId="56">
    <w:abstractNumId w:val="57"/>
  </w:num>
  <w:num w:numId="57">
    <w:abstractNumId w:val="44"/>
  </w:num>
  <w:num w:numId="58">
    <w:abstractNumId w:val="9"/>
  </w:num>
  <w:num w:numId="59">
    <w:abstractNumId w:val="17"/>
  </w:num>
  <w:num w:numId="60">
    <w:abstractNumId w:val="30"/>
  </w:num>
  <w:num w:numId="61">
    <w:abstractNumId w:val="14"/>
  </w:num>
  <w:num w:numId="62">
    <w:abstractNumId w:val="34"/>
  </w:num>
  <w:num w:numId="63">
    <w:abstractNumId w:val="35"/>
  </w:num>
  <w:num w:numId="64">
    <w:abstractNumId w:val="23"/>
  </w:num>
  <w:num w:numId="65">
    <w:abstractNumId w:val="41"/>
  </w:num>
  <w:num w:numId="66">
    <w:abstractNumId w:val="1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evenAndOddHeaders/>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1D"/>
    <w:rsid w:val="000020F3"/>
    <w:rsid w:val="00025A27"/>
    <w:rsid w:val="0004677F"/>
    <w:rsid w:val="00050274"/>
    <w:rsid w:val="00053804"/>
    <w:rsid w:val="000A4A4F"/>
    <w:rsid w:val="000A4BD3"/>
    <w:rsid w:val="000D69D0"/>
    <w:rsid w:val="000F1DE0"/>
    <w:rsid w:val="0012311B"/>
    <w:rsid w:val="00146757"/>
    <w:rsid w:val="00155287"/>
    <w:rsid w:val="00171107"/>
    <w:rsid w:val="001A6A65"/>
    <w:rsid w:val="001D1319"/>
    <w:rsid w:val="00202BE3"/>
    <w:rsid w:val="00210079"/>
    <w:rsid w:val="00220EBC"/>
    <w:rsid w:val="0024709D"/>
    <w:rsid w:val="0026283E"/>
    <w:rsid w:val="002B3E42"/>
    <w:rsid w:val="002F423F"/>
    <w:rsid w:val="00335F6A"/>
    <w:rsid w:val="00360E02"/>
    <w:rsid w:val="00360EA2"/>
    <w:rsid w:val="00366A99"/>
    <w:rsid w:val="003A2960"/>
    <w:rsid w:val="003C0D2B"/>
    <w:rsid w:val="003C71F0"/>
    <w:rsid w:val="003D3E02"/>
    <w:rsid w:val="003E745B"/>
    <w:rsid w:val="004C61B6"/>
    <w:rsid w:val="004D7160"/>
    <w:rsid w:val="004E232B"/>
    <w:rsid w:val="004E46D8"/>
    <w:rsid w:val="004E66F2"/>
    <w:rsid w:val="004F385F"/>
    <w:rsid w:val="0051797D"/>
    <w:rsid w:val="00542EC9"/>
    <w:rsid w:val="0054691F"/>
    <w:rsid w:val="00556532"/>
    <w:rsid w:val="00586F9C"/>
    <w:rsid w:val="005C1766"/>
    <w:rsid w:val="00622C83"/>
    <w:rsid w:val="00640F5C"/>
    <w:rsid w:val="0066446F"/>
    <w:rsid w:val="006A3776"/>
    <w:rsid w:val="006C4382"/>
    <w:rsid w:val="006C6040"/>
    <w:rsid w:val="006E3230"/>
    <w:rsid w:val="006E37D9"/>
    <w:rsid w:val="006E638D"/>
    <w:rsid w:val="006F6C0A"/>
    <w:rsid w:val="00701098"/>
    <w:rsid w:val="00723D87"/>
    <w:rsid w:val="0074273A"/>
    <w:rsid w:val="007526B0"/>
    <w:rsid w:val="007605B7"/>
    <w:rsid w:val="00794A2F"/>
    <w:rsid w:val="007C2B50"/>
    <w:rsid w:val="007C5980"/>
    <w:rsid w:val="007C6182"/>
    <w:rsid w:val="007E5371"/>
    <w:rsid w:val="007F28F5"/>
    <w:rsid w:val="007F2AEE"/>
    <w:rsid w:val="00874DE4"/>
    <w:rsid w:val="00876F1B"/>
    <w:rsid w:val="00887070"/>
    <w:rsid w:val="008A270D"/>
    <w:rsid w:val="008B4BD9"/>
    <w:rsid w:val="008E5889"/>
    <w:rsid w:val="00906778"/>
    <w:rsid w:val="00920284"/>
    <w:rsid w:val="00945317"/>
    <w:rsid w:val="0097443F"/>
    <w:rsid w:val="00996789"/>
    <w:rsid w:val="009A33B0"/>
    <w:rsid w:val="009E413A"/>
    <w:rsid w:val="00A03B48"/>
    <w:rsid w:val="00A31E5A"/>
    <w:rsid w:val="00A4406C"/>
    <w:rsid w:val="00A45072"/>
    <w:rsid w:val="00AC6C38"/>
    <w:rsid w:val="00B0076F"/>
    <w:rsid w:val="00B20E98"/>
    <w:rsid w:val="00B43FE8"/>
    <w:rsid w:val="00B467E1"/>
    <w:rsid w:val="00B71909"/>
    <w:rsid w:val="00B73C19"/>
    <w:rsid w:val="00B87D8E"/>
    <w:rsid w:val="00BB369E"/>
    <w:rsid w:val="00BB7F36"/>
    <w:rsid w:val="00BC2024"/>
    <w:rsid w:val="00BD219A"/>
    <w:rsid w:val="00C06A5D"/>
    <w:rsid w:val="00C47078"/>
    <w:rsid w:val="00C55C25"/>
    <w:rsid w:val="00C73632"/>
    <w:rsid w:val="00C84707"/>
    <w:rsid w:val="00CB1661"/>
    <w:rsid w:val="00CD1DE7"/>
    <w:rsid w:val="00CF31BB"/>
    <w:rsid w:val="00D20EE3"/>
    <w:rsid w:val="00D249B0"/>
    <w:rsid w:val="00D52A8B"/>
    <w:rsid w:val="00D651B5"/>
    <w:rsid w:val="00D82B97"/>
    <w:rsid w:val="00D84966"/>
    <w:rsid w:val="00E14769"/>
    <w:rsid w:val="00E17A0F"/>
    <w:rsid w:val="00E20ABA"/>
    <w:rsid w:val="00E21CE4"/>
    <w:rsid w:val="00E320B8"/>
    <w:rsid w:val="00E431FA"/>
    <w:rsid w:val="00E44B0F"/>
    <w:rsid w:val="00E46563"/>
    <w:rsid w:val="00E543E2"/>
    <w:rsid w:val="00E8191D"/>
    <w:rsid w:val="00ED4748"/>
    <w:rsid w:val="00ED5A7F"/>
    <w:rsid w:val="00EF4A39"/>
    <w:rsid w:val="00F8162A"/>
    <w:rsid w:val="00F91DF8"/>
    <w:rsid w:val="00FA2F8B"/>
    <w:rsid w:val="00FA76AD"/>
    <w:rsid w:val="00FB2277"/>
    <w:rsid w:val="00FB3C86"/>
    <w:rsid w:val="00FC7536"/>
    <w:rsid w:val="00FF6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qFormat/>
    <w:pPr>
      <w:keepNext/>
      <w:numPr>
        <w:numId w:val="1"/>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pPr>
      <w:numPr>
        <w:ilvl w:val="1"/>
        <w:numId w:val="2"/>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qFormat/>
    <w:pPr>
      <w:numPr>
        <w:ilvl w:val="2"/>
        <w:numId w:val="3"/>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qFormat/>
    <w:pPr>
      <w:numPr>
        <w:ilvl w:val="3"/>
        <w:numId w:val="4"/>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qFormat/>
    <w:pPr>
      <w:numPr>
        <w:ilvl w:val="4"/>
        <w:numId w:val="5"/>
      </w:numPr>
      <w:tabs>
        <w:tab w:val="clear" w:pos="940"/>
        <w:tab w:val="clear" w:pos="1140"/>
        <w:tab w:val="clear" w:pos="1360"/>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3"/>
      </w:numPr>
      <w:outlineLvl w:val="6"/>
    </w:pPr>
  </w:style>
  <w:style w:type="paragraph" w:styleId="Heading8">
    <w:name w:val="heading 8"/>
    <w:aliases w:val="do not use!!!"/>
    <w:basedOn w:val="Heading6"/>
    <w:next w:val="Normal"/>
    <w:qFormat/>
    <w:pPr>
      <w:numPr>
        <w:ilvl w:val="7"/>
        <w:numId w:val="13"/>
      </w:numPr>
      <w:outlineLvl w:val="7"/>
    </w:pPr>
  </w:style>
  <w:style w:type="paragraph" w:styleId="Heading9">
    <w:name w:val="heading 9"/>
    <w:aliases w:val="do not use!!!!"/>
    <w:basedOn w:val="Heading6"/>
    <w:next w:val="Normal"/>
    <w:qFormat/>
    <w:pPr>
      <w:numPr>
        <w:ilvl w:val="8"/>
        <w:numId w:val="13"/>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a2">
    <w:name w:val="a2"/>
    <w:basedOn w:val="Heading2"/>
    <w:next w:val="Normal"/>
    <w:pPr>
      <w:numPr>
        <w:numId w:val="19"/>
      </w:numPr>
      <w:tabs>
        <w:tab w:val="clear" w:pos="360"/>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clear" w:pos="660"/>
        <w:tab w:val="left" w:pos="640"/>
      </w:tabs>
      <w:spacing w:line="250" w:lineRule="exact"/>
    </w:pPr>
    <w:rPr>
      <w:sz w:val="22"/>
    </w:rPr>
  </w:style>
  <w:style w:type="paragraph" w:customStyle="1" w:styleId="a4">
    <w:name w:val="a4"/>
    <w:basedOn w:val="Heading4"/>
    <w:next w:val="Normal"/>
    <w:pPr>
      <w:numPr>
        <w:numId w:val="19"/>
      </w:numPr>
      <w:tabs>
        <w:tab w:val="clear" w:pos="940"/>
        <w:tab w:val="clear" w:pos="1140"/>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
    <w:name w:val="bibliography"/>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basedOn w:val="DefaultParagraphFont"/>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basedOn w:val="DefaultParagraphFont"/>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noProof w:val="0"/>
      <w:lang w:val="fr-FR"/>
    </w:rPr>
  </w:style>
  <w:style w:type="character" w:styleId="EndnoteReference">
    <w:name w:val="endnote reference"/>
    <w:basedOn w:val="DefaultParagraphFont"/>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basedOn w:val="DefaultParagraphFont"/>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basedOn w:val="DefaultParagraphFont"/>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basedOn w:val="DefaultParagraphFont"/>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basedOn w:val="DefaultParagraphFont"/>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basedOn w:val="DefaultParagraphFont"/>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basedOn w:val="DefaultParagraphFont"/>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basedOn w:val="DefaultParagraphFont"/>
    <w:link w:val="Heading2"/>
    <w:rsid w:val="0026283E"/>
    <w:rPr>
      <w:rFonts w:ascii="Arial" w:hAnsi="Arial"/>
      <w:b/>
      <w:sz w:val="22"/>
      <w:lang w:val="en-GB" w:eastAsia="ja-JP"/>
    </w:rPr>
  </w:style>
  <w:style w:type="character" w:customStyle="1" w:styleId="TermsChar">
    <w:name w:val="Term(s) Char"/>
    <w:basedOn w:val="DefaultParagraphFont"/>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val="en-GB"/>
    </w:rPr>
  </w:style>
  <w:style w:type="paragraph" w:customStyle="1" w:styleId="M4">
    <w:name w:val="M4"/>
    <w:basedOn w:val="M0"/>
    <w:rsid w:val="00C84707"/>
    <w:pPr>
      <w:ind w:left="1361"/>
    </w:pPr>
    <w:rPr>
      <w:color w:val="auto"/>
    </w:rPr>
  </w:style>
  <w:style w:type="character" w:styleId="IntenseEmphasis">
    <w:name w:val="Intense Emphasis"/>
    <w:uiPriority w:val="21"/>
    <w:rsid w:val="00BB7F36"/>
    <w:rPr>
      <w:b/>
      <w:bCs/>
      <w:i/>
      <w:iCs/>
      <w:color w:val="4F81BD"/>
    </w:rPr>
  </w:style>
  <w:style w:type="paragraph" w:customStyle="1" w:styleId="Algorithm">
    <w:name w:val="Algorithm"/>
    <w:basedOn w:val="Normal"/>
    <w:qFormat/>
    <w:rsid w:val="00BB7F36"/>
    <w:pPr>
      <w:spacing w:after="220" w:line="240" w:lineRule="auto"/>
      <w:contextualSpacing/>
      <w:jc w:val="left"/>
    </w:pPr>
    <w:rPr>
      <w:rFonts w:ascii="Times New Roman" w:eastAsia="Times New Roman" w:hAnsi="Times New Roman"/>
      <w:lang w:eastAsia="en-US"/>
    </w:rPr>
  </w:style>
  <w:style w:type="numbering" w:customStyle="1" w:styleId="ag3">
    <w:name w:val="ag3"/>
    <w:uiPriority w:val="99"/>
    <w:rsid w:val="00BB7F36"/>
    <w:pPr>
      <w:numPr>
        <w:numId w:val="22"/>
      </w:numPr>
    </w:pPr>
  </w:style>
  <w:style w:type="character" w:customStyle="1" w:styleId="Algorithmcode">
    <w:name w:val="Algorithm code"/>
    <w:qFormat/>
    <w:rsid w:val="00BB7F36"/>
    <w:rPr>
      <w:rFonts w:ascii="Courier New" w:hAnsi="Courier New"/>
      <w:b/>
      <w:i w:val="0"/>
      <w:sz w:val="19"/>
      <w:lang w:val="en-US"/>
    </w:rPr>
  </w:style>
  <w:style w:type="character" w:customStyle="1" w:styleId="CommentTextChar">
    <w:name w:val="Comment Text Char"/>
    <w:link w:val="CommentText"/>
    <w:semiHidden/>
    <w:rsid w:val="00BB7F36"/>
    <w:rPr>
      <w:rFonts w:ascii="Arial" w:hAnsi="Arial"/>
      <w:lang w:val="en-GB" w:eastAsia="ja-JP"/>
    </w:rPr>
  </w:style>
  <w:style w:type="character" w:customStyle="1" w:styleId="Algorithmvariable">
    <w:name w:val="Algorithm variable"/>
    <w:qFormat/>
    <w:rsid w:val="00BB7F36"/>
    <w:rPr>
      <w:rFonts w:ascii="Times New Roman" w:hAnsi="Times New Roman"/>
      <w:i/>
      <w:noProof/>
      <w:lang w:val="en-GB"/>
    </w:rPr>
  </w:style>
  <w:style w:type="character" w:customStyle="1" w:styleId="Algorithmkeyword">
    <w:name w:val="Algorithm keyword"/>
    <w:qFormat/>
    <w:rsid w:val="00BB7F36"/>
    <w:rPr>
      <w:b/>
    </w:rPr>
  </w:style>
  <w:style w:type="table" w:styleId="TableGrid">
    <w:name w:val="Table Grid"/>
    <w:basedOn w:val="TableNormal"/>
    <w:rsid w:val="00BB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B7F36"/>
    <w:pPr>
      <w:spacing w:before="100" w:beforeAutospacing="1" w:after="100" w:afterAutospacing="1" w:line="240" w:lineRule="auto"/>
      <w:jc w:val="left"/>
    </w:pPr>
    <w:rPr>
      <w:rFonts w:ascii="Times" w:hAnsi="Times"/>
      <w:lang w:val="en-US" w:eastAsia="en-US"/>
    </w:rPr>
  </w:style>
  <w:style w:type="paragraph" w:styleId="NoSpacing">
    <w:name w:val="No Spacing"/>
    <w:basedOn w:val="Normal"/>
    <w:uiPriority w:val="1"/>
    <w:qFormat/>
    <w:rsid w:val="00BB7F36"/>
    <w:pPr>
      <w:keepNext/>
      <w:numPr>
        <w:ilvl w:val="1"/>
        <w:numId w:val="52"/>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qFormat/>
    <w:pPr>
      <w:keepNext/>
      <w:numPr>
        <w:numId w:val="1"/>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pPr>
      <w:numPr>
        <w:ilvl w:val="1"/>
        <w:numId w:val="2"/>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qFormat/>
    <w:pPr>
      <w:numPr>
        <w:ilvl w:val="2"/>
        <w:numId w:val="3"/>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qFormat/>
    <w:pPr>
      <w:numPr>
        <w:ilvl w:val="3"/>
        <w:numId w:val="4"/>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qFormat/>
    <w:pPr>
      <w:numPr>
        <w:ilvl w:val="4"/>
        <w:numId w:val="5"/>
      </w:numPr>
      <w:tabs>
        <w:tab w:val="clear" w:pos="940"/>
        <w:tab w:val="clear" w:pos="1140"/>
        <w:tab w:val="clear" w:pos="1360"/>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3"/>
      </w:numPr>
      <w:outlineLvl w:val="6"/>
    </w:pPr>
  </w:style>
  <w:style w:type="paragraph" w:styleId="Heading8">
    <w:name w:val="heading 8"/>
    <w:aliases w:val="do not use!!!"/>
    <w:basedOn w:val="Heading6"/>
    <w:next w:val="Normal"/>
    <w:qFormat/>
    <w:pPr>
      <w:numPr>
        <w:ilvl w:val="7"/>
        <w:numId w:val="13"/>
      </w:numPr>
      <w:outlineLvl w:val="7"/>
    </w:pPr>
  </w:style>
  <w:style w:type="paragraph" w:styleId="Heading9">
    <w:name w:val="heading 9"/>
    <w:aliases w:val="do not use!!!!"/>
    <w:basedOn w:val="Heading6"/>
    <w:next w:val="Normal"/>
    <w:qFormat/>
    <w:pPr>
      <w:numPr>
        <w:ilvl w:val="8"/>
        <w:numId w:val="13"/>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a2">
    <w:name w:val="a2"/>
    <w:basedOn w:val="Heading2"/>
    <w:next w:val="Normal"/>
    <w:pPr>
      <w:numPr>
        <w:numId w:val="19"/>
      </w:numPr>
      <w:tabs>
        <w:tab w:val="clear" w:pos="360"/>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clear" w:pos="660"/>
        <w:tab w:val="left" w:pos="640"/>
      </w:tabs>
      <w:spacing w:line="250" w:lineRule="exact"/>
    </w:pPr>
    <w:rPr>
      <w:sz w:val="22"/>
    </w:rPr>
  </w:style>
  <w:style w:type="paragraph" w:customStyle="1" w:styleId="a4">
    <w:name w:val="a4"/>
    <w:basedOn w:val="Heading4"/>
    <w:next w:val="Normal"/>
    <w:pPr>
      <w:numPr>
        <w:numId w:val="19"/>
      </w:numPr>
      <w:tabs>
        <w:tab w:val="clear" w:pos="940"/>
        <w:tab w:val="clear" w:pos="1140"/>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
    <w:name w:val="bibliography"/>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basedOn w:val="DefaultParagraphFont"/>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basedOn w:val="DefaultParagraphFont"/>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noProof w:val="0"/>
      <w:lang w:val="fr-FR"/>
    </w:rPr>
  </w:style>
  <w:style w:type="character" w:styleId="EndnoteReference">
    <w:name w:val="endnote reference"/>
    <w:basedOn w:val="DefaultParagraphFont"/>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basedOn w:val="DefaultParagraphFont"/>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basedOn w:val="DefaultParagraphFont"/>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basedOn w:val="DefaultParagraphFont"/>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basedOn w:val="DefaultParagraphFont"/>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basedOn w:val="DefaultParagraphFont"/>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basedOn w:val="DefaultParagraphFont"/>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basedOn w:val="DefaultParagraphFont"/>
    <w:link w:val="Heading2"/>
    <w:rsid w:val="0026283E"/>
    <w:rPr>
      <w:rFonts w:ascii="Arial" w:hAnsi="Arial"/>
      <w:b/>
      <w:sz w:val="22"/>
      <w:lang w:val="en-GB" w:eastAsia="ja-JP"/>
    </w:rPr>
  </w:style>
  <w:style w:type="character" w:customStyle="1" w:styleId="TermsChar">
    <w:name w:val="Term(s) Char"/>
    <w:basedOn w:val="DefaultParagraphFont"/>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val="en-GB"/>
    </w:rPr>
  </w:style>
  <w:style w:type="paragraph" w:customStyle="1" w:styleId="M4">
    <w:name w:val="M4"/>
    <w:basedOn w:val="M0"/>
    <w:rsid w:val="00C84707"/>
    <w:pPr>
      <w:ind w:left="1361"/>
    </w:pPr>
    <w:rPr>
      <w:color w:val="auto"/>
    </w:rPr>
  </w:style>
  <w:style w:type="character" w:styleId="IntenseEmphasis">
    <w:name w:val="Intense Emphasis"/>
    <w:uiPriority w:val="21"/>
    <w:rsid w:val="00BB7F36"/>
    <w:rPr>
      <w:b/>
      <w:bCs/>
      <w:i/>
      <w:iCs/>
      <w:color w:val="4F81BD"/>
    </w:rPr>
  </w:style>
  <w:style w:type="paragraph" w:customStyle="1" w:styleId="Algorithm">
    <w:name w:val="Algorithm"/>
    <w:basedOn w:val="Normal"/>
    <w:qFormat/>
    <w:rsid w:val="00BB7F36"/>
    <w:pPr>
      <w:spacing w:after="220" w:line="240" w:lineRule="auto"/>
      <w:contextualSpacing/>
      <w:jc w:val="left"/>
    </w:pPr>
    <w:rPr>
      <w:rFonts w:ascii="Times New Roman" w:eastAsia="Times New Roman" w:hAnsi="Times New Roman"/>
      <w:lang w:eastAsia="en-US"/>
    </w:rPr>
  </w:style>
  <w:style w:type="numbering" w:customStyle="1" w:styleId="ag3">
    <w:name w:val="ag3"/>
    <w:uiPriority w:val="99"/>
    <w:rsid w:val="00BB7F36"/>
    <w:pPr>
      <w:numPr>
        <w:numId w:val="22"/>
      </w:numPr>
    </w:pPr>
  </w:style>
  <w:style w:type="character" w:customStyle="1" w:styleId="Algorithmcode">
    <w:name w:val="Algorithm code"/>
    <w:qFormat/>
    <w:rsid w:val="00BB7F36"/>
    <w:rPr>
      <w:rFonts w:ascii="Courier New" w:hAnsi="Courier New"/>
      <w:b/>
      <w:i w:val="0"/>
      <w:sz w:val="19"/>
      <w:lang w:val="en-US"/>
    </w:rPr>
  </w:style>
  <w:style w:type="character" w:customStyle="1" w:styleId="CommentTextChar">
    <w:name w:val="Comment Text Char"/>
    <w:link w:val="CommentText"/>
    <w:semiHidden/>
    <w:rsid w:val="00BB7F36"/>
    <w:rPr>
      <w:rFonts w:ascii="Arial" w:hAnsi="Arial"/>
      <w:lang w:val="en-GB" w:eastAsia="ja-JP"/>
    </w:rPr>
  </w:style>
  <w:style w:type="character" w:customStyle="1" w:styleId="Algorithmvariable">
    <w:name w:val="Algorithm variable"/>
    <w:qFormat/>
    <w:rsid w:val="00BB7F36"/>
    <w:rPr>
      <w:rFonts w:ascii="Times New Roman" w:hAnsi="Times New Roman"/>
      <w:i/>
      <w:noProof/>
      <w:lang w:val="en-GB"/>
    </w:rPr>
  </w:style>
  <w:style w:type="character" w:customStyle="1" w:styleId="Algorithmkeyword">
    <w:name w:val="Algorithm keyword"/>
    <w:qFormat/>
    <w:rsid w:val="00BB7F36"/>
    <w:rPr>
      <w:b/>
    </w:rPr>
  </w:style>
  <w:style w:type="table" w:styleId="TableGrid">
    <w:name w:val="Table Grid"/>
    <w:basedOn w:val="TableNormal"/>
    <w:rsid w:val="00BB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B7F36"/>
    <w:pPr>
      <w:spacing w:before="100" w:beforeAutospacing="1" w:after="100" w:afterAutospacing="1" w:line="240" w:lineRule="auto"/>
      <w:jc w:val="left"/>
    </w:pPr>
    <w:rPr>
      <w:rFonts w:ascii="Times" w:hAnsi="Times"/>
      <w:lang w:val="en-US" w:eastAsia="en-US"/>
    </w:rPr>
  </w:style>
  <w:style w:type="paragraph" w:styleId="NoSpacing">
    <w:name w:val="No Spacing"/>
    <w:basedOn w:val="Normal"/>
    <w:uiPriority w:val="1"/>
    <w:qFormat/>
    <w:rsid w:val="00BB7F36"/>
    <w:pPr>
      <w:keepNext/>
      <w:numPr>
        <w:ilvl w:val="1"/>
        <w:numId w:val="52"/>
      </w:numPr>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yperlink" Target="http://www.iso.org/iso/iso_catalogue/catalogue_tc/catalogue_detail.htm?csnumber=39921" TargetMode="External"/><Relationship Id="rId21" Type="http://schemas.openxmlformats.org/officeDocument/2006/relationships/hyperlink" Target="http://www.iso.org/iso/iso_catalogue/catalogue_tc/catalogue_detail.htm?csnumber=40755" TargetMode="External"/><Relationship Id="rId22" Type="http://schemas.openxmlformats.org/officeDocument/2006/relationships/hyperlink" Target="http://www.iso.org/iso/iso_catalogue/catalogue_tc/catalogue_detail.htm?csnumber=41419" TargetMode="External"/><Relationship Id="rId23" Type="http://schemas.openxmlformats.org/officeDocument/2006/relationships/hyperlink" Target="http://www.iso.org/iso/iso_catalogue/catalogue_tc/catalogue_detail.htm?csnumber=46121" TargetMode="External"/><Relationship Id="rId24" Type="http://schemas.openxmlformats.org/officeDocument/2006/relationships/hyperlink" Target="http://tools.ietf.org/html/rfc5646" TargetMode="External"/><Relationship Id="rId25" Type="http://schemas.openxmlformats.org/officeDocument/2006/relationships/hyperlink" Target="http://tools.ietf.org/html/rfc4647" TargetMode="External"/><Relationship Id="rId26" Type="http://schemas.openxmlformats.org/officeDocument/2006/relationships/hyperlink" Target="http://tools.ietf.org/html/rfc6067" TargetMode="External"/><Relationship Id="rId27" Type="http://schemas.openxmlformats.org/officeDocument/2006/relationships/hyperlink" Target="http://www.iana.org/time-zones/" TargetMode="External"/><Relationship Id="rId28" Type="http://schemas.openxmlformats.org/officeDocument/2006/relationships/hyperlink" Target="http://www.unicode.org/versions/latest" TargetMode="External"/><Relationship Id="rId29" Type="http://schemas.openxmlformats.org/officeDocument/2006/relationships/hyperlink" Target="http://unicode.org/reports/tr3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unicode.org/reports/tr10/" TargetMode="External"/><Relationship Id="rId31" Type="http://schemas.openxmlformats.org/officeDocument/2006/relationships/hyperlink" Target="http://cldr.unicode.org/" TargetMode="External"/><Relationship Id="rId32" Type="http://schemas.openxmlformats.org/officeDocument/2006/relationships/hyperlink" Target="http://cldr.unicode.org/"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cldr.unicode.org/" TargetMode="External"/><Relationship Id="rId34" Type="http://schemas.openxmlformats.org/officeDocument/2006/relationships/hyperlink" Target="http://cldr.unicode.org/" TargetMode="External"/><Relationship Id="rId35" Type="http://schemas.openxmlformats.org/officeDocument/2006/relationships/hyperlink" Target="http://cldr.unicode.org/" TargetMode="External"/><Relationship Id="rId36" Type="http://schemas.openxmlformats.org/officeDocument/2006/relationships/header" Target="header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yperlink" Target="http://www.ecma-international.org/publications/standards/Ecma-262.htm" TargetMode="External"/><Relationship Id="rId37" Type="http://schemas.openxmlformats.org/officeDocument/2006/relationships/header" Target="header6.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header" Target="header7.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fontTable" Target="fontTable.xml"/><Relationship Id="rId4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TEMPLATE\New%202009%20Ecma%20templates%20for%20Standards%20and%20TRs\New_ST_template-0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\Common\TEMPLATE\New 2009 Ecma templates for Standards and TRs\New_ST_template-020.dot</Template>
  <TotalTime>1</TotalTime>
  <Pages>42</Pages>
  <Words>19246</Words>
  <Characters>109707</Characters>
  <Application>Microsoft Macintosh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New Ecma template for the preparation of draft Standards (update November 2009)</vt:lpstr>
    </vt:vector>
  </TitlesOfParts>
  <Company>afnor</Company>
  <LinksUpToDate>false</LinksUpToDate>
  <CharactersWithSpaces>128696</CharactersWithSpaces>
  <SharedDoc>false</SharedDoc>
  <HLinks>
    <vt:vector size="102" baseType="variant">
      <vt:variant>
        <vt:i4>1572873</vt:i4>
      </vt:variant>
      <vt:variant>
        <vt:i4>768</vt:i4>
      </vt:variant>
      <vt:variant>
        <vt:i4>0</vt:i4>
      </vt:variant>
      <vt:variant>
        <vt:i4>5</vt:i4>
      </vt:variant>
      <vt:variant>
        <vt:lpwstr>http://cldr.unicode.org/</vt:lpwstr>
      </vt:variant>
      <vt:variant>
        <vt:lpwstr/>
      </vt:variant>
      <vt:variant>
        <vt:i4>1572873</vt:i4>
      </vt:variant>
      <vt:variant>
        <vt:i4>750</vt:i4>
      </vt:variant>
      <vt:variant>
        <vt:i4>0</vt:i4>
      </vt:variant>
      <vt:variant>
        <vt:i4>5</vt:i4>
      </vt:variant>
      <vt:variant>
        <vt:lpwstr>http://cldr.unicode.org/</vt:lpwstr>
      </vt:variant>
      <vt:variant>
        <vt:lpwstr/>
      </vt:variant>
      <vt:variant>
        <vt:i4>1572873</vt:i4>
      </vt:variant>
      <vt:variant>
        <vt:i4>666</vt:i4>
      </vt:variant>
      <vt:variant>
        <vt:i4>0</vt:i4>
      </vt:variant>
      <vt:variant>
        <vt:i4>5</vt:i4>
      </vt:variant>
      <vt:variant>
        <vt:lpwstr>http://cldr.unicode.org/</vt:lpwstr>
      </vt:variant>
      <vt:variant>
        <vt:lpwstr/>
      </vt:variant>
      <vt:variant>
        <vt:i4>1572873</vt:i4>
      </vt:variant>
      <vt:variant>
        <vt:i4>660</vt:i4>
      </vt:variant>
      <vt:variant>
        <vt:i4>0</vt:i4>
      </vt:variant>
      <vt:variant>
        <vt:i4>5</vt:i4>
      </vt:variant>
      <vt:variant>
        <vt:lpwstr>http://cldr.unicode.org/</vt:lpwstr>
      </vt:variant>
      <vt:variant>
        <vt:lpwstr/>
      </vt:variant>
      <vt:variant>
        <vt:i4>1572873</vt:i4>
      </vt:variant>
      <vt:variant>
        <vt:i4>588</vt:i4>
      </vt:variant>
      <vt:variant>
        <vt:i4>0</vt:i4>
      </vt:variant>
      <vt:variant>
        <vt:i4>5</vt:i4>
      </vt:variant>
      <vt:variant>
        <vt:lpwstr>http://cldr.unicode.org/</vt:lpwstr>
      </vt:variant>
      <vt:variant>
        <vt:lpwstr/>
      </vt:variant>
      <vt:variant>
        <vt:i4>6029312</vt:i4>
      </vt:variant>
      <vt:variant>
        <vt:i4>585</vt:i4>
      </vt:variant>
      <vt:variant>
        <vt:i4>0</vt:i4>
      </vt:variant>
      <vt:variant>
        <vt:i4>5</vt:i4>
      </vt:variant>
      <vt:variant>
        <vt:lpwstr>http://unicode.org/reports/tr10/</vt:lpwstr>
      </vt:variant>
      <vt:variant>
        <vt:lpwstr/>
      </vt:variant>
      <vt:variant>
        <vt:i4>6160389</vt:i4>
      </vt:variant>
      <vt:variant>
        <vt:i4>465</vt:i4>
      </vt:variant>
      <vt:variant>
        <vt:i4>0</vt:i4>
      </vt:variant>
      <vt:variant>
        <vt:i4>5</vt:i4>
      </vt:variant>
      <vt:variant>
        <vt:lpwstr>http://unicode.org/reports/tr35/</vt:lpwstr>
      </vt:variant>
      <vt:variant>
        <vt:lpwstr/>
      </vt:variant>
      <vt:variant>
        <vt:i4>6881323</vt:i4>
      </vt:variant>
      <vt:variant>
        <vt:i4>462</vt:i4>
      </vt:variant>
      <vt:variant>
        <vt:i4>0</vt:i4>
      </vt:variant>
      <vt:variant>
        <vt:i4>5</vt:i4>
      </vt:variant>
      <vt:variant>
        <vt:lpwstr>http://www.unicode.org/versions/latest</vt:lpwstr>
      </vt:variant>
      <vt:variant>
        <vt:lpwstr/>
      </vt:variant>
      <vt:variant>
        <vt:i4>3407974</vt:i4>
      </vt:variant>
      <vt:variant>
        <vt:i4>459</vt:i4>
      </vt:variant>
      <vt:variant>
        <vt:i4>0</vt:i4>
      </vt:variant>
      <vt:variant>
        <vt:i4>5</vt:i4>
      </vt:variant>
      <vt:variant>
        <vt:lpwstr>http://www.iana.org/time-zones/</vt:lpwstr>
      </vt:variant>
      <vt:variant>
        <vt:lpwstr/>
      </vt:variant>
      <vt:variant>
        <vt:i4>2293859</vt:i4>
      </vt:variant>
      <vt:variant>
        <vt:i4>456</vt:i4>
      </vt:variant>
      <vt:variant>
        <vt:i4>0</vt:i4>
      </vt:variant>
      <vt:variant>
        <vt:i4>5</vt:i4>
      </vt:variant>
      <vt:variant>
        <vt:lpwstr>http://tools.ietf.org/html/rfc6067</vt:lpwstr>
      </vt:variant>
      <vt:variant>
        <vt:lpwstr/>
      </vt:variant>
      <vt:variant>
        <vt:i4>2424931</vt:i4>
      </vt:variant>
      <vt:variant>
        <vt:i4>453</vt:i4>
      </vt:variant>
      <vt:variant>
        <vt:i4>0</vt:i4>
      </vt:variant>
      <vt:variant>
        <vt:i4>5</vt:i4>
      </vt:variant>
      <vt:variant>
        <vt:lpwstr>http://tools.ietf.org/html/rfc4647</vt:lpwstr>
      </vt:variant>
      <vt:variant>
        <vt:lpwstr/>
      </vt:variant>
      <vt:variant>
        <vt:i4>2359394</vt:i4>
      </vt:variant>
      <vt:variant>
        <vt:i4>450</vt:i4>
      </vt:variant>
      <vt:variant>
        <vt:i4>0</vt:i4>
      </vt:variant>
      <vt:variant>
        <vt:i4>5</vt:i4>
      </vt:variant>
      <vt:variant>
        <vt:lpwstr>http://tools.ietf.org/html/rfc5646</vt:lpwstr>
      </vt:variant>
      <vt:variant>
        <vt:lpwstr/>
      </vt:variant>
      <vt:variant>
        <vt:i4>6946885</vt:i4>
      </vt:variant>
      <vt:variant>
        <vt:i4>447</vt:i4>
      </vt:variant>
      <vt:variant>
        <vt:i4>0</vt:i4>
      </vt:variant>
      <vt:variant>
        <vt:i4>5</vt:i4>
      </vt:variant>
      <vt:variant>
        <vt:lpwstr>http://www.iso.org/iso/iso_catalogue/catalogue_tc/catalogue_detail.htm?csnumber=46121</vt:lpwstr>
      </vt:variant>
      <vt:variant>
        <vt:lpwstr/>
      </vt:variant>
      <vt:variant>
        <vt:i4>7209024</vt:i4>
      </vt:variant>
      <vt:variant>
        <vt:i4>444</vt:i4>
      </vt:variant>
      <vt:variant>
        <vt:i4>0</vt:i4>
      </vt:variant>
      <vt:variant>
        <vt:i4>5</vt:i4>
      </vt:variant>
      <vt:variant>
        <vt:lpwstr>http://www.iso.org/iso/iso_catalogue/catalogue_tc/catalogue_detail.htm?csnumber=41419</vt:lpwstr>
      </vt:variant>
      <vt:variant>
        <vt:lpwstr/>
      </vt:variant>
      <vt:variant>
        <vt:i4>7012419</vt:i4>
      </vt:variant>
      <vt:variant>
        <vt:i4>441</vt:i4>
      </vt:variant>
      <vt:variant>
        <vt:i4>0</vt:i4>
      </vt:variant>
      <vt:variant>
        <vt:i4>5</vt:i4>
      </vt:variant>
      <vt:variant>
        <vt:lpwstr>http://www.iso.org/iso/iso_catalogue/catalogue_tc/catalogue_detail.htm?csnumber=40755</vt:lpwstr>
      </vt:variant>
      <vt:variant>
        <vt:lpwstr/>
      </vt:variant>
      <vt:variant>
        <vt:i4>6619210</vt:i4>
      </vt:variant>
      <vt:variant>
        <vt:i4>438</vt:i4>
      </vt:variant>
      <vt:variant>
        <vt:i4>0</vt:i4>
      </vt:variant>
      <vt:variant>
        <vt:i4>5</vt:i4>
      </vt:variant>
      <vt:variant>
        <vt:lpwstr>http://www.iso.org/iso/iso_catalogue/catalogue_tc/catalogue_detail.htm?csnumber=39921</vt:lpwstr>
      </vt:variant>
      <vt:variant>
        <vt:lpwstr/>
      </vt:variant>
      <vt:variant>
        <vt:i4>5111895</vt:i4>
      </vt:variant>
      <vt:variant>
        <vt:i4>435</vt:i4>
      </vt:variant>
      <vt:variant>
        <vt:i4>0</vt:i4>
      </vt:variant>
      <vt:variant>
        <vt:i4>5</vt:i4>
      </vt:variant>
      <vt:variant>
        <vt:lpwstr>http://www.ecma-international.org/publications/standards/Ecma-262.htm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 "ECMAScript Internationalization API Specification", October 2012</dc:title>
  <dc:subject/>
  <dc:creator>Patrick Charollais</dc:creator>
  <cp:keywords/>
  <cp:lastModifiedBy>Norbert Lindenberg</cp:lastModifiedBy>
  <cp:revision>2</cp:revision>
  <cp:lastPrinted>1601-01-01T00:00:00Z</cp:lastPrinted>
  <dcterms:created xsi:type="dcterms:W3CDTF">2012-12-12T06:24:00Z</dcterms:created>
  <dcterms:modified xsi:type="dcterms:W3CDTF">2012-12-12T06:24:00Z</dcterms:modified>
</cp:coreProperties>
</file>